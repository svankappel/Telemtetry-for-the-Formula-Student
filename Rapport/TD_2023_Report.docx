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fr-FR" w:eastAsia="en-US"/>
        </w:rPr>
        <w:id w:val="-1202014486"/>
        <w:docPartObj>
          <w:docPartGallery w:val="Table of Contents"/>
          <w:docPartUnique/>
        </w:docPartObj>
      </w:sdtPr>
      <w:sdtEndPr>
        <w:rPr>
          <w:bC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5E5525C9" w14:textId="34467E97" w:rsidR="00A42EF6"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1278617" w:history="1">
            <w:r w:rsidR="00A42EF6" w:rsidRPr="00734FB1">
              <w:rPr>
                <w:rStyle w:val="Lienhypertexte"/>
                <w:noProof/>
              </w:rPr>
              <w:t>1</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Introduction</w:t>
            </w:r>
            <w:r w:rsidR="00A42EF6">
              <w:rPr>
                <w:noProof/>
                <w:webHidden/>
              </w:rPr>
              <w:tab/>
            </w:r>
            <w:r w:rsidR="00A42EF6">
              <w:rPr>
                <w:noProof/>
                <w:webHidden/>
              </w:rPr>
              <w:fldChar w:fldCharType="begin"/>
            </w:r>
            <w:r w:rsidR="00A42EF6">
              <w:rPr>
                <w:noProof/>
                <w:webHidden/>
              </w:rPr>
              <w:instrText xml:space="preserve"> PAGEREF _Toc141278617 \h </w:instrText>
            </w:r>
            <w:r w:rsidR="00A42EF6">
              <w:rPr>
                <w:noProof/>
                <w:webHidden/>
              </w:rPr>
            </w:r>
            <w:r w:rsidR="00A42EF6">
              <w:rPr>
                <w:noProof/>
                <w:webHidden/>
              </w:rPr>
              <w:fldChar w:fldCharType="separate"/>
            </w:r>
            <w:r w:rsidR="00A42EF6">
              <w:rPr>
                <w:noProof/>
                <w:webHidden/>
              </w:rPr>
              <w:t>2</w:t>
            </w:r>
            <w:r w:rsidR="00A42EF6">
              <w:rPr>
                <w:noProof/>
                <w:webHidden/>
              </w:rPr>
              <w:fldChar w:fldCharType="end"/>
            </w:r>
          </w:hyperlink>
        </w:p>
        <w:p w14:paraId="03978A75" w14:textId="50B18AC2"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18" w:history="1">
            <w:r w:rsidR="00A42EF6" w:rsidRPr="00734FB1">
              <w:rPr>
                <w:rStyle w:val="Lienhypertexte"/>
                <w:noProof/>
              </w:rPr>
              <w:t>1.1</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Formula Student</w:t>
            </w:r>
            <w:r w:rsidR="00A42EF6">
              <w:rPr>
                <w:noProof/>
                <w:webHidden/>
              </w:rPr>
              <w:tab/>
            </w:r>
            <w:r w:rsidR="00A42EF6">
              <w:rPr>
                <w:noProof/>
                <w:webHidden/>
              </w:rPr>
              <w:fldChar w:fldCharType="begin"/>
            </w:r>
            <w:r w:rsidR="00A42EF6">
              <w:rPr>
                <w:noProof/>
                <w:webHidden/>
              </w:rPr>
              <w:instrText xml:space="preserve"> PAGEREF _Toc141278618 \h </w:instrText>
            </w:r>
            <w:r w:rsidR="00A42EF6">
              <w:rPr>
                <w:noProof/>
                <w:webHidden/>
              </w:rPr>
            </w:r>
            <w:r w:rsidR="00A42EF6">
              <w:rPr>
                <w:noProof/>
                <w:webHidden/>
              </w:rPr>
              <w:fldChar w:fldCharType="separate"/>
            </w:r>
            <w:r w:rsidR="00A42EF6">
              <w:rPr>
                <w:noProof/>
                <w:webHidden/>
              </w:rPr>
              <w:t>2</w:t>
            </w:r>
            <w:r w:rsidR="00A42EF6">
              <w:rPr>
                <w:noProof/>
                <w:webHidden/>
              </w:rPr>
              <w:fldChar w:fldCharType="end"/>
            </w:r>
          </w:hyperlink>
        </w:p>
        <w:p w14:paraId="67A75656" w14:textId="5650630E"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19" w:history="1">
            <w:r w:rsidR="00A42EF6" w:rsidRPr="00734FB1">
              <w:rPr>
                <w:rStyle w:val="Lienhypertexte"/>
                <w:noProof/>
              </w:rPr>
              <w:t>1.2</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Valais-Wallis Racing team</w:t>
            </w:r>
            <w:r w:rsidR="00A42EF6">
              <w:rPr>
                <w:noProof/>
                <w:webHidden/>
              </w:rPr>
              <w:tab/>
            </w:r>
            <w:r w:rsidR="00A42EF6">
              <w:rPr>
                <w:noProof/>
                <w:webHidden/>
              </w:rPr>
              <w:fldChar w:fldCharType="begin"/>
            </w:r>
            <w:r w:rsidR="00A42EF6">
              <w:rPr>
                <w:noProof/>
                <w:webHidden/>
              </w:rPr>
              <w:instrText xml:space="preserve"> PAGEREF _Toc141278619 \h </w:instrText>
            </w:r>
            <w:r w:rsidR="00A42EF6">
              <w:rPr>
                <w:noProof/>
                <w:webHidden/>
              </w:rPr>
            </w:r>
            <w:r w:rsidR="00A42EF6">
              <w:rPr>
                <w:noProof/>
                <w:webHidden/>
              </w:rPr>
              <w:fldChar w:fldCharType="separate"/>
            </w:r>
            <w:r w:rsidR="00A42EF6">
              <w:rPr>
                <w:noProof/>
                <w:webHidden/>
              </w:rPr>
              <w:t>2</w:t>
            </w:r>
            <w:r w:rsidR="00A42EF6">
              <w:rPr>
                <w:noProof/>
                <w:webHidden/>
              </w:rPr>
              <w:fldChar w:fldCharType="end"/>
            </w:r>
          </w:hyperlink>
        </w:p>
        <w:p w14:paraId="19A8050D" w14:textId="4A1F45D0"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0" w:history="1">
            <w:r w:rsidR="00A42EF6" w:rsidRPr="00734FB1">
              <w:rPr>
                <w:rStyle w:val="Lienhypertexte"/>
                <w:noProof/>
              </w:rPr>
              <w:t>1.3</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Objectives</w:t>
            </w:r>
            <w:r w:rsidR="00A42EF6">
              <w:rPr>
                <w:noProof/>
                <w:webHidden/>
              </w:rPr>
              <w:tab/>
            </w:r>
            <w:r w:rsidR="00A42EF6">
              <w:rPr>
                <w:noProof/>
                <w:webHidden/>
              </w:rPr>
              <w:fldChar w:fldCharType="begin"/>
            </w:r>
            <w:r w:rsidR="00A42EF6">
              <w:rPr>
                <w:noProof/>
                <w:webHidden/>
              </w:rPr>
              <w:instrText xml:space="preserve"> PAGEREF _Toc141278620 \h </w:instrText>
            </w:r>
            <w:r w:rsidR="00A42EF6">
              <w:rPr>
                <w:noProof/>
                <w:webHidden/>
              </w:rPr>
            </w:r>
            <w:r w:rsidR="00A42EF6">
              <w:rPr>
                <w:noProof/>
                <w:webHidden/>
              </w:rPr>
              <w:fldChar w:fldCharType="separate"/>
            </w:r>
            <w:r w:rsidR="00A42EF6">
              <w:rPr>
                <w:noProof/>
                <w:webHidden/>
              </w:rPr>
              <w:t>2</w:t>
            </w:r>
            <w:r w:rsidR="00A42EF6">
              <w:rPr>
                <w:noProof/>
                <w:webHidden/>
              </w:rPr>
              <w:fldChar w:fldCharType="end"/>
            </w:r>
          </w:hyperlink>
        </w:p>
        <w:p w14:paraId="5DD67519" w14:textId="1AFA21EC"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1" w:history="1">
            <w:r w:rsidR="00A42EF6" w:rsidRPr="00734FB1">
              <w:rPr>
                <w:rStyle w:val="Lienhypertexte"/>
                <w:noProof/>
              </w:rPr>
              <w:t>1.4</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State of the art</w:t>
            </w:r>
            <w:r w:rsidR="00A42EF6">
              <w:rPr>
                <w:noProof/>
                <w:webHidden/>
              </w:rPr>
              <w:tab/>
            </w:r>
            <w:r w:rsidR="00A42EF6">
              <w:rPr>
                <w:noProof/>
                <w:webHidden/>
              </w:rPr>
              <w:fldChar w:fldCharType="begin"/>
            </w:r>
            <w:r w:rsidR="00A42EF6">
              <w:rPr>
                <w:noProof/>
                <w:webHidden/>
              </w:rPr>
              <w:instrText xml:space="preserve"> PAGEREF _Toc141278621 \h </w:instrText>
            </w:r>
            <w:r w:rsidR="00A42EF6">
              <w:rPr>
                <w:noProof/>
                <w:webHidden/>
              </w:rPr>
            </w:r>
            <w:r w:rsidR="00A42EF6">
              <w:rPr>
                <w:noProof/>
                <w:webHidden/>
              </w:rPr>
              <w:fldChar w:fldCharType="separate"/>
            </w:r>
            <w:r w:rsidR="00A42EF6">
              <w:rPr>
                <w:noProof/>
                <w:webHidden/>
              </w:rPr>
              <w:t>3</w:t>
            </w:r>
            <w:r w:rsidR="00A42EF6">
              <w:rPr>
                <w:noProof/>
                <w:webHidden/>
              </w:rPr>
              <w:fldChar w:fldCharType="end"/>
            </w:r>
          </w:hyperlink>
        </w:p>
        <w:p w14:paraId="075734D3" w14:textId="29C03619"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2" w:history="1">
            <w:r w:rsidR="00A42EF6" w:rsidRPr="00734FB1">
              <w:rPr>
                <w:rStyle w:val="Lienhypertexte"/>
                <w:noProof/>
              </w:rPr>
              <w:t>1.5</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 xml:space="preserve">Timeline -&gt; </w:t>
            </w:r>
            <w:r w:rsidR="00A42EF6" w:rsidRPr="00734FB1">
              <w:rPr>
                <w:rStyle w:val="Lienhypertexte"/>
                <w:noProof/>
                <w:highlight w:val="yellow"/>
              </w:rPr>
              <w:t>à supprimer ?</w:t>
            </w:r>
            <w:r w:rsidR="00A42EF6">
              <w:rPr>
                <w:noProof/>
                <w:webHidden/>
              </w:rPr>
              <w:tab/>
            </w:r>
            <w:r w:rsidR="00A42EF6">
              <w:rPr>
                <w:noProof/>
                <w:webHidden/>
              </w:rPr>
              <w:fldChar w:fldCharType="begin"/>
            </w:r>
            <w:r w:rsidR="00A42EF6">
              <w:rPr>
                <w:noProof/>
                <w:webHidden/>
              </w:rPr>
              <w:instrText xml:space="preserve"> PAGEREF _Toc141278622 \h </w:instrText>
            </w:r>
            <w:r w:rsidR="00A42EF6">
              <w:rPr>
                <w:noProof/>
                <w:webHidden/>
              </w:rPr>
            </w:r>
            <w:r w:rsidR="00A42EF6">
              <w:rPr>
                <w:noProof/>
                <w:webHidden/>
              </w:rPr>
              <w:fldChar w:fldCharType="separate"/>
            </w:r>
            <w:r w:rsidR="00A42EF6">
              <w:rPr>
                <w:noProof/>
                <w:webHidden/>
              </w:rPr>
              <w:t>4</w:t>
            </w:r>
            <w:r w:rsidR="00A42EF6">
              <w:rPr>
                <w:noProof/>
                <w:webHidden/>
              </w:rPr>
              <w:fldChar w:fldCharType="end"/>
            </w:r>
          </w:hyperlink>
        </w:p>
        <w:p w14:paraId="379235FB" w14:textId="6841A12F"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23" w:history="1">
            <w:r w:rsidR="00A42EF6" w:rsidRPr="00734FB1">
              <w:rPr>
                <w:rStyle w:val="Lienhypertexte"/>
                <w:noProof/>
              </w:rPr>
              <w:t>2</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Problem Description</w:t>
            </w:r>
            <w:r w:rsidR="00A42EF6">
              <w:rPr>
                <w:noProof/>
                <w:webHidden/>
              </w:rPr>
              <w:tab/>
            </w:r>
            <w:r w:rsidR="00A42EF6">
              <w:rPr>
                <w:noProof/>
                <w:webHidden/>
              </w:rPr>
              <w:fldChar w:fldCharType="begin"/>
            </w:r>
            <w:r w:rsidR="00A42EF6">
              <w:rPr>
                <w:noProof/>
                <w:webHidden/>
              </w:rPr>
              <w:instrText xml:space="preserve"> PAGEREF _Toc141278623 \h </w:instrText>
            </w:r>
            <w:r w:rsidR="00A42EF6">
              <w:rPr>
                <w:noProof/>
                <w:webHidden/>
              </w:rPr>
            </w:r>
            <w:r w:rsidR="00A42EF6">
              <w:rPr>
                <w:noProof/>
                <w:webHidden/>
              </w:rPr>
              <w:fldChar w:fldCharType="separate"/>
            </w:r>
            <w:r w:rsidR="00A42EF6">
              <w:rPr>
                <w:noProof/>
                <w:webHidden/>
              </w:rPr>
              <w:t>5</w:t>
            </w:r>
            <w:r w:rsidR="00A42EF6">
              <w:rPr>
                <w:noProof/>
                <w:webHidden/>
              </w:rPr>
              <w:fldChar w:fldCharType="end"/>
            </w:r>
          </w:hyperlink>
        </w:p>
        <w:p w14:paraId="7F2DA1EA" w14:textId="51AC77A5"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24" w:history="1">
            <w:r w:rsidR="00A42EF6" w:rsidRPr="00734FB1">
              <w:rPr>
                <w:rStyle w:val="Lienhypertexte"/>
                <w:noProof/>
              </w:rPr>
              <w:t>3</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Transmission technology</w:t>
            </w:r>
            <w:r w:rsidR="00A42EF6">
              <w:rPr>
                <w:noProof/>
                <w:webHidden/>
              </w:rPr>
              <w:tab/>
            </w:r>
            <w:r w:rsidR="00A42EF6">
              <w:rPr>
                <w:noProof/>
                <w:webHidden/>
              </w:rPr>
              <w:fldChar w:fldCharType="begin"/>
            </w:r>
            <w:r w:rsidR="00A42EF6">
              <w:rPr>
                <w:noProof/>
                <w:webHidden/>
              </w:rPr>
              <w:instrText xml:space="preserve"> PAGEREF _Toc141278624 \h </w:instrText>
            </w:r>
            <w:r w:rsidR="00A42EF6">
              <w:rPr>
                <w:noProof/>
                <w:webHidden/>
              </w:rPr>
            </w:r>
            <w:r w:rsidR="00A42EF6">
              <w:rPr>
                <w:noProof/>
                <w:webHidden/>
              </w:rPr>
              <w:fldChar w:fldCharType="separate"/>
            </w:r>
            <w:r w:rsidR="00A42EF6">
              <w:rPr>
                <w:noProof/>
                <w:webHidden/>
              </w:rPr>
              <w:t>6</w:t>
            </w:r>
            <w:r w:rsidR="00A42EF6">
              <w:rPr>
                <w:noProof/>
                <w:webHidden/>
              </w:rPr>
              <w:fldChar w:fldCharType="end"/>
            </w:r>
          </w:hyperlink>
        </w:p>
        <w:p w14:paraId="14A99601" w14:textId="62BC8306"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5" w:history="1">
            <w:r w:rsidR="00A42EF6" w:rsidRPr="00734FB1">
              <w:rPr>
                <w:rStyle w:val="Lienhypertexte"/>
                <w:noProof/>
              </w:rPr>
              <w:t>3.1</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433 MHz RF</w:t>
            </w:r>
            <w:r w:rsidR="00A42EF6">
              <w:rPr>
                <w:noProof/>
                <w:webHidden/>
              </w:rPr>
              <w:tab/>
            </w:r>
            <w:r w:rsidR="00A42EF6">
              <w:rPr>
                <w:noProof/>
                <w:webHidden/>
              </w:rPr>
              <w:fldChar w:fldCharType="begin"/>
            </w:r>
            <w:r w:rsidR="00A42EF6">
              <w:rPr>
                <w:noProof/>
                <w:webHidden/>
              </w:rPr>
              <w:instrText xml:space="preserve"> PAGEREF _Toc141278625 \h </w:instrText>
            </w:r>
            <w:r w:rsidR="00A42EF6">
              <w:rPr>
                <w:noProof/>
                <w:webHidden/>
              </w:rPr>
            </w:r>
            <w:r w:rsidR="00A42EF6">
              <w:rPr>
                <w:noProof/>
                <w:webHidden/>
              </w:rPr>
              <w:fldChar w:fldCharType="separate"/>
            </w:r>
            <w:r w:rsidR="00A42EF6">
              <w:rPr>
                <w:noProof/>
                <w:webHidden/>
              </w:rPr>
              <w:t>6</w:t>
            </w:r>
            <w:r w:rsidR="00A42EF6">
              <w:rPr>
                <w:noProof/>
                <w:webHidden/>
              </w:rPr>
              <w:fldChar w:fldCharType="end"/>
            </w:r>
          </w:hyperlink>
        </w:p>
        <w:p w14:paraId="48EC71EA" w14:textId="7691A376"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6" w:history="1">
            <w:r w:rsidR="00A42EF6" w:rsidRPr="00734FB1">
              <w:rPr>
                <w:rStyle w:val="Lienhypertexte"/>
                <w:noProof/>
              </w:rPr>
              <w:t>3.2</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Wi-Fi</w:t>
            </w:r>
            <w:r w:rsidR="00A42EF6">
              <w:rPr>
                <w:noProof/>
                <w:webHidden/>
              </w:rPr>
              <w:tab/>
            </w:r>
            <w:r w:rsidR="00A42EF6">
              <w:rPr>
                <w:noProof/>
                <w:webHidden/>
              </w:rPr>
              <w:fldChar w:fldCharType="begin"/>
            </w:r>
            <w:r w:rsidR="00A42EF6">
              <w:rPr>
                <w:noProof/>
                <w:webHidden/>
              </w:rPr>
              <w:instrText xml:space="preserve"> PAGEREF _Toc141278626 \h </w:instrText>
            </w:r>
            <w:r w:rsidR="00A42EF6">
              <w:rPr>
                <w:noProof/>
                <w:webHidden/>
              </w:rPr>
            </w:r>
            <w:r w:rsidR="00A42EF6">
              <w:rPr>
                <w:noProof/>
                <w:webHidden/>
              </w:rPr>
              <w:fldChar w:fldCharType="separate"/>
            </w:r>
            <w:r w:rsidR="00A42EF6">
              <w:rPr>
                <w:noProof/>
                <w:webHidden/>
              </w:rPr>
              <w:t>7</w:t>
            </w:r>
            <w:r w:rsidR="00A42EF6">
              <w:rPr>
                <w:noProof/>
                <w:webHidden/>
              </w:rPr>
              <w:fldChar w:fldCharType="end"/>
            </w:r>
          </w:hyperlink>
        </w:p>
        <w:p w14:paraId="31DAF7C6" w14:textId="4367D3E1" w:rsidR="00A42EF6" w:rsidRDefault="00000000">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1278627" w:history="1">
            <w:r w:rsidR="00A42EF6" w:rsidRPr="00734FB1">
              <w:rPr>
                <w:rStyle w:val="Lienhypertexte"/>
                <w:noProof/>
              </w:rPr>
              <w:t>3.2.1</w:t>
            </w:r>
            <w:r w:rsidR="00A42EF6">
              <w:rPr>
                <w:rFonts w:eastAsiaTheme="minorEastAsia" w:cstheme="minorBidi"/>
                <w:i w:val="0"/>
                <w:iCs w:val="0"/>
                <w:noProof/>
                <w:kern w:val="2"/>
                <w:sz w:val="22"/>
                <w:szCs w:val="22"/>
                <w:lang w:val="fr-CH" w:eastAsia="fr-CH"/>
                <w14:ligatures w14:val="standardContextual"/>
              </w:rPr>
              <w:tab/>
            </w:r>
            <w:r w:rsidR="00A42EF6" w:rsidRPr="00734FB1">
              <w:rPr>
                <w:rStyle w:val="Lienhypertexte"/>
                <w:noProof/>
              </w:rPr>
              <w:t>Tests</w:t>
            </w:r>
            <w:r w:rsidR="00A42EF6">
              <w:rPr>
                <w:noProof/>
                <w:webHidden/>
              </w:rPr>
              <w:tab/>
            </w:r>
            <w:r w:rsidR="00A42EF6">
              <w:rPr>
                <w:noProof/>
                <w:webHidden/>
              </w:rPr>
              <w:fldChar w:fldCharType="begin"/>
            </w:r>
            <w:r w:rsidR="00A42EF6">
              <w:rPr>
                <w:noProof/>
                <w:webHidden/>
              </w:rPr>
              <w:instrText xml:space="preserve"> PAGEREF _Toc141278627 \h </w:instrText>
            </w:r>
            <w:r w:rsidR="00A42EF6">
              <w:rPr>
                <w:noProof/>
                <w:webHidden/>
              </w:rPr>
            </w:r>
            <w:r w:rsidR="00A42EF6">
              <w:rPr>
                <w:noProof/>
                <w:webHidden/>
              </w:rPr>
              <w:fldChar w:fldCharType="separate"/>
            </w:r>
            <w:r w:rsidR="00A42EF6">
              <w:rPr>
                <w:noProof/>
                <w:webHidden/>
              </w:rPr>
              <w:t>8</w:t>
            </w:r>
            <w:r w:rsidR="00A42EF6">
              <w:rPr>
                <w:noProof/>
                <w:webHidden/>
              </w:rPr>
              <w:fldChar w:fldCharType="end"/>
            </w:r>
          </w:hyperlink>
        </w:p>
        <w:p w14:paraId="386031A2" w14:textId="496BBD0D"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8" w:history="1">
            <w:r w:rsidR="00A42EF6" w:rsidRPr="00734FB1">
              <w:rPr>
                <w:rStyle w:val="Lienhypertexte"/>
                <w:noProof/>
              </w:rPr>
              <w:t>3.3</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Conclusion</w:t>
            </w:r>
            <w:r w:rsidR="00A42EF6">
              <w:rPr>
                <w:noProof/>
                <w:webHidden/>
              </w:rPr>
              <w:tab/>
            </w:r>
            <w:r w:rsidR="00A42EF6">
              <w:rPr>
                <w:noProof/>
                <w:webHidden/>
              </w:rPr>
              <w:fldChar w:fldCharType="begin"/>
            </w:r>
            <w:r w:rsidR="00A42EF6">
              <w:rPr>
                <w:noProof/>
                <w:webHidden/>
              </w:rPr>
              <w:instrText xml:space="preserve"> PAGEREF _Toc141278628 \h </w:instrText>
            </w:r>
            <w:r w:rsidR="00A42EF6">
              <w:rPr>
                <w:noProof/>
                <w:webHidden/>
              </w:rPr>
            </w:r>
            <w:r w:rsidR="00A42EF6">
              <w:rPr>
                <w:noProof/>
                <w:webHidden/>
              </w:rPr>
              <w:fldChar w:fldCharType="separate"/>
            </w:r>
            <w:r w:rsidR="00A42EF6">
              <w:rPr>
                <w:noProof/>
                <w:webHidden/>
              </w:rPr>
              <w:t>9</w:t>
            </w:r>
            <w:r w:rsidR="00A42EF6">
              <w:rPr>
                <w:noProof/>
                <w:webHidden/>
              </w:rPr>
              <w:fldChar w:fldCharType="end"/>
            </w:r>
          </w:hyperlink>
        </w:p>
        <w:p w14:paraId="5D5CF15C" w14:textId="54930F00"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29" w:history="1">
            <w:r w:rsidR="00A42EF6" w:rsidRPr="00734FB1">
              <w:rPr>
                <w:rStyle w:val="Lienhypertexte"/>
                <w:noProof/>
              </w:rPr>
              <w:t>4</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Technologies</w:t>
            </w:r>
            <w:r w:rsidR="00A42EF6">
              <w:rPr>
                <w:noProof/>
                <w:webHidden/>
              </w:rPr>
              <w:tab/>
            </w:r>
            <w:r w:rsidR="00A42EF6">
              <w:rPr>
                <w:noProof/>
                <w:webHidden/>
              </w:rPr>
              <w:fldChar w:fldCharType="begin"/>
            </w:r>
            <w:r w:rsidR="00A42EF6">
              <w:rPr>
                <w:noProof/>
                <w:webHidden/>
              </w:rPr>
              <w:instrText xml:space="preserve"> PAGEREF _Toc141278629 \h </w:instrText>
            </w:r>
            <w:r w:rsidR="00A42EF6">
              <w:rPr>
                <w:noProof/>
                <w:webHidden/>
              </w:rPr>
            </w:r>
            <w:r w:rsidR="00A42EF6">
              <w:rPr>
                <w:noProof/>
                <w:webHidden/>
              </w:rPr>
              <w:fldChar w:fldCharType="separate"/>
            </w:r>
            <w:r w:rsidR="00A42EF6">
              <w:rPr>
                <w:noProof/>
                <w:webHidden/>
              </w:rPr>
              <w:t>10</w:t>
            </w:r>
            <w:r w:rsidR="00A42EF6">
              <w:rPr>
                <w:noProof/>
                <w:webHidden/>
              </w:rPr>
              <w:fldChar w:fldCharType="end"/>
            </w:r>
          </w:hyperlink>
        </w:p>
        <w:p w14:paraId="51A44AA3" w14:textId="769FF3F2"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30" w:history="1">
            <w:r w:rsidR="00A42EF6" w:rsidRPr="00734FB1">
              <w:rPr>
                <w:rStyle w:val="Lienhypertexte"/>
                <w:noProof/>
              </w:rPr>
              <w:t>5</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Hardware development</w:t>
            </w:r>
            <w:r w:rsidR="00A42EF6">
              <w:rPr>
                <w:noProof/>
                <w:webHidden/>
              </w:rPr>
              <w:tab/>
            </w:r>
            <w:r w:rsidR="00A42EF6">
              <w:rPr>
                <w:noProof/>
                <w:webHidden/>
              </w:rPr>
              <w:fldChar w:fldCharType="begin"/>
            </w:r>
            <w:r w:rsidR="00A42EF6">
              <w:rPr>
                <w:noProof/>
                <w:webHidden/>
              </w:rPr>
              <w:instrText xml:space="preserve"> PAGEREF _Toc141278630 \h </w:instrText>
            </w:r>
            <w:r w:rsidR="00A42EF6">
              <w:rPr>
                <w:noProof/>
                <w:webHidden/>
              </w:rPr>
            </w:r>
            <w:r w:rsidR="00A42EF6">
              <w:rPr>
                <w:noProof/>
                <w:webHidden/>
              </w:rPr>
              <w:fldChar w:fldCharType="separate"/>
            </w:r>
            <w:r w:rsidR="00A42EF6">
              <w:rPr>
                <w:noProof/>
                <w:webHidden/>
              </w:rPr>
              <w:t>11</w:t>
            </w:r>
            <w:r w:rsidR="00A42EF6">
              <w:rPr>
                <w:noProof/>
                <w:webHidden/>
              </w:rPr>
              <w:fldChar w:fldCharType="end"/>
            </w:r>
          </w:hyperlink>
        </w:p>
        <w:p w14:paraId="26D01E7E" w14:textId="1E58FD15"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1" w:history="1">
            <w:r w:rsidR="00A42EF6" w:rsidRPr="00734FB1">
              <w:rPr>
                <w:rStyle w:val="Lienhypertexte"/>
                <w:noProof/>
              </w:rPr>
              <w:t>5.1</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Bloc diagram</w:t>
            </w:r>
            <w:r w:rsidR="00A42EF6">
              <w:rPr>
                <w:noProof/>
                <w:webHidden/>
              </w:rPr>
              <w:tab/>
            </w:r>
            <w:r w:rsidR="00A42EF6">
              <w:rPr>
                <w:noProof/>
                <w:webHidden/>
              </w:rPr>
              <w:fldChar w:fldCharType="begin"/>
            </w:r>
            <w:r w:rsidR="00A42EF6">
              <w:rPr>
                <w:noProof/>
                <w:webHidden/>
              </w:rPr>
              <w:instrText xml:space="preserve"> PAGEREF _Toc141278631 \h </w:instrText>
            </w:r>
            <w:r w:rsidR="00A42EF6">
              <w:rPr>
                <w:noProof/>
                <w:webHidden/>
              </w:rPr>
            </w:r>
            <w:r w:rsidR="00A42EF6">
              <w:rPr>
                <w:noProof/>
                <w:webHidden/>
              </w:rPr>
              <w:fldChar w:fldCharType="separate"/>
            </w:r>
            <w:r w:rsidR="00A42EF6">
              <w:rPr>
                <w:noProof/>
                <w:webHidden/>
              </w:rPr>
              <w:t>11</w:t>
            </w:r>
            <w:r w:rsidR="00A42EF6">
              <w:rPr>
                <w:noProof/>
                <w:webHidden/>
              </w:rPr>
              <w:fldChar w:fldCharType="end"/>
            </w:r>
          </w:hyperlink>
        </w:p>
        <w:p w14:paraId="192E81FF" w14:textId="66A38711"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2" w:history="1">
            <w:r w:rsidR="00A42EF6" w:rsidRPr="00734FB1">
              <w:rPr>
                <w:rStyle w:val="Lienhypertexte"/>
                <w:noProof/>
              </w:rPr>
              <w:t>5.2</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Main SoC</w:t>
            </w:r>
            <w:r w:rsidR="00A42EF6">
              <w:rPr>
                <w:noProof/>
                <w:webHidden/>
              </w:rPr>
              <w:tab/>
            </w:r>
            <w:r w:rsidR="00A42EF6">
              <w:rPr>
                <w:noProof/>
                <w:webHidden/>
              </w:rPr>
              <w:fldChar w:fldCharType="begin"/>
            </w:r>
            <w:r w:rsidR="00A42EF6">
              <w:rPr>
                <w:noProof/>
                <w:webHidden/>
              </w:rPr>
              <w:instrText xml:space="preserve"> PAGEREF _Toc141278632 \h </w:instrText>
            </w:r>
            <w:r w:rsidR="00A42EF6">
              <w:rPr>
                <w:noProof/>
                <w:webHidden/>
              </w:rPr>
            </w:r>
            <w:r w:rsidR="00A42EF6">
              <w:rPr>
                <w:noProof/>
                <w:webHidden/>
              </w:rPr>
              <w:fldChar w:fldCharType="separate"/>
            </w:r>
            <w:r w:rsidR="00A42EF6">
              <w:rPr>
                <w:noProof/>
                <w:webHidden/>
              </w:rPr>
              <w:t>12</w:t>
            </w:r>
            <w:r w:rsidR="00A42EF6">
              <w:rPr>
                <w:noProof/>
                <w:webHidden/>
              </w:rPr>
              <w:fldChar w:fldCharType="end"/>
            </w:r>
          </w:hyperlink>
        </w:p>
        <w:p w14:paraId="283DCC49" w14:textId="234DC3E8"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3" w:history="1">
            <w:r w:rsidR="00A42EF6" w:rsidRPr="00734FB1">
              <w:rPr>
                <w:rStyle w:val="Lienhypertexte"/>
                <w:noProof/>
              </w:rPr>
              <w:t>5.3</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GPS Module</w:t>
            </w:r>
            <w:r w:rsidR="00A42EF6">
              <w:rPr>
                <w:noProof/>
                <w:webHidden/>
              </w:rPr>
              <w:tab/>
            </w:r>
            <w:r w:rsidR="00A42EF6">
              <w:rPr>
                <w:noProof/>
                <w:webHidden/>
              </w:rPr>
              <w:fldChar w:fldCharType="begin"/>
            </w:r>
            <w:r w:rsidR="00A42EF6">
              <w:rPr>
                <w:noProof/>
                <w:webHidden/>
              </w:rPr>
              <w:instrText xml:space="preserve"> PAGEREF _Toc141278633 \h </w:instrText>
            </w:r>
            <w:r w:rsidR="00A42EF6">
              <w:rPr>
                <w:noProof/>
                <w:webHidden/>
              </w:rPr>
            </w:r>
            <w:r w:rsidR="00A42EF6">
              <w:rPr>
                <w:noProof/>
                <w:webHidden/>
              </w:rPr>
              <w:fldChar w:fldCharType="separate"/>
            </w:r>
            <w:r w:rsidR="00A42EF6">
              <w:rPr>
                <w:noProof/>
                <w:webHidden/>
              </w:rPr>
              <w:t>13</w:t>
            </w:r>
            <w:r w:rsidR="00A42EF6">
              <w:rPr>
                <w:noProof/>
                <w:webHidden/>
              </w:rPr>
              <w:fldChar w:fldCharType="end"/>
            </w:r>
          </w:hyperlink>
        </w:p>
        <w:p w14:paraId="65D2CC48" w14:textId="711ACA9A"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4" w:history="1">
            <w:r w:rsidR="00A42EF6" w:rsidRPr="00734FB1">
              <w:rPr>
                <w:rStyle w:val="Lienhypertexte"/>
                <w:noProof/>
              </w:rPr>
              <w:t>5.4</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CAN Bus Controller</w:t>
            </w:r>
            <w:r w:rsidR="00A42EF6">
              <w:rPr>
                <w:noProof/>
                <w:webHidden/>
              </w:rPr>
              <w:tab/>
            </w:r>
            <w:r w:rsidR="00A42EF6">
              <w:rPr>
                <w:noProof/>
                <w:webHidden/>
              </w:rPr>
              <w:fldChar w:fldCharType="begin"/>
            </w:r>
            <w:r w:rsidR="00A42EF6">
              <w:rPr>
                <w:noProof/>
                <w:webHidden/>
              </w:rPr>
              <w:instrText xml:space="preserve"> PAGEREF _Toc141278634 \h </w:instrText>
            </w:r>
            <w:r w:rsidR="00A42EF6">
              <w:rPr>
                <w:noProof/>
                <w:webHidden/>
              </w:rPr>
            </w:r>
            <w:r w:rsidR="00A42EF6">
              <w:rPr>
                <w:noProof/>
                <w:webHidden/>
              </w:rPr>
              <w:fldChar w:fldCharType="separate"/>
            </w:r>
            <w:r w:rsidR="00A42EF6">
              <w:rPr>
                <w:noProof/>
                <w:webHidden/>
              </w:rPr>
              <w:t>15</w:t>
            </w:r>
            <w:r w:rsidR="00A42EF6">
              <w:rPr>
                <w:noProof/>
                <w:webHidden/>
              </w:rPr>
              <w:fldChar w:fldCharType="end"/>
            </w:r>
          </w:hyperlink>
        </w:p>
        <w:p w14:paraId="62F3D619" w14:textId="72F5CBDD"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5" w:history="1">
            <w:r w:rsidR="00A42EF6" w:rsidRPr="00734FB1">
              <w:rPr>
                <w:rStyle w:val="Lienhypertexte"/>
                <w:noProof/>
              </w:rPr>
              <w:t>5.5</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SD card</w:t>
            </w:r>
            <w:r w:rsidR="00A42EF6">
              <w:rPr>
                <w:noProof/>
                <w:webHidden/>
              </w:rPr>
              <w:tab/>
            </w:r>
            <w:r w:rsidR="00A42EF6">
              <w:rPr>
                <w:noProof/>
                <w:webHidden/>
              </w:rPr>
              <w:fldChar w:fldCharType="begin"/>
            </w:r>
            <w:r w:rsidR="00A42EF6">
              <w:rPr>
                <w:noProof/>
                <w:webHidden/>
              </w:rPr>
              <w:instrText xml:space="preserve"> PAGEREF _Toc141278635 \h </w:instrText>
            </w:r>
            <w:r w:rsidR="00A42EF6">
              <w:rPr>
                <w:noProof/>
                <w:webHidden/>
              </w:rPr>
            </w:r>
            <w:r w:rsidR="00A42EF6">
              <w:rPr>
                <w:noProof/>
                <w:webHidden/>
              </w:rPr>
              <w:fldChar w:fldCharType="separate"/>
            </w:r>
            <w:r w:rsidR="00A42EF6">
              <w:rPr>
                <w:noProof/>
                <w:webHidden/>
              </w:rPr>
              <w:t>18</w:t>
            </w:r>
            <w:r w:rsidR="00A42EF6">
              <w:rPr>
                <w:noProof/>
                <w:webHidden/>
              </w:rPr>
              <w:fldChar w:fldCharType="end"/>
            </w:r>
          </w:hyperlink>
        </w:p>
        <w:p w14:paraId="3F696528" w14:textId="4311F2FC"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6" w:history="1">
            <w:r w:rsidR="00A42EF6" w:rsidRPr="00734FB1">
              <w:rPr>
                <w:rStyle w:val="Lienhypertexte"/>
                <w:noProof/>
              </w:rPr>
              <w:t>5.6</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Power supply</w:t>
            </w:r>
            <w:r w:rsidR="00A42EF6">
              <w:rPr>
                <w:noProof/>
                <w:webHidden/>
              </w:rPr>
              <w:tab/>
            </w:r>
            <w:r w:rsidR="00A42EF6">
              <w:rPr>
                <w:noProof/>
                <w:webHidden/>
              </w:rPr>
              <w:fldChar w:fldCharType="begin"/>
            </w:r>
            <w:r w:rsidR="00A42EF6">
              <w:rPr>
                <w:noProof/>
                <w:webHidden/>
              </w:rPr>
              <w:instrText xml:space="preserve"> PAGEREF _Toc141278636 \h </w:instrText>
            </w:r>
            <w:r w:rsidR="00A42EF6">
              <w:rPr>
                <w:noProof/>
                <w:webHidden/>
              </w:rPr>
            </w:r>
            <w:r w:rsidR="00A42EF6">
              <w:rPr>
                <w:noProof/>
                <w:webHidden/>
              </w:rPr>
              <w:fldChar w:fldCharType="separate"/>
            </w:r>
            <w:r w:rsidR="00A42EF6">
              <w:rPr>
                <w:noProof/>
                <w:webHidden/>
              </w:rPr>
              <w:t>18</w:t>
            </w:r>
            <w:r w:rsidR="00A42EF6">
              <w:rPr>
                <w:noProof/>
                <w:webHidden/>
              </w:rPr>
              <w:fldChar w:fldCharType="end"/>
            </w:r>
          </w:hyperlink>
        </w:p>
        <w:p w14:paraId="495A94D6" w14:textId="10FE3A58"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7" w:history="1">
            <w:r w:rsidR="00A42EF6" w:rsidRPr="00734FB1">
              <w:rPr>
                <w:rStyle w:val="Lienhypertexte"/>
                <w:noProof/>
              </w:rPr>
              <w:t>5.7</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Level shifters</w:t>
            </w:r>
            <w:r w:rsidR="00A42EF6">
              <w:rPr>
                <w:noProof/>
                <w:webHidden/>
              </w:rPr>
              <w:tab/>
            </w:r>
            <w:r w:rsidR="00A42EF6">
              <w:rPr>
                <w:noProof/>
                <w:webHidden/>
              </w:rPr>
              <w:fldChar w:fldCharType="begin"/>
            </w:r>
            <w:r w:rsidR="00A42EF6">
              <w:rPr>
                <w:noProof/>
                <w:webHidden/>
              </w:rPr>
              <w:instrText xml:space="preserve"> PAGEREF _Toc141278637 \h </w:instrText>
            </w:r>
            <w:r w:rsidR="00A42EF6">
              <w:rPr>
                <w:noProof/>
                <w:webHidden/>
              </w:rPr>
            </w:r>
            <w:r w:rsidR="00A42EF6">
              <w:rPr>
                <w:noProof/>
                <w:webHidden/>
              </w:rPr>
              <w:fldChar w:fldCharType="separate"/>
            </w:r>
            <w:r w:rsidR="00A42EF6">
              <w:rPr>
                <w:noProof/>
                <w:webHidden/>
              </w:rPr>
              <w:t>18</w:t>
            </w:r>
            <w:r w:rsidR="00A42EF6">
              <w:rPr>
                <w:noProof/>
                <w:webHidden/>
              </w:rPr>
              <w:fldChar w:fldCharType="end"/>
            </w:r>
          </w:hyperlink>
        </w:p>
        <w:p w14:paraId="330C9F66" w14:textId="1950F454"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38" w:history="1">
            <w:r w:rsidR="00A42EF6" w:rsidRPr="00734FB1">
              <w:rPr>
                <w:rStyle w:val="Lienhypertexte"/>
                <w:noProof/>
              </w:rPr>
              <w:t>6</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Software development</w:t>
            </w:r>
            <w:r w:rsidR="00A42EF6">
              <w:rPr>
                <w:noProof/>
                <w:webHidden/>
              </w:rPr>
              <w:tab/>
            </w:r>
            <w:r w:rsidR="00A42EF6">
              <w:rPr>
                <w:noProof/>
                <w:webHidden/>
              </w:rPr>
              <w:fldChar w:fldCharType="begin"/>
            </w:r>
            <w:r w:rsidR="00A42EF6">
              <w:rPr>
                <w:noProof/>
                <w:webHidden/>
              </w:rPr>
              <w:instrText xml:space="preserve"> PAGEREF _Toc141278638 \h </w:instrText>
            </w:r>
            <w:r w:rsidR="00A42EF6">
              <w:rPr>
                <w:noProof/>
                <w:webHidden/>
              </w:rPr>
            </w:r>
            <w:r w:rsidR="00A42EF6">
              <w:rPr>
                <w:noProof/>
                <w:webHidden/>
              </w:rPr>
              <w:fldChar w:fldCharType="separate"/>
            </w:r>
            <w:r w:rsidR="00A42EF6">
              <w:rPr>
                <w:noProof/>
                <w:webHidden/>
              </w:rPr>
              <w:t>19</w:t>
            </w:r>
            <w:r w:rsidR="00A42EF6">
              <w:rPr>
                <w:noProof/>
                <w:webHidden/>
              </w:rPr>
              <w:fldChar w:fldCharType="end"/>
            </w:r>
          </w:hyperlink>
        </w:p>
        <w:p w14:paraId="064BD4BD" w14:textId="791BACF2"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9" w:history="1">
            <w:r w:rsidR="00A42EF6" w:rsidRPr="00734FB1">
              <w:rPr>
                <w:rStyle w:val="Lienhypertexte"/>
                <w:rFonts w:eastAsia="Times New Roman"/>
                <w:noProof/>
                <w:lang w:val="fr-FR"/>
              </w:rPr>
              <w:t>6.1</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Configuration file</w:t>
            </w:r>
            <w:r w:rsidR="00A42EF6">
              <w:rPr>
                <w:noProof/>
                <w:webHidden/>
              </w:rPr>
              <w:tab/>
            </w:r>
            <w:r w:rsidR="00A42EF6">
              <w:rPr>
                <w:noProof/>
                <w:webHidden/>
              </w:rPr>
              <w:fldChar w:fldCharType="begin"/>
            </w:r>
            <w:r w:rsidR="00A42EF6">
              <w:rPr>
                <w:noProof/>
                <w:webHidden/>
              </w:rPr>
              <w:instrText xml:space="preserve"> PAGEREF _Toc141278639 \h </w:instrText>
            </w:r>
            <w:r w:rsidR="00A42EF6">
              <w:rPr>
                <w:noProof/>
                <w:webHidden/>
              </w:rPr>
            </w:r>
            <w:r w:rsidR="00A42EF6">
              <w:rPr>
                <w:noProof/>
                <w:webHidden/>
              </w:rPr>
              <w:fldChar w:fldCharType="separate"/>
            </w:r>
            <w:r w:rsidR="00A42EF6">
              <w:rPr>
                <w:noProof/>
                <w:webHidden/>
              </w:rPr>
              <w:t>19</w:t>
            </w:r>
            <w:r w:rsidR="00A42EF6">
              <w:rPr>
                <w:noProof/>
                <w:webHidden/>
              </w:rPr>
              <w:fldChar w:fldCharType="end"/>
            </w:r>
          </w:hyperlink>
        </w:p>
        <w:p w14:paraId="262D117B" w14:textId="470E3974"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0" w:history="1">
            <w:r w:rsidR="00A42EF6" w:rsidRPr="00734FB1">
              <w:rPr>
                <w:rStyle w:val="Lienhypertexte"/>
                <w:rFonts w:eastAsia="Times New Roman"/>
                <w:noProof/>
                <w:lang w:val="fr-FR"/>
              </w:rPr>
              <w:t>6.2</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CAN Controller</w:t>
            </w:r>
            <w:r w:rsidR="00A42EF6">
              <w:rPr>
                <w:noProof/>
                <w:webHidden/>
              </w:rPr>
              <w:tab/>
            </w:r>
            <w:r w:rsidR="00A42EF6">
              <w:rPr>
                <w:noProof/>
                <w:webHidden/>
              </w:rPr>
              <w:fldChar w:fldCharType="begin"/>
            </w:r>
            <w:r w:rsidR="00A42EF6">
              <w:rPr>
                <w:noProof/>
                <w:webHidden/>
              </w:rPr>
              <w:instrText xml:space="preserve"> PAGEREF _Toc141278640 \h </w:instrText>
            </w:r>
            <w:r w:rsidR="00A42EF6">
              <w:rPr>
                <w:noProof/>
                <w:webHidden/>
              </w:rPr>
            </w:r>
            <w:r w:rsidR="00A42EF6">
              <w:rPr>
                <w:noProof/>
                <w:webHidden/>
              </w:rPr>
              <w:fldChar w:fldCharType="separate"/>
            </w:r>
            <w:r w:rsidR="00A42EF6">
              <w:rPr>
                <w:noProof/>
                <w:webHidden/>
              </w:rPr>
              <w:t>20</w:t>
            </w:r>
            <w:r w:rsidR="00A42EF6">
              <w:rPr>
                <w:noProof/>
                <w:webHidden/>
              </w:rPr>
              <w:fldChar w:fldCharType="end"/>
            </w:r>
          </w:hyperlink>
        </w:p>
        <w:p w14:paraId="2A0465B7" w14:textId="7BB807B0"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1" w:history="1">
            <w:r w:rsidR="00A42EF6" w:rsidRPr="00734FB1">
              <w:rPr>
                <w:rStyle w:val="Lienhypertexte"/>
                <w:rFonts w:eastAsia="Times New Roman"/>
                <w:noProof/>
                <w:lang w:val="fr-FR"/>
              </w:rPr>
              <w:t>6.3</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GPS Controller</w:t>
            </w:r>
            <w:r w:rsidR="00A42EF6">
              <w:rPr>
                <w:noProof/>
                <w:webHidden/>
              </w:rPr>
              <w:tab/>
            </w:r>
            <w:r w:rsidR="00A42EF6">
              <w:rPr>
                <w:noProof/>
                <w:webHidden/>
              </w:rPr>
              <w:fldChar w:fldCharType="begin"/>
            </w:r>
            <w:r w:rsidR="00A42EF6">
              <w:rPr>
                <w:noProof/>
                <w:webHidden/>
              </w:rPr>
              <w:instrText xml:space="preserve"> PAGEREF _Toc141278641 \h </w:instrText>
            </w:r>
            <w:r w:rsidR="00A42EF6">
              <w:rPr>
                <w:noProof/>
                <w:webHidden/>
              </w:rPr>
            </w:r>
            <w:r w:rsidR="00A42EF6">
              <w:rPr>
                <w:noProof/>
                <w:webHidden/>
              </w:rPr>
              <w:fldChar w:fldCharType="separate"/>
            </w:r>
            <w:r w:rsidR="00A42EF6">
              <w:rPr>
                <w:noProof/>
                <w:webHidden/>
              </w:rPr>
              <w:t>20</w:t>
            </w:r>
            <w:r w:rsidR="00A42EF6">
              <w:rPr>
                <w:noProof/>
                <w:webHidden/>
              </w:rPr>
              <w:fldChar w:fldCharType="end"/>
            </w:r>
          </w:hyperlink>
        </w:p>
        <w:p w14:paraId="05BEE2A5" w14:textId="749D04D5"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2" w:history="1">
            <w:r w:rsidR="00A42EF6" w:rsidRPr="00734FB1">
              <w:rPr>
                <w:rStyle w:val="Lienhypertexte"/>
                <w:rFonts w:eastAsia="Times New Roman"/>
                <w:noProof/>
                <w:lang w:val="fr-FR"/>
              </w:rPr>
              <w:t>6.4</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Data Logger</w:t>
            </w:r>
            <w:r w:rsidR="00A42EF6">
              <w:rPr>
                <w:noProof/>
                <w:webHidden/>
              </w:rPr>
              <w:tab/>
            </w:r>
            <w:r w:rsidR="00A42EF6">
              <w:rPr>
                <w:noProof/>
                <w:webHidden/>
              </w:rPr>
              <w:fldChar w:fldCharType="begin"/>
            </w:r>
            <w:r w:rsidR="00A42EF6">
              <w:rPr>
                <w:noProof/>
                <w:webHidden/>
              </w:rPr>
              <w:instrText xml:space="preserve"> PAGEREF _Toc141278642 \h </w:instrText>
            </w:r>
            <w:r w:rsidR="00A42EF6">
              <w:rPr>
                <w:noProof/>
                <w:webHidden/>
              </w:rPr>
            </w:r>
            <w:r w:rsidR="00A42EF6">
              <w:rPr>
                <w:noProof/>
                <w:webHidden/>
              </w:rPr>
              <w:fldChar w:fldCharType="separate"/>
            </w:r>
            <w:r w:rsidR="00A42EF6">
              <w:rPr>
                <w:noProof/>
                <w:webHidden/>
              </w:rPr>
              <w:t>24</w:t>
            </w:r>
            <w:r w:rsidR="00A42EF6">
              <w:rPr>
                <w:noProof/>
                <w:webHidden/>
              </w:rPr>
              <w:fldChar w:fldCharType="end"/>
            </w:r>
          </w:hyperlink>
        </w:p>
        <w:p w14:paraId="07097A29" w14:textId="493F4434"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3" w:history="1">
            <w:r w:rsidR="00A42EF6" w:rsidRPr="00734FB1">
              <w:rPr>
                <w:rStyle w:val="Lienhypertexte"/>
                <w:rFonts w:eastAsia="Times New Roman"/>
                <w:noProof/>
                <w:lang w:val="fr-FR"/>
              </w:rPr>
              <w:t>6.5</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Data Sender</w:t>
            </w:r>
            <w:r w:rsidR="00A42EF6">
              <w:rPr>
                <w:noProof/>
                <w:webHidden/>
              </w:rPr>
              <w:tab/>
            </w:r>
            <w:r w:rsidR="00A42EF6">
              <w:rPr>
                <w:noProof/>
                <w:webHidden/>
              </w:rPr>
              <w:fldChar w:fldCharType="begin"/>
            </w:r>
            <w:r w:rsidR="00A42EF6">
              <w:rPr>
                <w:noProof/>
                <w:webHidden/>
              </w:rPr>
              <w:instrText xml:space="preserve"> PAGEREF _Toc141278643 \h </w:instrText>
            </w:r>
            <w:r w:rsidR="00A42EF6">
              <w:rPr>
                <w:noProof/>
                <w:webHidden/>
              </w:rPr>
            </w:r>
            <w:r w:rsidR="00A42EF6">
              <w:rPr>
                <w:noProof/>
                <w:webHidden/>
              </w:rPr>
              <w:fldChar w:fldCharType="separate"/>
            </w:r>
            <w:r w:rsidR="00A42EF6">
              <w:rPr>
                <w:noProof/>
                <w:webHidden/>
              </w:rPr>
              <w:t>24</w:t>
            </w:r>
            <w:r w:rsidR="00A42EF6">
              <w:rPr>
                <w:noProof/>
                <w:webHidden/>
              </w:rPr>
              <w:fldChar w:fldCharType="end"/>
            </w:r>
          </w:hyperlink>
        </w:p>
        <w:p w14:paraId="11A01C70" w14:textId="7E075E00"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4" w:history="1">
            <w:r w:rsidR="00A42EF6" w:rsidRPr="00734FB1">
              <w:rPr>
                <w:rStyle w:val="Lienhypertexte"/>
                <w:rFonts w:eastAsia="Times New Roman"/>
                <w:noProof/>
                <w:lang w:val="fr-FR"/>
              </w:rPr>
              <w:t>6.6</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UDP Client</w:t>
            </w:r>
            <w:r w:rsidR="00A42EF6">
              <w:rPr>
                <w:noProof/>
                <w:webHidden/>
              </w:rPr>
              <w:tab/>
            </w:r>
            <w:r w:rsidR="00A42EF6">
              <w:rPr>
                <w:noProof/>
                <w:webHidden/>
              </w:rPr>
              <w:fldChar w:fldCharType="begin"/>
            </w:r>
            <w:r w:rsidR="00A42EF6">
              <w:rPr>
                <w:noProof/>
                <w:webHidden/>
              </w:rPr>
              <w:instrText xml:space="preserve"> PAGEREF _Toc141278644 \h </w:instrText>
            </w:r>
            <w:r w:rsidR="00A42EF6">
              <w:rPr>
                <w:noProof/>
                <w:webHidden/>
              </w:rPr>
            </w:r>
            <w:r w:rsidR="00A42EF6">
              <w:rPr>
                <w:noProof/>
                <w:webHidden/>
              </w:rPr>
              <w:fldChar w:fldCharType="separate"/>
            </w:r>
            <w:r w:rsidR="00A42EF6">
              <w:rPr>
                <w:noProof/>
                <w:webHidden/>
              </w:rPr>
              <w:t>26</w:t>
            </w:r>
            <w:r w:rsidR="00A42EF6">
              <w:rPr>
                <w:noProof/>
                <w:webHidden/>
              </w:rPr>
              <w:fldChar w:fldCharType="end"/>
            </w:r>
          </w:hyperlink>
        </w:p>
        <w:p w14:paraId="466FA83D" w14:textId="4356210F"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5" w:history="1">
            <w:r w:rsidR="00A42EF6" w:rsidRPr="00734FB1">
              <w:rPr>
                <w:rStyle w:val="Lienhypertexte"/>
                <w:rFonts w:eastAsia="Times New Roman"/>
                <w:noProof/>
                <w:lang w:val="fr-FR"/>
              </w:rPr>
              <w:t>6.7</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Wi-Fi Station</w:t>
            </w:r>
            <w:r w:rsidR="00A42EF6">
              <w:rPr>
                <w:noProof/>
                <w:webHidden/>
              </w:rPr>
              <w:tab/>
            </w:r>
            <w:r w:rsidR="00A42EF6">
              <w:rPr>
                <w:noProof/>
                <w:webHidden/>
              </w:rPr>
              <w:fldChar w:fldCharType="begin"/>
            </w:r>
            <w:r w:rsidR="00A42EF6">
              <w:rPr>
                <w:noProof/>
                <w:webHidden/>
              </w:rPr>
              <w:instrText xml:space="preserve"> PAGEREF _Toc141278645 \h </w:instrText>
            </w:r>
            <w:r w:rsidR="00A42EF6">
              <w:rPr>
                <w:noProof/>
                <w:webHidden/>
              </w:rPr>
            </w:r>
            <w:r w:rsidR="00A42EF6">
              <w:rPr>
                <w:noProof/>
                <w:webHidden/>
              </w:rPr>
              <w:fldChar w:fldCharType="separate"/>
            </w:r>
            <w:r w:rsidR="00A42EF6">
              <w:rPr>
                <w:noProof/>
                <w:webHidden/>
              </w:rPr>
              <w:t>27</w:t>
            </w:r>
            <w:r w:rsidR="00A42EF6">
              <w:rPr>
                <w:noProof/>
                <w:webHidden/>
              </w:rPr>
              <w:fldChar w:fldCharType="end"/>
            </w:r>
          </w:hyperlink>
        </w:p>
        <w:p w14:paraId="449604CD" w14:textId="0AD118D1"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46" w:history="1">
            <w:r w:rsidR="00A42EF6" w:rsidRPr="00734FB1">
              <w:rPr>
                <w:rStyle w:val="Lienhypertexte"/>
                <w:noProof/>
              </w:rPr>
              <w:t>7</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Bibliography</w:t>
            </w:r>
            <w:r w:rsidR="00A42EF6">
              <w:rPr>
                <w:noProof/>
                <w:webHidden/>
              </w:rPr>
              <w:tab/>
            </w:r>
            <w:r w:rsidR="00A42EF6">
              <w:rPr>
                <w:noProof/>
                <w:webHidden/>
              </w:rPr>
              <w:fldChar w:fldCharType="begin"/>
            </w:r>
            <w:r w:rsidR="00A42EF6">
              <w:rPr>
                <w:noProof/>
                <w:webHidden/>
              </w:rPr>
              <w:instrText xml:space="preserve"> PAGEREF _Toc141278646 \h </w:instrText>
            </w:r>
            <w:r w:rsidR="00A42EF6">
              <w:rPr>
                <w:noProof/>
                <w:webHidden/>
              </w:rPr>
            </w:r>
            <w:r w:rsidR="00A42EF6">
              <w:rPr>
                <w:noProof/>
                <w:webHidden/>
              </w:rPr>
              <w:fldChar w:fldCharType="separate"/>
            </w:r>
            <w:r w:rsidR="00A42EF6">
              <w:rPr>
                <w:noProof/>
                <w:webHidden/>
              </w:rPr>
              <w:t>27</w:t>
            </w:r>
            <w:r w:rsidR="00A42EF6">
              <w:rPr>
                <w:noProof/>
                <w:webHidden/>
              </w:rPr>
              <w:fldChar w:fldCharType="end"/>
            </w:r>
          </w:hyperlink>
        </w:p>
        <w:p w14:paraId="2B154545" w14:textId="4A4301BE"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1278617"/>
      <w:r w:rsidRPr="00017B38">
        <w:lastRenderedPageBreak/>
        <w:t>Introduction</w:t>
      </w:r>
      <w:bookmarkEnd w:id="0"/>
    </w:p>
    <w:p w14:paraId="4CB74743" w14:textId="45812C31" w:rsidR="0043147D" w:rsidRDefault="0043147D" w:rsidP="0043147D">
      <w:pPr>
        <w:pStyle w:val="Titre2"/>
      </w:pPr>
      <w:bookmarkStart w:id="1" w:name="_Toc141278618"/>
      <w:r>
        <w:t>Formula Student</w:t>
      </w:r>
      <w:bookmarkEnd w:id="1"/>
    </w:p>
    <w:p w14:paraId="57E4C6AB" w14:textId="3912F7B0" w:rsidR="00805217" w:rsidRDefault="00D01993" w:rsidP="0043147D">
      <w:r w:rsidRPr="00D01993">
        <w:t xml:space="preserve">Formula Student is an international student engineering competition. Teams from all over the world design and build a small-scale Formula-style racing car. During the competitions, the </w:t>
      </w:r>
      <w:r w:rsidR="003F62F4">
        <w:t>vehicles</w:t>
      </w:r>
      <w:r w:rsidRPr="00D01993">
        <w:t xml:space="preserve">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w:t>
      </w:r>
      <w:r w:rsidR="003F62F4">
        <w:t>assessment</w:t>
      </w:r>
      <w:r w:rsidRPr="00D01993">
        <w:t xml:space="preserve">,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3AB95C41" w:rsidR="00805217" w:rsidRDefault="00805217" w:rsidP="00805217">
      <w:pPr>
        <w:pStyle w:val="Lgende"/>
        <w:jc w:val="center"/>
      </w:pPr>
      <w:r>
        <w:t xml:space="preserve">Figure </w:t>
      </w:r>
      <w:r>
        <w:fldChar w:fldCharType="begin"/>
      </w:r>
      <w:r>
        <w:instrText xml:space="preserve"> SEQ Figure \* ARABIC </w:instrText>
      </w:r>
      <w:r>
        <w:fldChar w:fldCharType="separate"/>
      </w:r>
      <w:r w:rsidR="006403FB">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1278619"/>
      <w:r>
        <w:t>Valais-Wallis Racing team</w:t>
      </w:r>
      <w:bookmarkEnd w:id="2"/>
    </w:p>
    <w:p w14:paraId="344CB13A" w14:textId="77E125F1"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w:t>
      </w:r>
      <w:r w:rsidR="003F62F4">
        <w:t xml:space="preserve">the </w:t>
      </w:r>
      <w:r w:rsidR="00086CC5" w:rsidRPr="00086CC5">
        <w:t>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1278620"/>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26F44237"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6403FB">
        <w:rPr>
          <w:noProof/>
          <w:lang w:val="fr-CH"/>
        </w:rPr>
        <w:t>2</w:t>
      </w:r>
      <w:r>
        <w:fldChar w:fldCharType="end"/>
      </w:r>
      <w:r w:rsidRPr="00095FCC">
        <w:rPr>
          <w:lang w:val="fr-CH"/>
        </w:rPr>
        <w:t xml:space="preserve">: </w:t>
      </w:r>
      <w:r w:rsidR="00CB21D0" w:rsidRPr="00095FCC">
        <w:rPr>
          <w:lang w:val="fr-CH"/>
        </w:rPr>
        <w:t xml:space="preserve">Alpe </w:t>
      </w:r>
      <w:proofErr w:type="spellStart"/>
      <w:r w:rsidR="00CB21D0" w:rsidRPr="00095FCC">
        <w:rPr>
          <w:lang w:val="fr-CH"/>
        </w:rPr>
        <w:t>Adria</w:t>
      </w:r>
      <w:proofErr w:type="spellEnd"/>
      <w:r w:rsidR="00CB21D0" w:rsidRPr="00095FCC">
        <w:rPr>
          <w:lang w:val="fr-CH"/>
        </w:rPr>
        <w:t xml:space="preserve"> Circuit</w:t>
      </w:r>
    </w:p>
    <w:p w14:paraId="3813EA49" w14:textId="77777777" w:rsidR="00C72147" w:rsidRPr="00815419" w:rsidRDefault="00C72147" w:rsidP="001D5240"/>
    <w:p w14:paraId="0B0D1560" w14:textId="694FB1FC" w:rsidR="004A6BF2" w:rsidRDefault="004A6BF2" w:rsidP="004A6BF2">
      <w:pPr>
        <w:pStyle w:val="Titre2"/>
      </w:pPr>
      <w:bookmarkStart w:id="4" w:name="_Toc141278621"/>
      <w:r>
        <w:t>State of the art</w:t>
      </w:r>
      <w:bookmarkEnd w:id="4"/>
    </w:p>
    <w:p w14:paraId="2CC9139D" w14:textId="34D95BC7"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w:t>
      </w:r>
      <w:r w:rsidR="003F62F4">
        <w:t>must develop its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31844443" w:rsidR="005F6731" w:rsidRDefault="00282941" w:rsidP="005F6731">
      <w:pPr>
        <w:pStyle w:val="Paragraphedeliste"/>
        <w:numPr>
          <w:ilvl w:val="0"/>
          <w:numId w:val="39"/>
        </w:numPr>
        <w:spacing w:before="100" w:beforeAutospacing="1" w:after="100" w:afterAutospacing="1" w:line="240" w:lineRule="auto"/>
        <w:jc w:val="left"/>
      </w:pPr>
      <w:r w:rsidRPr="00282941">
        <w:t>Otherwise, there are many transmission protocols used for remote data transmission. For example, Wi-Fi is one of the most common transmission protocols. Every laptop, smartphone</w:t>
      </w:r>
      <w:r w:rsidR="003F62F4">
        <w:t>,</w:t>
      </w:r>
      <w:r w:rsidRPr="00282941">
        <w:t xml:space="preserve"> </w:t>
      </w:r>
      <w:r w:rsidR="005F6731">
        <w:t>etc.</w:t>
      </w:r>
      <w:r w:rsidR="003F62F4">
        <w:t>,</w:t>
      </w:r>
      <w:r w:rsidRPr="00282941">
        <w:t xml:space="preserve"> </w:t>
      </w:r>
      <w:r w:rsidR="003F62F4">
        <w:t>use</w:t>
      </w:r>
      <w:r w:rsidRPr="00282941">
        <w:t xml:space="preserve">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753EB7C4"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dedicated software</w:t>
      </w:r>
      <w:r w:rsidRPr="00B21717">
        <w:t xml:space="preserve">. The processing unit displays </w:t>
      </w:r>
      <w:r w:rsidR="005F6731">
        <w:t xml:space="preserve">the </w:t>
      </w:r>
      <w:r w:rsidR="003F62F4">
        <w:t>sensors' measurements and allows</w:t>
      </w:r>
      <w:r w:rsidR="007D4873">
        <w:t xml:space="preserve"> the user</w:t>
      </w:r>
      <w:r w:rsidRPr="00B21717">
        <w:t xml:space="preserve"> to </w:t>
      </w:r>
      <w:proofErr w:type="spellStart"/>
      <w:r w:rsidR="003F62F4">
        <w:t>analyze</w:t>
      </w:r>
      <w:proofErr w:type="spellEnd"/>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31626AE6" w:rsidR="00D12171" w:rsidRPr="00D12171" w:rsidRDefault="007D4873" w:rsidP="00D12171">
      <w:pPr>
        <w:pStyle w:val="Titre2"/>
      </w:pPr>
      <w:bookmarkStart w:id="5" w:name="_Toc141278622"/>
      <w:r>
        <w:t xml:space="preserve">Timeline -&gt; </w:t>
      </w:r>
      <w:r w:rsidRPr="007D4873">
        <w:rPr>
          <w:highlight w:val="yellow"/>
        </w:rPr>
        <w:t xml:space="preserve">à </w:t>
      </w:r>
      <w:proofErr w:type="spellStart"/>
      <w:r w:rsidRPr="007D4873">
        <w:rPr>
          <w:highlight w:val="yellow"/>
        </w:rPr>
        <w:t>supprimer</w:t>
      </w:r>
      <w:proofErr w:type="spellEnd"/>
      <w:r w:rsidRPr="007D4873">
        <w:rPr>
          <w:highlight w:val="yellow"/>
        </w:rPr>
        <w:t xml:space="preserve"> ?</w:t>
      </w:r>
      <w:bookmarkEnd w:id="5"/>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5B3FB68E" w14:textId="553A77CB" w:rsidR="00086CC5"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w:t>
      </w:r>
      <w:r w:rsidR="003F62F4">
        <w:t>dedicated</w:t>
      </w:r>
      <w:r w:rsidRPr="00D12171">
        <w:t xml:space="preserve"> to developing the electronic board. The fourth week in the "Hardware" section corresponds to the time to manufacture the electronic board. The remaining time was devoted </w:t>
      </w:r>
      <w:r w:rsidR="007D4873">
        <w:t xml:space="preserve">to </w:t>
      </w:r>
      <w:r w:rsidR="003F62F4">
        <w:t>programming</w:t>
      </w:r>
      <w:r w:rsidRPr="00D12171">
        <w:t xml:space="preserve"> the telemetry system. A detailed schedule is available in the appendix. </w:t>
      </w:r>
    </w:p>
    <w:p w14:paraId="3F404EE6" w14:textId="211F9138" w:rsidR="00086CC5" w:rsidRDefault="00086CC5" w:rsidP="00086CC5">
      <w:pPr>
        <w:jc w:val="left"/>
      </w:pPr>
      <w:r>
        <w:br w:type="page"/>
      </w:r>
    </w:p>
    <w:p w14:paraId="7D5449C1" w14:textId="5CEB9B0E" w:rsidR="00086CC5" w:rsidRDefault="00086CC5" w:rsidP="00086CC5">
      <w:pPr>
        <w:pStyle w:val="Titre1"/>
      </w:pPr>
      <w:r w:rsidRPr="009703EE">
        <w:lastRenderedPageBreak/>
        <w:tab/>
      </w:r>
      <w:bookmarkStart w:id="6" w:name="_Toc141278623"/>
      <w:r>
        <w:t>Problem Description</w:t>
      </w:r>
      <w:bookmarkEnd w:id="6"/>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 xml:space="preserve">Expliquer bus can </w:t>
      </w:r>
      <w:proofErr w:type="spellStart"/>
      <w:r w:rsidRPr="00713334">
        <w:rPr>
          <w:highlight w:val="yellow"/>
          <w:lang w:val="fr-CH"/>
        </w:rPr>
        <w:t>bms</w:t>
      </w:r>
      <w:proofErr w:type="spellEnd"/>
      <w:r w:rsidRPr="00713334">
        <w:rPr>
          <w:highlight w:val="yellow"/>
          <w:lang w:val="fr-CH"/>
        </w:rPr>
        <w:t xml:space="preserve"> capteurs …. Comment est la voitur</w:t>
      </w:r>
      <w:r>
        <w:rPr>
          <w:highlight w:val="yellow"/>
          <w:lang w:val="fr-CH"/>
        </w:rPr>
        <w:t>e – unidirectionnel</w:t>
      </w:r>
      <w:r w:rsidRPr="00713334">
        <w:rPr>
          <w:highlight w:val="yellow"/>
          <w:lang w:val="fr-CH"/>
        </w:rPr>
        <w:t xml:space="preserve"> </w:t>
      </w:r>
    </w:p>
    <w:p w14:paraId="7B8AD5E3" w14:textId="47512455" w:rsidR="00086CC5" w:rsidRDefault="00086CC5" w:rsidP="00086CC5">
      <w:r>
        <w:t xml:space="preserve">The telemetry device must communicate </w:t>
      </w:r>
      <w:r w:rsidRPr="00B826F3">
        <w:t>via the car's CAN bus with the sensors, the BMS, and the Inverter</w:t>
      </w:r>
      <w:r>
        <w:t xml:space="preserve">. A GPS must be integrated into the system. A transmission technology must be chosen </w:t>
      </w:r>
      <w:r w:rsidR="003F62F4">
        <w:t>to directly visualize</w:t>
      </w:r>
      <w:r>
        <w:t xml:space="preserve">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5"/>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7" w:name="_Toc141278624"/>
      <w:r w:rsidRPr="009703EE">
        <w:t>Transmission technology</w:t>
      </w:r>
      <w:bookmarkEnd w:id="7"/>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8" w:name="_Toc141278625"/>
      <w:r>
        <w:t>433 MHz RF</w:t>
      </w:r>
      <w:bookmarkEnd w:id="8"/>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Default="00B56611" w:rsidP="00DA7634">
      <w:r>
        <w:t xml:space="preserve">However, there will be </w:t>
      </w:r>
      <w:r w:rsidR="003F62F4">
        <w:t>many</w:t>
      </w:r>
      <w:r>
        <w:t xml:space="preserve">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5CC7C1C0"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6403FB">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9" w:name="_Toc141278626"/>
      <w:r w:rsidRPr="00DA7634">
        <w:lastRenderedPageBreak/>
        <w:t>Wi-Fi</w:t>
      </w:r>
      <w:bookmarkEnd w:id="9"/>
    </w:p>
    <w:p w14:paraId="385BEF22" w14:textId="776EC0C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w:t>
      </w:r>
      <w:r w:rsidR="00DF4E2E">
        <w:t>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proofErr w:type="spellStart"/>
      <w:r w:rsidR="007D58E0" w:rsidRPr="007D58E0">
        <w:rPr>
          <w:highlight w:val="yellow"/>
        </w:rPr>
        <w:t>développer</w:t>
      </w:r>
      <w:proofErr w:type="spellEnd"/>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FAD17B6" w:rsidR="007D58E0" w:rsidRDefault="007D58E0" w:rsidP="007D58E0">
      <w:pPr>
        <w:pStyle w:val="Paragraphedeliste"/>
        <w:numPr>
          <w:ilvl w:val="0"/>
          <w:numId w:val="39"/>
        </w:numPr>
      </w:pPr>
      <w:r>
        <w:t>T</w:t>
      </w:r>
      <w:r w:rsidR="00FC5F76" w:rsidRPr="00FC5F76">
        <w:t xml:space="preserve">he range, which will be more </w:t>
      </w:r>
      <w:r w:rsidR="003F62F4">
        <w:t>challenging</w:t>
      </w:r>
      <w:r w:rsidR="00FC5F76" w:rsidRPr="00FC5F76">
        <w:t xml:space="preserve">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proofErr w:type="spellStart"/>
      <w:r w:rsidRPr="007D58E0">
        <w:rPr>
          <w:highlight w:val="yellow"/>
        </w:rPr>
        <w:t>Plusieurs</w:t>
      </w:r>
      <w:proofErr w:type="spellEnd"/>
      <w:r w:rsidRPr="007D58E0">
        <w:rPr>
          <w:highlight w:val="yellow"/>
        </w:rPr>
        <w:t xml:space="preserve">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7"/>
                    <a:stretch>
                      <a:fillRect/>
                    </a:stretch>
                  </pic:blipFill>
                  <pic:spPr>
                    <a:xfrm>
                      <a:off x="0" y="0"/>
                      <a:ext cx="1627617" cy="1597099"/>
                    </a:xfrm>
                    <a:prstGeom prst="rect">
                      <a:avLst/>
                    </a:prstGeom>
                  </pic:spPr>
                </pic:pic>
              </a:graphicData>
            </a:graphic>
          </wp:inline>
        </w:drawing>
      </w:r>
    </w:p>
    <w:p w14:paraId="732B8FB8" w14:textId="13768EFA"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6403FB">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10" w:name="_Toc141278627"/>
      <w:r>
        <w:rPr>
          <w:rFonts w:eastAsiaTheme="minorEastAsia"/>
        </w:rPr>
        <w:lastRenderedPageBreak/>
        <w:t>Tests</w:t>
      </w:r>
      <w:bookmarkEnd w:id="10"/>
    </w:p>
    <w:p w14:paraId="3955A618" w14:textId="6DB70C64" w:rsidR="005368B7" w:rsidRDefault="003F62F4" w:rsidP="00CC4309">
      <w:r>
        <w:t>This test aims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6F509188"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w:t>
      </w:r>
      <w:r w:rsidR="00981D86">
        <w:t>using</w:t>
      </w:r>
      <w:r w:rsidR="00CC08B5">
        <w:t xml:space="preserve">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8"/>
                    <a:stretch>
                      <a:fillRect/>
                    </a:stretch>
                  </pic:blipFill>
                  <pic:spPr>
                    <a:xfrm>
                      <a:off x="0" y="0"/>
                      <a:ext cx="4488575" cy="1786218"/>
                    </a:xfrm>
                    <a:prstGeom prst="rect">
                      <a:avLst/>
                    </a:prstGeom>
                  </pic:spPr>
                </pic:pic>
              </a:graphicData>
            </a:graphic>
          </wp:inline>
        </w:drawing>
      </w:r>
    </w:p>
    <w:p w14:paraId="51F74561" w14:textId="7D78370E" w:rsidR="00C20C5B" w:rsidRDefault="00C20C5B" w:rsidP="00C20C5B">
      <w:pPr>
        <w:pStyle w:val="Lgende"/>
        <w:jc w:val="center"/>
      </w:pPr>
      <w:r>
        <w:t xml:space="preserve">Figure </w:t>
      </w:r>
      <w:r>
        <w:fldChar w:fldCharType="begin"/>
      </w:r>
      <w:r>
        <w:instrText xml:space="preserve"> SEQ Figure \* ARABIC </w:instrText>
      </w:r>
      <w:r>
        <w:fldChar w:fldCharType="separate"/>
      </w:r>
      <w:r w:rsidR="006403FB">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9"/>
                    <a:stretch>
                      <a:fillRect/>
                    </a:stretch>
                  </pic:blipFill>
                  <pic:spPr>
                    <a:xfrm>
                      <a:off x="0" y="0"/>
                      <a:ext cx="4519332" cy="1831246"/>
                    </a:xfrm>
                    <a:prstGeom prst="rect">
                      <a:avLst/>
                    </a:prstGeom>
                  </pic:spPr>
                </pic:pic>
              </a:graphicData>
            </a:graphic>
          </wp:inline>
        </w:drawing>
      </w:r>
    </w:p>
    <w:p w14:paraId="62755FBB" w14:textId="28B9F4F8" w:rsidR="00C20C5B" w:rsidRDefault="00C20C5B" w:rsidP="00C20C5B">
      <w:pPr>
        <w:pStyle w:val="Lgende"/>
        <w:jc w:val="center"/>
      </w:pPr>
      <w:r>
        <w:t xml:space="preserve">Figure </w:t>
      </w:r>
      <w:r>
        <w:fldChar w:fldCharType="begin"/>
      </w:r>
      <w:r>
        <w:instrText xml:space="preserve"> SEQ Figure \* ARABIC </w:instrText>
      </w:r>
      <w:r>
        <w:fldChar w:fldCharType="separate"/>
      </w:r>
      <w:r w:rsidR="006403FB">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1" w:name="_Toc141278628"/>
      <w:r>
        <w:lastRenderedPageBreak/>
        <w:t>Conclusion</w:t>
      </w:r>
      <w:bookmarkEnd w:id="11"/>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3ECFD370" w:rsidR="007D058E" w:rsidRDefault="00AA0E2D" w:rsidP="00AA0E2D">
      <w:pPr>
        <w:pStyle w:val="Lgende"/>
        <w:jc w:val="center"/>
      </w:pPr>
      <w:r>
        <w:t xml:space="preserve">Table </w:t>
      </w:r>
      <w:r>
        <w:fldChar w:fldCharType="begin"/>
      </w:r>
      <w:r>
        <w:instrText xml:space="preserve"> SEQ Table \* ARABIC </w:instrText>
      </w:r>
      <w:r>
        <w:fldChar w:fldCharType="separate"/>
      </w:r>
      <w:r w:rsidR="003F1690">
        <w:rPr>
          <w:noProof/>
        </w:rPr>
        <w:t>1</w:t>
      </w:r>
      <w:r>
        <w:fldChar w:fldCharType="end"/>
      </w:r>
      <w:r>
        <w:t>: Comparison between Wi-Fi and 433 MHz RF</w:t>
      </w:r>
    </w:p>
    <w:p w14:paraId="4117BDC9" w14:textId="77777777" w:rsidR="0086612D" w:rsidRPr="0086612D" w:rsidRDefault="0086612D" w:rsidP="0086612D"/>
    <w:p w14:paraId="5622D633" w14:textId="04DFD635"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w:t>
      </w:r>
      <w:r w:rsidR="003F62F4">
        <w:t>much</w:t>
      </w:r>
      <w:r w:rsidR="0079122F">
        <w:t xml:space="preserve"> interference</w:t>
      </w:r>
      <w:r w:rsidRPr="00D9546B">
        <w:t xml:space="preserve">. </w:t>
      </w:r>
    </w:p>
    <w:p w14:paraId="03D90B34" w14:textId="41B4A67C"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3F62F4">
        <w:t>will likely</w:t>
      </w:r>
      <w:r w:rsidR="001C44B7">
        <w:t xml:space="preserve">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76281FF9" w:rsidR="00623D3E" w:rsidRDefault="00981D86" w:rsidP="00D9546B">
      <w:r>
        <w:t>The Wi-Fi solution is the best option based on these two main criteria</w:t>
      </w:r>
      <w:r w:rsidR="000A509A"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2" w:name="_Toc141278629"/>
      <w:r w:rsidR="006E6423">
        <w:lastRenderedPageBreak/>
        <w:t>Technologies</w:t>
      </w:r>
      <w:bookmarkEnd w:id="12"/>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3" w:name="_Toc141278630"/>
      <w:r>
        <w:lastRenderedPageBreak/>
        <w:t>Hardware development</w:t>
      </w:r>
      <w:bookmarkEnd w:id="13"/>
    </w:p>
    <w:p w14:paraId="1B2D1E17" w14:textId="3E9CA8B8" w:rsidR="00760C8A" w:rsidRDefault="00760C8A" w:rsidP="00760C8A">
      <w:pPr>
        <w:pStyle w:val="Titre2"/>
      </w:pPr>
      <w:bookmarkStart w:id="14" w:name="_Toc141278631"/>
      <w:r>
        <w:t>Bloc diagram</w:t>
      </w:r>
      <w:bookmarkEnd w:id="14"/>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20"/>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5" w:name="_Toc141278632"/>
      <w:r>
        <w:lastRenderedPageBreak/>
        <w:t xml:space="preserve">Main </w:t>
      </w:r>
      <w:r w:rsidR="006D08A5">
        <w:t>SoC</w:t>
      </w:r>
      <w:bookmarkEnd w:id="15"/>
    </w:p>
    <w:p w14:paraId="306C4786" w14:textId="498E1E12" w:rsidR="006D08A5" w:rsidRDefault="006D08A5" w:rsidP="006D08A5">
      <w:r>
        <w:t xml:space="preserve">An SoC (System on Chip) needs to be chosen for the project. </w:t>
      </w:r>
      <w:r w:rsidR="00981D86">
        <w:t>The SoC must be available on a development kit to be able to start to program the telemetry system before the hardware is manufactured</w:t>
      </w:r>
      <w:r>
        <w: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1"/>
                    <a:stretch>
                      <a:fillRect/>
                    </a:stretch>
                  </pic:blipFill>
                  <pic:spPr>
                    <a:xfrm>
                      <a:off x="0" y="0"/>
                      <a:ext cx="4306021" cy="2359483"/>
                    </a:xfrm>
                    <a:prstGeom prst="rect">
                      <a:avLst/>
                    </a:prstGeom>
                  </pic:spPr>
                </pic:pic>
              </a:graphicData>
            </a:graphic>
          </wp:inline>
        </w:drawing>
      </w:r>
    </w:p>
    <w:p w14:paraId="20BDF7BA" w14:textId="18D12A54" w:rsidR="00B84650" w:rsidRDefault="00B84650" w:rsidP="00B84650">
      <w:pPr>
        <w:pStyle w:val="Lgende"/>
        <w:jc w:val="center"/>
      </w:pPr>
      <w:r>
        <w:t xml:space="preserve">Figure </w:t>
      </w:r>
      <w:r>
        <w:fldChar w:fldCharType="begin"/>
      </w:r>
      <w:r>
        <w:instrText xml:space="preserve"> SEQ Figure \* ARABIC </w:instrText>
      </w:r>
      <w:r>
        <w:fldChar w:fldCharType="separate"/>
      </w:r>
      <w:r w:rsidR="006403FB">
        <w:rPr>
          <w:noProof/>
        </w:rPr>
        <w:t>7</w:t>
      </w:r>
      <w:r>
        <w:fldChar w:fldCharType="end"/>
      </w:r>
      <w:r>
        <w:t xml:space="preserve">: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6" w:name="_Toc141278633"/>
      <w:r>
        <w:lastRenderedPageBreak/>
        <w:t>GPS Module</w:t>
      </w:r>
      <w:bookmarkEnd w:id="16"/>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w:t>
      </w:r>
      <w:proofErr w:type="spellStart"/>
      <w:r>
        <w:t>Blox</w:t>
      </w:r>
      <w:proofErr w:type="spellEnd"/>
      <w:r>
        <w:t xml:space="preserve">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4DE1A885" w:rsidR="005E2F47" w:rsidRDefault="000C6DD3" w:rsidP="000C6DD3">
      <w:pPr>
        <w:pStyle w:val="Lgende"/>
        <w:jc w:val="center"/>
      </w:pPr>
      <w:r>
        <w:t xml:space="preserve">Figure </w:t>
      </w:r>
      <w:r>
        <w:fldChar w:fldCharType="begin"/>
      </w:r>
      <w:r>
        <w:instrText xml:space="preserve"> SEQ Figure \* ARABIC </w:instrText>
      </w:r>
      <w:r>
        <w:fldChar w:fldCharType="separate"/>
      </w:r>
      <w:r w:rsidR="006403FB">
        <w:rPr>
          <w:noProof/>
        </w:rPr>
        <w:t>8</w:t>
      </w:r>
      <w:r>
        <w:fldChar w:fldCharType="end"/>
      </w:r>
      <w:r>
        <w:t>: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similar to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7" w:name="_MON_1750792290"/>
    <w:bookmarkEnd w:id="17"/>
    <w:p w14:paraId="1247330D" w14:textId="656B6F7C" w:rsidR="000C6DD3" w:rsidRDefault="002B63B6" w:rsidP="005E2F47">
      <w:r>
        <w:object w:dxaOrig="8592" w:dyaOrig="426" w14:anchorId="65A0E074">
          <v:shape id="_x0000_i1026" type="#_x0000_t75" style="width:429.75pt;height:21.2pt" o:ole="">
            <v:imagedata r:id="rId23" o:title=""/>
          </v:shape>
          <o:OLEObject Type="Embed" ProgID="Word.Document.12" ShapeID="_x0000_i1026" DrawAspect="Content" ObjectID="_1752069409" r:id="rId24">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5"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190D0A28" w:rsidR="00BB36D4" w:rsidRDefault="000C6DD3" w:rsidP="000C6DD3">
      <w:pPr>
        <w:pStyle w:val="Lgende"/>
        <w:jc w:val="center"/>
      </w:pPr>
      <w:r>
        <w:t xml:space="preserve">Figure </w:t>
      </w:r>
      <w:r>
        <w:fldChar w:fldCharType="begin"/>
      </w:r>
      <w:r>
        <w:instrText xml:space="preserve"> SEQ Figure \* ARABIC </w:instrText>
      </w:r>
      <w:r>
        <w:fldChar w:fldCharType="separate"/>
      </w:r>
      <w:r w:rsidR="006403FB">
        <w:rPr>
          <w:noProof/>
        </w:rPr>
        <w:t>9</w:t>
      </w:r>
      <w:r>
        <w:fldChar w:fldCharType="end"/>
      </w:r>
      <w:r>
        <w:t>: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7C18431F"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6403FB">
        <w:rPr>
          <w:noProof/>
        </w:rPr>
        <w:t>10</w:t>
      </w:r>
      <w:r>
        <w:fldChar w:fldCharType="end"/>
      </w:r>
      <w:r>
        <w:t>: UBX-M9140 chip</w:t>
      </w:r>
    </w:p>
    <w:p w14:paraId="18384B2C" w14:textId="77777777" w:rsidR="005F07A2" w:rsidRDefault="005F07A2" w:rsidP="005E2F47"/>
    <w:p w14:paraId="15C422CB" w14:textId="7503A02E" w:rsidR="005E2F47" w:rsidRDefault="005E2F47" w:rsidP="005E2F47">
      <w:r>
        <w:lastRenderedPageBreak/>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As the system will be placed in a housing in the car, the GNSS module needs to have an external antenna because it needs to be pointed at the sky. The first option is</w:t>
      </w:r>
      <w:r w:rsidR="00981D86">
        <w:t>,</w:t>
      </w:r>
      <w:r>
        <w:t xml:space="preserve"> therefore</w:t>
      </w:r>
      <w:r w:rsidR="00981D86">
        <w:t>,</w:t>
      </w:r>
      <w:r>
        <w:t xml:space="preserve"> not possible. As the system does not need to be </w:t>
      </w:r>
      <w:r w:rsidR="008A5BE9">
        <w:t>extremely</w:t>
      </w:r>
      <w:r>
        <w:t xml:space="preserve"> small, the second option (MAX-M10S) can be chosen to avoid spending too much time developing the electronic schematics.</w:t>
      </w:r>
    </w:p>
    <w:p w14:paraId="0FDDFAE4" w14:textId="5342CADB" w:rsidR="00B9040B" w:rsidRDefault="00981D86" w:rsidP="00B9040B">
      <w:pPr>
        <w:jc w:val="left"/>
        <w:rPr>
          <w:noProof/>
        </w:rPr>
      </w:pPr>
      <w:r>
        <w:t>The ANN-MB antenna from the same manufacturer is the best option to work with this module</w:t>
      </w:r>
      <w:r w:rsidR="005E2F47">
        <w:t>.</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7"/>
                    <a:stretch>
                      <a:fillRect/>
                    </a:stretch>
                  </pic:blipFill>
                  <pic:spPr>
                    <a:xfrm>
                      <a:off x="0" y="0"/>
                      <a:ext cx="1743203" cy="1538979"/>
                    </a:xfrm>
                    <a:prstGeom prst="rect">
                      <a:avLst/>
                    </a:prstGeom>
                  </pic:spPr>
                </pic:pic>
              </a:graphicData>
            </a:graphic>
          </wp:inline>
        </w:drawing>
      </w:r>
    </w:p>
    <w:p w14:paraId="03AF6AA5" w14:textId="124EB8E6" w:rsidR="00E0617E" w:rsidRDefault="009A6F95" w:rsidP="009A6F95">
      <w:pPr>
        <w:pStyle w:val="Lgende"/>
        <w:jc w:val="center"/>
      </w:pPr>
      <w:r>
        <w:t xml:space="preserve">Figure </w:t>
      </w:r>
      <w:r>
        <w:fldChar w:fldCharType="begin"/>
      </w:r>
      <w:r>
        <w:instrText xml:space="preserve"> SEQ Figure \* ARABIC </w:instrText>
      </w:r>
      <w:r>
        <w:fldChar w:fldCharType="separate"/>
      </w:r>
      <w:r w:rsidR="006403FB">
        <w:rPr>
          <w:noProof/>
        </w:rPr>
        <w:t>11</w:t>
      </w:r>
      <w:r>
        <w:fldChar w:fldCharType="end"/>
      </w:r>
      <w:r>
        <w:t>: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6034AFAE"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w:t>
      </w:r>
      <w:r w:rsidR="00981D86">
        <w:t>u</w:t>
      </w:r>
      <w:r>
        <w:t>-</w:t>
      </w:r>
      <w:r w:rsidR="00981D86">
        <w:t>c</w:t>
      </w:r>
      <w:r>
        <w:t>enter</w:t>
      </w:r>
      <w:r w:rsidR="00981D86">
        <w:t>2</w:t>
      </w:r>
      <w:r>
        <w:t xml:space="preserve"> software.</w:t>
      </w:r>
      <w:r w:rsidR="007F2300" w:rsidRPr="007F2300">
        <w:rPr>
          <w:noProof/>
        </w:rPr>
        <w:t xml:space="preserve"> </w:t>
      </w:r>
    </w:p>
    <w:p w14:paraId="33FD728C" w14:textId="41050C78"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w:t>
      </w:r>
      <w:r w:rsidR="00981D86">
        <w:rPr>
          <w:noProof/>
        </w:rPr>
        <w:t>allows</w:t>
      </w:r>
      <w:r w:rsidRPr="00F5333A">
        <w:rPr>
          <w:noProof/>
        </w:rPr>
        <w:t xml:space="preserve"> to enter in safeboot mode.</w:t>
      </w:r>
    </w:p>
    <w:p w14:paraId="6E1AEE1B" w14:textId="77777777" w:rsidR="00761353" w:rsidRDefault="007F2300" w:rsidP="00761353">
      <w:pPr>
        <w:keepNext/>
        <w:jc w:val="center"/>
      </w:pPr>
      <w:r w:rsidRPr="00760C8A">
        <w:rPr>
          <w:noProof/>
        </w:rPr>
        <w:lastRenderedPageBreak/>
        <w:drawing>
          <wp:inline distT="0" distB="0" distL="0" distR="0" wp14:anchorId="22793506" wp14:editId="5C697328">
            <wp:extent cx="5760720" cy="2516372"/>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rotWithShape="1">
                    <a:blip r:embed="rId28"/>
                    <a:srcRect b="7020"/>
                    <a:stretch/>
                  </pic:blipFill>
                  <pic:spPr bwMode="auto">
                    <a:xfrm>
                      <a:off x="0" y="0"/>
                      <a:ext cx="5760720" cy="2516372"/>
                    </a:xfrm>
                    <a:prstGeom prst="rect">
                      <a:avLst/>
                    </a:prstGeom>
                    <a:ln>
                      <a:noFill/>
                    </a:ln>
                    <a:extLst>
                      <a:ext uri="{53640926-AAD7-44D8-BBD7-CCE9431645EC}">
                        <a14:shadowObscured xmlns:a14="http://schemas.microsoft.com/office/drawing/2010/main"/>
                      </a:ext>
                    </a:extLst>
                  </pic:spPr>
                </pic:pic>
              </a:graphicData>
            </a:graphic>
          </wp:inline>
        </w:drawing>
      </w:r>
    </w:p>
    <w:p w14:paraId="7C1220D9" w14:textId="4760B457" w:rsidR="00984E1D" w:rsidRDefault="00761353" w:rsidP="00761353">
      <w:pPr>
        <w:pStyle w:val="Lgende"/>
        <w:jc w:val="center"/>
      </w:pPr>
      <w:r>
        <w:t xml:space="preserve">Figure </w:t>
      </w:r>
      <w:r>
        <w:fldChar w:fldCharType="begin"/>
      </w:r>
      <w:r>
        <w:instrText xml:space="preserve"> SEQ Figure \* ARABIC </w:instrText>
      </w:r>
      <w:r>
        <w:fldChar w:fldCharType="separate"/>
      </w:r>
      <w:r w:rsidR="006403FB">
        <w:rPr>
          <w:noProof/>
        </w:rPr>
        <w:t>12</w:t>
      </w:r>
      <w:r>
        <w:fldChar w:fldCharType="end"/>
      </w:r>
      <w:r>
        <w:t>: GPS schematic</w:t>
      </w:r>
    </w:p>
    <w:p w14:paraId="1904C81A" w14:textId="77777777" w:rsidR="00761353" w:rsidRPr="00761353" w:rsidRDefault="00761353" w:rsidP="00761353"/>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39FB1EDD" w14:textId="77777777" w:rsidR="00761353" w:rsidRDefault="007F2300" w:rsidP="00761353">
      <w:pPr>
        <w:keepNext/>
        <w:jc w:val="center"/>
      </w:pPr>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9"/>
                    <a:stretch>
                      <a:fillRect/>
                    </a:stretch>
                  </pic:blipFill>
                  <pic:spPr>
                    <a:xfrm>
                      <a:off x="0" y="0"/>
                      <a:ext cx="5760720" cy="2654935"/>
                    </a:xfrm>
                    <a:prstGeom prst="rect">
                      <a:avLst/>
                    </a:prstGeom>
                  </pic:spPr>
                </pic:pic>
              </a:graphicData>
            </a:graphic>
          </wp:inline>
        </w:drawing>
      </w:r>
    </w:p>
    <w:p w14:paraId="574968E0" w14:textId="0DF0D7C3" w:rsidR="00760C8A" w:rsidRDefault="00761353" w:rsidP="00761353">
      <w:pPr>
        <w:pStyle w:val="Lgende"/>
        <w:jc w:val="center"/>
      </w:pPr>
      <w:r>
        <w:t xml:space="preserve">Figure </w:t>
      </w:r>
      <w:r>
        <w:fldChar w:fldCharType="begin"/>
      </w:r>
      <w:r>
        <w:instrText xml:space="preserve"> SEQ Figure \* ARABIC </w:instrText>
      </w:r>
      <w:r>
        <w:fldChar w:fldCharType="separate"/>
      </w:r>
      <w:r w:rsidR="006403FB">
        <w:rPr>
          <w:noProof/>
        </w:rPr>
        <w:t>13</w:t>
      </w:r>
      <w:r>
        <w:fldChar w:fldCharType="end"/>
      </w:r>
      <w:r>
        <w:t>: Nordic Dev Kit socket and GPS level shifter schematic</w:t>
      </w:r>
    </w:p>
    <w:p w14:paraId="49FAD2F0" w14:textId="77777777" w:rsidR="00761353" w:rsidRPr="00761353" w:rsidRDefault="00761353" w:rsidP="00761353"/>
    <w:p w14:paraId="67681B22" w14:textId="0D170E34" w:rsidR="00106F63" w:rsidRDefault="00106F63" w:rsidP="00106F63">
      <w:pPr>
        <w:pStyle w:val="Titre2"/>
      </w:pPr>
      <w:bookmarkStart w:id="18" w:name="_Toc141278634"/>
      <w:r>
        <w:t>CAN Bus Controller</w:t>
      </w:r>
      <w:bookmarkEnd w:id="18"/>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w:t>
      </w:r>
      <w:r w:rsidR="00D04C20">
        <w:lastRenderedPageBreak/>
        <w:t>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446AD95E" w:rsidR="00DD25E7" w:rsidRDefault="00CF789F" w:rsidP="007F2300">
      <w:pPr>
        <w:pStyle w:val="Sous-titre2"/>
        <w:rPr>
          <w:rFonts w:eastAsiaTheme="minorHAnsi"/>
          <w:color w:val="auto"/>
          <w:spacing w:val="0"/>
          <w:sz w:val="22"/>
        </w:rPr>
      </w:pPr>
      <w:r w:rsidRPr="00CF789F">
        <w:rPr>
          <w:rFonts w:eastAsiaTheme="minorHAnsi"/>
          <w:color w:val="auto"/>
          <w:spacing w:val="0"/>
          <w:sz w:val="22"/>
        </w:rPr>
        <w:t xml:space="preserve">The car environment is noisy and harsh, so the CAN must be protected against interference using EMC protections. </w:t>
      </w:r>
      <w:r w:rsidR="00981D86">
        <w:rPr>
          <w:rFonts w:eastAsiaTheme="minorHAnsi"/>
          <w:color w:val="auto"/>
          <w:spacing w:val="0"/>
          <w:sz w:val="22"/>
        </w:rPr>
        <w:t>All CAN connections must be made with shielded twisted pair cables in the car to reduce noise</w:t>
      </w:r>
      <w:r w:rsidRPr="00CF789F">
        <w:rPr>
          <w:rFonts w:eastAsiaTheme="minorHAnsi"/>
          <w:color w:val="auto"/>
          <w:spacing w:val="0"/>
          <w:sz w:val="22"/>
        </w:rPr>
        <w:t>.</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728F4699" w:rsidR="003A4426" w:rsidRDefault="003A4426" w:rsidP="003A4426">
      <w:r w:rsidRPr="003A4426">
        <w:t xml:space="preserve">The CAN Controller (MCP251) is </w:t>
      </w:r>
      <w:r w:rsidR="00981D86">
        <w:t>a tiny microprocessor requiring</w:t>
      </w:r>
      <w:r w:rsidRPr="003A4426">
        <w:t xml:space="preserve">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1DDDC86D" w14:textId="77777777" w:rsidR="00761353" w:rsidRDefault="00351681" w:rsidP="00761353">
      <w:pPr>
        <w:pStyle w:val="Sous-titre2"/>
        <w:keepNext/>
        <w:jc w:val="center"/>
      </w:pPr>
      <w:r w:rsidRPr="00351681">
        <w:rPr>
          <w:noProof/>
        </w:rPr>
        <w:drawing>
          <wp:inline distT="0" distB="0" distL="0" distR="0" wp14:anchorId="336D771E" wp14:editId="43E9E13E">
            <wp:extent cx="5760720" cy="3368101"/>
            <wp:effectExtent l="0" t="0" r="0" b="3810"/>
            <wp:docPr id="46163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368101"/>
                    </a:xfrm>
                    <a:prstGeom prst="rect">
                      <a:avLst/>
                    </a:prstGeom>
                  </pic:spPr>
                </pic:pic>
              </a:graphicData>
            </a:graphic>
          </wp:inline>
        </w:drawing>
      </w:r>
    </w:p>
    <w:p w14:paraId="3C3795C9" w14:textId="66B8A8BC" w:rsidR="002B743C" w:rsidRDefault="00761353" w:rsidP="00761353">
      <w:pPr>
        <w:pStyle w:val="Lgende"/>
        <w:jc w:val="center"/>
      </w:pPr>
      <w:r>
        <w:t xml:space="preserve">Figure </w:t>
      </w:r>
      <w:r>
        <w:fldChar w:fldCharType="begin"/>
      </w:r>
      <w:r>
        <w:instrText xml:space="preserve"> SEQ Figure \* ARABIC </w:instrText>
      </w:r>
      <w:r>
        <w:fldChar w:fldCharType="separate"/>
      </w:r>
      <w:r w:rsidR="006403FB">
        <w:rPr>
          <w:noProof/>
        </w:rPr>
        <w:t>14</w:t>
      </w:r>
      <w:r>
        <w:fldChar w:fldCharType="end"/>
      </w:r>
      <w:r>
        <w:t>: Can controller schematic</w:t>
      </w:r>
    </w:p>
    <w:p w14:paraId="25F8602A" w14:textId="77777777" w:rsidR="00761353" w:rsidRPr="00761353" w:rsidRDefault="00761353" w:rsidP="00761353"/>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lastRenderedPageBreak/>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5C4A405C" w:rsidR="00DF3801" w:rsidRDefault="007455B7" w:rsidP="00DF3801">
      <w:pPr>
        <w:pStyle w:val="Lgende"/>
        <w:jc w:val="center"/>
      </w:pPr>
      <w:r>
        <w:t xml:space="preserve">Table </w:t>
      </w:r>
      <w:r>
        <w:fldChar w:fldCharType="begin"/>
      </w:r>
      <w:r>
        <w:instrText xml:space="preserve"> SEQ Table \* ARABIC </w:instrText>
      </w:r>
      <w:r>
        <w:fldChar w:fldCharType="separate"/>
      </w:r>
      <w:r w:rsidR="003F1690">
        <w:rPr>
          <w:noProof/>
        </w:rPr>
        <w:t>2</w:t>
      </w:r>
      <w:r>
        <w:fldChar w:fldCharType="end"/>
      </w:r>
      <w:r>
        <w:t xml:space="preserve"> : DE-9 standard CAN pinout</w:t>
      </w:r>
    </w:p>
    <w:p w14:paraId="41077482" w14:textId="77777777" w:rsidR="003A079B" w:rsidRPr="003A079B" w:rsidRDefault="003A079B" w:rsidP="003A079B"/>
    <w:p w14:paraId="1E3E0D86" w14:textId="112B85BC" w:rsidR="003A079B" w:rsidRDefault="003A079B" w:rsidP="003A079B">
      <w:r>
        <w:t xml:space="preserve">Shorting SB1 permits connecting the board's input power supply with the CAN Bus's power supply line. This </w:t>
      </w:r>
      <w:r w:rsidR="00D0561B">
        <w:t>allows</w:t>
      </w:r>
      <w:r>
        <w:t xml:space="preserve">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9" w:name="_Toc141278635"/>
      <w:r>
        <w:lastRenderedPageBreak/>
        <w:t>SD card</w:t>
      </w:r>
      <w:bookmarkEnd w:id="19"/>
    </w:p>
    <w:p w14:paraId="3211A8D7" w14:textId="2E1A2F30"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w:t>
      </w:r>
      <w:r w:rsidR="008871BB">
        <w:t xml:space="preserve"> BUS</w:t>
      </w:r>
      <w:r w:rsidR="00D11705">
        <w:t xml:space="preserve"> </w:t>
      </w:r>
      <w:r w:rsidR="00981D86">
        <w:t xml:space="preserve">and DETECT signal are connected to the GPIO of the </w:t>
      </w:r>
      <w:r w:rsidR="00D11705">
        <w:t>nRF7002-DK.</w:t>
      </w:r>
    </w:p>
    <w:p w14:paraId="6C9EF5C5" w14:textId="77777777" w:rsidR="00761353" w:rsidRDefault="00773CB7" w:rsidP="00761353">
      <w:pPr>
        <w:keepNext/>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3"/>
                    <a:stretch>
                      <a:fillRect/>
                    </a:stretch>
                  </pic:blipFill>
                  <pic:spPr>
                    <a:xfrm>
                      <a:off x="0" y="0"/>
                      <a:ext cx="4575608" cy="1510576"/>
                    </a:xfrm>
                    <a:prstGeom prst="rect">
                      <a:avLst/>
                    </a:prstGeom>
                  </pic:spPr>
                </pic:pic>
              </a:graphicData>
            </a:graphic>
          </wp:inline>
        </w:drawing>
      </w:r>
    </w:p>
    <w:p w14:paraId="238DB25A" w14:textId="1BB7FF8F" w:rsidR="002B743C" w:rsidRDefault="00761353" w:rsidP="00761353">
      <w:pPr>
        <w:pStyle w:val="Lgende"/>
        <w:jc w:val="center"/>
      </w:pPr>
      <w:r>
        <w:t xml:space="preserve">Figure </w:t>
      </w:r>
      <w:r>
        <w:fldChar w:fldCharType="begin"/>
      </w:r>
      <w:r>
        <w:instrText xml:space="preserve"> SEQ Figure \* ARABIC </w:instrText>
      </w:r>
      <w:r>
        <w:fldChar w:fldCharType="separate"/>
      </w:r>
      <w:r w:rsidR="006403FB">
        <w:rPr>
          <w:noProof/>
        </w:rPr>
        <w:t>15</w:t>
      </w:r>
      <w:r>
        <w:fldChar w:fldCharType="end"/>
      </w:r>
      <w:r>
        <w:t>: SD card slot schematic</w:t>
      </w:r>
    </w:p>
    <w:p w14:paraId="4272C1C4" w14:textId="77777777" w:rsidR="00E23ADA" w:rsidRDefault="00E23ADA" w:rsidP="00773CB7">
      <w:pPr>
        <w:jc w:val="center"/>
      </w:pPr>
    </w:p>
    <w:p w14:paraId="79D2CF58" w14:textId="06C7856D" w:rsidR="002B743C" w:rsidRDefault="002B743C" w:rsidP="002B743C">
      <w:pPr>
        <w:pStyle w:val="Titre2"/>
      </w:pPr>
      <w:bookmarkStart w:id="20" w:name="_Toc141278636"/>
      <w:r>
        <w:t>Power supply</w:t>
      </w:r>
      <w:bookmarkEnd w:id="20"/>
    </w:p>
    <w:p w14:paraId="08DFF134" w14:textId="4B216F53"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w:t>
      </w:r>
      <w:r w:rsidR="00696216">
        <w:t xml:space="preserve">of the car </w:t>
      </w:r>
      <w:r>
        <w:t xml:space="preserve">use </w:t>
      </w:r>
      <w:r w:rsidR="00696216">
        <w:t>this model</w:t>
      </w:r>
      <w:r>
        <w:t xml:space="preserve">.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63EA7BC8" w14:textId="77777777" w:rsidR="00761353" w:rsidRDefault="00CB010E" w:rsidP="00761353">
      <w:pPr>
        <w:keepNext/>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4"/>
                    <a:stretch>
                      <a:fillRect/>
                    </a:stretch>
                  </pic:blipFill>
                  <pic:spPr>
                    <a:xfrm>
                      <a:off x="0" y="0"/>
                      <a:ext cx="4446050" cy="1001243"/>
                    </a:xfrm>
                    <a:prstGeom prst="rect">
                      <a:avLst/>
                    </a:prstGeom>
                  </pic:spPr>
                </pic:pic>
              </a:graphicData>
            </a:graphic>
          </wp:inline>
        </w:drawing>
      </w:r>
    </w:p>
    <w:p w14:paraId="52F4D6F5" w14:textId="592BB347" w:rsidR="00CB010E" w:rsidRDefault="00761353" w:rsidP="00761353">
      <w:pPr>
        <w:pStyle w:val="Lgende"/>
        <w:jc w:val="center"/>
      </w:pPr>
      <w:r>
        <w:t xml:space="preserve">Figure </w:t>
      </w:r>
      <w:r>
        <w:fldChar w:fldCharType="begin"/>
      </w:r>
      <w:r>
        <w:instrText xml:space="preserve"> SEQ Figure \* ARABIC </w:instrText>
      </w:r>
      <w:r>
        <w:fldChar w:fldCharType="separate"/>
      </w:r>
      <w:r w:rsidR="006403FB">
        <w:rPr>
          <w:noProof/>
        </w:rPr>
        <w:t>16</w:t>
      </w:r>
      <w:r>
        <w:fldChar w:fldCharType="end"/>
      </w:r>
      <w:r>
        <w:t>: Power supply schematic</w:t>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1" w:name="_Toc141278637"/>
      <w:r>
        <w:t>Level shifter</w:t>
      </w:r>
      <w:r w:rsidR="00CB010E">
        <w:t>s</w:t>
      </w:r>
      <w:bookmarkEnd w:id="21"/>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bookmarkStart w:id="22" w:name="_Toc141278638"/>
      <w:r>
        <w:t>Software development</w:t>
      </w:r>
      <w:bookmarkEnd w:id="22"/>
    </w:p>
    <w:p w14:paraId="4B75AB2A" w14:textId="3A2C0735" w:rsidR="0086546C" w:rsidRPr="0086546C" w:rsidRDefault="0086546C" w:rsidP="005728FF">
      <w:pPr>
        <w:rPr>
          <w:lang w:val="fr-FR"/>
        </w:rPr>
      </w:pPr>
      <w:proofErr w:type="spellStart"/>
      <w:r w:rsidRPr="0086546C">
        <w:rPr>
          <w:highlight w:val="yellow"/>
          <w:lang w:val="fr-FR"/>
        </w:rPr>
        <w:t>Zephyr</w:t>
      </w:r>
      <w:proofErr w:type="spellEnd"/>
    </w:p>
    <w:p w14:paraId="1F8443A9" w14:textId="6D756377" w:rsidR="005728FF" w:rsidRPr="005728FF" w:rsidRDefault="005728FF" w:rsidP="005728FF">
      <w:r w:rsidRPr="005728FF">
        <w:t>The software is implemented on the application processor of the nRF5340. It is separated into multiple tasks working in parallel. The </w:t>
      </w:r>
      <w:r w:rsidRPr="005728FF">
        <w:rPr>
          <w:i/>
          <w:iCs/>
        </w:rPr>
        <w:t>main </w:t>
      </w:r>
      <w:r w:rsidRPr="005728FF">
        <w:t xml:space="preserve">function starts the button manager task and </w:t>
      </w:r>
      <w:proofErr w:type="gramStart"/>
      <w:r w:rsidRPr="005728FF">
        <w:t>led</w:t>
      </w:r>
      <w:proofErr w:type="gramEnd"/>
      <w:r w:rsidRPr="005728FF">
        <w:t xml:space="preserve"> manager task first. Then the configuration file is read, and all the tasks are started if the read succeeds.</w:t>
      </w:r>
    </w:p>
    <w:p w14:paraId="30248043" w14:textId="77777777" w:rsidR="005728FF" w:rsidRDefault="005728FF" w:rsidP="005728FF">
      <w:r w:rsidRPr="005728FF">
        <w:t>The software implements the following tasks :</w:t>
      </w:r>
    </w:p>
    <w:p w14:paraId="7DC54237" w14:textId="01047556" w:rsidR="005728FF" w:rsidRDefault="005728FF" w:rsidP="005728FF">
      <w:pPr>
        <w:pStyle w:val="Paragraphedeliste"/>
        <w:numPr>
          <w:ilvl w:val="0"/>
          <w:numId w:val="39"/>
        </w:numPr>
        <w:rPr>
          <w:lang w:val="fr-FR"/>
        </w:rPr>
      </w:pPr>
      <w:r>
        <w:rPr>
          <w:lang w:val="fr-FR"/>
        </w:rPr>
        <w:t xml:space="preserve">Wi-Fi </w:t>
      </w:r>
      <w:proofErr w:type="spellStart"/>
      <w:r w:rsidR="008871BB">
        <w:rPr>
          <w:lang w:val="fr-FR"/>
        </w:rPr>
        <w:t>Stationing</w:t>
      </w:r>
      <w:proofErr w:type="spellEnd"/>
    </w:p>
    <w:p w14:paraId="23CA143B" w14:textId="4F69B829" w:rsidR="005728FF" w:rsidRDefault="005728FF" w:rsidP="005728FF">
      <w:pPr>
        <w:pStyle w:val="Paragraphedeliste"/>
        <w:numPr>
          <w:ilvl w:val="0"/>
          <w:numId w:val="39"/>
        </w:numPr>
        <w:rPr>
          <w:lang w:val="fr-FR"/>
        </w:rPr>
      </w:pPr>
      <w:r>
        <w:rPr>
          <w:lang w:val="fr-FR"/>
        </w:rPr>
        <w:t>UDP Client</w:t>
      </w:r>
    </w:p>
    <w:p w14:paraId="713B005D" w14:textId="5CF606C8" w:rsidR="005728FF" w:rsidRDefault="005728FF" w:rsidP="005728FF">
      <w:pPr>
        <w:pStyle w:val="Paragraphedeliste"/>
        <w:numPr>
          <w:ilvl w:val="0"/>
          <w:numId w:val="39"/>
        </w:numPr>
        <w:rPr>
          <w:lang w:val="fr-FR"/>
        </w:rPr>
      </w:pPr>
      <w:r>
        <w:rPr>
          <w:lang w:val="fr-FR"/>
        </w:rPr>
        <w:t>Data Sender</w:t>
      </w:r>
    </w:p>
    <w:p w14:paraId="6ED77548" w14:textId="62633225" w:rsidR="005728FF" w:rsidRDefault="005728FF" w:rsidP="005728FF">
      <w:pPr>
        <w:pStyle w:val="Paragraphedeliste"/>
        <w:numPr>
          <w:ilvl w:val="0"/>
          <w:numId w:val="39"/>
        </w:numPr>
        <w:rPr>
          <w:lang w:val="fr-FR"/>
        </w:rPr>
      </w:pPr>
      <w:r>
        <w:rPr>
          <w:lang w:val="fr-FR"/>
        </w:rPr>
        <w:t>Data Logger</w:t>
      </w:r>
    </w:p>
    <w:p w14:paraId="762BC7D7" w14:textId="04A705A6" w:rsidR="005728FF" w:rsidRDefault="005728FF" w:rsidP="005728FF">
      <w:pPr>
        <w:pStyle w:val="Paragraphedeliste"/>
        <w:numPr>
          <w:ilvl w:val="0"/>
          <w:numId w:val="39"/>
        </w:numPr>
        <w:rPr>
          <w:lang w:val="fr-FR"/>
        </w:rPr>
      </w:pPr>
      <w:r>
        <w:rPr>
          <w:lang w:val="fr-FR"/>
        </w:rPr>
        <w:t>GPS Controller</w:t>
      </w:r>
    </w:p>
    <w:p w14:paraId="463430B4" w14:textId="4A4F7096" w:rsidR="005728FF" w:rsidRDefault="005728FF" w:rsidP="005728FF">
      <w:pPr>
        <w:pStyle w:val="Paragraphedeliste"/>
        <w:numPr>
          <w:ilvl w:val="0"/>
          <w:numId w:val="39"/>
        </w:numPr>
        <w:rPr>
          <w:lang w:val="fr-FR"/>
        </w:rPr>
      </w:pPr>
      <w:r>
        <w:rPr>
          <w:lang w:val="fr-FR"/>
        </w:rPr>
        <w:t>CAN Controller</w:t>
      </w:r>
    </w:p>
    <w:p w14:paraId="4328660B" w14:textId="6D5DFD85" w:rsidR="00E83D23" w:rsidRPr="00DF0BCC" w:rsidRDefault="00CD4004" w:rsidP="00E83D23">
      <w:r w:rsidRPr="00DF0BCC">
        <w:rPr>
          <w:highlight w:val="yellow"/>
        </w:rPr>
        <w:t>Memory management - buffers</w:t>
      </w:r>
    </w:p>
    <w:p w14:paraId="2315D0B6" w14:textId="767FFC0F" w:rsidR="00E83D23" w:rsidRPr="00DF0BCC" w:rsidRDefault="00E83D23" w:rsidP="00E83D23">
      <w:r w:rsidRPr="00DF0BCC">
        <w:rPr>
          <w:highlight w:val="yellow"/>
        </w:rPr>
        <w:t>Data flow diagram</w:t>
      </w:r>
    </w:p>
    <w:p w14:paraId="56A552FC" w14:textId="62BEFDC5" w:rsidR="005728FF" w:rsidRDefault="00E83D23" w:rsidP="005728FF">
      <w:pPr>
        <w:pStyle w:val="Titre2"/>
        <w:rPr>
          <w:rFonts w:eastAsia="Times New Roman"/>
          <w:lang w:val="fr-FR"/>
        </w:rPr>
      </w:pPr>
      <w:bookmarkStart w:id="23" w:name="_Toc141278639"/>
      <w:r>
        <w:rPr>
          <w:rFonts w:eastAsia="Times New Roman"/>
          <w:lang w:val="fr-FR"/>
        </w:rPr>
        <w:t>Configuration file</w:t>
      </w:r>
      <w:bookmarkEnd w:id="23"/>
    </w:p>
    <w:p w14:paraId="35225E75" w14:textId="77777777" w:rsidR="00AC7901" w:rsidRPr="00AC7901" w:rsidRDefault="00AC7901" w:rsidP="00AC7901">
      <w:r w:rsidRPr="00AC7901">
        <w:t xml:space="preserve">The first thing the program needs to do is to read the configuration file. If this task fails, the program does not start. </w:t>
      </w:r>
    </w:p>
    <w:p w14:paraId="028E8786" w14:textId="541A6627" w:rsidR="00AC7901" w:rsidRPr="00AC7901" w:rsidRDefault="00AC7901" w:rsidP="00AC7901">
      <w:r w:rsidRPr="00AC7901">
        <w:t>The configuration file is a JSON file and contains the following configurations:</w:t>
      </w:r>
    </w:p>
    <w:p w14:paraId="30F1CB10" w14:textId="7C220A5E" w:rsidR="00AC7901" w:rsidRPr="00AC7901" w:rsidRDefault="00AC7901" w:rsidP="00AC7901">
      <w:pPr>
        <w:pStyle w:val="Paragraphedeliste"/>
        <w:numPr>
          <w:ilvl w:val="0"/>
          <w:numId w:val="40"/>
        </w:numPr>
      </w:pPr>
      <w:r>
        <w:t>-</w:t>
      </w:r>
      <w:r w:rsidRPr="00AC7901">
        <w:t>Wi-Fi SSID and password</w:t>
      </w:r>
    </w:p>
    <w:p w14:paraId="4708052C" w14:textId="56B6651F" w:rsidR="00AC7901" w:rsidRPr="00AC7901" w:rsidRDefault="00AC7901" w:rsidP="00AC7901">
      <w:pPr>
        <w:pStyle w:val="Paragraphedeliste"/>
        <w:numPr>
          <w:ilvl w:val="0"/>
          <w:numId w:val="40"/>
        </w:numPr>
      </w:pPr>
      <w:r w:rsidRPr="00AC7901">
        <w:t xml:space="preserve">-Redundancy </w:t>
      </w:r>
      <w:r w:rsidR="00DF0BCC" w:rsidRPr="00AC7901">
        <w:t>Wi-Fi</w:t>
      </w:r>
      <w:r w:rsidRPr="00AC7901">
        <w:t xml:space="preserve"> SSID, password, and a </w:t>
      </w:r>
      <w:proofErr w:type="spellStart"/>
      <w:r w:rsidRPr="00AC7901">
        <w:t>boolean</w:t>
      </w:r>
      <w:proofErr w:type="spellEnd"/>
      <w:r w:rsidRPr="00AC7901">
        <w:t xml:space="preserve"> field to activate the redundancy</w:t>
      </w:r>
    </w:p>
    <w:p w14:paraId="19BB4A18" w14:textId="315882BF" w:rsidR="00AC7901" w:rsidRPr="00AC7901" w:rsidRDefault="00AC7901" w:rsidP="00AC7901">
      <w:pPr>
        <w:pStyle w:val="Paragraphedeliste"/>
        <w:numPr>
          <w:ilvl w:val="0"/>
          <w:numId w:val="40"/>
        </w:numPr>
      </w:pPr>
      <w:r w:rsidRPr="00AC7901">
        <w:t>UDP Server address and port. This information is contained in an array so that multiple servers can be selected (max 5)</w:t>
      </w:r>
    </w:p>
    <w:p w14:paraId="41163DC8" w14:textId="6C231F24" w:rsidR="00AC7901" w:rsidRPr="00AC7901" w:rsidRDefault="00AC7901" w:rsidP="00AC7901">
      <w:pPr>
        <w:pStyle w:val="Paragraphedeliste"/>
        <w:numPr>
          <w:ilvl w:val="0"/>
          <w:numId w:val="40"/>
        </w:numPr>
      </w:pPr>
      <w:r w:rsidRPr="00AC7901">
        <w:t xml:space="preserve">Telemetry measurement send rate in messages per </w:t>
      </w:r>
      <w:r w:rsidR="00DF0BCC" w:rsidRPr="00AC7901">
        <w:t>second.</w:t>
      </w:r>
    </w:p>
    <w:p w14:paraId="0D4CEAF1" w14:textId="1A6E97B9" w:rsidR="00AC7901" w:rsidRPr="00AC7901" w:rsidRDefault="00AC7901" w:rsidP="00AC7901">
      <w:pPr>
        <w:pStyle w:val="Paragraphedeliste"/>
        <w:numPr>
          <w:ilvl w:val="0"/>
          <w:numId w:val="40"/>
        </w:numPr>
      </w:pPr>
      <w:r w:rsidRPr="00AC7901">
        <w:t>Logging measurement rate in measurement per second</w:t>
      </w:r>
      <w:r w:rsidR="00DF0BCC">
        <w:t>.</w:t>
      </w:r>
    </w:p>
    <w:p w14:paraId="5ADDC563" w14:textId="6C81C4F5" w:rsidR="00AC7901" w:rsidRPr="00AC7901" w:rsidRDefault="00AC7901" w:rsidP="00AC7901">
      <w:pPr>
        <w:pStyle w:val="Paragraphedeliste"/>
        <w:numPr>
          <w:ilvl w:val="0"/>
          <w:numId w:val="40"/>
        </w:numPr>
        <w:rPr>
          <w:highlight w:val="yellow"/>
        </w:rPr>
      </w:pPr>
      <w:r w:rsidRPr="00AC7901">
        <w:rPr>
          <w:highlight w:val="yellow"/>
        </w:rPr>
        <w:t xml:space="preserve">GPS parameters </w:t>
      </w:r>
    </w:p>
    <w:p w14:paraId="3AA4F0AB" w14:textId="54597C1A" w:rsidR="00AC03DD" w:rsidRDefault="00AC7901" w:rsidP="00AC03DD">
      <w:pPr>
        <w:pStyle w:val="Paragraphedeliste"/>
        <w:numPr>
          <w:ilvl w:val="0"/>
          <w:numId w:val="40"/>
        </w:numPr>
        <w:rPr>
          <w:highlight w:val="yellow"/>
        </w:rPr>
      </w:pPr>
      <w:r w:rsidRPr="00AC7901">
        <w:rPr>
          <w:highlight w:val="yellow"/>
        </w:rPr>
        <w:t>Sensor parameters</w:t>
      </w:r>
    </w:p>
    <w:p w14:paraId="3A94E9DB" w14:textId="77777777" w:rsidR="00AC03DD" w:rsidRPr="00AC03DD" w:rsidRDefault="00AC03DD" w:rsidP="00AC03DD">
      <w:pPr>
        <w:rPr>
          <w:highlight w:val="yellow"/>
        </w:rPr>
      </w:pPr>
    </w:p>
    <w:p w14:paraId="5BCBEAAE" w14:textId="77777777" w:rsidR="00AC03DD" w:rsidRPr="00AC03DD" w:rsidRDefault="00AC03DD" w:rsidP="00AC03DD">
      <w:r w:rsidRPr="00AC03DD">
        <w:t>First, the SD card is mounted, and the base directory is opened. Then a loop search for the config file. Once the file is found, it is opened and read. The JSON string is parsed with the JSON library provided by the Zephyr environment, and the data are registered in a struct. </w:t>
      </w:r>
    </w:p>
    <w:p w14:paraId="38F6EDB4" w14:textId="77777777" w:rsidR="00AC03DD" w:rsidRPr="00AC03DD" w:rsidRDefault="00AC03DD" w:rsidP="00AC03DD">
      <w:r w:rsidRPr="00AC03DD">
        <w:t>An error code is returned, which stops the program, if the SD card cannot be read, if the config file is not present on the SD card, or if the config file contains errors.</w:t>
      </w:r>
    </w:p>
    <w:p w14:paraId="7409D9B8" w14:textId="43266977" w:rsidR="00AC03DD" w:rsidRDefault="00AC03DD" w:rsidP="00AC03DD">
      <w:r w:rsidRPr="00AC03DD">
        <w:t>The last task of the </w:t>
      </w:r>
      <w:proofErr w:type="spellStart"/>
      <w:r w:rsidRPr="00AC03DD">
        <w:rPr>
          <w:i/>
          <w:iCs/>
        </w:rPr>
        <w:t>config_read</w:t>
      </w:r>
      <w:proofErr w:type="spellEnd"/>
      <w:r w:rsidRPr="00AC03DD">
        <w:t> function is to initialize the sensor buffer and GPS buffer.</w:t>
      </w:r>
    </w:p>
    <w:p w14:paraId="475C8B8D" w14:textId="781A1DF8" w:rsidR="0010126E" w:rsidRDefault="003F1690" w:rsidP="00AC03DD">
      <w:r w:rsidRPr="003F1690">
        <w:rPr>
          <w:highlight w:val="yellow"/>
        </w:rPr>
        <w:t>led</w:t>
      </w:r>
    </w:p>
    <w:p w14:paraId="1B0F1529" w14:textId="76596883" w:rsidR="0010126E" w:rsidRDefault="0010126E" w:rsidP="0010126E">
      <w:pPr>
        <w:pStyle w:val="Titre2"/>
        <w:rPr>
          <w:rFonts w:eastAsia="Times New Roman"/>
          <w:lang w:val="fr-FR"/>
        </w:rPr>
      </w:pPr>
      <w:bookmarkStart w:id="24" w:name="_Toc141278640"/>
      <w:r>
        <w:rPr>
          <w:rFonts w:eastAsia="Times New Roman"/>
          <w:lang w:val="fr-FR"/>
        </w:rPr>
        <w:lastRenderedPageBreak/>
        <w:t>CAN Controller</w:t>
      </w:r>
      <w:bookmarkEnd w:id="24"/>
    </w:p>
    <w:p w14:paraId="2CAB90F9" w14:textId="560AD614" w:rsidR="0010126E" w:rsidRDefault="0010126E" w:rsidP="0010126E">
      <w:pPr>
        <w:pStyle w:val="Titre2"/>
        <w:rPr>
          <w:rFonts w:eastAsia="Times New Roman"/>
          <w:lang w:val="fr-FR"/>
        </w:rPr>
      </w:pPr>
      <w:bookmarkStart w:id="25" w:name="_Toc141278641"/>
      <w:r>
        <w:rPr>
          <w:rFonts w:eastAsia="Times New Roman"/>
          <w:lang w:val="fr-FR"/>
        </w:rPr>
        <w:t>GPS Controller</w:t>
      </w:r>
      <w:bookmarkEnd w:id="25"/>
    </w:p>
    <w:p w14:paraId="5D53B70A" w14:textId="77777777" w:rsidR="002763F8" w:rsidRPr="002763F8" w:rsidRDefault="002763F8" w:rsidP="002763F8">
      <w:r w:rsidRPr="002763F8">
        <w:t>The GPS Controller is implemented in an independent thread. It reads the UART port connected to the GPS module and fills the GPS buffer with the data received.</w:t>
      </w:r>
    </w:p>
    <w:p w14:paraId="55DD2E76" w14:textId="78A7E19A" w:rsidR="0010126E" w:rsidRDefault="002763F8" w:rsidP="002763F8">
      <w:r w:rsidRPr="002763F8">
        <w:t xml:space="preserve">The JP1 jumper permits connecting the UART port of the GPS module to the external connector. The GPS module can be configured with the </w:t>
      </w:r>
      <w:r w:rsidR="00AC0A47">
        <w:t>u</w:t>
      </w:r>
      <w:r w:rsidRPr="002763F8">
        <w:t>-center</w:t>
      </w:r>
      <w:r w:rsidR="00AC0A47">
        <w:t>2</w:t>
      </w:r>
      <w:r w:rsidRPr="002763F8">
        <w:t xml:space="preserve"> software by connecting the external connector to the PC via a UART/USB converter.</w:t>
      </w:r>
    </w:p>
    <w:p w14:paraId="1AF87BA8" w14:textId="3EF57789" w:rsidR="00DF0BCC" w:rsidRDefault="00DF0BCC" w:rsidP="002763F8">
      <w:r w:rsidRPr="00DF0BCC">
        <w:t>The first set of parameters configures the module according to the hardware design. These parameters are taken directly from the component's integration manual</w:t>
      </w:r>
      <w:r w:rsidR="002061DC">
        <w:t xml:space="preserve"> </w:t>
      </w:r>
      <w:r w:rsidR="002061DC">
        <w:fldChar w:fldCharType="begin"/>
      </w:r>
      <w:r w:rsidR="002061DC">
        <w:instrText xml:space="preserve"> ADDIN ZOTERO_ITEM CSL_CITATION {"citationID":"ifRxGMwq","properties":{"formattedCitation":"[9]","plainCitation":"[9]","noteIndex":0},"citationItems":[{"id":36,"uris":["http://zotero.org/users/11814890/items/R6SJHJ6F"],"itemData":{"id":36,"type":"article-journal","abstract":"This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fldChar w:fldCharType="separate"/>
      </w:r>
      <w:r w:rsidR="002061DC" w:rsidRPr="002061DC">
        <w:rPr>
          <w:rFonts w:ascii="Calibri" w:hAnsi="Calibri" w:cs="Calibri"/>
        </w:rPr>
        <w:t>[9]</w:t>
      </w:r>
      <w:r w:rsidR="002061DC">
        <w:fldChar w:fldCharType="end"/>
      </w:r>
      <w:r w:rsidR="00AC0A47">
        <w:t>.</w:t>
      </w:r>
    </w:p>
    <w:p w14:paraId="655DC07C" w14:textId="77777777" w:rsidR="00DF0BCC" w:rsidRDefault="00DF0BCC" w:rsidP="002763F8"/>
    <w:p w14:paraId="2A495EEE" w14:textId="77777777" w:rsidR="008E0DA0" w:rsidRDefault="00DF0BCC" w:rsidP="008E0DA0">
      <w:pPr>
        <w:keepNext/>
        <w:jc w:val="center"/>
      </w:pPr>
      <w:r w:rsidRPr="00DF0BCC">
        <w:rPr>
          <w:noProof/>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5"/>
                    <a:stretch>
                      <a:fillRect/>
                    </a:stretch>
                  </pic:blipFill>
                  <pic:spPr>
                    <a:xfrm>
                      <a:off x="0" y="0"/>
                      <a:ext cx="3171663" cy="1625032"/>
                    </a:xfrm>
                    <a:prstGeom prst="rect">
                      <a:avLst/>
                    </a:prstGeom>
                  </pic:spPr>
                </pic:pic>
              </a:graphicData>
            </a:graphic>
          </wp:inline>
        </w:drawing>
      </w:r>
    </w:p>
    <w:p w14:paraId="190B2B0F" w14:textId="0E2409A9" w:rsidR="00DF0BCC" w:rsidRDefault="008E0DA0" w:rsidP="008E0DA0">
      <w:pPr>
        <w:pStyle w:val="Lgende"/>
        <w:jc w:val="center"/>
      </w:pPr>
      <w:r>
        <w:t xml:space="preserve">Figure </w:t>
      </w:r>
      <w:r>
        <w:fldChar w:fldCharType="begin"/>
      </w:r>
      <w:r>
        <w:instrText xml:space="preserve"> SEQ Figure \* ARABIC </w:instrText>
      </w:r>
      <w:r>
        <w:fldChar w:fldCharType="separate"/>
      </w:r>
      <w:r w:rsidR="006403FB">
        <w:rPr>
          <w:noProof/>
        </w:rPr>
        <w:t>17</w:t>
      </w:r>
      <w:r>
        <w:fldChar w:fldCharType="end"/>
      </w:r>
      <w:r>
        <w:t>: GPS Hardware configuration</w:t>
      </w:r>
    </w:p>
    <w:p w14:paraId="732269CE" w14:textId="77777777" w:rsidR="00AC0A47" w:rsidRDefault="00AC0A47" w:rsidP="00DF0BCC">
      <w:pPr>
        <w:jc w:val="center"/>
      </w:pPr>
    </w:p>
    <w:p w14:paraId="3EFE0B45" w14:textId="790830BB" w:rsidR="00AC0A47" w:rsidRDefault="00AC0A47" w:rsidP="00AC0A47">
      <w:r w:rsidRPr="00AC0A47">
        <w:t>Then, the second set of parameters is the vehicle tracker preset available in the u-center2 software. This preset provides continuous tracking with a high position update rate, accuracy, and availability. Only the 12 first parameters of the preset are used. The MSGOUT parameters are treated in the last set of parameters.</w:t>
      </w:r>
    </w:p>
    <w:p w14:paraId="2BFE1B31" w14:textId="77777777" w:rsidR="00AC0A47" w:rsidRDefault="00AC0A47" w:rsidP="00AC0A47"/>
    <w:p w14:paraId="1993D5B3" w14:textId="77777777" w:rsidR="008E0DA0" w:rsidRDefault="00AC0A47" w:rsidP="008E0DA0">
      <w:pPr>
        <w:keepNext/>
        <w:jc w:val="center"/>
      </w:pPr>
      <w:r w:rsidRPr="00AC0A47">
        <w:rPr>
          <w:noProof/>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6"/>
                    <a:stretch>
                      <a:fillRect/>
                    </a:stretch>
                  </pic:blipFill>
                  <pic:spPr>
                    <a:xfrm>
                      <a:off x="0" y="0"/>
                      <a:ext cx="3253141" cy="2343122"/>
                    </a:xfrm>
                    <a:prstGeom prst="rect">
                      <a:avLst/>
                    </a:prstGeom>
                  </pic:spPr>
                </pic:pic>
              </a:graphicData>
            </a:graphic>
          </wp:inline>
        </w:drawing>
      </w:r>
    </w:p>
    <w:p w14:paraId="2EFB989C" w14:textId="3C3B0415" w:rsidR="00DF0BCC" w:rsidRDefault="008E0DA0" w:rsidP="002061DC">
      <w:pPr>
        <w:pStyle w:val="Lgende"/>
        <w:jc w:val="center"/>
      </w:pPr>
      <w:r>
        <w:t xml:space="preserve">Figure </w:t>
      </w:r>
      <w:r>
        <w:fldChar w:fldCharType="begin"/>
      </w:r>
      <w:r>
        <w:instrText xml:space="preserve"> SEQ Figure \* ARABIC </w:instrText>
      </w:r>
      <w:r>
        <w:fldChar w:fldCharType="separate"/>
      </w:r>
      <w:r w:rsidR="006403FB">
        <w:rPr>
          <w:noProof/>
        </w:rPr>
        <w:t>18</w:t>
      </w:r>
      <w:r>
        <w:fldChar w:fldCharType="end"/>
      </w:r>
      <w:r>
        <w:t>: GPS Vehicle tracker configuration</w:t>
      </w:r>
    </w:p>
    <w:p w14:paraId="2EC817D2" w14:textId="7BF48D55" w:rsidR="008E0DA0" w:rsidRDefault="008E0DA0" w:rsidP="00DF0BCC">
      <w:r w:rsidRPr="008E0DA0">
        <w:lastRenderedPageBreak/>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Default="008E0DA0" w:rsidP="00DF0BCC"/>
    <w:p w14:paraId="4F22D194" w14:textId="77777777" w:rsidR="008E0DA0" w:rsidRDefault="008E0DA0" w:rsidP="008E0DA0">
      <w:pPr>
        <w:keepNext/>
        <w:jc w:val="center"/>
      </w:pPr>
      <w:r w:rsidRPr="008E0DA0">
        <w:rPr>
          <w:noProof/>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37"/>
                    <a:stretch>
                      <a:fillRect/>
                    </a:stretch>
                  </pic:blipFill>
                  <pic:spPr>
                    <a:xfrm>
                      <a:off x="0" y="0"/>
                      <a:ext cx="3206034" cy="2352526"/>
                    </a:xfrm>
                    <a:prstGeom prst="rect">
                      <a:avLst/>
                    </a:prstGeom>
                  </pic:spPr>
                </pic:pic>
              </a:graphicData>
            </a:graphic>
          </wp:inline>
        </w:drawing>
      </w:r>
    </w:p>
    <w:p w14:paraId="3834D3D9" w14:textId="35FA318E" w:rsidR="00D0561B" w:rsidRDefault="008E0DA0" w:rsidP="00D0561B">
      <w:pPr>
        <w:pStyle w:val="Lgende"/>
        <w:jc w:val="center"/>
      </w:pPr>
      <w:r>
        <w:t xml:space="preserve">Figure </w:t>
      </w:r>
      <w:r>
        <w:fldChar w:fldCharType="begin"/>
      </w:r>
      <w:r>
        <w:instrText xml:space="preserve"> SEQ Figure \* ARABIC </w:instrText>
      </w:r>
      <w:r>
        <w:fldChar w:fldCharType="separate"/>
      </w:r>
      <w:r w:rsidR="006403FB">
        <w:rPr>
          <w:noProof/>
        </w:rPr>
        <w:t>19</w:t>
      </w:r>
      <w:r>
        <w:fldChar w:fldCharType="end"/>
      </w:r>
      <w:r>
        <w:t>: GPS MSGOUT configuration</w:t>
      </w:r>
    </w:p>
    <w:p w14:paraId="78C33B4F" w14:textId="77777777" w:rsidR="00630880" w:rsidRPr="00630880" w:rsidRDefault="00630880" w:rsidP="00630880"/>
    <w:p w14:paraId="4520E920" w14:textId="47600BC5" w:rsidR="00D0561B" w:rsidRDefault="00630880" w:rsidP="00D0561B">
      <w:r w:rsidRPr="00630880">
        <w:t>The messages are sent to the nRF5340 using a UART bus. The GPS module uses the NMEA standard</w:t>
      </w:r>
      <w:r w:rsidR="00E7601E">
        <w:t xml:space="preserve"> </w:t>
      </w:r>
      <w:r w:rsidR="00E7601E">
        <w:fldChar w:fldCharType="begin"/>
      </w:r>
      <w:r w:rsidR="00E7601E">
        <w:instrText xml:space="preserve"> ADDIN ZOTERO_ITEM CSL_CITATION {"citationID":"NHe3lNGB","properties":{"formattedCitation":"[10]","plainCitation":"[10]","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fldChar w:fldCharType="separate"/>
      </w:r>
      <w:r w:rsidR="00E7601E" w:rsidRPr="00E7601E">
        <w:rPr>
          <w:rFonts w:ascii="Calibri" w:hAnsi="Calibri" w:cs="Calibri"/>
        </w:rPr>
        <w:t>[10]</w:t>
      </w:r>
      <w:r w:rsidR="00E7601E">
        <w:fldChar w:fldCharType="end"/>
      </w:r>
      <w:r w:rsidRPr="00630880">
        <w:t xml:space="preserve"> for the output messages. The module transmits the RMC, GLL, and GGA messages for the car's position. The VTG message contains the speed of the vehicle. The last message used by the telemetry system is the GSA message. It </w:t>
      </w:r>
      <w:r w:rsidR="0029507C">
        <w:t>contains</w:t>
      </w:r>
      <w:r w:rsidRPr="00630880">
        <w:t xml:space="preserve"> the Fix status of the module, which indicates if the position is valid.</w:t>
      </w:r>
    </w:p>
    <w:p w14:paraId="1FEB3311" w14:textId="5F7FEC46" w:rsidR="0029507C" w:rsidRDefault="0029507C" w:rsidP="00D0561B">
      <w:r w:rsidRPr="0029507C">
        <w:t>The GPS module uses the uart3 peripheral of the nRF5340. It uses a 9600 Baud rate. The overlay file contains the following configuration:</w:t>
      </w:r>
    </w:p>
    <w:p w14:paraId="2D7647AC" w14:textId="77777777" w:rsidR="00F078DD" w:rsidRDefault="00F078DD" w:rsidP="00F078DD">
      <w:pPr>
        <w:keepNext/>
        <w:jc w:val="center"/>
      </w:pPr>
      <w:r w:rsidRPr="00F078DD">
        <w:rPr>
          <w:noProof/>
        </w:rPr>
        <w:drawing>
          <wp:inline distT="0" distB="0" distL="0" distR="0" wp14:anchorId="5F3CE9F4" wp14:editId="42F231C5">
            <wp:extent cx="5760720" cy="1094740"/>
            <wp:effectExtent l="0" t="0" r="0" b="0"/>
            <wp:docPr id="10961355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094740"/>
                    </a:xfrm>
                    <a:prstGeom prst="rect">
                      <a:avLst/>
                    </a:prstGeom>
                    <a:noFill/>
                    <a:ln>
                      <a:noFill/>
                    </a:ln>
                  </pic:spPr>
                </pic:pic>
              </a:graphicData>
            </a:graphic>
          </wp:inline>
        </w:drawing>
      </w:r>
    </w:p>
    <w:p w14:paraId="42B9E77F" w14:textId="477920B5" w:rsidR="008E0DA0" w:rsidRDefault="00F078DD" w:rsidP="00F078DD">
      <w:pPr>
        <w:pStyle w:val="Lgende"/>
        <w:jc w:val="center"/>
      </w:pPr>
      <w:r>
        <w:t xml:space="preserve">Figure </w:t>
      </w:r>
      <w:r>
        <w:fldChar w:fldCharType="begin"/>
      </w:r>
      <w:r>
        <w:instrText xml:space="preserve"> SEQ Figure \* ARABIC </w:instrText>
      </w:r>
      <w:r>
        <w:fldChar w:fldCharType="separate"/>
      </w:r>
      <w:r w:rsidR="006403FB">
        <w:rPr>
          <w:noProof/>
        </w:rPr>
        <w:t>20</w:t>
      </w:r>
      <w:r>
        <w:fldChar w:fldCharType="end"/>
      </w:r>
      <w:r>
        <w:t xml:space="preserve"> : GPS UART Configuration</w:t>
      </w:r>
    </w:p>
    <w:p w14:paraId="5688017A" w14:textId="704B0800" w:rsidR="008E0DA0" w:rsidRDefault="00070D15" w:rsidP="00DF0BCC">
      <w:r w:rsidRPr="00070D15">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Default="00070D15" w:rsidP="00070D15">
      <w:pPr>
        <w:keepNext/>
        <w:jc w:val="center"/>
      </w:pPr>
      <w:r w:rsidRPr="00070D15">
        <w:rPr>
          <w:noProof/>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39"/>
                    <a:stretch>
                      <a:fillRect/>
                    </a:stretch>
                  </pic:blipFill>
                  <pic:spPr>
                    <a:xfrm>
                      <a:off x="0" y="0"/>
                      <a:ext cx="5760720" cy="6666865"/>
                    </a:xfrm>
                    <a:prstGeom prst="rect">
                      <a:avLst/>
                    </a:prstGeom>
                  </pic:spPr>
                </pic:pic>
              </a:graphicData>
            </a:graphic>
          </wp:inline>
        </w:drawing>
      </w:r>
    </w:p>
    <w:p w14:paraId="64068B91" w14:textId="662F1234" w:rsidR="00070D15" w:rsidRDefault="00070D15" w:rsidP="00070D15">
      <w:pPr>
        <w:pStyle w:val="Lgende"/>
        <w:jc w:val="center"/>
      </w:pPr>
      <w:r>
        <w:t xml:space="preserve">Figure </w:t>
      </w:r>
      <w:r>
        <w:fldChar w:fldCharType="begin"/>
      </w:r>
      <w:r>
        <w:instrText xml:space="preserve"> SEQ Figure \* ARABIC </w:instrText>
      </w:r>
      <w:r>
        <w:fldChar w:fldCharType="separate"/>
      </w:r>
      <w:r w:rsidR="006403FB">
        <w:rPr>
          <w:noProof/>
        </w:rPr>
        <w:t>21</w:t>
      </w:r>
      <w:r>
        <w:fldChar w:fldCharType="end"/>
      </w:r>
      <w:r>
        <w:t>: GPS Controller Activity diagram</w:t>
      </w:r>
    </w:p>
    <w:p w14:paraId="09A43E07" w14:textId="77777777" w:rsidR="00070D15" w:rsidRDefault="00070D15" w:rsidP="00070D15"/>
    <w:p w14:paraId="1A3F6A75" w14:textId="3D05D123" w:rsidR="005B559D" w:rsidRDefault="005B559D" w:rsidP="005B559D">
      <w:r>
        <w:t xml:space="preserve">In the infinite loop of the thread, the messages are read from the message queue. Then the messages are </w:t>
      </w:r>
      <w:r w:rsidRPr="005B559D">
        <w:rPr>
          <w:lang w:val="en-US"/>
        </w:rPr>
        <w:t>analyzed</w:t>
      </w:r>
      <w:r>
        <w:t xml:space="preserve"> according to the message type:</w:t>
      </w:r>
    </w:p>
    <w:p w14:paraId="28B7623F" w14:textId="2EEB7C0D" w:rsidR="005B559D" w:rsidRDefault="005B559D" w:rsidP="005B559D">
      <w:pPr>
        <w:pStyle w:val="Paragraphedeliste"/>
        <w:numPr>
          <w:ilvl w:val="0"/>
          <w:numId w:val="42"/>
        </w:numPr>
      </w:pPr>
      <w:r>
        <w:t xml:space="preserve">GSA messages: The Fix status is read, and the result is stored in a </w:t>
      </w:r>
      <w:proofErr w:type="spellStart"/>
      <w:r>
        <w:t>boolean</w:t>
      </w:r>
      <w:proofErr w:type="spellEnd"/>
      <w:r>
        <w:t xml:space="preserve"> variable.</w:t>
      </w:r>
    </w:p>
    <w:p w14:paraId="1E40E22E" w14:textId="1F34A311" w:rsidR="005B559D" w:rsidRDefault="005B559D" w:rsidP="005B559D">
      <w:pPr>
        <w:pStyle w:val="Paragraphedeliste"/>
        <w:numPr>
          <w:ilvl w:val="0"/>
          <w:numId w:val="42"/>
        </w:numPr>
      </w:pPr>
      <w:r>
        <w:t>GLL, RMC, and GGA messages: If the Fix status is set to “true”, the position is read, and the result is stored in the GPS Buffer.</w:t>
      </w:r>
    </w:p>
    <w:p w14:paraId="47D8668C" w14:textId="3C262256" w:rsidR="00070D15" w:rsidRDefault="005B559D" w:rsidP="005B559D">
      <w:pPr>
        <w:pStyle w:val="Paragraphedeliste"/>
        <w:numPr>
          <w:ilvl w:val="0"/>
          <w:numId w:val="42"/>
        </w:numPr>
      </w:pPr>
      <w:r>
        <w:t>VTG messages: If the Fix status is set to “true”, the speed is read, and the result is stored in the GPS Buffer.</w:t>
      </w:r>
    </w:p>
    <w:p w14:paraId="3AEB7E62" w14:textId="0F532E06" w:rsidR="007155E1" w:rsidRDefault="007155E1" w:rsidP="007155E1">
      <w:pPr>
        <w:rPr>
          <w:lang w:eastAsia="fr-CH"/>
        </w:rPr>
      </w:pPr>
      <w:r w:rsidRPr="007155E1">
        <w:rPr>
          <w:lang w:eastAsia="fr-CH"/>
        </w:rPr>
        <w:lastRenderedPageBreak/>
        <w:t>The NMEA messages are formatted as follows:</w:t>
      </w:r>
    </w:p>
    <w:p w14:paraId="73660339" w14:textId="77777777" w:rsidR="007155E1" w:rsidRPr="007155E1" w:rsidRDefault="007155E1" w:rsidP="007155E1">
      <w:pPr>
        <w:rPr>
          <w:lang w:eastAsia="fr-CH"/>
        </w:rPr>
      </w:pPr>
    </w:p>
    <w:p w14:paraId="280D9A01" w14:textId="051945FE" w:rsidR="007155E1" w:rsidRDefault="007155E1" w:rsidP="007155E1">
      <w:pPr>
        <w:jc w:val="center"/>
        <w:rPr>
          <w:rStyle w:val="Rfrencelgre"/>
          <w:b/>
          <w:bCs/>
        </w:rPr>
      </w:pPr>
      <w:r w:rsidRPr="007155E1">
        <w:rPr>
          <w:rStyle w:val="Rfrencelgre"/>
          <w:b/>
          <w:bCs/>
        </w:rPr>
        <w:t>$GPRMC,161229.487,A,3723.2475,N,12158.3416,W,0.13,309.62,120598, ,*10</w:t>
      </w:r>
    </w:p>
    <w:p w14:paraId="4DCE0DCE" w14:textId="77777777" w:rsidR="007155E1" w:rsidRPr="007155E1" w:rsidRDefault="007155E1" w:rsidP="007155E1">
      <w:pPr>
        <w:jc w:val="center"/>
        <w:rPr>
          <w:rStyle w:val="Rfrencelgre"/>
          <w:b/>
          <w:bCs/>
        </w:rPr>
      </w:pPr>
    </w:p>
    <w:p w14:paraId="2CD9EA1D" w14:textId="479B0B80" w:rsidR="007155E1" w:rsidRPr="007155E1" w:rsidRDefault="007155E1" w:rsidP="007155E1">
      <w:pPr>
        <w:rPr>
          <w:lang w:eastAsia="fr-CH"/>
        </w:rPr>
      </w:pPr>
      <w:r w:rsidRPr="007155E1">
        <w:rPr>
          <w:lang w:eastAsia="fr-CH"/>
        </w:rPr>
        <w:t xml:space="preserve">In this </w:t>
      </w:r>
      <w:r w:rsidR="000C31DD">
        <w:rPr>
          <w:lang w:eastAsia="fr-CH"/>
        </w:rPr>
        <w:t>RMC frame example</w:t>
      </w:r>
      <w:r w:rsidRPr="007155E1">
        <w:rPr>
          <w:lang w:eastAsia="fr-CH"/>
        </w:rPr>
        <w:t>, the coordinates are 37°23.2475N 12°158.3416W. The coordinates given by the module are in degree-arcminutes (</w:t>
      </w:r>
      <w:r w:rsidRPr="00D73D2E">
        <w:rPr>
          <w:i/>
          <w:iCs/>
          <w:lang w:eastAsia="fr-CH"/>
        </w:rPr>
        <w:t>ddmm.mmmm</w:t>
      </w:r>
      <w:r w:rsidRPr="007155E1">
        <w:rPr>
          <w:lang w:eastAsia="fr-CH"/>
        </w:rPr>
        <w:t xml:space="preserve"> for the latitude and </w:t>
      </w:r>
      <w:r w:rsidRPr="00D73D2E">
        <w:rPr>
          <w:i/>
          <w:iCs/>
          <w:lang w:eastAsia="fr-CH"/>
        </w:rPr>
        <w:t>dddmm.mmmm</w:t>
      </w:r>
      <w:r w:rsidRPr="007155E1">
        <w:rPr>
          <w:lang w:eastAsia="fr-CH"/>
        </w:rPr>
        <w:t xml:space="preserve"> for the longitude), and the sign is given by letters (N,S,E,W). </w:t>
      </w:r>
    </w:p>
    <w:p w14:paraId="3EF71488" w14:textId="41B21B08" w:rsidR="007155E1" w:rsidRDefault="007155E1" w:rsidP="007155E1">
      <w:pPr>
        <w:rPr>
          <w:lang w:eastAsia="fr-CH"/>
        </w:rPr>
      </w:pPr>
      <w:r w:rsidRPr="007155E1">
        <w:rPr>
          <w:lang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7155E1" w:rsidRDefault="007155E1" w:rsidP="007155E1">
      <w:pPr>
        <w:rPr>
          <w:lang w:eastAsia="fr-CH"/>
        </w:rPr>
      </w:pPr>
    </w:p>
    <w:p w14:paraId="27DB6F83" w14:textId="3CA6E200" w:rsidR="007155E1" w:rsidRPr="007155E1" w:rsidRDefault="007155E1" w:rsidP="007155E1">
      <w:pPr>
        <w:rPr>
          <w:rFonts w:eastAsiaTheme="minorEastAsia"/>
          <w:lang w:eastAsia="fr-CH"/>
        </w:rPr>
      </w:pPr>
      <m:oMathPara>
        <m:oMath>
          <m:r>
            <w:rPr>
              <w:rFonts w:ascii="Cambria Math" w:hAnsi="Cambria Math"/>
              <w:lang w:eastAsia="fr-CH"/>
            </w:rPr>
            <m:t>(d)dd + (mm.mmmm/60) (* -1 for W and S)</m:t>
          </m:r>
        </m:oMath>
      </m:oMathPara>
    </w:p>
    <w:p w14:paraId="46A20B4A" w14:textId="77777777" w:rsidR="007155E1" w:rsidRPr="007155E1" w:rsidRDefault="007155E1" w:rsidP="007155E1">
      <w:pPr>
        <w:rPr>
          <w:lang w:eastAsia="fr-CH"/>
        </w:rPr>
      </w:pPr>
    </w:p>
    <w:p w14:paraId="2851C0B8" w14:textId="1CDA28DA" w:rsidR="007155E1" w:rsidRPr="007155E1" w:rsidRDefault="007155E1" w:rsidP="007155E1">
      <w:pPr>
        <w:rPr>
          <w:lang w:eastAsia="fr-CH"/>
        </w:rPr>
      </w:pPr>
      <w:r w:rsidRPr="007155E1">
        <w:rPr>
          <w:lang w:eastAsia="fr-CH"/>
        </w:rPr>
        <w:t>To work only with integer variables, the formula has been slightly changed. A coordinate is stored in 2 variables. One for the characteristi</w:t>
      </w:r>
      <w:r w:rsidR="00EE487E">
        <w:rPr>
          <w:lang w:eastAsia="fr-CH"/>
        </w:rPr>
        <w:t>c</w:t>
      </w:r>
      <w:r w:rsidR="00EE487E">
        <w:rPr>
          <w:rStyle w:val="Appelnotedebasdep"/>
          <w:lang w:eastAsia="fr-CH"/>
        </w:rPr>
        <w:footnoteReference w:id="2"/>
      </w:r>
      <w:r w:rsidRPr="007155E1">
        <w:rPr>
          <w:lang w:eastAsia="fr-CH"/>
        </w:rPr>
        <w:t xml:space="preserve"> and one for the mantiss</w:t>
      </w:r>
      <w:r w:rsidR="00EE487E">
        <w:rPr>
          <w:lang w:eastAsia="fr-CH"/>
        </w:rPr>
        <w:t>a</w:t>
      </w:r>
      <w:r w:rsidR="00EE487E">
        <w:rPr>
          <w:rStyle w:val="Appelnotedebasdep"/>
          <w:lang w:eastAsia="fr-CH"/>
        </w:rPr>
        <w:footnoteReference w:id="3"/>
      </w:r>
      <w:r w:rsidRPr="007155E1">
        <w:rPr>
          <w:lang w:eastAsia="fr-CH"/>
        </w:rPr>
        <w:t xml:space="preserve">. Only the degree part is taken for the characteristic during the parsing operation. For the mantissa, only the arcminute part is taken, the decimal point is removed (equivalent to an x10000 multiplication), and the number is divided by </w:t>
      </w:r>
      <w:r>
        <w:rPr>
          <w:lang w:eastAsia="fr-CH"/>
        </w:rPr>
        <w:t>six</w:t>
      </w:r>
      <w:r w:rsidRPr="007155E1">
        <w:rPr>
          <w:lang w:eastAsia="fr-CH"/>
        </w:rPr>
        <w:t>.</w:t>
      </w:r>
    </w:p>
    <w:p w14:paraId="36024570" w14:textId="50401242" w:rsidR="003423FE" w:rsidRDefault="007155E1" w:rsidP="007155E1">
      <w:pPr>
        <w:rPr>
          <w:lang w:eastAsia="fr-CH"/>
        </w:rPr>
      </w:pPr>
      <w:r w:rsidRPr="007155E1">
        <w:rPr>
          <w:lang w:eastAsia="fr-CH"/>
        </w:rPr>
        <w:t>Then, the coordinates are printed in the coordinate string of the GPS buffer with the </w:t>
      </w:r>
      <w:r w:rsidRPr="007155E1">
        <w:rPr>
          <w:i/>
          <w:iCs/>
          <w:lang w:eastAsia="fr-CH"/>
        </w:rPr>
        <w:t>sprintf</w:t>
      </w:r>
      <w:r w:rsidRPr="007155E1">
        <w:rPr>
          <w:lang w:eastAsia="fr-CH"/>
        </w:rPr>
        <w:t> function.</w:t>
      </w:r>
      <w:r w:rsidR="003423FE">
        <w:rPr>
          <w:lang w:eastAsia="fr-CH"/>
        </w:rPr>
        <w:t xml:space="preserve"> The following schema shows</w:t>
      </w:r>
      <w:r w:rsidR="00A215EF">
        <w:rPr>
          <w:lang w:eastAsia="fr-CH"/>
        </w:rPr>
        <w:t xml:space="preserve"> how</w:t>
      </w:r>
      <w:r w:rsidR="003423FE">
        <w:rPr>
          <w:lang w:eastAsia="fr-CH"/>
        </w:rPr>
        <w:t xml:space="preserve"> the </w:t>
      </w:r>
      <w:r w:rsidR="00A215EF">
        <w:rPr>
          <w:lang w:eastAsia="fr-CH"/>
        </w:rPr>
        <w:t>NMEA coordinates are converted into decimal coordinates :</w:t>
      </w:r>
    </w:p>
    <w:p w14:paraId="32E757BD" w14:textId="77777777" w:rsidR="00A215EF" w:rsidRDefault="00A215EF" w:rsidP="007155E1">
      <w:pPr>
        <w:rPr>
          <w:lang w:eastAsia="fr-CH"/>
        </w:rPr>
      </w:pPr>
    </w:p>
    <w:p w14:paraId="0F90B48D" w14:textId="3D6B3600" w:rsidR="00A215EF" w:rsidRDefault="003423FE" w:rsidP="00A215EF">
      <w:pPr>
        <w:keepNext/>
        <w:spacing w:after="0" w:line="240" w:lineRule="auto"/>
        <w:jc w:val="center"/>
      </w:pPr>
      <w:r w:rsidRPr="003423FE">
        <w:rPr>
          <w:noProof/>
          <w:lang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4FC2CD1" w14:textId="03ECE2A4" w:rsidR="00EE487E" w:rsidRPr="00EE487E" w:rsidRDefault="00A215EF" w:rsidP="00A62B02">
      <w:pPr>
        <w:pStyle w:val="Lgende"/>
        <w:jc w:val="center"/>
      </w:pPr>
      <w:r>
        <w:t xml:space="preserve">Figure </w:t>
      </w:r>
      <w:r>
        <w:fldChar w:fldCharType="begin"/>
      </w:r>
      <w:r>
        <w:instrText xml:space="preserve"> SEQ Figure \* ARABIC </w:instrText>
      </w:r>
      <w:r>
        <w:fldChar w:fldCharType="separate"/>
      </w:r>
      <w:r w:rsidR="006403FB">
        <w:rPr>
          <w:noProof/>
        </w:rPr>
        <w:t>22</w:t>
      </w:r>
      <w:r>
        <w:fldChar w:fldCharType="end"/>
      </w:r>
      <w:r>
        <w:t xml:space="preserve">: </w:t>
      </w:r>
      <w:r w:rsidR="009A12CE">
        <w:t>Conversion</w:t>
      </w:r>
      <w:r>
        <w:t xml:space="preserve"> of NMEA to decimal coordinates</w:t>
      </w:r>
    </w:p>
    <w:p w14:paraId="526A2215" w14:textId="146C0F43" w:rsidR="00D101E7" w:rsidRDefault="00D101E7" w:rsidP="00D101E7">
      <w:pPr>
        <w:pStyle w:val="Titre2"/>
        <w:rPr>
          <w:rFonts w:eastAsia="Times New Roman"/>
          <w:lang w:val="fr-FR"/>
        </w:rPr>
      </w:pPr>
      <w:bookmarkStart w:id="26" w:name="_Toc141278642"/>
      <w:r>
        <w:rPr>
          <w:rFonts w:eastAsia="Times New Roman"/>
          <w:lang w:val="fr-FR"/>
        </w:rPr>
        <w:lastRenderedPageBreak/>
        <w:t>Data Logger</w:t>
      </w:r>
      <w:bookmarkEnd w:id="26"/>
    </w:p>
    <w:p w14:paraId="77AC9B88" w14:textId="614A0BAD" w:rsidR="001209B3" w:rsidRDefault="00A414D9" w:rsidP="001209B3">
      <w:pPr>
        <w:rPr>
          <w:lang w:val="en-US"/>
        </w:rPr>
      </w:pPr>
      <w:r w:rsidRPr="00A414D9">
        <w:rPr>
          <w:lang w:val="en-US"/>
        </w:rPr>
        <w:t xml:space="preserve">The Data logger task records the measurement from the sensors on the SD card. The data from all the sensors </w:t>
      </w:r>
      <w:r>
        <w:rPr>
          <w:lang w:val="en-US"/>
        </w:rPr>
        <w:t xml:space="preserve">and the GPS </w:t>
      </w:r>
      <w:r w:rsidRPr="00A414D9">
        <w:rPr>
          <w:lang w:val="en-US"/>
        </w:rPr>
        <w:t xml:space="preserve">are saved on a CSV File. Each column contains one sensor's value, and each line corresponds to a time sample. The first column contains a timestamp. The record frequency is set in the configuration file. The maximum frequency depends on the number of sensors and the send frequency of the sensors on the CAN bus. </w:t>
      </w:r>
      <w:r w:rsidRPr="003F1690">
        <w:rPr>
          <w:lang w:val="en-US"/>
        </w:rPr>
        <w:t>The system was successfully tested with 30 measurements on 12 CAN frames sent 40 times per second with a record frequency of 40 measurements per second.</w:t>
      </w:r>
      <w:r w:rsidR="003F1690">
        <w:rPr>
          <w:lang w:val="en-US"/>
        </w:rPr>
        <w:t xml:space="preserve"> More details about the maximum recording frequency are available in the test section.</w:t>
      </w:r>
    </w:p>
    <w:p w14:paraId="797C2FDB" w14:textId="304AA9D0" w:rsidR="00E81492" w:rsidRDefault="00E81492" w:rsidP="00E81492">
      <w:pPr>
        <w:rPr>
          <w:lang w:val="en-US"/>
        </w:rPr>
      </w:pPr>
      <w:r w:rsidRPr="001971CB">
        <w:rPr>
          <w:lang w:val="en-US"/>
        </w:rPr>
        <w:t xml:space="preserve">The </w:t>
      </w:r>
      <w:r>
        <w:rPr>
          <w:lang w:val="en-US"/>
        </w:rPr>
        <w:t>CSV</w:t>
      </w:r>
      <w:r w:rsidRPr="001971CB">
        <w:rPr>
          <w:lang w:val="en-US"/>
        </w:rPr>
        <w:t xml:space="preserve"> </w:t>
      </w:r>
      <w:r>
        <w:rPr>
          <w:lang w:val="en-US"/>
        </w:rPr>
        <w:t>file</w:t>
      </w:r>
      <w:r w:rsidRPr="001971CB">
        <w:rPr>
          <w:lang w:val="en-US"/>
        </w:rPr>
        <w:t xml:space="preserve"> </w:t>
      </w:r>
      <w:r>
        <w:rPr>
          <w:lang w:val="en-US"/>
        </w:rPr>
        <w:t>uses</w:t>
      </w:r>
      <w:r w:rsidRPr="001971CB">
        <w:rPr>
          <w:lang w:val="en-US"/>
        </w:rPr>
        <w:t xml:space="preserve"> the following structure:</w:t>
      </w:r>
    </w:p>
    <w:tbl>
      <w:tblPr>
        <w:tblStyle w:val="Grilledutableau"/>
        <w:tblW w:w="0" w:type="auto"/>
        <w:tblLook w:val="04A0" w:firstRow="1" w:lastRow="0" w:firstColumn="1" w:lastColumn="0" w:noHBand="0" w:noVBand="1"/>
      </w:tblPr>
      <w:tblGrid>
        <w:gridCol w:w="2265"/>
        <w:gridCol w:w="2265"/>
        <w:gridCol w:w="2266"/>
        <w:gridCol w:w="2266"/>
      </w:tblGrid>
      <w:tr w:rsidR="00E81492" w14:paraId="0EE3BDE8" w14:textId="77777777" w:rsidTr="00E81492">
        <w:tc>
          <w:tcPr>
            <w:tcW w:w="2265" w:type="dxa"/>
          </w:tcPr>
          <w:p w14:paraId="3F0E3E08" w14:textId="28FAE537" w:rsidR="00E81492" w:rsidRDefault="00E81492" w:rsidP="00E81492">
            <w:pPr>
              <w:jc w:val="center"/>
              <w:rPr>
                <w:lang w:val="en-US"/>
              </w:rPr>
            </w:pPr>
            <w:r>
              <w:rPr>
                <w:lang w:val="en-US"/>
              </w:rPr>
              <w:t>Timestamp [</w:t>
            </w:r>
            <w:proofErr w:type="spellStart"/>
            <w:r>
              <w:rPr>
                <w:lang w:val="en-US"/>
              </w:rPr>
              <w:t>ms</w:t>
            </w:r>
            <w:proofErr w:type="spellEnd"/>
            <w:r>
              <w:rPr>
                <w:lang w:val="en-US"/>
              </w:rPr>
              <w:t>]</w:t>
            </w:r>
          </w:p>
        </w:tc>
        <w:tc>
          <w:tcPr>
            <w:tcW w:w="2265" w:type="dxa"/>
          </w:tcPr>
          <w:p w14:paraId="206E9765" w14:textId="0779E4D1" w:rsidR="00E81492" w:rsidRDefault="00E81492" w:rsidP="00E81492">
            <w:pPr>
              <w:jc w:val="center"/>
              <w:rPr>
                <w:lang w:val="en-US"/>
              </w:rPr>
            </w:pPr>
            <w:r>
              <w:rPr>
                <w:lang w:val="en-US"/>
              </w:rPr>
              <w:t>Sensor1</w:t>
            </w:r>
          </w:p>
        </w:tc>
        <w:tc>
          <w:tcPr>
            <w:tcW w:w="2266" w:type="dxa"/>
          </w:tcPr>
          <w:p w14:paraId="4DB2B30A" w14:textId="60CDD7CF" w:rsidR="00E81492" w:rsidRDefault="00E81492" w:rsidP="00E81492">
            <w:pPr>
              <w:jc w:val="center"/>
              <w:rPr>
                <w:lang w:val="en-US"/>
              </w:rPr>
            </w:pPr>
            <w:r>
              <w:rPr>
                <w:lang w:val="en-US"/>
              </w:rPr>
              <w:t>Sensor2</w:t>
            </w:r>
          </w:p>
        </w:tc>
        <w:tc>
          <w:tcPr>
            <w:tcW w:w="2266" w:type="dxa"/>
          </w:tcPr>
          <w:p w14:paraId="5B8B6D0F" w14:textId="4D498F4E" w:rsidR="00E81492" w:rsidRDefault="00E81492" w:rsidP="00E81492">
            <w:pPr>
              <w:jc w:val="center"/>
              <w:rPr>
                <w:lang w:val="en-US"/>
              </w:rPr>
            </w:pPr>
            <w:r>
              <w:rPr>
                <w:lang w:val="en-US"/>
              </w:rPr>
              <w:t>Sensor3</w:t>
            </w:r>
          </w:p>
        </w:tc>
      </w:tr>
      <w:tr w:rsidR="00E81492" w14:paraId="2B4CDE2A" w14:textId="77777777" w:rsidTr="00E81492">
        <w:tc>
          <w:tcPr>
            <w:tcW w:w="2265" w:type="dxa"/>
          </w:tcPr>
          <w:p w14:paraId="51F91E82" w14:textId="54296AA9" w:rsidR="00E81492" w:rsidRDefault="00E81492" w:rsidP="00E81492">
            <w:pPr>
              <w:jc w:val="center"/>
              <w:rPr>
                <w:lang w:val="en-US"/>
              </w:rPr>
            </w:pPr>
            <w:r>
              <w:rPr>
                <w:lang w:val="en-US"/>
              </w:rPr>
              <w:t>50</w:t>
            </w:r>
          </w:p>
        </w:tc>
        <w:tc>
          <w:tcPr>
            <w:tcW w:w="2265" w:type="dxa"/>
          </w:tcPr>
          <w:p w14:paraId="5D144807" w14:textId="07F5E830" w:rsidR="00E81492" w:rsidRDefault="00E81492" w:rsidP="00E81492">
            <w:pPr>
              <w:jc w:val="center"/>
              <w:rPr>
                <w:lang w:val="en-US"/>
              </w:rPr>
            </w:pPr>
            <w:r>
              <w:rPr>
                <w:lang w:val="en-US"/>
              </w:rPr>
              <w:t>10</w:t>
            </w:r>
          </w:p>
        </w:tc>
        <w:tc>
          <w:tcPr>
            <w:tcW w:w="2266" w:type="dxa"/>
          </w:tcPr>
          <w:p w14:paraId="6E1C1679" w14:textId="212D187F" w:rsidR="00E81492" w:rsidRDefault="00E81492" w:rsidP="00E81492">
            <w:pPr>
              <w:jc w:val="center"/>
              <w:rPr>
                <w:lang w:val="en-US"/>
              </w:rPr>
            </w:pPr>
            <w:r>
              <w:rPr>
                <w:lang w:val="en-US"/>
              </w:rPr>
              <w:t>34567</w:t>
            </w:r>
          </w:p>
        </w:tc>
        <w:tc>
          <w:tcPr>
            <w:tcW w:w="2266" w:type="dxa"/>
          </w:tcPr>
          <w:p w14:paraId="4697094E" w14:textId="2A50DFA3" w:rsidR="00E81492" w:rsidRDefault="00E81492" w:rsidP="00E81492">
            <w:pPr>
              <w:jc w:val="center"/>
              <w:rPr>
                <w:lang w:val="en-US"/>
              </w:rPr>
            </w:pPr>
            <w:r>
              <w:rPr>
                <w:lang w:val="en-US"/>
              </w:rPr>
              <w:t>156</w:t>
            </w:r>
          </w:p>
        </w:tc>
      </w:tr>
      <w:tr w:rsidR="00E81492" w14:paraId="291712F4" w14:textId="77777777" w:rsidTr="00E81492">
        <w:tc>
          <w:tcPr>
            <w:tcW w:w="2265" w:type="dxa"/>
          </w:tcPr>
          <w:p w14:paraId="3EF3A928" w14:textId="30D390AB" w:rsidR="00E81492" w:rsidRDefault="00E81492" w:rsidP="00E81492">
            <w:pPr>
              <w:jc w:val="center"/>
              <w:rPr>
                <w:lang w:val="en-US"/>
              </w:rPr>
            </w:pPr>
            <w:r>
              <w:rPr>
                <w:lang w:val="en-US"/>
              </w:rPr>
              <w:t>100</w:t>
            </w:r>
          </w:p>
        </w:tc>
        <w:tc>
          <w:tcPr>
            <w:tcW w:w="2265" w:type="dxa"/>
          </w:tcPr>
          <w:p w14:paraId="24AD2A57" w14:textId="381B6557" w:rsidR="00E81492" w:rsidRDefault="00E81492" w:rsidP="00E81492">
            <w:pPr>
              <w:jc w:val="center"/>
              <w:rPr>
                <w:lang w:val="en-US"/>
              </w:rPr>
            </w:pPr>
            <w:r>
              <w:rPr>
                <w:lang w:val="en-US"/>
              </w:rPr>
              <w:t>12</w:t>
            </w:r>
          </w:p>
        </w:tc>
        <w:tc>
          <w:tcPr>
            <w:tcW w:w="2266" w:type="dxa"/>
          </w:tcPr>
          <w:p w14:paraId="223E1809" w14:textId="0C5BCAA0" w:rsidR="00E81492" w:rsidRDefault="00E81492" w:rsidP="00E81492">
            <w:pPr>
              <w:jc w:val="center"/>
              <w:rPr>
                <w:lang w:val="en-US"/>
              </w:rPr>
            </w:pPr>
            <w:r>
              <w:rPr>
                <w:lang w:val="en-US"/>
              </w:rPr>
              <w:t>30678</w:t>
            </w:r>
          </w:p>
        </w:tc>
        <w:tc>
          <w:tcPr>
            <w:tcW w:w="2266" w:type="dxa"/>
          </w:tcPr>
          <w:p w14:paraId="432CCF3C" w14:textId="61BB266E" w:rsidR="00E81492" w:rsidRDefault="00E81492" w:rsidP="00E81492">
            <w:pPr>
              <w:jc w:val="center"/>
              <w:rPr>
                <w:lang w:val="en-US"/>
              </w:rPr>
            </w:pPr>
            <w:r>
              <w:rPr>
                <w:lang w:val="en-US"/>
              </w:rPr>
              <w:t>876</w:t>
            </w:r>
          </w:p>
        </w:tc>
      </w:tr>
      <w:tr w:rsidR="00E81492" w14:paraId="55A184AC" w14:textId="77777777" w:rsidTr="00E81492">
        <w:tc>
          <w:tcPr>
            <w:tcW w:w="2265" w:type="dxa"/>
          </w:tcPr>
          <w:p w14:paraId="753EF287" w14:textId="3354F052" w:rsidR="00E81492" w:rsidRDefault="00E81492" w:rsidP="00E81492">
            <w:pPr>
              <w:jc w:val="center"/>
              <w:rPr>
                <w:lang w:val="en-US"/>
              </w:rPr>
            </w:pPr>
            <w:r>
              <w:rPr>
                <w:lang w:val="en-US"/>
              </w:rPr>
              <w:t>150</w:t>
            </w:r>
          </w:p>
        </w:tc>
        <w:tc>
          <w:tcPr>
            <w:tcW w:w="2265" w:type="dxa"/>
          </w:tcPr>
          <w:p w14:paraId="0AEB27B9" w14:textId="373F4C86" w:rsidR="00E81492" w:rsidRDefault="00E81492" w:rsidP="00E81492">
            <w:pPr>
              <w:jc w:val="center"/>
              <w:rPr>
                <w:lang w:val="en-US"/>
              </w:rPr>
            </w:pPr>
            <w:r>
              <w:rPr>
                <w:lang w:val="en-US"/>
              </w:rPr>
              <w:t>15</w:t>
            </w:r>
          </w:p>
        </w:tc>
        <w:tc>
          <w:tcPr>
            <w:tcW w:w="2266" w:type="dxa"/>
          </w:tcPr>
          <w:p w14:paraId="7A5F8F4A" w14:textId="3052B85F" w:rsidR="00E81492" w:rsidRDefault="00E81492" w:rsidP="00E81492">
            <w:pPr>
              <w:jc w:val="center"/>
              <w:rPr>
                <w:lang w:val="en-US"/>
              </w:rPr>
            </w:pPr>
            <w:r>
              <w:rPr>
                <w:lang w:val="en-US"/>
              </w:rPr>
              <w:t>22344</w:t>
            </w:r>
          </w:p>
        </w:tc>
        <w:tc>
          <w:tcPr>
            <w:tcW w:w="2266" w:type="dxa"/>
          </w:tcPr>
          <w:p w14:paraId="3F08F4BB" w14:textId="67FAE2E0" w:rsidR="00E81492" w:rsidRDefault="00E81492" w:rsidP="003F1690">
            <w:pPr>
              <w:keepNext/>
              <w:jc w:val="center"/>
              <w:rPr>
                <w:lang w:val="en-US"/>
              </w:rPr>
            </w:pPr>
            <w:r>
              <w:rPr>
                <w:lang w:val="en-US"/>
              </w:rPr>
              <w:t>459</w:t>
            </w:r>
          </w:p>
        </w:tc>
      </w:tr>
    </w:tbl>
    <w:p w14:paraId="4DCE2C09" w14:textId="063FE792" w:rsidR="00E81492" w:rsidRDefault="003F1690" w:rsidP="003F1690">
      <w:pPr>
        <w:pStyle w:val="Lgende"/>
        <w:jc w:val="center"/>
        <w:rPr>
          <w:lang w:val="en-US"/>
        </w:rPr>
      </w:pPr>
      <w:r>
        <w:t xml:space="preserve">Table </w:t>
      </w:r>
      <w:r>
        <w:fldChar w:fldCharType="begin"/>
      </w:r>
      <w:r>
        <w:instrText xml:space="preserve"> SEQ Table \* ARABIC </w:instrText>
      </w:r>
      <w:r>
        <w:fldChar w:fldCharType="separate"/>
      </w:r>
      <w:r>
        <w:rPr>
          <w:noProof/>
        </w:rPr>
        <w:t>3</w:t>
      </w:r>
      <w:r>
        <w:fldChar w:fldCharType="end"/>
      </w:r>
      <w:r>
        <w:t>: CSV file structure</w:t>
      </w:r>
    </w:p>
    <w:p w14:paraId="594DE1C5" w14:textId="7A165F14" w:rsidR="003F1690" w:rsidRDefault="003F1690" w:rsidP="001209B3">
      <w:pPr>
        <w:rPr>
          <w:lang w:val="en-US"/>
        </w:rPr>
      </w:pPr>
      <w:r w:rsidRPr="003F1690">
        <w:rPr>
          <w:lang w:val="en-US"/>
        </w:rPr>
        <w:t>The button permits to start and stop the recording of the logs. When the led on the button is blinking, the recording is enabled.</w:t>
      </w:r>
    </w:p>
    <w:p w14:paraId="5042531F" w14:textId="4043B6B0" w:rsidR="006403FB" w:rsidRDefault="006403FB" w:rsidP="001209B3">
      <w:pPr>
        <w:rPr>
          <w:lang w:val="en-US"/>
        </w:rPr>
      </w:pPr>
      <w:r w:rsidRPr="006403FB">
        <w:rPr>
          <w:lang w:val="en-US"/>
        </w:rPr>
        <w:t>A timer periodically calls the Data Sender task. It takes the data from the sensor and GPS buffers. Then it formats a line with all the values, which is appended at the end of the CSV file. When the button is pressed, if the logs are not recording, the SD card is mounted, and the file is created and opened. If the logs are recording, the file is closed, and the SD card is unmounted.</w:t>
      </w:r>
      <w:r>
        <w:rPr>
          <w:lang w:val="en-US"/>
        </w:rPr>
        <w:t xml:space="preserve"> </w:t>
      </w:r>
    </w:p>
    <w:p w14:paraId="5635B633" w14:textId="1D708CEA" w:rsidR="006403FB" w:rsidRDefault="006403FB" w:rsidP="006403FB">
      <w:r>
        <w:t xml:space="preserve">The following </w:t>
      </w:r>
      <w:r>
        <w:t>d</w:t>
      </w:r>
      <w:r>
        <w:t xml:space="preserve">iagram shows how the Data </w:t>
      </w:r>
      <w:r>
        <w:t>Logger</w:t>
      </w:r>
      <w:r>
        <w:t xml:space="preserve"> works:</w:t>
      </w:r>
    </w:p>
    <w:p w14:paraId="53E6CBAA" w14:textId="77777777" w:rsidR="006403FB" w:rsidRDefault="006403FB" w:rsidP="006403FB">
      <w:pPr>
        <w:keepNext/>
      </w:pPr>
      <w:r w:rsidRPr="006403FB">
        <w:lastRenderedPageBreak/>
        <w:drawing>
          <wp:inline distT="0" distB="0" distL="0" distR="0" wp14:anchorId="6C008C99" wp14:editId="24F78158">
            <wp:extent cx="5760720" cy="5274945"/>
            <wp:effectExtent l="0" t="0" r="0" b="1905"/>
            <wp:docPr id="178542234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2341" name="Image 1" descr="Une image contenant texte, diagramme, Plan, Dessin technique&#10;&#10;Description générée automatiquement"/>
                    <pic:cNvPicPr/>
                  </pic:nvPicPr>
                  <pic:blipFill>
                    <a:blip r:embed="rId41"/>
                    <a:stretch>
                      <a:fillRect/>
                    </a:stretch>
                  </pic:blipFill>
                  <pic:spPr>
                    <a:xfrm>
                      <a:off x="0" y="0"/>
                      <a:ext cx="5760720" cy="5274945"/>
                    </a:xfrm>
                    <a:prstGeom prst="rect">
                      <a:avLst/>
                    </a:prstGeom>
                  </pic:spPr>
                </pic:pic>
              </a:graphicData>
            </a:graphic>
          </wp:inline>
        </w:drawing>
      </w:r>
    </w:p>
    <w:p w14:paraId="3DEC2875" w14:textId="78A6D8F6" w:rsidR="006403FB" w:rsidRDefault="006403FB" w:rsidP="006403FB">
      <w:pPr>
        <w:pStyle w:val="Lgende"/>
        <w:jc w:val="center"/>
      </w:pPr>
      <w:r>
        <w:t xml:space="preserve">Figure </w:t>
      </w:r>
      <w:r>
        <w:fldChar w:fldCharType="begin"/>
      </w:r>
      <w:r>
        <w:instrText xml:space="preserve"> SEQ Figure \* ARABIC </w:instrText>
      </w:r>
      <w:r>
        <w:fldChar w:fldCharType="separate"/>
      </w:r>
      <w:r>
        <w:rPr>
          <w:noProof/>
        </w:rPr>
        <w:t>23</w:t>
      </w:r>
      <w:r>
        <w:fldChar w:fldCharType="end"/>
      </w:r>
      <w:r>
        <w:t>: Data Logger Activity Diagram</w:t>
      </w:r>
    </w:p>
    <w:p w14:paraId="34ECEA58" w14:textId="77777777" w:rsidR="00F47D81" w:rsidRPr="00F47D81" w:rsidRDefault="00F47D81" w:rsidP="00F47D81"/>
    <w:p w14:paraId="32A431C2" w14:textId="0610DC57" w:rsidR="00DD3DA5" w:rsidRDefault="00DD3DA5" w:rsidP="00F47D81">
      <w:r>
        <w:t xml:space="preserve">The code uses the File System library </w:t>
      </w:r>
      <w:r>
        <w:fldChar w:fldCharType="begin"/>
      </w:r>
      <w:r>
        <w:instrText xml:space="preserve"> ADDIN ZOTERO_ITEM CSL_CITATION {"citationID":"4ETmnkZh","properties":{"formattedCitation":"[11]","plainCitation":"[11]","noteIndex":0},"citationItems":[{"id":78,"uris":["http://zotero.org/users/11814890/items/MQZP6VQC"],"itemData":{"id":78,"type":"webpage","title":"File Systems — Zephyr Project Documentation","URL":"https://docs.zephyrproject.org/latest/services/file_system/index.html","accessed":{"date-parts":[["2023",7,28]]}}}],"schema":"https://github.com/citation-style-language/schema/raw/master/csl-citation.json"} </w:instrText>
      </w:r>
      <w:r>
        <w:fldChar w:fldCharType="separate"/>
      </w:r>
      <w:r w:rsidRPr="00DD3DA5">
        <w:rPr>
          <w:rFonts w:ascii="Calibri" w:hAnsi="Calibri" w:cs="Calibri"/>
        </w:rPr>
        <w:t>[11]</w:t>
      </w:r>
      <w:r>
        <w:fldChar w:fldCharType="end"/>
      </w:r>
      <w:r>
        <w:t xml:space="preserve"> provided by Zephyr to work with the SD card.</w:t>
      </w:r>
    </w:p>
    <w:p w14:paraId="2E2019B7" w14:textId="5E216C8B" w:rsidR="00F47D81" w:rsidRDefault="00F47D81" w:rsidP="00F47D81">
      <w:r w:rsidRPr="000E1A8D">
        <w:t xml:space="preserve">During the initialization, the maximum length of </w:t>
      </w:r>
      <w:r>
        <w:t xml:space="preserve">a line </w:t>
      </w:r>
      <w:r w:rsidRPr="000E1A8D">
        <w:t xml:space="preserve">is calculated. This length is then used when </w:t>
      </w:r>
      <w:r>
        <w:t>a line</w:t>
      </w:r>
      <w:r w:rsidRPr="000E1A8D">
        <w:t xml:space="preserve"> is created. Then the timer that periodically </w:t>
      </w:r>
      <w:r>
        <w:t>calls the Data Logger</w:t>
      </w:r>
      <w:r w:rsidRPr="000E1A8D">
        <w:t xml:space="preserve"> is started. The system uses a timer provided by the Zephyr environment</w:t>
      </w:r>
      <w:r>
        <w:t xml:space="preserve"> </w:t>
      </w:r>
      <w:r>
        <w:fldChar w:fldCharType="begin"/>
      </w:r>
      <w:r w:rsidR="00DD3DA5">
        <w:instrText xml:space="preserve"> ADDIN ZOTERO_ITEM CSL_CITATION {"citationID":"rX8zi8u4","properties":{"formattedCitation":"[12]","plainCitation":"[12]","noteIndex":0},"citationItems":[{"id":68,"uris":["http://zotero.org/users/11814890/items/FKEV5YLS"],"itemData":{"id":68,"type":"webpage","title":"Timers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fldChar w:fldCharType="separate"/>
      </w:r>
      <w:r w:rsidR="00DD3DA5" w:rsidRPr="00DD3DA5">
        <w:rPr>
          <w:rFonts w:ascii="Calibri" w:hAnsi="Calibri" w:cs="Calibri"/>
        </w:rPr>
        <w:t>[12]</w:t>
      </w:r>
      <w:r>
        <w:fldChar w:fldCharType="end"/>
      </w:r>
      <w:r>
        <w:t>.</w:t>
      </w:r>
      <w:r>
        <w:t xml:space="preserve"> </w:t>
      </w:r>
    </w:p>
    <w:p w14:paraId="4362DDE1" w14:textId="36A3094B" w:rsidR="00F47D81" w:rsidRDefault="00F47D81" w:rsidP="00F47D81">
      <w:r w:rsidRPr="00BA4C34">
        <w:t>In the timer interruption</w:t>
      </w:r>
      <w:r>
        <w:t xml:space="preserve"> and the button callback method</w:t>
      </w:r>
      <w:r w:rsidRPr="00BA4C34">
        <w:t>, work</w:t>
      </w:r>
      <w:r w:rsidR="00BB5B6C">
        <w:t>s</w:t>
      </w:r>
      <w:r>
        <w:t xml:space="preserve"> </w:t>
      </w:r>
      <w:r>
        <w:fldChar w:fldCharType="begin"/>
      </w:r>
      <w:r w:rsidR="00DD3DA5">
        <w:instrText xml:space="preserve"> ADDIN ZOTERO_ITEM CSL_CITATION {"citationID":"RkIRlFCE","properties":{"formattedCitation":"[13]","plainCitation":"[13]","noteIndex":0},"citationItems":[{"id":70,"uris":["http://zotero.org/users/11814890/items/KCYH4DHA"],"itemData":{"id":70,"type":"webpage","title":"Workqueue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fldChar w:fldCharType="separate"/>
      </w:r>
      <w:r w:rsidR="00DD3DA5" w:rsidRPr="00DD3DA5">
        <w:rPr>
          <w:rFonts w:ascii="Calibri" w:hAnsi="Calibri" w:cs="Calibri"/>
        </w:rPr>
        <w:t>[13]</w:t>
      </w:r>
      <w:r>
        <w:fldChar w:fldCharType="end"/>
      </w:r>
      <w:r w:rsidRPr="00BA4C34">
        <w:t xml:space="preserve"> that call the function</w:t>
      </w:r>
      <w:r w:rsidR="00BB5B6C">
        <w:t xml:space="preserve">s are </w:t>
      </w:r>
      <w:r w:rsidRPr="00BA4C34">
        <w:t>submitted. Using a work</w:t>
      </w:r>
      <w:r>
        <w:t xml:space="preserve"> </w:t>
      </w:r>
      <w:r w:rsidRPr="00BA4C34">
        <w:t>object</w:t>
      </w:r>
      <w:r w:rsidR="00BB5B6C">
        <w:t xml:space="preserve">s </w:t>
      </w:r>
      <w:r w:rsidR="00BB5B6C">
        <w:fldChar w:fldCharType="begin"/>
      </w:r>
      <w:r w:rsidR="00DD3DA5">
        <w:instrText xml:space="preserve"> ADDIN ZOTERO_ITEM CSL_CITATION {"citationID":"lKo9oAYC","properties":{"formattedCitation":"[13]","plainCitation":"[13]","noteIndex":0},"citationItems":[{"id":70,"uris":["http://zotero.org/users/11814890/items/KCYH4DHA"],"itemData":{"id":70,"type":"webpage","title":"Workqueue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fldChar w:fldCharType="separate"/>
      </w:r>
      <w:r w:rsidR="00DD3DA5" w:rsidRPr="00DD3DA5">
        <w:rPr>
          <w:rFonts w:ascii="Calibri" w:hAnsi="Calibri" w:cs="Calibri"/>
        </w:rPr>
        <w:t>[13]</w:t>
      </w:r>
      <w:r w:rsidR="00BB5B6C">
        <w:fldChar w:fldCharType="end"/>
      </w:r>
      <w:r w:rsidRPr="00BA4C34">
        <w:t xml:space="preserve"> permits spending as little time as possible in the interruption to avoid interrupting high-priority processes.</w:t>
      </w:r>
    </w:p>
    <w:p w14:paraId="53ED3D3C" w14:textId="22B3FE1C" w:rsidR="00893591" w:rsidRDefault="00823B26" w:rsidP="00F47D81">
      <w:r w:rsidRPr="00823B26">
        <w:rPr>
          <w:highlight w:val="yellow"/>
        </w:rPr>
        <w:t>addon flash name</w:t>
      </w:r>
    </w:p>
    <w:p w14:paraId="18EDF0A6" w14:textId="1544A5DB" w:rsidR="00823B26" w:rsidRDefault="00823B26" w:rsidP="00823B26">
      <w:r>
        <w:t>When the recording is started, the SD card is mounted, and a new file is created and opened. The first line of the CSV is written. It contains the name of all the sensors. Then the timestamp variable is set to 0.When the recording is stopped, the file is closed, and the SD card is unmounted.</w:t>
      </w:r>
    </w:p>
    <w:p w14:paraId="7B265102" w14:textId="77777777" w:rsidR="00893591" w:rsidRDefault="00405F52" w:rsidP="00405F52">
      <w:r>
        <w:lastRenderedPageBreak/>
        <w:t xml:space="preserve">In the </w:t>
      </w:r>
      <w:r>
        <w:t xml:space="preserve">periodic </w:t>
      </w:r>
      <w:r>
        <w:t xml:space="preserve">function, if the </w:t>
      </w:r>
      <w:r>
        <w:t>recording is enabled</w:t>
      </w:r>
      <w:r>
        <w:t xml:space="preserve">, </w:t>
      </w:r>
      <w:r>
        <w:t xml:space="preserve">a line </w:t>
      </w:r>
      <w:r>
        <w:t xml:space="preserve">is formed with the values </w:t>
      </w:r>
      <w:r>
        <w:t>from</w:t>
      </w:r>
      <w:r>
        <w:t xml:space="preserve"> the sensor buffer</w:t>
      </w:r>
      <w:r>
        <w:t>,</w:t>
      </w:r>
      <w:r>
        <w:t xml:space="preserve"> GPS buffer</w:t>
      </w:r>
      <w:r>
        <w:t xml:space="preserve"> and timestamp variable</w:t>
      </w:r>
      <w:r>
        <w:t xml:space="preserve">. Mutexes </w:t>
      </w:r>
      <w:r w:rsidR="00443AB8">
        <w:fldChar w:fldCharType="begin"/>
      </w:r>
      <w:r w:rsidR="00DD3DA5">
        <w:instrText xml:space="preserve"> ADDIN ZOTERO_ITEM CSL_CITATION {"citationID":"SDzE2lEY","properties":{"formattedCitation":"[14]","plainCitation":"[14]","noteIndex":0},"citationItems":[{"id":76,"uris":["http://zotero.org/users/11814890/items/ZJC7LALS"],"itemData":{"id":76,"type":"webpage","title":"Mutexes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fldChar w:fldCharType="separate"/>
      </w:r>
      <w:r w:rsidR="00DD3DA5" w:rsidRPr="00DD3DA5">
        <w:rPr>
          <w:rFonts w:ascii="Calibri" w:hAnsi="Calibri" w:cs="Calibri"/>
        </w:rPr>
        <w:t>[14]</w:t>
      </w:r>
      <w:r w:rsidR="00443AB8">
        <w:fldChar w:fldCharType="end"/>
      </w:r>
      <w:r w:rsidR="00443AB8">
        <w:t xml:space="preserve"> </w:t>
      </w:r>
      <w:r>
        <w:t>protect the buffers, as they are used in different threads</w:t>
      </w:r>
      <w:r>
        <w:t>. The line is then appended in the file and the timestamp variable is incremented</w:t>
      </w:r>
      <w:r w:rsidR="00972C5C">
        <w:t>.</w:t>
      </w:r>
      <w:r w:rsidR="00777D05">
        <w:t xml:space="preserve"> </w:t>
      </w:r>
    </w:p>
    <w:p w14:paraId="0821299A" w14:textId="392C7F8F" w:rsidR="00405F52" w:rsidRDefault="00893591" w:rsidP="00405F52">
      <w:r w:rsidRPr="00893591">
        <w:t>At the end of the periodic function, the timestamp is incremented, and the synchronization function from the file system library is called. It flushes the open file's cache, ensuring data gets written to the storage media immediately to avoid data loss if the SD card is removed without stopping the recording.</w:t>
      </w:r>
    </w:p>
    <w:p w14:paraId="059F3388" w14:textId="71654C86" w:rsidR="006403FB" w:rsidRPr="006403FB" w:rsidRDefault="006403FB" w:rsidP="001209B3"/>
    <w:p w14:paraId="5427EA1E" w14:textId="77777777" w:rsidR="00CD0992" w:rsidRPr="00A414D9" w:rsidRDefault="00CD0992" w:rsidP="001209B3">
      <w:pPr>
        <w:rPr>
          <w:lang w:val="en-US"/>
        </w:rPr>
      </w:pPr>
    </w:p>
    <w:p w14:paraId="4CE57A72" w14:textId="4D1FA783" w:rsidR="0010126E" w:rsidRPr="003F1690" w:rsidRDefault="0010126E" w:rsidP="0010126E">
      <w:pPr>
        <w:pStyle w:val="Titre2"/>
        <w:rPr>
          <w:rFonts w:eastAsia="Times New Roman"/>
          <w:lang w:val="en-US"/>
        </w:rPr>
      </w:pPr>
      <w:bookmarkStart w:id="27" w:name="_Toc141278643"/>
      <w:r>
        <w:rPr>
          <w:rFonts w:eastAsia="Times New Roman"/>
          <w:lang w:val="fr-FR"/>
        </w:rPr>
        <w:t>Data Sender</w:t>
      </w:r>
      <w:bookmarkEnd w:id="27"/>
    </w:p>
    <w:p w14:paraId="661DA2EF" w14:textId="01FD2633" w:rsidR="00D73D2E" w:rsidRDefault="00D74251" w:rsidP="00691866">
      <w:pPr>
        <w:rPr>
          <w:lang w:val="en-US"/>
        </w:rPr>
      </w:pPr>
      <w:r w:rsidRPr="00D74251">
        <w:rPr>
          <w:lang w:val="en-US"/>
        </w:rPr>
        <w:t xml:space="preserve">The Data Sender </w:t>
      </w:r>
      <w:r w:rsidR="001209B3">
        <w:rPr>
          <w:lang w:val="en-US"/>
        </w:rPr>
        <w:t>t</w:t>
      </w:r>
      <w:r w:rsidRPr="00D74251">
        <w:rPr>
          <w:lang w:val="en-US"/>
        </w:rPr>
        <w:t>ask sends the data from the sensor</w:t>
      </w:r>
      <w:r w:rsidR="001209B3">
        <w:rPr>
          <w:lang w:val="en-US"/>
        </w:rPr>
        <w:t>s</w:t>
      </w:r>
      <w:r w:rsidRPr="00D74251">
        <w:rPr>
          <w:lang w:val="en-US"/>
        </w:rPr>
        <w:t xml:space="preserve"> to the remote PC.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w:t>
      </w:r>
      <w:r w:rsidR="00D73D2E">
        <w:rPr>
          <w:lang w:val="en-US"/>
        </w:rPr>
        <w:t xml:space="preserve"> by the Data Logger</w:t>
      </w:r>
      <w:r w:rsidRPr="00D74251">
        <w:rPr>
          <w:lang w:val="en-US"/>
        </w:rPr>
        <w:t xml:space="preserve"> are designed for higher frequencies</w:t>
      </w:r>
      <w:r w:rsidR="00D73D2E">
        <w:rPr>
          <w:lang w:val="en-US"/>
        </w:rPr>
        <w:t>.</w:t>
      </w:r>
      <w:r w:rsidR="00CD0992">
        <w:rPr>
          <w:lang w:val="en-US"/>
        </w:rPr>
        <w:t xml:space="preserve"> </w:t>
      </w:r>
    </w:p>
    <w:p w14:paraId="020B271C" w14:textId="2ACCCE9B" w:rsidR="00554E12" w:rsidRDefault="00554E12" w:rsidP="00691866">
      <w:pPr>
        <w:rPr>
          <w:lang w:val="en-US"/>
        </w:rPr>
      </w:pPr>
      <w:r w:rsidRPr="00554E12">
        <w:rPr>
          <w:lang w:val="en-US"/>
        </w:rPr>
        <w:t xml:space="preserve">The Data Sender </w:t>
      </w:r>
      <w:r w:rsidR="00AC713D">
        <w:rPr>
          <w:lang w:val="en-US"/>
        </w:rPr>
        <w:t>t</w:t>
      </w:r>
      <w:r w:rsidRPr="00554E12">
        <w:rPr>
          <w:lang w:val="en-US"/>
        </w:rPr>
        <w:t xml:space="preserve">ask </w:t>
      </w:r>
      <w:r w:rsidR="00AC713D">
        <w:rPr>
          <w:lang w:val="en-US"/>
        </w:rPr>
        <w:t>is periodically called by a timer. T</w:t>
      </w:r>
      <w:r w:rsidR="00344AEC">
        <w:rPr>
          <w:lang w:val="en-US"/>
        </w:rPr>
        <w:t>he task</w:t>
      </w:r>
      <w:r w:rsidR="00AC713D">
        <w:rPr>
          <w:lang w:val="en-US"/>
        </w:rPr>
        <w:t xml:space="preserve"> </w:t>
      </w:r>
      <w:r w:rsidRPr="00554E12">
        <w:rPr>
          <w:lang w:val="en-US"/>
        </w:rPr>
        <w:t xml:space="preserve">takes the data in the sensor and GPS buffers. Then it formats a JSON string with the sensor values and names. Two fields are added at the end of the JSON. One is monitoring a variable that indicates if the Data Logger is currently recording logs, and the other is a keepalive counter. It increments its value at every send and is restarted to 0 when it reaches 100. This allows the receiving software to detect when the system disconnects. </w:t>
      </w:r>
      <w:r w:rsidR="00EA292C">
        <w:rPr>
          <w:lang w:val="en-US"/>
        </w:rPr>
        <w:t xml:space="preserve">The message is then added to </w:t>
      </w:r>
      <w:r w:rsidR="000D6B96">
        <w:rPr>
          <w:lang w:val="en-US"/>
        </w:rPr>
        <w:t>a</w:t>
      </w:r>
      <w:r w:rsidR="00EA292C">
        <w:rPr>
          <w:lang w:val="en-US"/>
        </w:rPr>
        <w:t xml:space="preserve"> queue</w:t>
      </w:r>
      <w:r w:rsidR="000D6B96">
        <w:rPr>
          <w:lang w:val="en-US"/>
        </w:rPr>
        <w:t xml:space="preserve"> which is read by the UDP Client</w:t>
      </w:r>
      <w:r w:rsidR="00EA292C">
        <w:rPr>
          <w:lang w:val="en-US"/>
        </w:rPr>
        <w:t>.</w:t>
      </w:r>
    </w:p>
    <w:p w14:paraId="476E1DCE" w14:textId="7F010B74" w:rsidR="00D73D2E" w:rsidRDefault="001971CB" w:rsidP="00691866">
      <w:pPr>
        <w:rPr>
          <w:lang w:val="en-US"/>
        </w:rPr>
      </w:pPr>
      <w:r w:rsidRPr="001971CB">
        <w:rPr>
          <w:lang w:val="en-US"/>
        </w:rPr>
        <w:t xml:space="preserve">The JSON string </w:t>
      </w:r>
      <w:r>
        <w:rPr>
          <w:lang w:val="en-US"/>
        </w:rPr>
        <w:t>uses</w:t>
      </w:r>
      <w:r w:rsidRPr="001971CB">
        <w:rPr>
          <w:lang w:val="en-US"/>
        </w:rPr>
        <w:t xml:space="preserve"> the following structure:</w:t>
      </w:r>
    </w:p>
    <w:p w14:paraId="3E11CCB6" w14:textId="77777777" w:rsidR="00F078DD" w:rsidRDefault="00F078DD" w:rsidP="00F078DD">
      <w:pPr>
        <w:keepNext/>
        <w:jc w:val="center"/>
      </w:pPr>
      <w:r w:rsidRPr="00F078DD">
        <w:rPr>
          <w:noProof/>
        </w:rPr>
        <w:drawing>
          <wp:inline distT="0" distB="0" distL="0" distR="0" wp14:anchorId="505EFD82" wp14:editId="1B23CE0D">
            <wp:extent cx="5760720" cy="1088390"/>
            <wp:effectExtent l="0" t="0" r="0" b="0"/>
            <wp:docPr id="55442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62EFE947" w14:textId="53331DB4" w:rsidR="001971CB" w:rsidRDefault="00F078DD" w:rsidP="001971CB">
      <w:pPr>
        <w:pStyle w:val="Lgende"/>
        <w:jc w:val="center"/>
      </w:pPr>
      <w:bookmarkStart w:id="28" w:name="_Ref141260818"/>
      <w:r>
        <w:t xml:space="preserve">Figure </w:t>
      </w:r>
      <w:r>
        <w:fldChar w:fldCharType="begin"/>
      </w:r>
      <w:r>
        <w:instrText xml:space="preserve"> SEQ Figure \* ARABIC </w:instrText>
      </w:r>
      <w:r>
        <w:fldChar w:fldCharType="separate"/>
      </w:r>
      <w:r w:rsidR="006403FB">
        <w:rPr>
          <w:noProof/>
        </w:rPr>
        <w:t>24</w:t>
      </w:r>
      <w:r>
        <w:fldChar w:fldCharType="end"/>
      </w:r>
      <w:bookmarkEnd w:id="28"/>
      <w:r>
        <w:t>: Live Data Structure</w:t>
      </w:r>
    </w:p>
    <w:p w14:paraId="4ECFAEA6" w14:textId="4B5B407D" w:rsidR="00EA292C" w:rsidRDefault="00EA292C" w:rsidP="00EA292C">
      <w:r>
        <w:t xml:space="preserve">The following </w:t>
      </w:r>
      <w:r w:rsidR="006403FB">
        <w:t>d</w:t>
      </w:r>
      <w:r>
        <w:t>iagram shows how the Data Sender works:</w:t>
      </w:r>
    </w:p>
    <w:p w14:paraId="3E0148DC" w14:textId="77777777" w:rsidR="000D6B96" w:rsidRDefault="000D6B96" w:rsidP="000D6B96">
      <w:pPr>
        <w:keepNext/>
        <w:jc w:val="center"/>
      </w:pPr>
      <w:r w:rsidRPr="000D6B96">
        <w:rPr>
          <w:noProof/>
        </w:rPr>
        <w:lastRenderedPageBreak/>
        <w:drawing>
          <wp:inline distT="0" distB="0" distL="0" distR="0" wp14:anchorId="23CFF365" wp14:editId="05FEC913">
            <wp:extent cx="5458047" cy="4997795"/>
            <wp:effectExtent l="0" t="0" r="0" b="0"/>
            <wp:docPr id="592834725"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725" name="Image 1" descr="Une image contenant texte, diagramme, croquis, dessin&#10;&#10;Description générée automatiquement"/>
                    <pic:cNvPicPr/>
                  </pic:nvPicPr>
                  <pic:blipFill>
                    <a:blip r:embed="rId43"/>
                    <a:stretch>
                      <a:fillRect/>
                    </a:stretch>
                  </pic:blipFill>
                  <pic:spPr>
                    <a:xfrm>
                      <a:off x="0" y="0"/>
                      <a:ext cx="5459624" cy="4999239"/>
                    </a:xfrm>
                    <a:prstGeom prst="rect">
                      <a:avLst/>
                    </a:prstGeom>
                  </pic:spPr>
                </pic:pic>
              </a:graphicData>
            </a:graphic>
          </wp:inline>
        </w:drawing>
      </w:r>
    </w:p>
    <w:p w14:paraId="067D1A38" w14:textId="65866F9B" w:rsidR="00EA292C" w:rsidRDefault="000D6B96" w:rsidP="000D6B96">
      <w:pPr>
        <w:pStyle w:val="Lgende"/>
        <w:jc w:val="center"/>
      </w:pPr>
      <w:r>
        <w:t xml:space="preserve">Figure </w:t>
      </w:r>
      <w:r>
        <w:fldChar w:fldCharType="begin"/>
      </w:r>
      <w:r>
        <w:instrText xml:space="preserve"> SEQ Figure \* ARABIC </w:instrText>
      </w:r>
      <w:r>
        <w:fldChar w:fldCharType="separate"/>
      </w:r>
      <w:r w:rsidR="006403FB">
        <w:rPr>
          <w:noProof/>
        </w:rPr>
        <w:t>25</w:t>
      </w:r>
      <w:r>
        <w:fldChar w:fldCharType="end"/>
      </w:r>
      <w:r>
        <w:t>: Data Sender Activity Diagram</w:t>
      </w:r>
    </w:p>
    <w:p w14:paraId="1FCAA2C0" w14:textId="77777777" w:rsidR="001A613A" w:rsidRPr="001A613A" w:rsidRDefault="001A613A" w:rsidP="001A613A"/>
    <w:p w14:paraId="6209831E" w14:textId="0E9BFD7B" w:rsidR="001971CB" w:rsidRDefault="000E1A8D" w:rsidP="001971CB">
      <w:r w:rsidRPr="000E1A8D">
        <w:t>During the initialization, the maximum length of the message is calculated. This length is then used when the message is created. Then the timer that periodically sends the data is started. The system uses a timer provided by the Zephyr environment</w:t>
      </w:r>
      <w:r>
        <w:t xml:space="preserve"> </w:t>
      </w:r>
      <w:r w:rsidR="00EA292C">
        <w:fldChar w:fldCharType="begin"/>
      </w:r>
      <w:r w:rsidR="00DD3DA5">
        <w:instrText xml:space="preserve"> ADDIN ZOTERO_ITEM CSL_CITATION {"citationID":"IeEaTRQc","properties":{"formattedCitation":"[12]","plainCitation":"[12]","noteIndex":0},"citationItems":[{"id":68,"uris":["http://zotero.org/users/11814890/items/FKEV5YLS"],"itemData":{"id":68,"type":"webpage","title":"Timers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00EA292C">
        <w:fldChar w:fldCharType="separate"/>
      </w:r>
      <w:r w:rsidR="00DD3DA5" w:rsidRPr="00DD3DA5">
        <w:rPr>
          <w:rFonts w:ascii="Calibri" w:hAnsi="Calibri" w:cs="Calibri"/>
        </w:rPr>
        <w:t>[12]</w:t>
      </w:r>
      <w:r w:rsidR="00EA292C">
        <w:fldChar w:fldCharType="end"/>
      </w:r>
      <w:r w:rsidR="00EA292C">
        <w:t>.</w:t>
      </w:r>
    </w:p>
    <w:p w14:paraId="3F7B79EB" w14:textId="644470F2" w:rsidR="001971CB" w:rsidRDefault="00BA4C34" w:rsidP="001971CB">
      <w:r w:rsidRPr="00BA4C34">
        <w:t>In the timer interruption, a work</w:t>
      </w:r>
      <w:r>
        <w:t xml:space="preserve"> </w:t>
      </w:r>
      <w:r>
        <w:fldChar w:fldCharType="begin"/>
      </w:r>
      <w:r w:rsidR="00DD3DA5">
        <w:instrText xml:space="preserve"> ADDIN ZOTERO_ITEM CSL_CITATION {"citationID":"Iox6BZtc","properties":{"formattedCitation":"[13]","plainCitation":"[13]","noteIndex":0},"citationItems":[{"id":70,"uris":["http://zotero.org/users/11814890/items/KCYH4DHA"],"itemData":{"id":70,"type":"webpage","title":"Workqueue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fldChar w:fldCharType="separate"/>
      </w:r>
      <w:r w:rsidR="00DD3DA5" w:rsidRPr="00DD3DA5">
        <w:rPr>
          <w:rFonts w:ascii="Calibri" w:hAnsi="Calibri" w:cs="Calibri"/>
        </w:rPr>
        <w:t>[13]</w:t>
      </w:r>
      <w:r>
        <w:fldChar w:fldCharType="end"/>
      </w:r>
      <w:r w:rsidRPr="00BA4C34">
        <w:t xml:space="preserve"> that calls the periodic function is submitted. Using a work</w:t>
      </w:r>
      <w:r>
        <w:t xml:space="preserve"> </w:t>
      </w:r>
      <w:r w:rsidRPr="00BA4C34">
        <w:t xml:space="preserve">object </w:t>
      </w:r>
      <w:r w:rsidR="00BB5B6C">
        <w:fldChar w:fldCharType="begin"/>
      </w:r>
      <w:r w:rsidR="00DD3DA5">
        <w:instrText xml:space="preserve"> ADDIN ZOTERO_ITEM CSL_CITATION {"citationID":"KPWY4qhx","properties":{"formattedCitation":"[13]","plainCitation":"[13]","noteIndex":0},"citationItems":[{"id":70,"uris":["http://zotero.org/users/11814890/items/KCYH4DHA"],"itemData":{"id":70,"type":"webpage","title":"Workqueue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fldChar w:fldCharType="separate"/>
      </w:r>
      <w:r w:rsidR="00DD3DA5" w:rsidRPr="00DD3DA5">
        <w:rPr>
          <w:rFonts w:ascii="Calibri" w:hAnsi="Calibri" w:cs="Calibri"/>
        </w:rPr>
        <w:t>[13]</w:t>
      </w:r>
      <w:r w:rsidR="00BB5B6C">
        <w:fldChar w:fldCharType="end"/>
      </w:r>
      <w:r w:rsidR="00BB5B6C" w:rsidRPr="00BA4C34">
        <w:t xml:space="preserve"> </w:t>
      </w:r>
      <w:r w:rsidRPr="00BA4C34">
        <w:t>permits spending as little time as possible in the interruption to avoid interrupting high-priority processes.</w:t>
      </w:r>
    </w:p>
    <w:p w14:paraId="52CE7AC8" w14:textId="6AB1F390" w:rsidR="000D6B96" w:rsidRDefault="000D6B96" w:rsidP="000D6B96">
      <w:r>
        <w:t xml:space="preserve">In the function, if the Wi-Fi is connected, memory is allocated to store the message. The size of the memory allocated is the maximum length of a message, which was calculated during the initialization of the task. The message is formed with the names and values in the sensor buffer and </w:t>
      </w:r>
      <w:r w:rsidR="00BB1C17">
        <w:t>GPS</w:t>
      </w:r>
      <w:r>
        <w:t xml:space="preserve"> buffer. Mutexes </w:t>
      </w:r>
      <w:r w:rsidR="00443AB8">
        <w:fldChar w:fldCharType="begin"/>
      </w:r>
      <w:r w:rsidR="00DD3DA5">
        <w:instrText xml:space="preserve"> ADDIN ZOTERO_ITEM CSL_CITATION {"citationID":"9d7HhawH","properties":{"formattedCitation":"[14]","plainCitation":"[14]","noteIndex":0},"citationItems":[{"id":76,"uris":["http://zotero.org/users/11814890/items/ZJC7LALS"],"itemData":{"id":76,"type":"webpage","title":"Mutexes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fldChar w:fldCharType="separate"/>
      </w:r>
      <w:r w:rsidR="00DD3DA5" w:rsidRPr="00DD3DA5">
        <w:rPr>
          <w:rFonts w:ascii="Calibri" w:hAnsi="Calibri" w:cs="Calibri"/>
        </w:rPr>
        <w:t>[14]</w:t>
      </w:r>
      <w:r w:rsidR="00443AB8">
        <w:fldChar w:fldCharType="end"/>
      </w:r>
      <w:r w:rsidR="00443AB8">
        <w:t xml:space="preserve"> </w:t>
      </w:r>
      <w:r>
        <w:t>protect the buffers, as they are used in different threads. The pointer on the message is then appended to the queue.</w:t>
      </w:r>
    </w:p>
    <w:p w14:paraId="0F6965C8" w14:textId="564934AE" w:rsidR="00BA4C34" w:rsidRPr="001971CB" w:rsidRDefault="000D6B96" w:rsidP="000D6B96">
      <w:r>
        <w:t xml:space="preserve">Finally, the </w:t>
      </w:r>
      <w:proofErr w:type="spellStart"/>
      <w:r>
        <w:t>keepAlive</w:t>
      </w:r>
      <w:proofErr w:type="spellEnd"/>
      <w:r>
        <w:t xml:space="preserve"> counter is incremented.</w:t>
      </w:r>
    </w:p>
    <w:p w14:paraId="6F2E2C05" w14:textId="5FA1FDD6" w:rsidR="0010126E" w:rsidRDefault="0010126E" w:rsidP="0010126E">
      <w:pPr>
        <w:pStyle w:val="Titre2"/>
        <w:rPr>
          <w:rFonts w:eastAsia="Times New Roman"/>
          <w:lang w:val="fr-FR"/>
        </w:rPr>
      </w:pPr>
      <w:bookmarkStart w:id="29" w:name="_Toc141278644"/>
      <w:r>
        <w:rPr>
          <w:rFonts w:eastAsia="Times New Roman"/>
          <w:lang w:val="fr-FR"/>
        </w:rPr>
        <w:lastRenderedPageBreak/>
        <w:t>UDP Client</w:t>
      </w:r>
      <w:bookmarkEnd w:id="29"/>
    </w:p>
    <w:p w14:paraId="382383EB" w14:textId="44BE61F1" w:rsidR="00564698" w:rsidRPr="00564698" w:rsidRDefault="00564698" w:rsidP="00564698">
      <w:pPr>
        <w:rPr>
          <w:lang w:val="en-US"/>
        </w:rPr>
      </w:pPr>
      <w:r w:rsidRPr="00564698">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sidR="00506042">
        <w:rPr>
          <w:lang w:val="en-US"/>
        </w:rPr>
        <w:t xml:space="preserve"> </w:t>
      </w:r>
      <w:r w:rsidR="00506042" w:rsidRPr="00506042">
        <w:rPr>
          <w:lang w:val="en-US"/>
        </w:rPr>
        <w:t>It is also useful if the redundancy Wi-Fi router uses different IP addresses</w:t>
      </w:r>
      <w:r w:rsidR="00506042">
        <w:rPr>
          <w:lang w:val="en-US"/>
        </w:rPr>
        <w:t xml:space="preserve">. </w:t>
      </w:r>
      <w:r w:rsidRPr="00564698">
        <w:rPr>
          <w:lang w:val="en-US"/>
        </w:rPr>
        <w:t>The configuration file contains the addresses and ports.</w:t>
      </w:r>
    </w:p>
    <w:p w14:paraId="2663881B" w14:textId="1E5FB74C" w:rsidR="00E06E5E" w:rsidRDefault="00D02A42" w:rsidP="00E06E5E">
      <w:pPr>
        <w:rPr>
          <w:lang w:val="en-US"/>
        </w:rPr>
      </w:pPr>
      <w:r w:rsidRPr="00D02A42">
        <w:rPr>
          <w:lang w:val="en-US"/>
        </w:rPr>
        <w:t xml:space="preserve">The messages that need to be sent are placed in a queue by the Data Sender Task. In the infinite loop of the thread, the queue is read, and the messages are sent via a UDP socket. </w:t>
      </w:r>
      <w:r w:rsidR="00506042" w:rsidRPr="00506042">
        <w:rPr>
          <w:lang w:val="en-US"/>
        </w:rPr>
        <w:t>If the Wi-Fi is disconnected, the UDP socket is closed, and the thread waits for the Wi-Fi to reconnect before reconnecting the socket and sending the data.</w:t>
      </w:r>
    </w:p>
    <w:p w14:paraId="56AA4A84" w14:textId="3671230B" w:rsidR="008061E7" w:rsidRDefault="008061E7" w:rsidP="00E06E5E">
      <w:pPr>
        <w:rPr>
          <w:lang w:val="en-US"/>
        </w:rPr>
      </w:pPr>
      <w:r>
        <w:rPr>
          <w:lang w:val="en-US"/>
        </w:rPr>
        <w:t>The following diagram shows how the UDP Client thread works:</w:t>
      </w:r>
    </w:p>
    <w:p w14:paraId="0B4B9E6D" w14:textId="77777777" w:rsidR="00A62B02" w:rsidRDefault="008061E7" w:rsidP="00A62B02">
      <w:pPr>
        <w:keepNext/>
        <w:jc w:val="center"/>
      </w:pPr>
      <w:r w:rsidRPr="008061E7">
        <w:rPr>
          <w:noProof/>
          <w:lang w:val="en-US"/>
        </w:rPr>
        <w:drawing>
          <wp:inline distT="0" distB="0" distL="0" distR="0" wp14:anchorId="3B3AFDD5" wp14:editId="23800AE9">
            <wp:extent cx="5665701" cy="5528930"/>
            <wp:effectExtent l="0" t="0" r="0" b="0"/>
            <wp:docPr id="54255342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3421" name="Image 1" descr="Une image contenant texte, diagramme, Plan, Dessin technique&#10;&#10;Description générée automatiquement"/>
                    <pic:cNvPicPr/>
                  </pic:nvPicPr>
                  <pic:blipFill>
                    <a:blip r:embed="rId44"/>
                    <a:stretch>
                      <a:fillRect/>
                    </a:stretch>
                  </pic:blipFill>
                  <pic:spPr>
                    <a:xfrm>
                      <a:off x="0" y="0"/>
                      <a:ext cx="5667555" cy="5530739"/>
                    </a:xfrm>
                    <a:prstGeom prst="rect">
                      <a:avLst/>
                    </a:prstGeom>
                  </pic:spPr>
                </pic:pic>
              </a:graphicData>
            </a:graphic>
          </wp:inline>
        </w:drawing>
      </w:r>
    </w:p>
    <w:p w14:paraId="29847814" w14:textId="489E9547" w:rsidR="008061E7" w:rsidRDefault="00A62B02" w:rsidP="00A62B02">
      <w:pPr>
        <w:pStyle w:val="Lgende"/>
        <w:jc w:val="center"/>
      </w:pPr>
      <w:r>
        <w:t xml:space="preserve">Figure </w:t>
      </w:r>
      <w:r>
        <w:fldChar w:fldCharType="begin"/>
      </w:r>
      <w:r>
        <w:instrText xml:space="preserve"> SEQ Figure \* ARABIC </w:instrText>
      </w:r>
      <w:r>
        <w:fldChar w:fldCharType="separate"/>
      </w:r>
      <w:r w:rsidR="006403FB">
        <w:rPr>
          <w:noProof/>
        </w:rPr>
        <w:t>26</w:t>
      </w:r>
      <w:r>
        <w:fldChar w:fldCharType="end"/>
      </w:r>
      <w:r>
        <w:t xml:space="preserve">: UDP Client </w:t>
      </w:r>
      <w:r w:rsidRPr="00144962">
        <w:t>Activity diagram</w:t>
      </w:r>
    </w:p>
    <w:p w14:paraId="10DBA6B3" w14:textId="77777777" w:rsidR="00A62B02" w:rsidRPr="00A62B02" w:rsidRDefault="00A62B02" w:rsidP="00A62B02"/>
    <w:p w14:paraId="42B7DAA6" w14:textId="6CFFEB0E" w:rsidR="00FF0B68" w:rsidRDefault="00FF0B68" w:rsidP="00E06E5E">
      <w:r>
        <w:lastRenderedPageBreak/>
        <w:t>The code uses the </w:t>
      </w:r>
      <w:proofErr w:type="spellStart"/>
      <w:r>
        <w:rPr>
          <w:rStyle w:val="Accentuation"/>
          <w:color w:val="0E101A"/>
        </w:rPr>
        <w:t>socket.h</w:t>
      </w:r>
      <w:proofErr w:type="spellEnd"/>
      <w:r>
        <w:t> library</w:t>
      </w:r>
      <w:r w:rsidR="00425CBB">
        <w:t xml:space="preserve"> </w:t>
      </w:r>
      <w:r w:rsidR="00425CBB">
        <w:fldChar w:fldCharType="begin"/>
      </w:r>
      <w:r w:rsidR="00443AB8">
        <w:instrText xml:space="preserve"> ADDIN ZOTERO_ITEM CSL_CITATION {"citationID":"K7nzVQfe","properties":{"formattedCitation":"[15]","plainCitation":"[15]","noteIndex":0},"citationItems":[{"id":64,"uris":["http://zotero.org/users/11814890/items/MY4QKNCG"],"itemData":{"id":64,"type":"webpage","title":"BSD Sockets — Zephyr Project Documentation","URL":"https://docs.zephyrproject.org/latest/connectivity/networking/api/sockets.html","accessed":{"date-parts":[["2023",7,26]]}}}],"schema":"https://github.com/citation-style-language/schema/raw/master/csl-citation.json"} </w:instrText>
      </w:r>
      <w:r w:rsidR="00425CBB">
        <w:fldChar w:fldCharType="separate"/>
      </w:r>
      <w:r w:rsidR="00443AB8" w:rsidRPr="00443AB8">
        <w:rPr>
          <w:rFonts w:ascii="Calibri" w:hAnsi="Calibri" w:cs="Calibri"/>
        </w:rPr>
        <w:t>[15]</w:t>
      </w:r>
      <w:r w:rsidR="00425CBB">
        <w:fldChar w:fldCharType="end"/>
      </w:r>
      <w:r>
        <w:t xml:space="preserve"> provided by the Zephyr environment. This library permits the creation of BSD sockets to send TCP or UDP packets using the Wi-Fi chip.</w:t>
      </w:r>
      <w:r w:rsidR="00425CBB">
        <w:t xml:space="preserve"> </w:t>
      </w:r>
      <w:r w:rsidR="00425CBB" w:rsidRPr="00425CBB">
        <w:t>A socket is created for each address/port pair if multiple addresses and ports are used.</w:t>
      </w:r>
    </w:p>
    <w:p w14:paraId="5FA677DF" w14:textId="28203D54" w:rsidR="00425CBB" w:rsidRDefault="00EE487E" w:rsidP="00E06E5E">
      <w:r w:rsidRPr="00EE487E">
        <w:t xml:space="preserve">The messages sent by the Data Sender are JSON strings that follow the </w:t>
      </w:r>
      <w:r w:rsidR="00761353" w:rsidRPr="00761353">
        <w:rPr>
          <w:i/>
          <w:iCs/>
        </w:rPr>
        <w:fldChar w:fldCharType="begin"/>
      </w:r>
      <w:r w:rsidR="00761353" w:rsidRPr="00761353">
        <w:rPr>
          <w:i/>
          <w:iCs/>
        </w:rPr>
        <w:instrText xml:space="preserve"> REF  _Ref141260818 \h  \* MERGEFORMAT </w:instrText>
      </w:r>
      <w:r w:rsidR="00761353" w:rsidRPr="00761353">
        <w:rPr>
          <w:i/>
          <w:iCs/>
        </w:rPr>
      </w:r>
      <w:r w:rsidR="00761353" w:rsidRPr="00761353">
        <w:rPr>
          <w:i/>
          <w:iCs/>
        </w:rPr>
        <w:fldChar w:fldCharType="separate"/>
      </w:r>
      <w:r w:rsidR="00761353" w:rsidRPr="00761353">
        <w:rPr>
          <w:i/>
          <w:iCs/>
        </w:rPr>
        <w:t xml:space="preserve">Figure </w:t>
      </w:r>
      <w:r w:rsidR="00761353" w:rsidRPr="00761353">
        <w:rPr>
          <w:i/>
          <w:iCs/>
          <w:noProof/>
        </w:rPr>
        <w:t>23</w:t>
      </w:r>
      <w:r w:rsidR="00761353" w:rsidRPr="00761353">
        <w:rPr>
          <w:i/>
          <w:iCs/>
        </w:rPr>
        <w:fldChar w:fldCharType="end"/>
      </w:r>
      <w:r>
        <w:t xml:space="preserve"> </w:t>
      </w:r>
      <w:r w:rsidRPr="00EE487E">
        <w:t>structure. The Data Sender dynamically allocates memory on a memory heap</w:t>
      </w:r>
      <w:r w:rsidR="002D5F54">
        <w:t xml:space="preserve"> </w:t>
      </w:r>
      <w:r w:rsidR="002D5F54">
        <w:fldChar w:fldCharType="begin"/>
      </w:r>
      <w:r w:rsidR="00443AB8">
        <w:instrText xml:space="preserve"> ADDIN ZOTERO_ITEM CSL_CITATION {"citationID":"2AKFDjHX","properties":{"formattedCitation":"[16]","plainCitation":"[16]","noteIndex":0},"citationItems":[{"id":66,"uris":["http://zotero.org/users/11814890/items/ESU9UP35"],"itemData":{"id":66,"type":"webpage","title":"Memory Heaps — Zephyr Project Documentation","URL":"https://docs.zephyrproject.org/latest/kernel/memory_management/heap.html","accessed":{"date-parts":[["2023",7,26]]}}}],"schema":"https://github.com/citation-style-language/schema/raw/master/csl-citation.json"} </w:instrText>
      </w:r>
      <w:r w:rsidR="002D5F54">
        <w:fldChar w:fldCharType="separate"/>
      </w:r>
      <w:r w:rsidR="00443AB8" w:rsidRPr="00443AB8">
        <w:rPr>
          <w:rFonts w:ascii="Calibri" w:hAnsi="Calibri" w:cs="Calibri"/>
        </w:rPr>
        <w:t>[16]</w:t>
      </w:r>
      <w:r w:rsidR="002D5F54">
        <w:fldChar w:fldCharType="end"/>
      </w:r>
      <w:r w:rsidRPr="00EE487E">
        <w:t xml:space="preserve"> to store messages to be sent. Then the pointer on the string is appended to the queue. In the UDP Client thread, the pointer is gotten from the queue, and the message is copied from the heap. The characters are copied one after the other, and the end of the message is detected with the '}' character, closing the JSON string. The memory allocated by the message on the heap is then freed.</w:t>
      </w:r>
    </w:p>
    <w:p w14:paraId="116DE708" w14:textId="47174ADA" w:rsidR="00961662" w:rsidRDefault="00961662" w:rsidP="00E06E5E">
      <w:pPr>
        <w:rPr>
          <w:lang w:val="en-US"/>
        </w:rPr>
      </w:pPr>
    </w:p>
    <w:p w14:paraId="588BA7ED" w14:textId="77777777" w:rsidR="00D02A42" w:rsidRPr="00D101E7" w:rsidRDefault="00D02A42" w:rsidP="00E06E5E">
      <w:pPr>
        <w:rPr>
          <w:lang w:val="en-US"/>
        </w:rPr>
      </w:pPr>
    </w:p>
    <w:p w14:paraId="17745C9D" w14:textId="17F53C8E" w:rsidR="0010126E" w:rsidRDefault="0010126E" w:rsidP="0010126E">
      <w:pPr>
        <w:pStyle w:val="Titre2"/>
        <w:rPr>
          <w:rFonts w:eastAsia="Times New Roman"/>
          <w:lang w:val="fr-FR"/>
        </w:rPr>
      </w:pPr>
      <w:bookmarkStart w:id="30" w:name="_Toc141278645"/>
      <w:r>
        <w:rPr>
          <w:rFonts w:eastAsia="Times New Roman"/>
          <w:lang w:val="fr-FR"/>
        </w:rPr>
        <w:t xml:space="preserve">Wi-Fi </w:t>
      </w:r>
      <w:r w:rsidR="008871BB">
        <w:rPr>
          <w:rFonts w:eastAsia="Times New Roman"/>
          <w:lang w:val="fr-FR"/>
        </w:rPr>
        <w:t>Station</w:t>
      </w:r>
      <w:bookmarkEnd w:id="30"/>
    </w:p>
    <w:p w14:paraId="5358F7E5" w14:textId="77777777" w:rsidR="00127837" w:rsidRPr="00127837" w:rsidRDefault="00127837" w:rsidP="00127837">
      <w:pPr>
        <w:rPr>
          <w:lang w:val="fr-FR"/>
        </w:rPr>
      </w:pPr>
    </w:p>
    <w:p w14:paraId="14E7E705" w14:textId="1435194A" w:rsidR="00604273" w:rsidRDefault="00604273" w:rsidP="0010126E">
      <w:pPr>
        <w:rPr>
          <w:lang w:val="en-US"/>
        </w:rPr>
      </w:pPr>
      <w:r w:rsidRPr="00604273">
        <w:rPr>
          <w:lang w:val="en-US"/>
        </w:rPr>
        <w:t xml:space="preserve">The Wi-Fi Station </w:t>
      </w:r>
      <w:r w:rsidR="00951980">
        <w:rPr>
          <w:lang w:val="en-US"/>
        </w:rPr>
        <w:t>task</w:t>
      </w:r>
      <w:r>
        <w:rPr>
          <w:lang w:val="en-US"/>
        </w:rPr>
        <w:t xml:space="preserve"> is a modified version of the Wi-Fi Station example from Nordic Semiconductors </w:t>
      </w:r>
      <w:r>
        <w:rPr>
          <w:lang w:val="en-US"/>
        </w:rPr>
        <w:fldChar w:fldCharType="begin"/>
      </w:r>
      <w:r w:rsidR="00443AB8">
        <w:rPr>
          <w:lang w:val="en-US"/>
        </w:rPr>
        <w:instrText xml:space="preserve"> ADDIN ZOTERO_ITEM CSL_CITATION {"citationID":"reLk5ztF","properties":{"formattedCitation":"[17]","plainCitation":"[17]","noteIndex":0},"citationItems":[{"id":72,"uris":["http://zotero.org/users/11814890/items/JEHTWN5I"],"itemData":{"id":72,"type":"webpage","title":"Wi-Fi: Station — nRF Connect SDK 2.2.99-dev3 documentation","URL":"https://developer.nordicsemi.com/nRF_Connect_SDK/doc/2.2.99-dev3/nrf/samples/wifi/sta/README.html","accessed":{"date-parts":[["2023",7,26]]}}}],"schema":"https://github.com/citation-style-language/schema/raw/master/csl-citation.json"} </w:instrText>
      </w:r>
      <w:r>
        <w:rPr>
          <w:lang w:val="en-US"/>
        </w:rPr>
        <w:fldChar w:fldCharType="separate"/>
      </w:r>
      <w:r w:rsidR="00443AB8" w:rsidRPr="00443AB8">
        <w:rPr>
          <w:rFonts w:ascii="Calibri" w:hAnsi="Calibri" w:cs="Calibri"/>
        </w:rPr>
        <w:t>[17]</w:t>
      </w:r>
      <w:r>
        <w:rPr>
          <w:lang w:val="en-US"/>
        </w:rPr>
        <w:fldChar w:fldCharType="end"/>
      </w:r>
      <w:r>
        <w:rPr>
          <w:lang w:val="en-US"/>
        </w:rPr>
        <w:t>.</w:t>
      </w:r>
      <w:r w:rsidR="00951980">
        <w:rPr>
          <w:lang w:val="en-US"/>
        </w:rPr>
        <w:t xml:space="preserve"> It is implemented in an independent thread.</w:t>
      </w:r>
      <w:r w:rsidR="00127837">
        <w:rPr>
          <w:lang w:val="en-US"/>
        </w:rPr>
        <w:t xml:space="preserve"> </w:t>
      </w:r>
      <w:r w:rsidR="00A7688A" w:rsidRPr="00A7688A">
        <w:rPr>
          <w:lang w:val="en-US"/>
        </w:rPr>
        <w:t>This task manages the connection with the Wi-Fi Router(s). A second router can offer a redundancy if the connection with the main router is lost. The SSID and passwords are set in the configuration file.</w:t>
      </w:r>
    </w:p>
    <w:p w14:paraId="26D746FC" w14:textId="1A4E33AF" w:rsidR="00A7688A" w:rsidRPr="00A7688A" w:rsidRDefault="00A7688A" w:rsidP="00A7688A">
      <w:pPr>
        <w:rPr>
          <w:lang w:val="en-US"/>
        </w:rPr>
      </w:pPr>
      <w:r w:rsidRPr="00A7688A">
        <w:rPr>
          <w:lang w:val="en-US"/>
        </w:rPr>
        <w:t>When the redundancy is activated, the system tries to connect to the main router for ten seconds. If the connection succeeds, the thread goes to sleep mode. Else, the system tries to connect to the redundancy router. If the connection succeeds with the redundancy router, the thread goes to sleep mode. Else, the system retries with the main router, etc.</w:t>
      </w:r>
    </w:p>
    <w:p w14:paraId="6B8BFFBF" w14:textId="2BCAECAB" w:rsidR="00A7688A" w:rsidRPr="00604273" w:rsidRDefault="00A7688A" w:rsidP="00A7688A">
      <w:pPr>
        <w:rPr>
          <w:lang w:val="en-US"/>
        </w:rPr>
      </w:pPr>
      <w:r w:rsidRPr="00A7688A">
        <w:rPr>
          <w:lang w:val="en-US"/>
        </w:rPr>
        <w:t>When the redundancy is not activated, the system only tries to connect to the main router.</w:t>
      </w:r>
    </w:p>
    <w:p w14:paraId="49E84865" w14:textId="6F837570" w:rsidR="0010126E" w:rsidRPr="00604273" w:rsidRDefault="00A42EF6" w:rsidP="0010126E">
      <w:pPr>
        <w:rPr>
          <w:lang w:val="en-US"/>
        </w:rPr>
      </w:pPr>
      <w:r w:rsidRPr="00A42EF6">
        <w:rPr>
          <w:lang w:val="en-US"/>
        </w:rPr>
        <w:t>When the router is connected, the thread goes to sleep mode. If the connection is lost, the thread retries to connect.</w:t>
      </w:r>
    </w:p>
    <w:p w14:paraId="5D96B6C4" w14:textId="1739F3F2" w:rsidR="00951980" w:rsidRDefault="00951980" w:rsidP="0010126E">
      <w:pPr>
        <w:rPr>
          <w:lang w:val="en-US"/>
        </w:rPr>
      </w:pPr>
      <w:r>
        <w:rPr>
          <w:lang w:val="en-US"/>
        </w:rPr>
        <w:t>The following diagram shows how the Wi-Fi Station task works:</w:t>
      </w:r>
    </w:p>
    <w:p w14:paraId="183BE4BB" w14:textId="77777777" w:rsidR="00595C01" w:rsidRDefault="00595C01" w:rsidP="00595C01">
      <w:pPr>
        <w:keepNext/>
        <w:jc w:val="center"/>
      </w:pPr>
      <w:r w:rsidRPr="00595C01">
        <w:rPr>
          <w:noProof/>
          <w:lang w:val="en-US"/>
        </w:rPr>
        <w:lastRenderedPageBreak/>
        <w:drawing>
          <wp:inline distT="0" distB="0" distL="0" distR="0" wp14:anchorId="23E9E2BC" wp14:editId="59F5EAAA">
            <wp:extent cx="5465135" cy="5860321"/>
            <wp:effectExtent l="0" t="0" r="2540" b="7620"/>
            <wp:docPr id="1960743742"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742" name="Image 1" descr="Une image contenant texte, diagramme, capture d’écran, Parallèle&#10;&#10;Description générée automatiquement"/>
                    <pic:cNvPicPr/>
                  </pic:nvPicPr>
                  <pic:blipFill>
                    <a:blip r:embed="rId45"/>
                    <a:stretch>
                      <a:fillRect/>
                    </a:stretch>
                  </pic:blipFill>
                  <pic:spPr>
                    <a:xfrm>
                      <a:off x="0" y="0"/>
                      <a:ext cx="5466847" cy="5862157"/>
                    </a:xfrm>
                    <a:prstGeom prst="rect">
                      <a:avLst/>
                    </a:prstGeom>
                  </pic:spPr>
                </pic:pic>
              </a:graphicData>
            </a:graphic>
          </wp:inline>
        </w:drawing>
      </w:r>
    </w:p>
    <w:p w14:paraId="63CA4937" w14:textId="14FA5495" w:rsidR="0010126E" w:rsidRDefault="00595C01" w:rsidP="00595C01">
      <w:pPr>
        <w:pStyle w:val="Lgende"/>
        <w:jc w:val="center"/>
      </w:pPr>
      <w:r>
        <w:t xml:space="preserve">Figure </w:t>
      </w:r>
      <w:r>
        <w:fldChar w:fldCharType="begin"/>
      </w:r>
      <w:r>
        <w:instrText xml:space="preserve"> SEQ Figure \* ARABIC </w:instrText>
      </w:r>
      <w:r>
        <w:fldChar w:fldCharType="separate"/>
      </w:r>
      <w:r w:rsidR="006403FB">
        <w:rPr>
          <w:noProof/>
        </w:rPr>
        <w:t>27</w:t>
      </w:r>
      <w:r>
        <w:fldChar w:fldCharType="end"/>
      </w:r>
      <w:r>
        <w:t xml:space="preserve">: </w:t>
      </w:r>
      <w:r w:rsidR="00A6434F">
        <w:t>Wi-Fi</w:t>
      </w:r>
      <w:r>
        <w:t xml:space="preserve"> Station Activity Diagram</w:t>
      </w:r>
    </w:p>
    <w:p w14:paraId="055CCAA1" w14:textId="77777777" w:rsidR="00A6434F" w:rsidRPr="00A6434F" w:rsidRDefault="00A6434F" w:rsidP="00A6434F"/>
    <w:p w14:paraId="6A8F0E96" w14:textId="538ACDCE" w:rsidR="00A6434F" w:rsidRPr="00A6434F" w:rsidRDefault="00A6434F" w:rsidP="00A6434F">
      <w:r>
        <w:t xml:space="preserve">The context struct contains the connection status of the Wi-Fi. It is declared as extern in the </w:t>
      </w:r>
      <w:r w:rsidRPr="00A6434F">
        <w:rPr>
          <w:i/>
          <w:iCs/>
        </w:rPr>
        <w:t>deviceInformation.h</w:t>
      </w:r>
      <w:r>
        <w:t xml:space="preserve"> file. Every task that requires Wi-Fi connection status includes this file.</w:t>
      </w:r>
    </w:p>
    <w:p w14:paraId="5A599DFC" w14:textId="723C9E10" w:rsidR="00A6434F" w:rsidRPr="00A6434F" w:rsidRDefault="00A6434F" w:rsidP="00A6434F">
      <w:pPr>
        <w:rPr>
          <w:lang w:val="en-US"/>
        </w:rPr>
      </w:pPr>
      <w:r w:rsidRPr="00A6434F">
        <w:rPr>
          <w:lang w:val="en-US"/>
        </w:rPr>
        <w:t>The code uses the network management library</w:t>
      </w:r>
      <w:r>
        <w:rPr>
          <w:lang w:val="en-US"/>
        </w:rPr>
        <w:t xml:space="preserve"> </w:t>
      </w:r>
      <w:r>
        <w:rPr>
          <w:lang w:val="en-US"/>
        </w:rPr>
        <w:fldChar w:fldCharType="begin"/>
      </w:r>
      <w:r w:rsidR="00443AB8">
        <w:rPr>
          <w:lang w:val="en-US"/>
        </w:rPr>
        <w:instrText xml:space="preserve"> ADDIN ZOTERO_ITEM CSL_CITATION {"citationID":"E0Fr6Mph","properties":{"formattedCitation":"[18]","plainCitation":"[18]","noteIndex":0},"citationItems":[{"id":74,"uris":["http://zotero.org/users/11814890/items/LITEJNMG"],"itemData":{"id":74,"type":"webpage","title":"Zephyr API Documentation: Network Management","URL":"https://docs.zephyrproject.org/apidoc/latest/group__net__mgmt.html","accessed":{"date-parts":[["2023",7,26]]}}}],"schema":"https://github.com/citation-style-language/schema/raw/master/csl-citation.json"} </w:instrText>
      </w:r>
      <w:r>
        <w:rPr>
          <w:lang w:val="en-US"/>
        </w:rPr>
        <w:fldChar w:fldCharType="separate"/>
      </w:r>
      <w:r w:rsidR="00443AB8" w:rsidRPr="00443AB8">
        <w:rPr>
          <w:rFonts w:ascii="Calibri" w:hAnsi="Calibri" w:cs="Calibri"/>
        </w:rPr>
        <w:t>[18]</w:t>
      </w:r>
      <w:r>
        <w:rPr>
          <w:lang w:val="en-US"/>
        </w:rPr>
        <w:fldChar w:fldCharType="end"/>
      </w:r>
      <w:r w:rsidRPr="00A6434F">
        <w:rPr>
          <w:lang w:val="en-US"/>
        </w:rPr>
        <w:t xml:space="preserve"> provided by the Zephyr environment. When a connect request is made, the thread waits some time. The </w:t>
      </w:r>
      <w:r w:rsidRPr="00A6434F">
        <w:rPr>
          <w:i/>
          <w:iCs/>
          <w:lang w:val="en-US"/>
        </w:rPr>
        <w:t>wifi_mgmt_event_handler</w:t>
      </w:r>
      <w:r w:rsidRPr="00A6434F">
        <w:rPr>
          <w:lang w:val="en-US"/>
        </w:rPr>
        <w:t xml:space="preserve"> method is called when the Wi-Fi is connected. Then, the context struct </w:t>
      </w:r>
      <w:r w:rsidRPr="00A6434F">
        <w:rPr>
          <w:i/>
          <w:iCs/>
          <w:lang w:val="en-US"/>
        </w:rPr>
        <w:t>connected</w:t>
      </w:r>
      <w:r w:rsidRPr="00A6434F">
        <w:rPr>
          <w:lang w:val="en-US"/>
        </w:rPr>
        <w:t xml:space="preserve"> attribute is set to 1, and the thread goes to sleep mode. The </w:t>
      </w:r>
      <w:r w:rsidRPr="00A6434F">
        <w:rPr>
          <w:i/>
          <w:iCs/>
          <w:lang w:val="en-US"/>
        </w:rPr>
        <w:t>net_mgmt_event_handler</w:t>
      </w:r>
      <w:r w:rsidRPr="00A6434F">
        <w:rPr>
          <w:lang w:val="en-US"/>
        </w:rPr>
        <w:t xml:space="preserve"> method is called when an IP address has been assigned. The context struct </w:t>
      </w:r>
      <w:r w:rsidRPr="00A6434F">
        <w:rPr>
          <w:i/>
          <w:iCs/>
          <w:lang w:val="en-US"/>
        </w:rPr>
        <w:t>ip_assigned</w:t>
      </w:r>
      <w:r w:rsidRPr="00A6434F">
        <w:rPr>
          <w:lang w:val="en-US"/>
        </w:rPr>
        <w:t xml:space="preserve"> attribute is then set to 1.</w:t>
      </w:r>
    </w:p>
    <w:p w14:paraId="3B0EADBB" w14:textId="5877136D" w:rsidR="00A6434F" w:rsidRPr="00A6434F" w:rsidRDefault="00A6434F" w:rsidP="00A6434F">
      <w:pPr>
        <w:rPr>
          <w:lang w:val="en-US"/>
        </w:rPr>
      </w:pPr>
      <w:r w:rsidRPr="00A6434F">
        <w:rPr>
          <w:lang w:val="en-US"/>
        </w:rPr>
        <w:t>When the router is disconnected, the </w:t>
      </w:r>
      <w:r w:rsidRPr="00BB1C17">
        <w:rPr>
          <w:i/>
          <w:iCs/>
          <w:lang w:val="en-US"/>
        </w:rPr>
        <w:t>wifi_mgmt_event_handler</w:t>
      </w:r>
      <w:r w:rsidRPr="00A6434F">
        <w:rPr>
          <w:lang w:val="en-US"/>
        </w:rPr>
        <w:t xml:space="preserve"> method is called, the context struct is reset, and the system retr</w:t>
      </w:r>
      <w:r w:rsidR="00BB1C17">
        <w:rPr>
          <w:lang w:val="en-US"/>
        </w:rPr>
        <w:t>ies</w:t>
      </w:r>
      <w:r w:rsidRPr="00A6434F">
        <w:rPr>
          <w:lang w:val="en-US"/>
        </w:rPr>
        <w:t xml:space="preserve"> to connect.</w:t>
      </w:r>
    </w:p>
    <w:p w14:paraId="37CDE95E" w14:textId="77777777" w:rsidR="00595C01" w:rsidRPr="00604273" w:rsidRDefault="00595C01" w:rsidP="00595C01">
      <w:pPr>
        <w:rPr>
          <w:lang w:val="en-US"/>
        </w:rPr>
      </w:pPr>
    </w:p>
    <w:p w14:paraId="4F59FE50" w14:textId="77777777" w:rsidR="0010126E" w:rsidRPr="00604273" w:rsidRDefault="0010126E" w:rsidP="0010126E">
      <w:pPr>
        <w:rPr>
          <w:lang w:val="en-US"/>
        </w:rPr>
      </w:pPr>
    </w:p>
    <w:p w14:paraId="11FFBD55" w14:textId="77777777" w:rsidR="0010126E" w:rsidRPr="00AC03DD" w:rsidRDefault="0010126E" w:rsidP="00AC03DD"/>
    <w:p w14:paraId="5E46C8CE" w14:textId="3DCA47F0" w:rsidR="00651076" w:rsidRPr="005728FF" w:rsidRDefault="00651076" w:rsidP="00AC03DD"/>
    <w:p w14:paraId="0B074D02" w14:textId="77777777" w:rsidR="00651076" w:rsidRDefault="00651076" w:rsidP="00961CF8"/>
    <w:p w14:paraId="1719C825" w14:textId="77777777" w:rsidR="00651076" w:rsidRDefault="00651076" w:rsidP="00961CF8"/>
    <w:p w14:paraId="30F2800F" w14:textId="5CF8A8B1" w:rsidR="00017B38" w:rsidRDefault="0070756A" w:rsidP="00767F9D">
      <w:pPr>
        <w:pStyle w:val="Titre1"/>
      </w:pPr>
      <w:r>
        <w:t>Sources</w:t>
      </w:r>
    </w:p>
    <w:p w14:paraId="737D2B0B" w14:textId="77777777" w:rsidR="00767F9D" w:rsidRDefault="00767F9D" w:rsidP="0032507E">
      <w:pPr>
        <w:spacing w:before="240" w:after="240"/>
        <w:jc w:val="left"/>
      </w:pPr>
    </w:p>
    <w:p w14:paraId="0E138DAA" w14:textId="77777777" w:rsidR="00DD3DA5" w:rsidRPr="00DD3DA5" w:rsidRDefault="00767F9D" w:rsidP="0032507E">
      <w:pPr>
        <w:pStyle w:val="Bibliographie"/>
        <w:spacing w:before="240"/>
        <w:jc w:val="left"/>
        <w:rPr>
          <w:rFonts w:ascii="Calibri" w:hAnsi="Calibri" w:cs="Calibri"/>
          <w:lang w:val="fr-CH"/>
        </w:rPr>
      </w:pPr>
      <w:r>
        <w:fldChar w:fldCharType="begin"/>
      </w:r>
      <w:r w:rsidR="00DD3DA5">
        <w:instrText xml:space="preserve"> ADDIN ZOTERO_BIBL {"uncited":[],"omitted":[],"custom":[]} CSL_BIBLIOGRAPHY </w:instrText>
      </w:r>
      <w:r>
        <w:fldChar w:fldCharType="separate"/>
      </w:r>
      <w:r w:rsidR="00DD3DA5" w:rsidRPr="00DD3DA5">
        <w:rPr>
          <w:rFonts w:ascii="Calibri" w:hAnsi="Calibri" w:cs="Calibri"/>
        </w:rPr>
        <w:t>[1]</w:t>
      </w:r>
      <w:r w:rsidR="00DD3DA5" w:rsidRPr="00DD3DA5">
        <w:rPr>
          <w:rFonts w:ascii="Calibri" w:hAnsi="Calibri" w:cs="Calibri"/>
        </w:rPr>
        <w:tab/>
        <w:t xml:space="preserve">‘FS-Rules_2023_v1.1.pdf’. Accessed: May 26, 2023. </w:t>
      </w:r>
      <w:r w:rsidR="00DD3DA5" w:rsidRPr="00DD3DA5">
        <w:rPr>
          <w:rFonts w:ascii="Calibri" w:hAnsi="Calibri" w:cs="Calibri"/>
          <w:lang w:val="fr-CH"/>
        </w:rPr>
        <w:t xml:space="preserve">[Online]. </w:t>
      </w:r>
      <w:proofErr w:type="spellStart"/>
      <w:r w:rsidR="00DD3DA5" w:rsidRPr="00DD3DA5">
        <w:rPr>
          <w:rFonts w:ascii="Calibri" w:hAnsi="Calibri" w:cs="Calibri"/>
          <w:lang w:val="fr-CH"/>
        </w:rPr>
        <w:t>Available</w:t>
      </w:r>
      <w:proofErr w:type="spellEnd"/>
      <w:r w:rsidR="00DD3DA5" w:rsidRPr="00DD3DA5">
        <w:rPr>
          <w:rFonts w:ascii="Calibri" w:hAnsi="Calibri" w:cs="Calibri"/>
          <w:lang w:val="fr-CH"/>
        </w:rPr>
        <w:t>: https://www.formulastudent.de/fileadmin/user_upload/all/2023/rules/FS-Rules_2023_v1.1.pdf</w:t>
      </w:r>
    </w:p>
    <w:p w14:paraId="1F2E609E"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[2]</w:t>
      </w:r>
      <w:r w:rsidRPr="00DD3DA5">
        <w:rPr>
          <w:rFonts w:ascii="Calibri" w:hAnsi="Calibri" w:cs="Calibri"/>
        </w:rPr>
        <w:tab/>
        <w:t>‘Valais Wallis Racing Team’. https://www.vrt-fs.ch/ (accessed May 26, 2023).</w:t>
      </w:r>
    </w:p>
    <w:p w14:paraId="513D472B"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[3]</w:t>
      </w:r>
      <w:r w:rsidRPr="00DD3DA5">
        <w:rPr>
          <w:rFonts w:ascii="Calibri" w:hAnsi="Calibri" w:cs="Calibri"/>
        </w:rPr>
        <w:tab/>
        <w:t>‘FS Alpe Adria - Home’. https://fs-alpeadria.com/ (accessed Jun. 15, 2023).</w:t>
      </w:r>
    </w:p>
    <w:p w14:paraId="36E0182F"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[4]</w:t>
      </w:r>
      <w:r w:rsidRPr="00DD3DA5">
        <w:rPr>
          <w:rFonts w:ascii="Calibri" w:hAnsi="Calibri" w:cs="Calibri"/>
        </w:rPr>
        <w:tab/>
        <w:t xml:space="preserve">‘RFM69HC 20dBm Programmable 315-915Mhz RF Transceiver </w:t>
      </w:r>
      <w:proofErr w:type="spellStart"/>
      <w:r w:rsidRPr="00DD3DA5">
        <w:rPr>
          <w:rFonts w:ascii="Calibri" w:hAnsi="Calibri" w:cs="Calibri"/>
        </w:rPr>
        <w:t>Module_Sub</w:t>
      </w:r>
      <w:proofErr w:type="spellEnd"/>
      <w:r w:rsidRPr="00DD3DA5">
        <w:rPr>
          <w:rFonts w:ascii="Calibri" w:hAnsi="Calibri" w:cs="Calibri"/>
        </w:rPr>
        <w:t xml:space="preserve"> 1G Programmable 315-915Mhz RF Transceiver Module | HOPERF’. https://www.hoperf.com/modules/rf_transceiver/RFM69HCW.html (accessed May 26, 2023).</w:t>
      </w:r>
    </w:p>
    <w:p w14:paraId="4E0C9B90"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[5]</w:t>
      </w:r>
      <w:r w:rsidRPr="00DD3DA5">
        <w:rPr>
          <w:rFonts w:ascii="Calibri" w:hAnsi="Calibri" w:cs="Calibri"/>
        </w:rPr>
        <w:tab/>
        <w:t>‘</w:t>
      </w:r>
      <w:proofErr w:type="spellStart"/>
      <w:r w:rsidRPr="00DD3DA5">
        <w:rPr>
          <w:rFonts w:ascii="Calibri" w:hAnsi="Calibri" w:cs="Calibri"/>
        </w:rPr>
        <w:t>Friis</w:t>
      </w:r>
      <w:proofErr w:type="spellEnd"/>
      <w:r w:rsidRPr="00DD3DA5">
        <w:rPr>
          <w:rFonts w:ascii="Calibri" w:hAnsi="Calibri" w:cs="Calibri"/>
        </w:rPr>
        <w:t xml:space="preserve"> transmission equation’, </w:t>
      </w:r>
      <w:r w:rsidRPr="00DD3DA5">
        <w:rPr>
          <w:rFonts w:ascii="Calibri" w:hAnsi="Calibri" w:cs="Calibri"/>
          <w:i/>
          <w:iCs/>
        </w:rPr>
        <w:t>Wikipedia</w:t>
      </w:r>
      <w:r w:rsidRPr="00DD3DA5">
        <w:rPr>
          <w:rFonts w:ascii="Calibri" w:hAnsi="Calibri" w:cs="Calibri"/>
        </w:rPr>
        <w:t>. May 25, 2023. Accessed: May 26, 2023. [Online]. Available: https://en.wikipedia.org/w/index.php?title=Friis_transmission_equation&amp;oldid=1157035076</w:t>
      </w:r>
    </w:p>
    <w:p w14:paraId="54B8D102"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[6]</w:t>
      </w:r>
      <w:r w:rsidRPr="00DD3DA5">
        <w:rPr>
          <w:rFonts w:ascii="Calibri" w:hAnsi="Calibri" w:cs="Calibri"/>
        </w:rPr>
        <w:tab/>
        <w:t>‘nRF7002 - Low-power, advanced security, seamless coexistence’. https://www.nordicsemi.com/Products/nRF7002 (accessed May 26, 2023).</w:t>
      </w:r>
    </w:p>
    <w:p w14:paraId="51371091" w14:textId="77777777" w:rsidR="00DD3DA5" w:rsidRPr="00DD3DA5" w:rsidRDefault="00DD3DA5" w:rsidP="0032507E">
      <w:pPr>
        <w:pStyle w:val="Bibliographie"/>
        <w:spacing w:before="240"/>
        <w:jc w:val="left"/>
        <w:rPr>
          <w:rFonts w:ascii="Calibri" w:hAnsi="Calibri" w:cs="Calibri"/>
          <w:lang w:val="fr-CH"/>
        </w:rPr>
      </w:pPr>
      <w:r w:rsidRPr="00DD3DA5">
        <w:rPr>
          <w:rFonts w:ascii="Calibri" w:hAnsi="Calibri" w:cs="Calibri"/>
          <w:lang w:val="fr-CH"/>
        </w:rPr>
        <w:t>[7]</w:t>
      </w:r>
      <w:r w:rsidRPr="00DD3DA5">
        <w:rPr>
          <w:rFonts w:ascii="Calibri" w:hAnsi="Calibri" w:cs="Calibri"/>
          <w:lang w:val="fr-CH"/>
        </w:rPr>
        <w:tab/>
        <w:t xml:space="preserve">‘Intel® Wi-Fi 6 AX201 (Gig+) - Caractéristiques du produit’, </w:t>
      </w:r>
      <w:r w:rsidRPr="00DD3DA5">
        <w:rPr>
          <w:rFonts w:ascii="Calibri" w:hAnsi="Calibri" w:cs="Calibri"/>
          <w:i/>
          <w:iCs/>
          <w:lang w:val="fr-CH"/>
        </w:rPr>
        <w:t>Intel</w:t>
      </w:r>
      <w:r w:rsidRPr="00DD3DA5">
        <w:rPr>
          <w:rFonts w:ascii="Calibri" w:hAnsi="Calibri" w:cs="Calibri"/>
          <w:lang w:val="fr-CH"/>
        </w:rPr>
        <w:t>. https://www.intel.fr/content/www/fr/fr/products/sku/130293/intel-wifi-6-ax201-gig/specifications.html (</w:t>
      </w:r>
      <w:proofErr w:type="spellStart"/>
      <w:r w:rsidRPr="00DD3DA5">
        <w:rPr>
          <w:rFonts w:ascii="Calibri" w:hAnsi="Calibri" w:cs="Calibri"/>
          <w:lang w:val="fr-CH"/>
        </w:rPr>
        <w:t>accessed</w:t>
      </w:r>
      <w:proofErr w:type="spellEnd"/>
      <w:r w:rsidRPr="00DD3DA5">
        <w:rPr>
          <w:rFonts w:ascii="Calibri" w:hAnsi="Calibri" w:cs="Calibri"/>
          <w:lang w:val="fr-CH"/>
        </w:rPr>
        <w:t xml:space="preserve"> May 26, 2023).</w:t>
      </w:r>
    </w:p>
    <w:p w14:paraId="48837885"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[8]</w:t>
      </w:r>
      <w:r w:rsidRPr="00DD3DA5">
        <w:rPr>
          <w:rFonts w:ascii="Calibri" w:hAnsi="Calibri" w:cs="Calibri"/>
        </w:rPr>
        <w:tab/>
        <w:t>‘</w:t>
      </w:r>
      <w:proofErr w:type="spellStart"/>
      <w:r w:rsidRPr="00DD3DA5">
        <w:rPr>
          <w:rFonts w:ascii="Calibri" w:hAnsi="Calibri" w:cs="Calibri"/>
        </w:rPr>
        <w:t>iPerf</w:t>
      </w:r>
      <w:proofErr w:type="spellEnd"/>
      <w:r w:rsidRPr="00DD3DA5">
        <w:rPr>
          <w:rFonts w:ascii="Calibri" w:hAnsi="Calibri" w:cs="Calibri"/>
        </w:rPr>
        <w:t xml:space="preserve"> - The TCP, UDP and SCTP network bandwidth measurement tool’. https://iperf.fr/ (accessed May 26, 2023).</w:t>
      </w:r>
    </w:p>
    <w:p w14:paraId="76B36B18"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[9]</w:t>
      </w:r>
      <w:r w:rsidRPr="00DD3DA5">
        <w:rPr>
          <w:rFonts w:ascii="Calibri" w:hAnsi="Calibri" w:cs="Calibri"/>
        </w:rPr>
        <w:tab/>
        <w:t>‘MAX-M10S Integration manual’.</w:t>
      </w:r>
    </w:p>
    <w:p w14:paraId="5C205D52"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[10]</w:t>
      </w:r>
      <w:r w:rsidRPr="00DD3DA5">
        <w:rPr>
          <w:rFonts w:ascii="Calibri" w:hAnsi="Calibri" w:cs="Calibri"/>
        </w:rPr>
        <w:tab/>
        <w:t>S. Jose, ‘NMEA Reference Manual’, 2007.</w:t>
      </w:r>
    </w:p>
    <w:p w14:paraId="60A8F851"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[11]</w:t>
      </w:r>
      <w:r w:rsidRPr="00DD3DA5">
        <w:rPr>
          <w:rFonts w:ascii="Calibri" w:hAnsi="Calibri" w:cs="Calibri"/>
        </w:rPr>
        <w:tab/>
        <w:t>‘File Systems — Zephyr Project Documentation’. https://docs.zephyrproject.org/latest/services/file_system/index.html (accessed Jul. 28, 2023).</w:t>
      </w:r>
    </w:p>
    <w:p w14:paraId="4D4B19FC"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[12]</w:t>
      </w:r>
      <w:r w:rsidRPr="00DD3DA5">
        <w:rPr>
          <w:rFonts w:ascii="Calibri" w:hAnsi="Calibri" w:cs="Calibri"/>
        </w:rPr>
        <w:tab/>
        <w:t>‘Timers — Zephyr Project Documentation’. https://docs.zephyrproject.org/latest/kernel/services/timing/timers.html (accessed Jul. 26, 2023).</w:t>
      </w:r>
    </w:p>
    <w:p w14:paraId="5530BB3A"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[13]</w:t>
      </w:r>
      <w:r w:rsidRPr="00DD3DA5">
        <w:rPr>
          <w:rFonts w:ascii="Calibri" w:hAnsi="Calibri" w:cs="Calibri"/>
        </w:rPr>
        <w:tab/>
        <w:t>‘</w:t>
      </w:r>
      <w:proofErr w:type="spellStart"/>
      <w:r w:rsidRPr="00DD3DA5">
        <w:rPr>
          <w:rFonts w:ascii="Calibri" w:hAnsi="Calibri" w:cs="Calibri"/>
        </w:rPr>
        <w:t>Workqueue</w:t>
      </w:r>
      <w:proofErr w:type="spellEnd"/>
      <w:r w:rsidRPr="00DD3DA5">
        <w:rPr>
          <w:rFonts w:ascii="Calibri" w:hAnsi="Calibri" w:cs="Calibri"/>
        </w:rPr>
        <w:t xml:space="preserve"> Threads — Zephyr Project Documentation’. https://docs.zephyrproject.org/latest/kernel/services/threads/workqueue.html#work-item-lifecycle (accessed Jul. 26, 2023).</w:t>
      </w:r>
    </w:p>
    <w:p w14:paraId="498B8260"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lastRenderedPageBreak/>
        <w:t>[14]</w:t>
      </w:r>
      <w:r w:rsidRPr="00DD3DA5">
        <w:rPr>
          <w:rFonts w:ascii="Calibri" w:hAnsi="Calibri" w:cs="Calibri"/>
        </w:rPr>
        <w:tab/>
        <w:t>‘Mutexes — Zephyr Project Documentation’. https://docs.zephyrproject.org/latest/kernel/services/synchronization/mutexes.html (accessed Jul. 28, 2023).</w:t>
      </w:r>
    </w:p>
    <w:p w14:paraId="081582B5"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[15]</w:t>
      </w:r>
      <w:r w:rsidRPr="00DD3DA5">
        <w:rPr>
          <w:rFonts w:ascii="Calibri" w:hAnsi="Calibri" w:cs="Calibri"/>
        </w:rPr>
        <w:tab/>
        <w:t>‘BSD Sockets — Zephyr Project Documentation’. https://docs.zephyrproject.org/latest/connectivity/networking/api/sockets.html (accessed Jul. 26, 2023).</w:t>
      </w:r>
    </w:p>
    <w:p w14:paraId="3C440776"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[16]</w:t>
      </w:r>
      <w:r w:rsidRPr="00DD3DA5">
        <w:rPr>
          <w:rFonts w:ascii="Calibri" w:hAnsi="Calibri" w:cs="Calibri"/>
        </w:rPr>
        <w:tab/>
        <w:t>‘Memory Heaps — Zephyr Project Documentation’. https://docs.zephyrproject.org/latest/kernel/memory_management/heap.html (accessed Jul. 26, 2023).</w:t>
      </w:r>
    </w:p>
    <w:p w14:paraId="18DF0C11"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[17]</w:t>
      </w:r>
      <w:r w:rsidRPr="00DD3DA5">
        <w:rPr>
          <w:rFonts w:ascii="Calibri" w:hAnsi="Calibri" w:cs="Calibri"/>
        </w:rPr>
        <w:tab/>
        <w:t xml:space="preserve">‘Wi-Fi: Station — </w:t>
      </w:r>
      <w:proofErr w:type="spellStart"/>
      <w:r w:rsidRPr="00DD3DA5">
        <w:rPr>
          <w:rFonts w:ascii="Calibri" w:hAnsi="Calibri" w:cs="Calibri"/>
        </w:rPr>
        <w:t>nRF</w:t>
      </w:r>
      <w:proofErr w:type="spellEnd"/>
      <w:r w:rsidRPr="00DD3DA5">
        <w:rPr>
          <w:rFonts w:ascii="Calibri" w:hAnsi="Calibri" w:cs="Calibri"/>
        </w:rPr>
        <w:t xml:space="preserve"> Connect SDK 2.2.99-dev3 documentation’. https://developer.nordicsemi.com/nRF_Connect_SDK/doc/2.2.99-dev3/nrf/samples/wifi/sta/README.html (accessed Jul. 26, 2023).</w:t>
      </w:r>
    </w:p>
    <w:p w14:paraId="3FDEA59E" w14:textId="77777777" w:rsidR="00DD3DA5" w:rsidRPr="00DD3DA5" w:rsidRDefault="00DD3DA5" w:rsidP="0032507E">
      <w:pPr>
        <w:pStyle w:val="Bibliographie"/>
        <w:spacing w:before="240"/>
        <w:jc w:val="left"/>
        <w:rPr>
          <w:rFonts w:ascii="Calibri" w:hAnsi="Calibri" w:cs="Calibri"/>
        </w:rPr>
      </w:pPr>
      <w:r w:rsidRPr="00DD3DA5">
        <w:rPr>
          <w:rFonts w:ascii="Calibri" w:hAnsi="Calibri" w:cs="Calibri"/>
        </w:rPr>
        <w:t>[18]</w:t>
      </w:r>
      <w:r w:rsidRPr="00DD3DA5">
        <w:rPr>
          <w:rFonts w:ascii="Calibri" w:hAnsi="Calibri" w:cs="Calibri"/>
        </w:rPr>
        <w:tab/>
        <w:t>‘Zephyr API Documentation: Network Management’. https://docs.zephyrproject.org/apidoc/latest/group__net__mgmt.html (accessed Jul. 26, 2023).</w:t>
      </w:r>
    </w:p>
    <w:p w14:paraId="6FB491C9" w14:textId="03B51175" w:rsidR="00691866" w:rsidRDefault="00767F9D" w:rsidP="0032507E">
      <w:pPr>
        <w:spacing w:before="240"/>
        <w:jc w:val="left"/>
      </w:pPr>
      <w:r>
        <w:fldChar w:fldCharType="end"/>
      </w:r>
    </w:p>
    <w:p w14:paraId="457299E6" w14:textId="3D732896" w:rsidR="00767F9D" w:rsidRPr="00767F9D" w:rsidRDefault="00767F9D" w:rsidP="0032507E">
      <w:pPr>
        <w:jc w:val="left"/>
      </w:pPr>
    </w:p>
    <w:sectPr w:rsidR="00767F9D" w:rsidRPr="00767F9D" w:rsidSect="00106F63">
      <w:headerReference w:type="default" r:id="rId46"/>
      <w:footerReference w:type="default" r:id="rId47"/>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C2465" w14:textId="77777777" w:rsidR="00651179" w:rsidRDefault="00651179" w:rsidP="002D599B">
      <w:pPr>
        <w:spacing w:after="0" w:line="240" w:lineRule="auto"/>
      </w:pPr>
      <w:r>
        <w:separator/>
      </w:r>
    </w:p>
  </w:endnote>
  <w:endnote w:type="continuationSeparator" w:id="0">
    <w:p w14:paraId="7F267B42" w14:textId="77777777" w:rsidR="00651179" w:rsidRDefault="00651179" w:rsidP="002D599B">
      <w:pPr>
        <w:spacing w:after="0" w:line="240" w:lineRule="auto"/>
      </w:pPr>
      <w:r>
        <w:continuationSeparator/>
      </w:r>
    </w:p>
  </w:endnote>
  <w:endnote w:type="continuationNotice" w:id="1">
    <w:p w14:paraId="5BB2387D" w14:textId="77777777" w:rsidR="00651179" w:rsidRDefault="006511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B9165" w14:textId="77777777" w:rsidR="00651179" w:rsidRDefault="00651179" w:rsidP="002D599B">
      <w:pPr>
        <w:spacing w:after="0" w:line="240" w:lineRule="auto"/>
      </w:pPr>
      <w:r>
        <w:separator/>
      </w:r>
    </w:p>
  </w:footnote>
  <w:footnote w:type="continuationSeparator" w:id="0">
    <w:p w14:paraId="19D235C1" w14:textId="77777777" w:rsidR="00651179" w:rsidRDefault="00651179" w:rsidP="002D599B">
      <w:pPr>
        <w:spacing w:after="0" w:line="240" w:lineRule="auto"/>
      </w:pPr>
      <w:r>
        <w:continuationSeparator/>
      </w:r>
    </w:p>
  </w:footnote>
  <w:footnote w:type="continuationNotice" w:id="1">
    <w:p w14:paraId="2C758B16" w14:textId="77777777" w:rsidR="00651179" w:rsidRDefault="00651179">
      <w:pPr>
        <w:spacing w:after="0" w:line="240" w:lineRule="auto"/>
      </w:pPr>
    </w:p>
  </w:footnote>
  <w:footnote w:id="2">
    <w:p w14:paraId="6058BE28" w14:textId="01AD5592" w:rsidR="00EE487E" w:rsidRPr="00EE487E" w:rsidRDefault="00EE487E">
      <w:pPr>
        <w:pStyle w:val="Notedebasdepage"/>
        <w:rPr>
          <w:lang w:val="en-US"/>
        </w:rPr>
      </w:pPr>
      <w:r w:rsidRPr="00EE487E">
        <w:rPr>
          <w:rStyle w:val="Appelnotedebasdep"/>
          <w:lang w:val="en-US"/>
        </w:rPr>
        <w:footnoteRef/>
      </w:r>
      <w:r w:rsidRPr="00EE487E">
        <w:rPr>
          <w:lang w:val="en-US"/>
        </w:rPr>
        <w:t xml:space="preserve"> Characteristic: </w:t>
      </w:r>
      <w:r>
        <w:rPr>
          <w:lang w:val="en-US"/>
        </w:rPr>
        <w:t>Integer part of a decimal number</w:t>
      </w:r>
    </w:p>
  </w:footnote>
  <w:footnote w:id="3">
    <w:p w14:paraId="785DE6AB" w14:textId="4F7FA86A" w:rsidR="00EE487E" w:rsidRPr="00EE487E" w:rsidRDefault="00EE487E">
      <w:pPr>
        <w:pStyle w:val="Notedebasdepage"/>
        <w:rPr>
          <w:lang w:val="en-US"/>
        </w:rPr>
      </w:pPr>
      <w:r>
        <w:rPr>
          <w:rStyle w:val="Appelnotedebasdep"/>
        </w:rPr>
        <w:footnoteRef/>
      </w:r>
      <w:r>
        <w:t xml:space="preserve"> </w:t>
      </w:r>
      <w:r>
        <w:rPr>
          <w:lang w:val="en-US"/>
        </w:rPr>
        <w:t>Mantissa</w:t>
      </w:r>
      <w:r w:rsidRPr="00EE487E">
        <w:rPr>
          <w:lang w:val="en-US"/>
        </w:rPr>
        <w:t xml:space="preserve">: </w:t>
      </w:r>
      <w:r>
        <w:rPr>
          <w:lang w:val="en-US"/>
        </w:rPr>
        <w:t>Fractional part of a decimal number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15pt;height:11.1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0FA6B620"/>
    <w:lvl w:ilvl="0">
      <w:start w:val="1"/>
      <w:numFmt w:val="decimal"/>
      <w:pStyle w:val="Titre1"/>
      <w:lvlText w:val="%1"/>
      <w:lvlJc w:val="left"/>
      <w:pPr>
        <w:ind w:left="432" w:hanging="432"/>
      </w:pPr>
    </w:lvl>
    <w:lvl w:ilvl="1">
      <w:start w:val="1"/>
      <w:numFmt w:val="decimal"/>
      <w:pStyle w:val="Titre2"/>
      <w:lvlText w:val="%1.%2"/>
      <w:lvlJc w:val="left"/>
      <w:pPr>
        <w:ind w:left="576" w:hanging="576"/>
      </w:pPr>
      <w:rPr>
        <w:lang w:val="en-US"/>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DF4"/>
    <w:rsid w:val="00095FCC"/>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D6B96"/>
    <w:rsid w:val="000E06FB"/>
    <w:rsid w:val="000E11D2"/>
    <w:rsid w:val="000E1798"/>
    <w:rsid w:val="000E1A8D"/>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9B3"/>
    <w:rsid w:val="00120C64"/>
    <w:rsid w:val="00122C3F"/>
    <w:rsid w:val="00125B1D"/>
    <w:rsid w:val="00125BD9"/>
    <w:rsid w:val="0012644E"/>
    <w:rsid w:val="001270B6"/>
    <w:rsid w:val="00127837"/>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4651"/>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1CB"/>
    <w:rsid w:val="00197779"/>
    <w:rsid w:val="001A073C"/>
    <w:rsid w:val="001A1207"/>
    <w:rsid w:val="001A19B4"/>
    <w:rsid w:val="001A1D59"/>
    <w:rsid w:val="001A2960"/>
    <w:rsid w:val="001A2A9D"/>
    <w:rsid w:val="001A3328"/>
    <w:rsid w:val="001A3E29"/>
    <w:rsid w:val="001A46AC"/>
    <w:rsid w:val="001A5F90"/>
    <w:rsid w:val="001A613A"/>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02DF"/>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5F54"/>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6855"/>
    <w:rsid w:val="0031765D"/>
    <w:rsid w:val="00317CC4"/>
    <w:rsid w:val="0032047A"/>
    <w:rsid w:val="00321FF0"/>
    <w:rsid w:val="00322A23"/>
    <w:rsid w:val="00322A32"/>
    <w:rsid w:val="00324061"/>
    <w:rsid w:val="003244A1"/>
    <w:rsid w:val="003247C7"/>
    <w:rsid w:val="0032507E"/>
    <w:rsid w:val="003250B0"/>
    <w:rsid w:val="00327384"/>
    <w:rsid w:val="00333E0D"/>
    <w:rsid w:val="00336626"/>
    <w:rsid w:val="0033664A"/>
    <w:rsid w:val="00340F46"/>
    <w:rsid w:val="003412AF"/>
    <w:rsid w:val="003417FB"/>
    <w:rsid w:val="003423FE"/>
    <w:rsid w:val="00342879"/>
    <w:rsid w:val="00343F25"/>
    <w:rsid w:val="00344AEC"/>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1690"/>
    <w:rsid w:val="003F4846"/>
    <w:rsid w:val="003F4A86"/>
    <w:rsid w:val="003F62F4"/>
    <w:rsid w:val="003F7307"/>
    <w:rsid w:val="003F7919"/>
    <w:rsid w:val="004002FA"/>
    <w:rsid w:val="00400401"/>
    <w:rsid w:val="00402292"/>
    <w:rsid w:val="0040504F"/>
    <w:rsid w:val="00405070"/>
    <w:rsid w:val="00405F52"/>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5CBB"/>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AB8"/>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6042"/>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12"/>
    <w:rsid w:val="00554EE1"/>
    <w:rsid w:val="005554EB"/>
    <w:rsid w:val="005563E1"/>
    <w:rsid w:val="005565F7"/>
    <w:rsid w:val="00560534"/>
    <w:rsid w:val="00561B06"/>
    <w:rsid w:val="00563149"/>
    <w:rsid w:val="005634F9"/>
    <w:rsid w:val="00563E4A"/>
    <w:rsid w:val="00564698"/>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C01"/>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60087E"/>
    <w:rsid w:val="00601D19"/>
    <w:rsid w:val="006034FC"/>
    <w:rsid w:val="00603676"/>
    <w:rsid w:val="00603E70"/>
    <w:rsid w:val="00604273"/>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03FB"/>
    <w:rsid w:val="006423C0"/>
    <w:rsid w:val="00642B86"/>
    <w:rsid w:val="00644C1D"/>
    <w:rsid w:val="006454BA"/>
    <w:rsid w:val="006456D2"/>
    <w:rsid w:val="00645E3E"/>
    <w:rsid w:val="006467FC"/>
    <w:rsid w:val="006471CF"/>
    <w:rsid w:val="00650CDC"/>
    <w:rsid w:val="00651076"/>
    <w:rsid w:val="00651179"/>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02D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0756A"/>
    <w:rsid w:val="0071063F"/>
    <w:rsid w:val="00711C52"/>
    <w:rsid w:val="00712FE6"/>
    <w:rsid w:val="00713334"/>
    <w:rsid w:val="007134A7"/>
    <w:rsid w:val="007143B1"/>
    <w:rsid w:val="00714A9C"/>
    <w:rsid w:val="007155E1"/>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353"/>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77D05"/>
    <w:rsid w:val="007826FB"/>
    <w:rsid w:val="00783DC2"/>
    <w:rsid w:val="00784A96"/>
    <w:rsid w:val="00785E9F"/>
    <w:rsid w:val="00786264"/>
    <w:rsid w:val="00786627"/>
    <w:rsid w:val="00786854"/>
    <w:rsid w:val="00787810"/>
    <w:rsid w:val="00787F3E"/>
    <w:rsid w:val="0079022E"/>
    <w:rsid w:val="00790DC7"/>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1E7"/>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3B26"/>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591"/>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1980"/>
    <w:rsid w:val="00952513"/>
    <w:rsid w:val="00952CA7"/>
    <w:rsid w:val="009535CE"/>
    <w:rsid w:val="00953EE6"/>
    <w:rsid w:val="00954407"/>
    <w:rsid w:val="009544DD"/>
    <w:rsid w:val="00955132"/>
    <w:rsid w:val="00956426"/>
    <w:rsid w:val="0095707D"/>
    <w:rsid w:val="0095747E"/>
    <w:rsid w:val="00957690"/>
    <w:rsid w:val="00960A6D"/>
    <w:rsid w:val="00961662"/>
    <w:rsid w:val="009616B2"/>
    <w:rsid w:val="00961CF8"/>
    <w:rsid w:val="00963604"/>
    <w:rsid w:val="00963BC6"/>
    <w:rsid w:val="00964D88"/>
    <w:rsid w:val="0096647F"/>
    <w:rsid w:val="00966D05"/>
    <w:rsid w:val="00967312"/>
    <w:rsid w:val="009679A2"/>
    <w:rsid w:val="009703EE"/>
    <w:rsid w:val="00972C5C"/>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4D9"/>
    <w:rsid w:val="00A41E25"/>
    <w:rsid w:val="00A42EF6"/>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2B02"/>
    <w:rsid w:val="00A632F2"/>
    <w:rsid w:val="00A6414E"/>
    <w:rsid w:val="00A6434F"/>
    <w:rsid w:val="00A64BCA"/>
    <w:rsid w:val="00A66528"/>
    <w:rsid w:val="00A676F3"/>
    <w:rsid w:val="00A718EC"/>
    <w:rsid w:val="00A73A80"/>
    <w:rsid w:val="00A73BAB"/>
    <w:rsid w:val="00A74EAD"/>
    <w:rsid w:val="00A754D6"/>
    <w:rsid w:val="00A7688A"/>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13D"/>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310"/>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4C34"/>
    <w:rsid w:val="00BA65DF"/>
    <w:rsid w:val="00BA6685"/>
    <w:rsid w:val="00BA6AC8"/>
    <w:rsid w:val="00BA6BC1"/>
    <w:rsid w:val="00BA7DA5"/>
    <w:rsid w:val="00BB046F"/>
    <w:rsid w:val="00BB0638"/>
    <w:rsid w:val="00BB1C17"/>
    <w:rsid w:val="00BB26EF"/>
    <w:rsid w:val="00BB36D4"/>
    <w:rsid w:val="00BB3DE8"/>
    <w:rsid w:val="00BB45AC"/>
    <w:rsid w:val="00BB4ACA"/>
    <w:rsid w:val="00BB5B6C"/>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0992"/>
    <w:rsid w:val="00CD3173"/>
    <w:rsid w:val="00CD3523"/>
    <w:rsid w:val="00CD396F"/>
    <w:rsid w:val="00CD4004"/>
    <w:rsid w:val="00CD48EA"/>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A42"/>
    <w:rsid w:val="00D02DD9"/>
    <w:rsid w:val="00D03BB2"/>
    <w:rsid w:val="00D04B49"/>
    <w:rsid w:val="00D04C20"/>
    <w:rsid w:val="00D04D01"/>
    <w:rsid w:val="00D0561B"/>
    <w:rsid w:val="00D06BF6"/>
    <w:rsid w:val="00D0772F"/>
    <w:rsid w:val="00D101E7"/>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4B79"/>
    <w:rsid w:val="00D656D4"/>
    <w:rsid w:val="00D6706D"/>
    <w:rsid w:val="00D676FA"/>
    <w:rsid w:val="00D70A66"/>
    <w:rsid w:val="00D71425"/>
    <w:rsid w:val="00D72AE6"/>
    <w:rsid w:val="00D732E4"/>
    <w:rsid w:val="00D736F2"/>
    <w:rsid w:val="00D7378E"/>
    <w:rsid w:val="00D73D2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DA5"/>
    <w:rsid w:val="00DD3FE8"/>
    <w:rsid w:val="00DD41DB"/>
    <w:rsid w:val="00DD44BE"/>
    <w:rsid w:val="00DD5922"/>
    <w:rsid w:val="00DD7B42"/>
    <w:rsid w:val="00DE11E1"/>
    <w:rsid w:val="00DE305C"/>
    <w:rsid w:val="00DE3DB8"/>
    <w:rsid w:val="00DF0250"/>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63D6"/>
    <w:rsid w:val="00E37170"/>
    <w:rsid w:val="00E376F9"/>
    <w:rsid w:val="00E4015D"/>
    <w:rsid w:val="00E40275"/>
    <w:rsid w:val="00E41F8C"/>
    <w:rsid w:val="00E42373"/>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1492"/>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92C"/>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487E"/>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6BC4"/>
    <w:rsid w:val="00F07520"/>
    <w:rsid w:val="00F078DD"/>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47D81"/>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0B68"/>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F52"/>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43863921">
      <w:bodyDiv w:val="1"/>
      <w:marLeft w:val="0"/>
      <w:marRight w:val="0"/>
      <w:marTop w:val="0"/>
      <w:marBottom w:val="0"/>
      <w:divBdr>
        <w:top w:val="none" w:sz="0" w:space="0" w:color="auto"/>
        <w:left w:val="none" w:sz="0" w:space="0" w:color="auto"/>
        <w:bottom w:val="none" w:sz="0" w:space="0" w:color="auto"/>
        <w:right w:val="none" w:sz="0" w:space="0" w:color="auto"/>
      </w:divBdr>
      <w:divsChild>
        <w:div w:id="461116172">
          <w:marLeft w:val="0"/>
          <w:marRight w:val="0"/>
          <w:marTop w:val="0"/>
          <w:marBottom w:val="0"/>
          <w:divBdr>
            <w:top w:val="none" w:sz="0" w:space="0" w:color="auto"/>
            <w:left w:val="none" w:sz="0" w:space="0" w:color="auto"/>
            <w:bottom w:val="none" w:sz="0" w:space="0" w:color="auto"/>
            <w:right w:val="none" w:sz="0" w:space="0" w:color="auto"/>
          </w:divBdr>
          <w:divsChild>
            <w:div w:id="1829519442">
              <w:marLeft w:val="0"/>
              <w:marRight w:val="0"/>
              <w:marTop w:val="0"/>
              <w:marBottom w:val="0"/>
              <w:divBdr>
                <w:top w:val="none" w:sz="0" w:space="0" w:color="auto"/>
                <w:left w:val="none" w:sz="0" w:space="0" w:color="auto"/>
                <w:bottom w:val="none" w:sz="0" w:space="0" w:color="auto"/>
                <w:right w:val="none" w:sz="0" w:space="0" w:color="auto"/>
              </w:divBdr>
            </w:div>
            <w:div w:id="553345760">
              <w:marLeft w:val="0"/>
              <w:marRight w:val="0"/>
              <w:marTop w:val="0"/>
              <w:marBottom w:val="0"/>
              <w:divBdr>
                <w:top w:val="none" w:sz="0" w:space="0" w:color="auto"/>
                <w:left w:val="none" w:sz="0" w:space="0" w:color="auto"/>
                <w:bottom w:val="none" w:sz="0" w:space="0" w:color="auto"/>
                <w:right w:val="none" w:sz="0" w:space="0" w:color="auto"/>
              </w:divBdr>
            </w:div>
            <w:div w:id="1450198144">
              <w:marLeft w:val="0"/>
              <w:marRight w:val="0"/>
              <w:marTop w:val="0"/>
              <w:marBottom w:val="0"/>
              <w:divBdr>
                <w:top w:val="none" w:sz="0" w:space="0" w:color="auto"/>
                <w:left w:val="none" w:sz="0" w:space="0" w:color="auto"/>
                <w:bottom w:val="none" w:sz="0" w:space="0" w:color="auto"/>
                <w:right w:val="none" w:sz="0" w:space="0" w:color="auto"/>
              </w:divBdr>
            </w:div>
            <w:div w:id="2070376748">
              <w:marLeft w:val="0"/>
              <w:marRight w:val="0"/>
              <w:marTop w:val="0"/>
              <w:marBottom w:val="0"/>
              <w:divBdr>
                <w:top w:val="none" w:sz="0" w:space="0" w:color="auto"/>
                <w:left w:val="none" w:sz="0" w:space="0" w:color="auto"/>
                <w:bottom w:val="none" w:sz="0" w:space="0" w:color="auto"/>
                <w:right w:val="none" w:sz="0" w:space="0" w:color="auto"/>
              </w:divBdr>
            </w:div>
            <w:div w:id="1012611213">
              <w:marLeft w:val="0"/>
              <w:marRight w:val="0"/>
              <w:marTop w:val="0"/>
              <w:marBottom w:val="0"/>
              <w:divBdr>
                <w:top w:val="none" w:sz="0" w:space="0" w:color="auto"/>
                <w:left w:val="none" w:sz="0" w:space="0" w:color="auto"/>
                <w:bottom w:val="none" w:sz="0" w:space="0" w:color="auto"/>
                <w:right w:val="none" w:sz="0" w:space="0" w:color="auto"/>
              </w:divBdr>
            </w:div>
            <w:div w:id="604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20999997">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package" Target="embeddings/Microsoft_Word_Document.docx"/><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2445C41-E0A8-45CE-AD0A-D8F443AC9A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Modèle_rapport.dotx</Template>
  <TotalTime>1655</TotalTime>
  <Pages>32</Pages>
  <Words>8955</Words>
  <Characters>49254</Characters>
  <Application>Microsoft Office Word</Application>
  <DocSecurity>0</DocSecurity>
  <Lines>410</Lines>
  <Paragraphs>116</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58093</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787</cp:revision>
  <cp:lastPrinted>2023-02-27T11:47:00Z</cp:lastPrinted>
  <dcterms:created xsi:type="dcterms:W3CDTF">2022-10-24T09:20:00Z</dcterms:created>
  <dcterms:modified xsi:type="dcterms:W3CDTF">2023-07-28T15:10:00Z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id="tiwePjw9"/&gt;&lt;style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
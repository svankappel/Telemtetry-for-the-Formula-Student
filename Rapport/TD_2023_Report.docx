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US" w:eastAsia="en-US"/>
        </w:rPr>
        <w:id w:val="-1202014486"/>
        <w:docPartObj>
          <w:docPartGallery w:val="Table of Contents"/>
          <w:docPartUnique/>
        </w:docPartObj>
      </w:sdtPr>
      <w:sdtEndPr>
        <w:rPr>
          <w:bCs/>
        </w:rPr>
      </w:sdtEndPr>
      <w:sdtContent>
        <w:p w14:paraId="78CEA823" w14:textId="44ABD8A3" w:rsidR="00CC4309" w:rsidRPr="0039650A" w:rsidRDefault="00CC4309">
          <w:pPr>
            <w:pStyle w:val="En-ttedetabledesmatires"/>
            <w:rPr>
              <w:rStyle w:val="Titre1Car"/>
              <w:color w:val="auto"/>
              <w:lang w:val="en-US"/>
            </w:rPr>
          </w:pPr>
          <w:r w:rsidRPr="0039650A">
            <w:rPr>
              <w:rStyle w:val="Titre1Car"/>
              <w:color w:val="auto"/>
              <w:lang w:val="en-US"/>
            </w:rPr>
            <w:t>Summary</w:t>
          </w:r>
        </w:p>
        <w:p w14:paraId="6846FC05" w14:textId="5F11D9FC" w:rsidR="00CB1109" w:rsidRPr="0039650A" w:rsidRDefault="00CC4309">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r w:rsidRPr="0039650A">
            <w:rPr>
              <w:lang w:val="en-US"/>
            </w:rPr>
            <w:fldChar w:fldCharType="begin"/>
          </w:r>
          <w:r w:rsidRPr="0039650A">
            <w:rPr>
              <w:lang w:val="en-US"/>
            </w:rPr>
            <w:instrText xml:space="preserve"> TOC \o "1-3" \h \z \u </w:instrText>
          </w:r>
          <w:r w:rsidRPr="0039650A">
            <w:rPr>
              <w:lang w:val="en-US"/>
            </w:rPr>
            <w:fldChar w:fldCharType="separate"/>
          </w:r>
          <w:hyperlink w:anchor="_Toc141687825" w:history="1">
            <w:r w:rsidR="00CB1109" w:rsidRPr="0039650A">
              <w:rPr>
                <w:rStyle w:val="Lienhypertexte"/>
                <w:noProof/>
                <w:lang w:val="en-US"/>
              </w:rPr>
              <w:t>1</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Introduction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063F3C23" w14:textId="52F9713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6" w:history="1">
            <w:r w:rsidR="00CB1109" w:rsidRPr="0039650A">
              <w:rPr>
                <w:rStyle w:val="Lienhypertexte"/>
                <w:noProof/>
                <w:lang w:val="en-US"/>
              </w:rPr>
              <w:t>1.1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Formula Student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42F2C8E8" w14:textId="783136A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7" w:history="1">
            <w:r w:rsidR="00CB1109" w:rsidRPr="0039650A">
              <w:rPr>
                <w:rStyle w:val="Lienhypertexte"/>
                <w:noProof/>
                <w:lang w:val="en-US"/>
              </w:rPr>
              <w:t>1.2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Valais-Wallis Racing team</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77123CFA" w14:textId="7E89A859"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8" w:history="1">
            <w:r w:rsidR="00CB1109" w:rsidRPr="0039650A">
              <w:rPr>
                <w:rStyle w:val="Lienhypertexte"/>
                <w:noProof/>
                <w:lang w:val="en-US"/>
              </w:rPr>
              <w:t>1.3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Objectives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11BA34B7" w14:textId="59EC0A1A"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9" w:history="1">
            <w:r w:rsidR="00CB1109" w:rsidRPr="0039650A">
              <w:rPr>
                <w:rStyle w:val="Lienhypertexte"/>
                <w:noProof/>
                <w:lang w:val="en-US"/>
              </w:rPr>
              <w:t>1.4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State of the art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3</w:t>
            </w:r>
            <w:r w:rsidR="00CB1109" w:rsidRPr="0039650A">
              <w:rPr>
                <w:noProof/>
                <w:webHidden/>
                <w:lang w:val="en-US"/>
              </w:rPr>
              <w:fldChar w:fldCharType="end"/>
            </w:r>
          </w:hyperlink>
        </w:p>
        <w:p w14:paraId="2F85078E" w14:textId="04EA9D7E"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0" w:history="1">
            <w:r w:rsidR="00CB1109" w:rsidRPr="0039650A">
              <w:rPr>
                <w:rStyle w:val="Lienhypertexte"/>
                <w:noProof/>
                <w:lang w:val="en-US"/>
              </w:rPr>
              <w:t>2</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Problem Description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5</w:t>
            </w:r>
            <w:r w:rsidR="00CB1109" w:rsidRPr="0039650A">
              <w:rPr>
                <w:noProof/>
                <w:webHidden/>
                <w:lang w:val="en-US"/>
              </w:rPr>
              <w:fldChar w:fldCharType="end"/>
            </w:r>
          </w:hyperlink>
        </w:p>
        <w:p w14:paraId="1D7F9978" w14:textId="304EDE91"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1" w:history="1">
            <w:r w:rsidR="00CB1109" w:rsidRPr="0039650A">
              <w:rPr>
                <w:rStyle w:val="Lienhypertexte"/>
                <w:noProof/>
                <w:lang w:val="en-US"/>
              </w:rPr>
              <w:t>3</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Transmission technology</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6</w:t>
            </w:r>
            <w:r w:rsidR="00CB1109" w:rsidRPr="0039650A">
              <w:rPr>
                <w:noProof/>
                <w:webHidden/>
                <w:lang w:val="en-US"/>
              </w:rPr>
              <w:fldChar w:fldCharType="end"/>
            </w:r>
          </w:hyperlink>
        </w:p>
        <w:p w14:paraId="432F63FD" w14:textId="002524A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2" w:history="1">
            <w:r w:rsidR="00CB1109" w:rsidRPr="0039650A">
              <w:rPr>
                <w:rStyle w:val="Lienhypertexte"/>
                <w:noProof/>
                <w:lang w:val="en-US"/>
              </w:rPr>
              <w:t>3.1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433 MHz RF</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6</w:t>
            </w:r>
            <w:r w:rsidR="00CB1109" w:rsidRPr="0039650A">
              <w:rPr>
                <w:noProof/>
                <w:webHidden/>
                <w:lang w:val="en-US"/>
              </w:rPr>
              <w:fldChar w:fldCharType="end"/>
            </w:r>
          </w:hyperlink>
        </w:p>
        <w:p w14:paraId="0C1BC11F" w14:textId="2EA234EE"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3" w:history="1">
            <w:r w:rsidR="00CB1109" w:rsidRPr="0039650A">
              <w:rPr>
                <w:rStyle w:val="Lienhypertexte"/>
                <w:noProof/>
                <w:lang w:val="en-US"/>
              </w:rPr>
              <w:t>3.2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Wi-Fi</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7</w:t>
            </w:r>
            <w:r w:rsidR="00CB1109" w:rsidRPr="0039650A">
              <w:rPr>
                <w:noProof/>
                <w:webHidden/>
                <w:lang w:val="en-US"/>
              </w:rPr>
              <w:fldChar w:fldCharType="end"/>
            </w:r>
          </w:hyperlink>
        </w:p>
        <w:p w14:paraId="1FCC7E6E" w14:textId="38A51276" w:rsidR="00CB1109" w:rsidRPr="0039650A" w:rsidRDefault="00000000">
          <w:pPr>
            <w:pStyle w:val="TM3"/>
            <w:tabs>
              <w:tab w:val="left" w:pos="1100"/>
              <w:tab w:val="right" w:leader="dot" w:pos="9062"/>
            </w:tabs>
            <w:rPr>
              <w:rFonts w:eastAsiaTheme="minorEastAsia" w:cstheme="minorBidi"/>
              <w:i w:val="0"/>
              <w:iCs w:val="0"/>
              <w:noProof/>
              <w:kern w:val="2"/>
              <w:sz w:val="22"/>
              <w:szCs w:val="22"/>
              <w:lang w:val="en-US" w:eastAsia="fr-CH"/>
              <w14:ligatures w14:val="standardContextual"/>
            </w:rPr>
          </w:pPr>
          <w:hyperlink w:anchor="_Toc141687834" w:history="1">
            <w:r w:rsidR="00CB1109" w:rsidRPr="0039650A">
              <w:rPr>
                <w:rStyle w:val="Lienhypertexte"/>
                <w:noProof/>
                <w:lang w:val="en-US"/>
              </w:rPr>
              <w:t>3.2.1</w:t>
            </w:r>
            <w:r w:rsidR="00CB1109" w:rsidRPr="0039650A">
              <w:rPr>
                <w:rFonts w:eastAsiaTheme="minorEastAsia" w:cstheme="minorBidi"/>
                <w:i w:val="0"/>
                <w:iCs w:val="0"/>
                <w:noProof/>
                <w:kern w:val="2"/>
                <w:sz w:val="22"/>
                <w:szCs w:val="22"/>
                <w:lang w:val="en-US" w:eastAsia="fr-CH"/>
                <w14:ligatures w14:val="standardContextual"/>
              </w:rPr>
              <w:tab/>
            </w:r>
            <w:r w:rsidR="00CB1109" w:rsidRPr="0039650A">
              <w:rPr>
                <w:rStyle w:val="Lienhypertexte"/>
                <w:noProof/>
                <w:lang w:val="en-US"/>
              </w:rPr>
              <w:t>Tests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_Toc141687834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8</w:t>
            </w:r>
            <w:r w:rsidR="00CB1109" w:rsidRPr="0039650A">
              <w:rPr>
                <w:noProof/>
                <w:webHidden/>
                <w:lang w:val="en-US"/>
              </w:rPr>
              <w:fldChar w:fldCharType="end"/>
            </w:r>
          </w:hyperlink>
        </w:p>
        <w:p w14:paraId="031B1656" w14:textId="5C9EE18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5" w:history="1">
            <w:r w:rsidR="00CB1109" w:rsidRPr="0039650A">
              <w:rPr>
                <w:rStyle w:val="Lienhypertexte"/>
                <w:noProof/>
                <w:lang w:val="en-US"/>
              </w:rPr>
              <w:t>3.3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Conclusion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9</w:t>
            </w:r>
            <w:r w:rsidR="00CB1109" w:rsidRPr="0039650A">
              <w:rPr>
                <w:noProof/>
                <w:webHidden/>
                <w:lang w:val="en-US"/>
              </w:rPr>
              <w:fldChar w:fldCharType="end"/>
            </w:r>
          </w:hyperlink>
        </w:p>
        <w:p w14:paraId="41348296" w14:textId="7327F64A"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6" w:history="1">
            <w:r w:rsidR="00CB1109" w:rsidRPr="0039650A">
              <w:rPr>
                <w:rStyle w:val="Lienhypertexte"/>
                <w:noProof/>
                <w:lang w:val="en-US"/>
              </w:rPr>
              <w:t>4</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Technologies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10</w:t>
            </w:r>
            <w:r w:rsidR="00CB1109" w:rsidRPr="0039650A">
              <w:rPr>
                <w:noProof/>
                <w:webHidden/>
                <w:lang w:val="en-US"/>
              </w:rPr>
              <w:fldChar w:fldCharType="end"/>
            </w:r>
          </w:hyperlink>
        </w:p>
        <w:p w14:paraId="168287D1" w14:textId="6B6C6C10"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7" w:history="1">
            <w:r w:rsidR="00CB1109" w:rsidRPr="0039650A">
              <w:rPr>
                <w:rStyle w:val="Lienhypertexte"/>
                <w:noProof/>
                <w:lang w:val="en-US"/>
              </w:rPr>
              <w:t>5</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Hardware development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11</w:t>
            </w:r>
            <w:r w:rsidR="00CB1109" w:rsidRPr="0039650A">
              <w:rPr>
                <w:noProof/>
                <w:webHidden/>
                <w:lang w:val="en-US"/>
              </w:rPr>
              <w:fldChar w:fldCharType="end"/>
            </w:r>
          </w:hyperlink>
        </w:p>
        <w:p w14:paraId="28A126CF" w14:textId="58B5C48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8" w:history="1">
            <w:r w:rsidR="00CB1109" w:rsidRPr="0039650A">
              <w:rPr>
                <w:rStyle w:val="Lienhypertexte"/>
                <w:noProof/>
                <w:lang w:val="en-US"/>
              </w:rPr>
              <w:t>5.1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Bloc diagram</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11</w:t>
            </w:r>
            <w:r w:rsidR="00CB1109" w:rsidRPr="0039650A">
              <w:rPr>
                <w:noProof/>
                <w:webHidden/>
                <w:lang w:val="en-US"/>
              </w:rPr>
              <w:fldChar w:fldCharType="end"/>
            </w:r>
          </w:hyperlink>
        </w:p>
        <w:p w14:paraId="495A8A6C" w14:textId="1C5E8C47"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9" w:history="1">
            <w:r w:rsidR="00CB1109" w:rsidRPr="0039650A">
              <w:rPr>
                <w:rStyle w:val="Lienhypertexte"/>
                <w:noProof/>
                <w:lang w:val="en-US"/>
              </w:rPr>
              <w:t>5.2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Main SoC</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12</w:t>
            </w:r>
            <w:r w:rsidR="00CB1109" w:rsidRPr="0039650A">
              <w:rPr>
                <w:noProof/>
                <w:webHidden/>
                <w:lang w:val="en-US"/>
              </w:rPr>
              <w:fldChar w:fldCharType="end"/>
            </w:r>
          </w:hyperlink>
        </w:p>
        <w:p w14:paraId="317D260E" w14:textId="01B65E8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0" w:history="1">
            <w:r w:rsidR="00CB1109" w:rsidRPr="0039650A">
              <w:rPr>
                <w:rStyle w:val="Lienhypertexte"/>
                <w:noProof/>
                <w:lang w:val="en-US"/>
              </w:rPr>
              <w:t>5.3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GPS Module</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13</w:t>
            </w:r>
            <w:r w:rsidR="00CB1109" w:rsidRPr="0039650A">
              <w:rPr>
                <w:noProof/>
                <w:webHidden/>
                <w:lang w:val="en-US"/>
              </w:rPr>
              <w:fldChar w:fldCharType="end"/>
            </w:r>
          </w:hyperlink>
        </w:p>
        <w:p w14:paraId="2929B23E" w14:textId="03518333"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1" w:history="1">
            <w:r w:rsidR="00CB1109" w:rsidRPr="0039650A">
              <w:rPr>
                <w:rStyle w:val="Lienhypertexte"/>
                <w:noProof/>
                <w:lang w:val="en-US"/>
              </w:rPr>
              <w:t>5.4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CAN Bus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15</w:t>
            </w:r>
            <w:r w:rsidR="00CB1109" w:rsidRPr="0039650A">
              <w:rPr>
                <w:noProof/>
                <w:webHidden/>
                <w:lang w:val="en-US"/>
              </w:rPr>
              <w:fldChar w:fldCharType="end"/>
            </w:r>
          </w:hyperlink>
        </w:p>
        <w:p w14:paraId="3FA7AF1E" w14:textId="57E9D7C2"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2" w:history="1">
            <w:r w:rsidR="00CB1109" w:rsidRPr="0039650A">
              <w:rPr>
                <w:rStyle w:val="Lienhypertexte"/>
                <w:noProof/>
                <w:lang w:val="en-US"/>
              </w:rPr>
              <w:t>5.5</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SD card</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1EF5ED63" w14:textId="3E19CDEC"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3" w:history="1">
            <w:r w:rsidR="00CB1109" w:rsidRPr="0039650A">
              <w:rPr>
                <w:rStyle w:val="Lienhypertexte"/>
                <w:noProof/>
                <w:lang w:val="en-US"/>
              </w:rPr>
              <w:t>5.6</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Power supply</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5BA0C07C" w14:textId="2285CD81"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4" w:history="1">
            <w:r w:rsidR="00CB1109" w:rsidRPr="0039650A">
              <w:rPr>
                <w:rStyle w:val="Lienhypertexte"/>
                <w:noProof/>
                <w:lang w:val="en-US"/>
              </w:rPr>
              <w:t>5.7</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Level shifters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_Toc141687844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410546DD" w14:textId="31C3AEB0"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45" w:history="1">
            <w:r w:rsidR="00CB1109" w:rsidRPr="0039650A">
              <w:rPr>
                <w:rStyle w:val="Lienhypertexte"/>
                <w:noProof/>
                <w:lang w:val="en-US"/>
              </w:rPr>
              <w:t>6</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Software development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19</w:t>
            </w:r>
            <w:r w:rsidR="00CB1109" w:rsidRPr="0039650A">
              <w:rPr>
                <w:noProof/>
                <w:webHidden/>
                <w:lang w:val="en-US"/>
              </w:rPr>
              <w:fldChar w:fldCharType="end"/>
            </w:r>
          </w:hyperlink>
        </w:p>
        <w:p w14:paraId="027C62C2" w14:textId="31EBF1E7"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6" w:history="1">
            <w:r w:rsidR="00CB1109" w:rsidRPr="0039650A">
              <w:rPr>
                <w:rStyle w:val="Lienhypertexte"/>
                <w:rFonts w:eastAsia="Times New Roman"/>
                <w:noProof/>
                <w:lang w:val="en-US"/>
              </w:rPr>
              <w:t>6.1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Configuration file</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19</w:t>
            </w:r>
            <w:r w:rsidR="00CB1109" w:rsidRPr="0039650A">
              <w:rPr>
                <w:noProof/>
                <w:webHidden/>
                <w:lang w:val="en-US"/>
              </w:rPr>
              <w:fldChar w:fldCharType="end"/>
            </w:r>
          </w:hyperlink>
        </w:p>
        <w:p w14:paraId="78E5511D" w14:textId="5DD91822"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7" w:history="1">
            <w:r w:rsidR="00CB1109" w:rsidRPr="0039650A">
              <w:rPr>
                <w:rStyle w:val="Lienhypertexte"/>
                <w:rFonts w:eastAsia="Times New Roman"/>
                <w:noProof/>
                <w:lang w:val="en-US"/>
              </w:rPr>
              <w:t>6.2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CAN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20</w:t>
            </w:r>
            <w:r w:rsidR="00CB1109" w:rsidRPr="0039650A">
              <w:rPr>
                <w:noProof/>
                <w:webHidden/>
                <w:lang w:val="en-US"/>
              </w:rPr>
              <w:fldChar w:fldCharType="end"/>
            </w:r>
          </w:hyperlink>
        </w:p>
        <w:p w14:paraId="1065BEED" w14:textId="4026261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8" w:history="1">
            <w:r w:rsidR="00CB1109" w:rsidRPr="0039650A">
              <w:rPr>
                <w:rStyle w:val="Lienhypertexte"/>
                <w:rFonts w:eastAsia="Times New Roman"/>
                <w:noProof/>
                <w:lang w:val="en-US"/>
              </w:rPr>
              <w:t>6.3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GPS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20</w:t>
            </w:r>
            <w:r w:rsidR="00CB1109" w:rsidRPr="0039650A">
              <w:rPr>
                <w:noProof/>
                <w:webHidden/>
                <w:lang w:val="en-US"/>
              </w:rPr>
              <w:fldChar w:fldCharType="end"/>
            </w:r>
          </w:hyperlink>
        </w:p>
        <w:p w14:paraId="2A5A382E" w14:textId="626B4ED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9" w:history="1">
            <w:r w:rsidR="00CB1109" w:rsidRPr="0039650A">
              <w:rPr>
                <w:rStyle w:val="Lienhypertexte"/>
                <w:rFonts w:eastAsia="Times New Roman"/>
                <w:noProof/>
                <w:lang w:val="en-US"/>
              </w:rPr>
              <w:t>6.4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Data Logger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24</w:t>
            </w:r>
            <w:r w:rsidR="00CB1109" w:rsidRPr="0039650A">
              <w:rPr>
                <w:noProof/>
                <w:webHidden/>
                <w:lang w:val="en-US"/>
              </w:rPr>
              <w:fldChar w:fldCharType="end"/>
            </w:r>
          </w:hyperlink>
        </w:p>
        <w:p w14:paraId="622A0B62" w14:textId="5200B15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0" w:history="1">
            <w:r w:rsidR="00CB1109" w:rsidRPr="0039650A">
              <w:rPr>
                <w:rStyle w:val="Lienhypertexte"/>
                <w:rFonts w:eastAsia="Times New Roman"/>
                <w:noProof/>
                <w:lang w:val="en-US"/>
              </w:rPr>
              <w:t>6.5</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Data Sender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26</w:t>
            </w:r>
            <w:r w:rsidR="00CB1109" w:rsidRPr="0039650A">
              <w:rPr>
                <w:noProof/>
                <w:webHidden/>
                <w:lang w:val="en-US"/>
              </w:rPr>
              <w:fldChar w:fldCharType="end"/>
            </w:r>
          </w:hyperlink>
        </w:p>
        <w:p w14:paraId="0203A42B" w14:textId="55F3FA3C"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1" w:history="1">
            <w:r w:rsidR="00CB1109" w:rsidRPr="0039650A">
              <w:rPr>
                <w:rStyle w:val="Lienhypertexte"/>
                <w:rFonts w:eastAsia="Times New Roman"/>
                <w:noProof/>
                <w:lang w:val="en-US"/>
              </w:rPr>
              <w:t>6.6</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UDP Client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28</w:t>
            </w:r>
            <w:r w:rsidR="00CB1109" w:rsidRPr="0039650A">
              <w:rPr>
                <w:noProof/>
                <w:webHidden/>
                <w:lang w:val="en-US"/>
              </w:rPr>
              <w:fldChar w:fldCharType="end"/>
            </w:r>
          </w:hyperlink>
        </w:p>
        <w:p w14:paraId="60BDB8DF" w14:textId="0726960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2" w:history="1">
            <w:r w:rsidR="00CB1109" w:rsidRPr="0039650A">
              <w:rPr>
                <w:rStyle w:val="Lienhypertexte"/>
                <w:rFonts w:eastAsia="Times New Roman"/>
                <w:noProof/>
                <w:lang w:val="en-US"/>
              </w:rPr>
              <w:t>6.7</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Wi-Fi Station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29</w:t>
            </w:r>
            <w:r w:rsidR="00CB1109" w:rsidRPr="0039650A">
              <w:rPr>
                <w:noProof/>
                <w:webHidden/>
                <w:lang w:val="en-US"/>
              </w:rPr>
              <w:fldChar w:fldCharType="end"/>
            </w:r>
          </w:hyperlink>
        </w:p>
        <w:p w14:paraId="696A2624" w14:textId="5908E054"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53" w:history="1">
            <w:r w:rsidR="00CB1109" w:rsidRPr="0039650A">
              <w:rPr>
                <w:rStyle w:val="Lienhypertexte"/>
                <w:noProof/>
                <w:lang w:val="en-US"/>
              </w:rPr>
              <w:t>7</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Sources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31</w:t>
            </w:r>
            <w:r w:rsidR="00CB1109" w:rsidRPr="0039650A">
              <w:rPr>
                <w:noProof/>
                <w:webHidden/>
                <w:lang w:val="en-US"/>
              </w:rPr>
              <w:fldChar w:fldCharType="end"/>
            </w:r>
          </w:hyperlink>
        </w:p>
        <w:p w14:paraId="2B154545" w14:textId="28462FD6" w:rsidR="00CC4309" w:rsidRPr="0039650A" w:rsidRDefault="00CC4309">
          <w:pPr>
            <w:rPr>
              <w:lang w:val="en-US"/>
            </w:rPr>
          </w:pPr>
          <w:r w:rsidRPr="0039650A">
            <w:rPr>
              <w:b/>
              <w:bCs/>
              <w:lang w:val="en-US"/>
            </w:rPr>
            <w:fldChar w:fldCharType="end"/>
          </w:r>
        </w:p>
      </w:sdtContent>
    </w:sdt>
    <w:p w14:paraId="541DF710" w14:textId="77777777" w:rsidR="002B63B6" w:rsidRPr="0039650A" w:rsidRDefault="002B63B6">
      <w:pPr>
        <w:jc w:val="left"/>
        <w:rPr>
          <w:rFonts w:ascii="Cambria" w:eastAsiaTheme="majorEastAsia" w:hAnsi="Cambria" w:cstheme="majorBidi"/>
          <w:sz w:val="36"/>
          <w:szCs w:val="32"/>
          <w:lang w:val="en-US"/>
        </w:rPr>
      </w:pPr>
      <w:r w:rsidRPr="0039650A">
        <w:rPr>
          <w:lang w:val="en-US"/>
        </w:rPr>
        <w:br w:type="page"/>
      </w:r>
    </w:p>
    <w:p w14:paraId="07892301" w14:textId="34C06636" w:rsidR="00D01993" w:rsidRPr="0039650A" w:rsidRDefault="00385A91" w:rsidP="00017B38">
      <w:pPr>
        <w:pStyle w:val="Titre1"/>
        <w:rPr>
          <w:lang w:val="en-US"/>
        </w:rPr>
      </w:pPr>
      <w:bookmarkStart w:id="0" w:name="_Toc141687825"/>
      <w:r w:rsidRPr="0039650A">
        <w:rPr>
          <w:lang w:val="en-US"/>
        </w:rPr>
        <w:lastRenderedPageBreak/>
        <w:t>Introduction</w:t>
      </w:r>
      <w:bookmarkEnd w:id="0"/>
    </w:p>
    <w:p w14:paraId="4CB74743" w14:textId="45812C31" w:rsidR="0043147D" w:rsidRPr="0039650A" w:rsidRDefault="0043147D" w:rsidP="0043147D">
      <w:pPr>
        <w:pStyle w:val="Titre2"/>
        <w:rPr>
          <w:lang w:val="en-US"/>
        </w:rPr>
      </w:pPr>
      <w:bookmarkStart w:id="1" w:name="_Toc141687826"/>
      <w:r w:rsidRPr="0039650A">
        <w:rPr>
          <w:lang w:val="en-US"/>
        </w:rPr>
        <w:t>Formula Student</w:t>
      </w:r>
      <w:bookmarkEnd w:id="1"/>
    </w:p>
    <w:p w14:paraId="57E4C6AB" w14:textId="3912F7B0" w:rsidR="00805217" w:rsidRPr="0039650A" w:rsidRDefault="00D01993" w:rsidP="0043147D">
      <w:pPr>
        <w:rPr>
          <w:lang w:val="en-US"/>
        </w:rPr>
      </w:pPr>
      <w:r w:rsidRPr="0039650A">
        <w:rPr>
          <w:lang w:val="en-US"/>
        </w:rPr>
        <w:t xml:space="preserve">Formula Student is an international student engineering competition. Teams from all over the world design and build a small-scale Formula-style racing car. During the competitions, the </w:t>
      </w:r>
      <w:r w:rsidR="003F62F4" w:rsidRPr="0039650A">
        <w:rPr>
          <w:lang w:val="en-US"/>
        </w:rPr>
        <w:t>vehicles</w:t>
      </w:r>
      <w:r w:rsidRPr="0039650A">
        <w:rPr>
          <w:lang w:val="en-US"/>
        </w:rPr>
        <w:t xml:space="preserve"> are judged on static events: Engineering Design, Cost &amp; Manufacturing, Business Presentation, Lap Time Simulation</w:t>
      </w:r>
      <w:r w:rsidR="00CB33B0" w:rsidRPr="0039650A">
        <w:rPr>
          <w:lang w:val="en-US"/>
        </w:rPr>
        <w:t>,</w:t>
      </w:r>
      <w:r w:rsidRPr="0039650A">
        <w:rPr>
          <w:lang w:val="en-US"/>
        </w:rPr>
        <w:t xml:space="preserve"> and Technical Inspection. The </w:t>
      </w:r>
      <w:r w:rsidR="00CB33B0" w:rsidRPr="0039650A">
        <w:rPr>
          <w:lang w:val="en-US"/>
        </w:rPr>
        <w:t>vehicle</w:t>
      </w:r>
      <w:r w:rsidRPr="0039650A">
        <w:rPr>
          <w:lang w:val="en-US"/>
        </w:rPr>
        <w:t xml:space="preserve"> must comply with the rules</w:t>
      </w:r>
      <w:r w:rsidR="00767F9D" w:rsidRPr="0039650A">
        <w:rPr>
          <w:lang w:val="en-US"/>
        </w:rPr>
        <w:t xml:space="preserve"> </w:t>
      </w:r>
      <w:r w:rsidR="00767F9D" w:rsidRPr="0039650A">
        <w:rPr>
          <w:lang w:val="en-US"/>
        </w:rPr>
        <w:fldChar w:fldCharType="begin"/>
      </w:r>
      <w:r w:rsidR="000D0597" w:rsidRPr="0039650A">
        <w:rPr>
          <w:lang w:val="en-US"/>
        </w:rPr>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rsidRPr="0039650A">
        <w:rPr>
          <w:lang w:val="en-US"/>
        </w:rPr>
        <w:fldChar w:fldCharType="separate"/>
      </w:r>
      <w:r w:rsidR="00767F9D" w:rsidRPr="0039650A">
        <w:rPr>
          <w:rFonts w:ascii="Calibri" w:hAnsi="Calibri" w:cs="Calibri"/>
          <w:lang w:val="en-US"/>
        </w:rPr>
        <w:t>[1]</w:t>
      </w:r>
      <w:r w:rsidR="00767F9D" w:rsidRPr="0039650A">
        <w:rPr>
          <w:lang w:val="en-US"/>
        </w:rPr>
        <w:fldChar w:fldCharType="end"/>
      </w:r>
      <w:r w:rsidR="00FB3544" w:rsidRPr="0039650A">
        <w:rPr>
          <w:lang w:val="en-US"/>
        </w:rPr>
        <w:t xml:space="preserve"> </w:t>
      </w:r>
      <w:r w:rsidRPr="0039650A">
        <w:rPr>
          <w:lang w:val="en-US"/>
        </w:rPr>
        <w:t xml:space="preserve">for the technical inspection. If the </w:t>
      </w:r>
      <w:r w:rsidR="00CB33B0" w:rsidRPr="0039650A">
        <w:rPr>
          <w:lang w:val="en-US"/>
        </w:rPr>
        <w:t>car</w:t>
      </w:r>
      <w:r w:rsidRPr="0039650A">
        <w:rPr>
          <w:lang w:val="en-US"/>
        </w:rPr>
        <w:t xml:space="preserve"> passes the technical </w:t>
      </w:r>
      <w:r w:rsidR="003F62F4" w:rsidRPr="0039650A">
        <w:rPr>
          <w:lang w:val="en-US"/>
        </w:rPr>
        <w:t>assessment</w:t>
      </w:r>
      <w:r w:rsidRPr="0039650A">
        <w:rPr>
          <w:lang w:val="en-US"/>
        </w:rPr>
        <w:t xml:space="preserve">, it </w:t>
      </w:r>
      <w:r w:rsidR="00CB33B0" w:rsidRPr="0039650A">
        <w:rPr>
          <w:lang w:val="en-US"/>
        </w:rPr>
        <w:t>can</w:t>
      </w:r>
      <w:r w:rsidRPr="0039650A">
        <w:rPr>
          <w:lang w:val="en-US"/>
        </w:rPr>
        <w:t xml:space="preserve"> participate in the dynamic events: </w:t>
      </w:r>
      <w:proofErr w:type="spellStart"/>
      <w:r w:rsidR="00CB33B0" w:rsidRPr="0039650A">
        <w:rPr>
          <w:lang w:val="en-US"/>
        </w:rPr>
        <w:t>Skidpad</w:t>
      </w:r>
      <w:proofErr w:type="spellEnd"/>
      <w:r w:rsidRPr="0039650A">
        <w:rPr>
          <w:lang w:val="en-US"/>
        </w:rPr>
        <w:t>, 1 km autocross/sprint, 75 m acceleration</w:t>
      </w:r>
      <w:r w:rsidR="00CB33B0" w:rsidRPr="0039650A">
        <w:rPr>
          <w:lang w:val="en-US"/>
        </w:rPr>
        <w:t>,</w:t>
      </w:r>
      <w:r w:rsidRPr="0039650A">
        <w:rPr>
          <w:lang w:val="en-US"/>
        </w:rPr>
        <w:t xml:space="preserve"> and 22 km endurance.</w:t>
      </w:r>
    </w:p>
    <w:p w14:paraId="4C3CB6EB" w14:textId="77777777" w:rsidR="00786854" w:rsidRPr="0039650A" w:rsidRDefault="00786854" w:rsidP="0043147D">
      <w:pPr>
        <w:rPr>
          <w:lang w:val="en-US"/>
        </w:rPr>
      </w:pPr>
    </w:p>
    <w:p w14:paraId="7A759E5B" w14:textId="77777777" w:rsidR="00805217" w:rsidRPr="0039650A" w:rsidRDefault="00805217" w:rsidP="00805217">
      <w:pPr>
        <w:keepNext/>
        <w:jc w:val="center"/>
        <w:rPr>
          <w:lang w:val="en-US"/>
        </w:rPr>
      </w:pPr>
      <w:r w:rsidRPr="0039650A">
        <w:rPr>
          <w:noProof/>
          <w:lang w:val="en-US"/>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55D1DB8" w:rsidR="00805217" w:rsidRPr="0039650A" w:rsidRDefault="00805217" w:rsidP="00805217">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w:t>
      </w:r>
      <w:r w:rsidRPr="0039650A">
        <w:rPr>
          <w:lang w:val="en-US"/>
        </w:rPr>
        <w:fldChar w:fldCharType="end"/>
      </w:r>
      <w:r w:rsidRPr="0039650A">
        <w:rPr>
          <w:lang w:val="en-US"/>
        </w:rPr>
        <w:t xml:space="preserve">: Formula Student </w:t>
      </w:r>
      <w:r w:rsidR="00CB33B0" w:rsidRPr="0039650A">
        <w:rPr>
          <w:lang w:val="en-US"/>
        </w:rPr>
        <w:t>Endurance</w:t>
      </w:r>
      <w:r w:rsidRPr="0039650A">
        <w:rPr>
          <w:lang w:val="en-US"/>
        </w:rPr>
        <w:t xml:space="preserve"> race</w:t>
      </w:r>
    </w:p>
    <w:p w14:paraId="028A655C" w14:textId="239D0919" w:rsidR="00D40F8A" w:rsidRPr="0039650A" w:rsidRDefault="00D40F8A" w:rsidP="00805217">
      <w:pPr>
        <w:rPr>
          <w:lang w:val="en-US"/>
        </w:rPr>
      </w:pPr>
    </w:p>
    <w:p w14:paraId="18056E7B" w14:textId="5FA0047D" w:rsidR="00FB3544" w:rsidRPr="0039650A" w:rsidRDefault="00D01993" w:rsidP="00FB3544">
      <w:pPr>
        <w:pStyle w:val="Titre2"/>
        <w:rPr>
          <w:lang w:val="en-US"/>
        </w:rPr>
      </w:pPr>
      <w:bookmarkStart w:id="2" w:name="_Toc141687827"/>
      <w:r w:rsidRPr="0039650A">
        <w:rPr>
          <w:lang w:val="en-US"/>
        </w:rPr>
        <w:t>Valais-Wallis Racing team</w:t>
      </w:r>
      <w:bookmarkEnd w:id="2"/>
    </w:p>
    <w:p w14:paraId="344CB13A" w14:textId="77E125F1" w:rsidR="00E92538" w:rsidRPr="0039650A" w:rsidRDefault="00E92538" w:rsidP="00CC4309">
      <w:pPr>
        <w:rPr>
          <w:lang w:val="en-US"/>
        </w:rPr>
      </w:pPr>
      <w:r w:rsidRPr="0039650A">
        <w:rPr>
          <w:lang w:val="en-US"/>
        </w:rPr>
        <w:t xml:space="preserve">The Valais-Wallis Racing team </w:t>
      </w:r>
      <w:r w:rsidR="004A755C" w:rsidRPr="0039650A">
        <w:rPr>
          <w:lang w:val="en-US"/>
        </w:rPr>
        <w:fldChar w:fldCharType="begin"/>
      </w:r>
      <w:r w:rsidR="000D0597" w:rsidRPr="0039650A">
        <w:rPr>
          <w:lang w:val="en-US"/>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sidRPr="0039650A">
        <w:rPr>
          <w:lang w:val="en-US"/>
        </w:rPr>
        <w:fldChar w:fldCharType="separate"/>
      </w:r>
      <w:r w:rsidR="004A755C" w:rsidRPr="0039650A">
        <w:rPr>
          <w:rFonts w:ascii="Calibri" w:hAnsi="Calibri" w:cs="Calibri"/>
          <w:lang w:val="en-US"/>
        </w:rPr>
        <w:t>[2]</w:t>
      </w:r>
      <w:r w:rsidR="004A755C" w:rsidRPr="0039650A">
        <w:rPr>
          <w:lang w:val="en-US"/>
        </w:rPr>
        <w:fldChar w:fldCharType="end"/>
      </w:r>
      <w:r w:rsidRPr="0039650A">
        <w:rPr>
          <w:lang w:val="en-US"/>
        </w:rPr>
        <w:t xml:space="preserve"> is the </w:t>
      </w:r>
      <w:r w:rsidR="00713334" w:rsidRPr="0039650A">
        <w:rPr>
          <w:lang w:val="en-US"/>
        </w:rPr>
        <w:t>F</w:t>
      </w:r>
      <w:r w:rsidRPr="0039650A">
        <w:rPr>
          <w:lang w:val="en-US"/>
        </w:rPr>
        <w:t xml:space="preserve">ormula </w:t>
      </w:r>
      <w:r w:rsidR="00713334" w:rsidRPr="0039650A">
        <w:rPr>
          <w:lang w:val="en-US"/>
        </w:rPr>
        <w:t>S</w:t>
      </w:r>
      <w:r w:rsidRPr="0039650A">
        <w:rPr>
          <w:lang w:val="en-US"/>
        </w:rPr>
        <w:t xml:space="preserve">tudent team of the HES-SO Valais Wallis. It was created in the spring of 2022 by a group of students. The </w:t>
      </w:r>
      <w:r w:rsidR="00CB33B0" w:rsidRPr="0039650A">
        <w:rPr>
          <w:lang w:val="en-US"/>
        </w:rPr>
        <w:t>team’s first car</w:t>
      </w:r>
      <w:r w:rsidRPr="0039650A">
        <w:rPr>
          <w:lang w:val="en-US"/>
        </w:rPr>
        <w:t xml:space="preserve"> will take part in the races of summer 2023</w:t>
      </w:r>
      <w:r w:rsidR="00CB33B0" w:rsidRPr="0039650A">
        <w:rPr>
          <w:lang w:val="en-US"/>
        </w:rPr>
        <w:t>,</w:t>
      </w:r>
      <w:r w:rsidRPr="0039650A">
        <w:rPr>
          <w:lang w:val="en-US"/>
        </w:rPr>
        <w:t xml:space="preserve"> and the telemetry system developed in this thesis will be used on the next car for the races of summer 2024.</w:t>
      </w:r>
      <w:r w:rsidR="00086CC5" w:rsidRPr="0039650A">
        <w:rPr>
          <w:lang w:val="en-US"/>
        </w:rPr>
        <w:t xml:space="preserve"> The current and first car does not implement telemetry. This project deals with the development of </w:t>
      </w:r>
      <w:r w:rsidR="003F62F4" w:rsidRPr="0039650A">
        <w:rPr>
          <w:lang w:val="en-US"/>
        </w:rPr>
        <w:t xml:space="preserve">the </w:t>
      </w:r>
      <w:r w:rsidR="00086CC5" w:rsidRPr="0039650A">
        <w:rPr>
          <w:lang w:val="en-US"/>
        </w:rPr>
        <w:t>team's first telemetry system.</w:t>
      </w:r>
    </w:p>
    <w:p w14:paraId="673979EA" w14:textId="77777777" w:rsidR="00E92538" w:rsidRPr="0039650A" w:rsidRDefault="00E92538" w:rsidP="00E92538">
      <w:pPr>
        <w:rPr>
          <w:lang w:val="en-US"/>
        </w:rPr>
      </w:pPr>
    </w:p>
    <w:p w14:paraId="0A6D7CA7" w14:textId="3598630A" w:rsidR="00F3545D" w:rsidRPr="0039650A" w:rsidRDefault="00E92538" w:rsidP="00F3545D">
      <w:pPr>
        <w:pStyle w:val="Titre2"/>
        <w:rPr>
          <w:lang w:val="en-US"/>
        </w:rPr>
      </w:pPr>
      <w:bookmarkStart w:id="3" w:name="_Toc141687828"/>
      <w:r w:rsidRPr="0039650A">
        <w:rPr>
          <w:lang w:val="en-US"/>
        </w:rPr>
        <w:t>Objective</w:t>
      </w:r>
      <w:r w:rsidR="00F3545D" w:rsidRPr="0039650A">
        <w:rPr>
          <w:lang w:val="en-US"/>
        </w:rPr>
        <w:t>s</w:t>
      </w:r>
      <w:bookmarkEnd w:id="3"/>
    </w:p>
    <w:p w14:paraId="2658DDC6" w14:textId="37BC4191" w:rsidR="00D25C46" w:rsidRPr="0039650A" w:rsidRDefault="00CB33B0" w:rsidP="00F3545D">
      <w:pPr>
        <w:rPr>
          <w:lang w:val="en-US"/>
        </w:rPr>
      </w:pPr>
      <w:r w:rsidRPr="0039650A">
        <w:rPr>
          <w:lang w:val="en-US"/>
        </w:rPr>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rsidRPr="0039650A">
        <w:rPr>
          <w:lang w:val="en-US"/>
        </w:rPr>
        <w:t xml:space="preserve"> etc</w:t>
      </w:r>
      <w:r w:rsidRPr="0039650A">
        <w:rPr>
          <w:lang w:val="en-US"/>
        </w:rPr>
        <w:t>. Direct visualization of measurements also allows problems to be identified before they can cause an accident</w:t>
      </w:r>
      <w:r w:rsidR="000938F0" w:rsidRPr="0039650A">
        <w:rPr>
          <w:lang w:val="en-US"/>
        </w:rPr>
        <w:t xml:space="preserve"> or damage the car</w:t>
      </w:r>
      <w:r w:rsidRPr="0039650A">
        <w:rPr>
          <w:lang w:val="en-US"/>
        </w:rPr>
        <w:t>.</w:t>
      </w:r>
    </w:p>
    <w:p w14:paraId="3796FDF0" w14:textId="77777777" w:rsidR="00CB33B0" w:rsidRPr="0039650A" w:rsidRDefault="00CB33B0" w:rsidP="00F3545D">
      <w:pPr>
        <w:rPr>
          <w:lang w:val="en-US"/>
        </w:rPr>
      </w:pPr>
    </w:p>
    <w:p w14:paraId="5BAEEEAB" w14:textId="6BF86046" w:rsidR="00CB33B0" w:rsidRPr="0039650A" w:rsidRDefault="00CB33B0" w:rsidP="00E92538">
      <w:pPr>
        <w:rPr>
          <w:lang w:val="en-US"/>
        </w:rPr>
      </w:pPr>
      <w:r w:rsidRPr="0039650A">
        <w:rPr>
          <w:lang w:val="en-US"/>
        </w:rPr>
        <w:lastRenderedPageBreak/>
        <w:t xml:space="preserve">This project aims to develop and test a telemetry system for the Formula Student car of the HES-SO Valais-Wallis. This thesis deals with the embedded part of the system and the communication with the </w:t>
      </w:r>
      <w:r w:rsidR="00713334" w:rsidRPr="0039650A">
        <w:rPr>
          <w:lang w:val="en-US"/>
        </w:rPr>
        <w:t xml:space="preserve">remote </w:t>
      </w:r>
      <w:r w:rsidRPr="0039650A">
        <w:rPr>
          <w:lang w:val="en-US"/>
        </w:rPr>
        <w:t>PC. This project will be carried out in collaboration with a Business Information Technology student working on the software to display the telemetry system's data.</w:t>
      </w:r>
    </w:p>
    <w:p w14:paraId="0A1D712C" w14:textId="3CF3063A" w:rsidR="000D0597" w:rsidRPr="0039650A" w:rsidRDefault="000D0597" w:rsidP="00E92538">
      <w:pPr>
        <w:rPr>
          <w:lang w:val="en-US"/>
        </w:rPr>
      </w:pPr>
      <w:r w:rsidRPr="0039650A">
        <w:rPr>
          <w:lang w:val="en-US"/>
        </w:rPr>
        <w:t>For this work, the reference race is Formula Student Alpe Adria</w:t>
      </w:r>
      <w:r w:rsidR="00CB21D0" w:rsidRPr="0039650A">
        <w:rPr>
          <w:lang w:val="en-US"/>
        </w:rPr>
        <w:t xml:space="preserve"> </w:t>
      </w:r>
      <w:r w:rsidRPr="0039650A">
        <w:rPr>
          <w:lang w:val="en-US"/>
        </w:rPr>
        <w:fldChar w:fldCharType="begin"/>
      </w:r>
      <w:r w:rsidRPr="0039650A">
        <w:rPr>
          <w:lang w:val="en-US"/>
        </w:rP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rsidRPr="0039650A">
        <w:rPr>
          <w:lang w:val="en-US"/>
        </w:rPr>
        <w:fldChar w:fldCharType="separate"/>
      </w:r>
      <w:r w:rsidRPr="0039650A">
        <w:rPr>
          <w:rFonts w:ascii="Calibri" w:hAnsi="Calibri" w:cs="Calibri"/>
          <w:lang w:val="en-US"/>
        </w:rPr>
        <w:t>[3]</w:t>
      </w:r>
      <w:r w:rsidRPr="0039650A">
        <w:rPr>
          <w:lang w:val="en-US"/>
        </w:rPr>
        <w:fldChar w:fldCharType="end"/>
      </w:r>
      <w:r w:rsidRPr="0039650A">
        <w:rPr>
          <w:lang w:val="en-US"/>
        </w:rPr>
        <w:t xml:space="preserve"> in Croatia. On this circuit</w:t>
      </w:r>
      <w:r w:rsidR="00CB33B0" w:rsidRPr="0039650A">
        <w:rPr>
          <w:lang w:val="en-US"/>
        </w:rPr>
        <w:t>,</w:t>
      </w:r>
      <w:r w:rsidRPr="0039650A">
        <w:rPr>
          <w:lang w:val="en-US"/>
        </w:rPr>
        <w:t xml:space="preserve"> the maxim</w:t>
      </w:r>
      <w:r w:rsidR="00CB21D0" w:rsidRPr="0039650A">
        <w:rPr>
          <w:lang w:val="en-US"/>
        </w:rPr>
        <w:t>um</w:t>
      </w:r>
      <w:r w:rsidRPr="0039650A">
        <w:rPr>
          <w:lang w:val="en-US"/>
        </w:rPr>
        <w:t xml:space="preserve"> distance between the car and the base station will be </w:t>
      </w:r>
      <w:r w:rsidR="00CB21D0" w:rsidRPr="0039650A">
        <w:rPr>
          <w:lang w:val="en-US"/>
        </w:rPr>
        <w:t>less than 300 meters.</w:t>
      </w:r>
      <w:r w:rsidR="001D5240" w:rsidRPr="0039650A">
        <w:rPr>
          <w:lang w:val="en-US"/>
        </w:rPr>
        <w:t xml:space="preserve"> The minimum range of the system must therefore be 300 meters, ideally 500 meters.</w:t>
      </w:r>
    </w:p>
    <w:p w14:paraId="048BCEC4" w14:textId="77777777" w:rsidR="00E0617E" w:rsidRPr="0039650A" w:rsidRDefault="00E0617E" w:rsidP="00E92538">
      <w:pPr>
        <w:rPr>
          <w:lang w:val="en-US"/>
        </w:rPr>
      </w:pPr>
    </w:p>
    <w:p w14:paraId="30B2A140" w14:textId="77777777" w:rsidR="00805FA4" w:rsidRPr="0039650A" w:rsidRDefault="00E0741A" w:rsidP="00805FA4">
      <w:pPr>
        <w:keepNext/>
        <w:jc w:val="center"/>
        <w:rPr>
          <w:lang w:val="en-US"/>
        </w:rPr>
      </w:pPr>
      <w:r w:rsidRPr="0039650A">
        <w:rPr>
          <w:noProof/>
          <w:lang w:val="en-US"/>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51007B85" w:rsidR="00E0741A" w:rsidRPr="0039650A" w:rsidRDefault="00805FA4" w:rsidP="00805FA4">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w:t>
      </w:r>
      <w:r w:rsidRPr="0039650A">
        <w:rPr>
          <w:lang w:val="en-US"/>
        </w:rPr>
        <w:fldChar w:fldCharType="end"/>
      </w:r>
      <w:r w:rsidRPr="0039650A">
        <w:rPr>
          <w:lang w:val="en-US"/>
        </w:rPr>
        <w:t xml:space="preserve">: </w:t>
      </w:r>
      <w:r w:rsidR="00CB21D0" w:rsidRPr="0039650A">
        <w:rPr>
          <w:lang w:val="en-US"/>
        </w:rPr>
        <w:t>Alpe Adria Circuit</w:t>
      </w:r>
    </w:p>
    <w:p w14:paraId="3813EA49" w14:textId="77777777" w:rsidR="00C72147" w:rsidRPr="0039650A" w:rsidRDefault="00C72147" w:rsidP="001D5240">
      <w:pPr>
        <w:rPr>
          <w:lang w:val="en-US"/>
        </w:rPr>
      </w:pPr>
    </w:p>
    <w:p w14:paraId="0B0D1560" w14:textId="694FB1FC" w:rsidR="004A6BF2" w:rsidRPr="0039650A" w:rsidRDefault="004A6BF2" w:rsidP="004A6BF2">
      <w:pPr>
        <w:pStyle w:val="Titre2"/>
        <w:rPr>
          <w:lang w:val="en-US"/>
        </w:rPr>
      </w:pPr>
      <w:bookmarkStart w:id="4" w:name="_Toc141687829"/>
      <w:r w:rsidRPr="0039650A">
        <w:rPr>
          <w:lang w:val="en-US"/>
        </w:rPr>
        <w:t>State of the art</w:t>
      </w:r>
      <w:bookmarkEnd w:id="4"/>
    </w:p>
    <w:p w14:paraId="2CC9139D" w14:textId="34D95BC7" w:rsidR="006B65D5" w:rsidRPr="0039650A" w:rsidRDefault="006B65D5" w:rsidP="006B65D5">
      <w:pPr>
        <w:rPr>
          <w:lang w:val="en-US"/>
        </w:rPr>
      </w:pPr>
      <w:r w:rsidRPr="0039650A">
        <w:rPr>
          <w:lang w:val="en-US"/>
        </w:rPr>
        <w:t xml:space="preserve">Telemetry is used in </w:t>
      </w:r>
      <w:r w:rsidR="00424B75" w:rsidRPr="0039650A">
        <w:rPr>
          <w:lang w:val="en-US"/>
        </w:rPr>
        <w:t>many</w:t>
      </w:r>
      <w:r w:rsidRPr="0039650A">
        <w:rPr>
          <w:lang w:val="en-US"/>
        </w:rPr>
        <w:t xml:space="preserve"> system</w:t>
      </w:r>
      <w:r w:rsidR="00424B75" w:rsidRPr="0039650A">
        <w:rPr>
          <w:lang w:val="en-US"/>
        </w:rPr>
        <w:t>s</w:t>
      </w:r>
      <w:r w:rsidR="007A7576" w:rsidRPr="0039650A">
        <w:rPr>
          <w:lang w:val="en-US"/>
        </w:rPr>
        <w:t xml:space="preserve"> that </w:t>
      </w:r>
      <w:r w:rsidR="00424B75" w:rsidRPr="0039650A">
        <w:rPr>
          <w:lang w:val="en-US"/>
        </w:rPr>
        <w:t>require</w:t>
      </w:r>
      <w:r w:rsidR="007A7576" w:rsidRPr="0039650A">
        <w:rPr>
          <w:lang w:val="en-US"/>
        </w:rPr>
        <w:t xml:space="preserve"> real</w:t>
      </w:r>
      <w:r w:rsidR="00424B75" w:rsidRPr="0039650A">
        <w:rPr>
          <w:lang w:val="en-US"/>
        </w:rPr>
        <w:t>-</w:t>
      </w:r>
      <w:r w:rsidR="007A7576" w:rsidRPr="0039650A">
        <w:rPr>
          <w:lang w:val="en-US"/>
        </w:rPr>
        <w:t>time remote measur</w:t>
      </w:r>
      <w:r w:rsidR="00424B75" w:rsidRPr="0039650A">
        <w:rPr>
          <w:lang w:val="en-US"/>
        </w:rPr>
        <w:t>ement</w:t>
      </w:r>
      <w:r w:rsidR="007A7576" w:rsidRPr="0039650A">
        <w:rPr>
          <w:lang w:val="en-US"/>
        </w:rPr>
        <w:t xml:space="preserve"> and monitoring.</w:t>
      </w:r>
      <w:r w:rsidR="00424B75" w:rsidRPr="0039650A">
        <w:rPr>
          <w:lang w:val="en-US"/>
        </w:rPr>
        <w:t xml:space="preserve"> </w:t>
      </w:r>
      <w:r w:rsidR="00B47645" w:rsidRPr="0039650A">
        <w:rPr>
          <w:lang w:val="en-US"/>
        </w:rPr>
        <w:t xml:space="preserve">The telemetry needs to be embedded in a vehicle for this </w:t>
      </w:r>
      <w:r w:rsidR="00713334" w:rsidRPr="0039650A">
        <w:rPr>
          <w:lang w:val="en-US"/>
        </w:rPr>
        <w:t>application</w:t>
      </w:r>
      <w:r w:rsidR="0035315C" w:rsidRPr="0039650A">
        <w:rPr>
          <w:lang w:val="en-US"/>
        </w:rPr>
        <w:t xml:space="preserve">. Racing cars often incorporate telemetry systems, but these are proprietary systems </w:t>
      </w:r>
      <w:r w:rsidR="00B47645" w:rsidRPr="0039650A">
        <w:rPr>
          <w:lang w:val="en-US"/>
        </w:rPr>
        <w:t>unavailable</w:t>
      </w:r>
      <w:r w:rsidR="0035315C" w:rsidRPr="0039650A">
        <w:rPr>
          <w:lang w:val="en-US"/>
        </w:rPr>
        <w:t xml:space="preserve"> on the market. That's why the Valais-Wallis Racing Team </w:t>
      </w:r>
      <w:r w:rsidR="003F62F4" w:rsidRPr="0039650A">
        <w:rPr>
          <w:lang w:val="en-US"/>
        </w:rPr>
        <w:t>must develop its own</w:t>
      </w:r>
      <w:r w:rsidR="0035315C" w:rsidRPr="0039650A">
        <w:rPr>
          <w:lang w:val="en-US"/>
        </w:rPr>
        <w:t xml:space="preserve"> telemetry system.</w:t>
      </w:r>
    </w:p>
    <w:p w14:paraId="4417D102" w14:textId="77777777" w:rsidR="007A7576" w:rsidRPr="0039650A" w:rsidRDefault="007A7576" w:rsidP="006B65D5">
      <w:pPr>
        <w:rPr>
          <w:lang w:val="en-US"/>
        </w:rPr>
      </w:pPr>
    </w:p>
    <w:p w14:paraId="2FF55986" w14:textId="2B710BD9" w:rsidR="00E353F7" w:rsidRPr="0039650A" w:rsidRDefault="00E353F7" w:rsidP="007A7576">
      <w:pPr>
        <w:spacing w:before="100" w:beforeAutospacing="1" w:after="100" w:afterAutospacing="1" w:line="240" w:lineRule="auto"/>
        <w:jc w:val="left"/>
        <w:rPr>
          <w:lang w:val="en-US"/>
        </w:rPr>
      </w:pPr>
      <w:r w:rsidRPr="0039650A">
        <w:rPr>
          <w:lang w:val="en-US"/>
        </w:rPr>
        <w:t>Sensors are the fundamental elements of a telemetry system. All sensors must be connected to the telemetry system</w:t>
      </w:r>
      <w:r w:rsidR="006F4DFC" w:rsidRPr="0039650A">
        <w:rPr>
          <w:lang w:val="en-US"/>
        </w:rPr>
        <w:t xml:space="preserve">. The CAN bus is the standard protocol used in the automotive industry for this purpose. CAN bus (Control Area Network Bus) is a communication protocol that enables reliable and efficient data transfer between </w:t>
      </w:r>
      <w:r w:rsidR="0095747E" w:rsidRPr="0039650A">
        <w:rPr>
          <w:lang w:val="en-US"/>
        </w:rPr>
        <w:t>ECUs (Electronic Control Units) and sensors</w:t>
      </w:r>
      <w:r w:rsidR="006F4DFC" w:rsidRPr="0039650A">
        <w:rPr>
          <w:lang w:val="en-US"/>
        </w:rPr>
        <w:t xml:space="preserve">. </w:t>
      </w:r>
      <w:r w:rsidR="00E61E07" w:rsidRPr="0039650A">
        <w:rPr>
          <w:lang w:val="en-US"/>
        </w:rPr>
        <w:t>It is a multiplex</w:t>
      </w:r>
      <w:r w:rsidR="0095747E" w:rsidRPr="0039650A">
        <w:rPr>
          <w:lang w:val="en-US"/>
        </w:rPr>
        <w:t>ed bus and was</w:t>
      </w:r>
      <w:r w:rsidR="00E61E07" w:rsidRPr="0039650A">
        <w:rPr>
          <w:lang w:val="en-US"/>
        </w:rPr>
        <w:t xml:space="preserve"> </w:t>
      </w:r>
      <w:r w:rsidR="0095747E" w:rsidRPr="0039650A">
        <w:rPr>
          <w:lang w:val="en-US"/>
        </w:rPr>
        <w:t>introduced</w:t>
      </w:r>
      <w:r w:rsidR="00E61E07" w:rsidRPr="0039650A">
        <w:rPr>
          <w:lang w:val="en-US"/>
        </w:rPr>
        <w:t xml:space="preserve"> to reduce the amount of </w:t>
      </w:r>
      <w:r w:rsidR="0095747E" w:rsidRPr="0039650A">
        <w:rPr>
          <w:lang w:val="en-US"/>
        </w:rPr>
        <w:t>copper</w:t>
      </w:r>
      <w:r w:rsidR="00E61E07" w:rsidRPr="0039650A">
        <w:rPr>
          <w:lang w:val="en-US"/>
        </w:rPr>
        <w:t xml:space="preserve"> in cars</w:t>
      </w:r>
      <w:r w:rsidR="0095747E" w:rsidRPr="0039650A">
        <w:rPr>
          <w:lang w:val="en-US"/>
        </w:rPr>
        <w:t xml:space="preserve"> by wiring all the ECUs and sensors on the same bus.</w:t>
      </w:r>
      <w:r w:rsidR="00E61E07" w:rsidRPr="0039650A">
        <w:rPr>
          <w:lang w:val="en-US"/>
        </w:rPr>
        <w:t xml:space="preserve"> It has been standardized with ISO 118987.</w:t>
      </w:r>
    </w:p>
    <w:p w14:paraId="7EEDF824" w14:textId="77777777" w:rsidR="005F6731" w:rsidRPr="0039650A" w:rsidRDefault="00282941" w:rsidP="007A7576">
      <w:pPr>
        <w:spacing w:before="100" w:beforeAutospacing="1" w:after="100" w:afterAutospacing="1" w:line="240" w:lineRule="auto"/>
        <w:jc w:val="left"/>
        <w:rPr>
          <w:lang w:val="en-US"/>
        </w:rPr>
      </w:pPr>
      <w:r w:rsidRPr="0039650A">
        <w:rPr>
          <w:lang w:val="en-US"/>
        </w:rPr>
        <w:lastRenderedPageBreak/>
        <w:t xml:space="preserve">The transmission process is the other key point of the telemetry system. Many transmission processes could be used for this purpose. </w:t>
      </w:r>
    </w:p>
    <w:p w14:paraId="086BA528" w14:textId="77777777"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 xml:space="preserve">A standard 433 MHz RF transmission can send data through the air at a reasonable range. Many wireless devices use this transmission method with a dedicated protocol. </w:t>
      </w:r>
    </w:p>
    <w:p w14:paraId="66548403" w14:textId="31844443"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Otherwise, there are many transmission protocols used for remote data transmission. For example, Wi-Fi is one of the most common transmission protocols. Every laptop, smartphone</w:t>
      </w:r>
      <w:r w:rsidR="003F62F4" w:rsidRPr="0039650A">
        <w:rPr>
          <w:lang w:val="en-US"/>
        </w:rPr>
        <w:t>,</w:t>
      </w:r>
      <w:r w:rsidRPr="0039650A">
        <w:rPr>
          <w:lang w:val="en-US"/>
        </w:rPr>
        <w:t xml:space="preserve"> </w:t>
      </w:r>
      <w:r w:rsidR="005F6731" w:rsidRPr="0039650A">
        <w:rPr>
          <w:lang w:val="en-US"/>
        </w:rPr>
        <w:t>etc.</w:t>
      </w:r>
      <w:r w:rsidR="003F62F4" w:rsidRPr="0039650A">
        <w:rPr>
          <w:lang w:val="en-US"/>
        </w:rPr>
        <w:t>,</w:t>
      </w:r>
      <w:r w:rsidRPr="0039650A">
        <w:rPr>
          <w:lang w:val="en-US"/>
        </w:rPr>
        <w:t xml:space="preserve"> </w:t>
      </w:r>
      <w:r w:rsidR="003F62F4" w:rsidRPr="0039650A">
        <w:rPr>
          <w:lang w:val="en-US"/>
        </w:rPr>
        <w:t>use</w:t>
      </w:r>
      <w:r w:rsidRPr="0039650A">
        <w:rPr>
          <w:lang w:val="en-US"/>
        </w:rPr>
        <w:t xml:space="preserve"> it. </w:t>
      </w:r>
    </w:p>
    <w:p w14:paraId="02D6934F" w14:textId="22D793BB" w:rsidR="006F4DFC" w:rsidRPr="0039650A" w:rsidRDefault="00282941" w:rsidP="005F6731">
      <w:pPr>
        <w:pStyle w:val="Paragraphedeliste"/>
        <w:numPr>
          <w:ilvl w:val="0"/>
          <w:numId w:val="39"/>
        </w:numPr>
        <w:spacing w:before="100" w:beforeAutospacing="1" w:after="100" w:afterAutospacing="1" w:line="240" w:lineRule="auto"/>
        <w:jc w:val="left"/>
        <w:rPr>
          <w:lang w:val="en-US"/>
        </w:rPr>
      </w:pPr>
      <w:proofErr w:type="spellStart"/>
      <w:r w:rsidRPr="0039650A">
        <w:rPr>
          <w:lang w:val="en-US"/>
        </w:rPr>
        <w:t>LoRaWAN</w:t>
      </w:r>
      <w:proofErr w:type="spellEnd"/>
      <w:r w:rsidRPr="0039650A">
        <w:rPr>
          <w:lang w:val="en-US"/>
        </w:rPr>
        <w:t xml:space="preserve"> is a protocol used with LoRa technology that enables long-range communication. Many IoT (Internet of Things) applications use this protocol to communicate.</w:t>
      </w:r>
    </w:p>
    <w:p w14:paraId="342FCD6E" w14:textId="3FEEFE7E" w:rsidR="005F6731" w:rsidRPr="0039650A" w:rsidRDefault="00095FCC" w:rsidP="005F6731">
      <w:pPr>
        <w:pStyle w:val="Paragraphedeliste"/>
        <w:numPr>
          <w:ilvl w:val="0"/>
          <w:numId w:val="39"/>
        </w:numPr>
        <w:spacing w:before="100" w:beforeAutospacing="1" w:after="100" w:afterAutospacing="1" w:line="240" w:lineRule="auto"/>
        <w:jc w:val="left"/>
        <w:rPr>
          <w:lang w:val="en-US"/>
        </w:rPr>
      </w:pPr>
      <w:r w:rsidRPr="0039650A">
        <w:rPr>
          <w:lang w:val="en-US"/>
        </w:rPr>
        <w:t>4G/5G cellular networks can transmit data with an unlimited range as long as the car is in network coverage.</w:t>
      </w:r>
    </w:p>
    <w:p w14:paraId="58C88BC9" w14:textId="753EB7C4" w:rsidR="00787F3E" w:rsidRPr="0039650A" w:rsidRDefault="00B21717" w:rsidP="00B21717">
      <w:pPr>
        <w:spacing w:before="100" w:beforeAutospacing="1" w:after="100" w:afterAutospacing="1" w:line="240" w:lineRule="auto"/>
        <w:jc w:val="left"/>
        <w:rPr>
          <w:lang w:val="en-US"/>
        </w:rPr>
      </w:pPr>
      <w:r w:rsidRPr="0039650A">
        <w:rPr>
          <w:lang w:val="en-US"/>
        </w:rPr>
        <w:t>The last component of a Telemetry system is the processing unit. The processing unit on almost every telemetry system is a PC</w:t>
      </w:r>
      <w:r w:rsidR="005F6731" w:rsidRPr="0039650A">
        <w:rPr>
          <w:lang w:val="en-US"/>
        </w:rPr>
        <w:t xml:space="preserve"> with dedicated software</w:t>
      </w:r>
      <w:r w:rsidRPr="0039650A">
        <w:rPr>
          <w:lang w:val="en-US"/>
        </w:rPr>
        <w:t xml:space="preserve">. The processing unit displays </w:t>
      </w:r>
      <w:r w:rsidR="005F6731" w:rsidRPr="0039650A">
        <w:rPr>
          <w:lang w:val="en-US"/>
        </w:rPr>
        <w:t xml:space="preserve">the </w:t>
      </w:r>
      <w:r w:rsidR="003F62F4" w:rsidRPr="0039650A">
        <w:rPr>
          <w:lang w:val="en-US"/>
        </w:rPr>
        <w:t>sensors' measurements and allows</w:t>
      </w:r>
      <w:r w:rsidR="007D4873" w:rsidRPr="0039650A">
        <w:rPr>
          <w:lang w:val="en-US"/>
        </w:rPr>
        <w:t xml:space="preserve"> the user</w:t>
      </w:r>
      <w:r w:rsidRPr="0039650A">
        <w:rPr>
          <w:lang w:val="en-US"/>
        </w:rPr>
        <w:t xml:space="preserve"> to </w:t>
      </w:r>
      <w:r w:rsidR="003F62F4" w:rsidRPr="0039650A">
        <w:rPr>
          <w:lang w:val="en-US"/>
        </w:rPr>
        <w:t>analyze</w:t>
      </w:r>
      <w:r w:rsidRPr="0039650A">
        <w:rPr>
          <w:lang w:val="en-US"/>
        </w:rPr>
        <w:t xml:space="preserve"> the </w:t>
      </w:r>
      <w:r w:rsidR="007D4873" w:rsidRPr="0039650A">
        <w:rPr>
          <w:lang w:val="en-US"/>
        </w:rPr>
        <w:t xml:space="preserve">data </w:t>
      </w:r>
      <w:r w:rsidRPr="0039650A">
        <w:rPr>
          <w:lang w:val="en-US"/>
        </w:rPr>
        <w:t xml:space="preserve">transmitted by the telemetry system. The processing units </w:t>
      </w:r>
      <w:r w:rsidR="007D4873" w:rsidRPr="0039650A">
        <w:rPr>
          <w:lang w:val="en-US"/>
        </w:rPr>
        <w:t>can</w:t>
      </w:r>
      <w:r w:rsidRPr="0039650A">
        <w:rPr>
          <w:lang w:val="en-US"/>
        </w:rPr>
        <w:t xml:space="preserve"> also be linked with a database to store the data at the end of every test session or race.</w:t>
      </w:r>
    </w:p>
    <w:p w14:paraId="7725B5D6" w14:textId="0A98368E" w:rsidR="00CB1109" w:rsidRPr="0039650A" w:rsidRDefault="00CB1109">
      <w:pPr>
        <w:jc w:val="left"/>
        <w:rPr>
          <w:lang w:val="en-US"/>
        </w:rPr>
      </w:pPr>
      <w:r w:rsidRPr="0039650A">
        <w:rPr>
          <w:lang w:val="en-US"/>
        </w:rPr>
        <w:br w:type="page"/>
      </w:r>
    </w:p>
    <w:p w14:paraId="0C71A428" w14:textId="77777777" w:rsidR="00CB1109" w:rsidRPr="0039650A" w:rsidRDefault="00CB1109" w:rsidP="00B21717">
      <w:pPr>
        <w:spacing w:before="100" w:beforeAutospacing="1" w:after="100" w:afterAutospacing="1" w:line="240" w:lineRule="auto"/>
        <w:jc w:val="left"/>
        <w:rPr>
          <w:lang w:val="en-US"/>
        </w:rPr>
      </w:pPr>
    </w:p>
    <w:p w14:paraId="7D5449C1" w14:textId="5CEB9B0E" w:rsidR="00086CC5" w:rsidRPr="0039650A" w:rsidRDefault="00086CC5" w:rsidP="00086CC5">
      <w:pPr>
        <w:pStyle w:val="Titre1"/>
        <w:rPr>
          <w:lang w:val="en-US"/>
        </w:rPr>
      </w:pPr>
      <w:r w:rsidRPr="0039650A">
        <w:rPr>
          <w:lang w:val="en-US"/>
        </w:rPr>
        <w:tab/>
      </w:r>
      <w:bookmarkStart w:id="5" w:name="_Toc141687830"/>
      <w:r w:rsidRPr="0039650A">
        <w:rPr>
          <w:lang w:val="en-US"/>
        </w:rPr>
        <w:t>Problem Description</w:t>
      </w:r>
      <w:bookmarkEnd w:id="5"/>
    </w:p>
    <w:p w14:paraId="7CD70F76" w14:textId="05191BCD" w:rsidR="00086CC5" w:rsidRPr="0039650A" w:rsidRDefault="00086CC5" w:rsidP="00B21717">
      <w:pPr>
        <w:spacing w:before="100" w:beforeAutospacing="1" w:after="100" w:afterAutospacing="1" w:line="240" w:lineRule="auto"/>
        <w:jc w:val="left"/>
        <w:rPr>
          <w:lang w:val="en-US"/>
        </w:rPr>
      </w:pPr>
      <w:r w:rsidRPr="0039650A">
        <w:rPr>
          <w:lang w:val="en-US"/>
        </w:rPr>
        <w:t>The car electrical</w:t>
      </w:r>
    </w:p>
    <w:p w14:paraId="390B24AD" w14:textId="77777777" w:rsidR="00086CC5" w:rsidRPr="0039650A" w:rsidRDefault="00086CC5" w:rsidP="00086CC5">
      <w:pPr>
        <w:rPr>
          <w:lang w:val="en-US"/>
        </w:rPr>
      </w:pPr>
      <w:proofErr w:type="spellStart"/>
      <w:r w:rsidRPr="0039650A">
        <w:rPr>
          <w:highlight w:val="yellow"/>
          <w:lang w:val="en-US"/>
        </w:rPr>
        <w:t>Expliquer</w:t>
      </w:r>
      <w:proofErr w:type="spellEnd"/>
      <w:r w:rsidRPr="0039650A">
        <w:rPr>
          <w:highlight w:val="yellow"/>
          <w:lang w:val="en-US"/>
        </w:rPr>
        <w:t xml:space="preserve"> bus can </w:t>
      </w:r>
      <w:proofErr w:type="spellStart"/>
      <w:r w:rsidRPr="0039650A">
        <w:rPr>
          <w:highlight w:val="yellow"/>
          <w:lang w:val="en-US"/>
        </w:rPr>
        <w:t>bms</w:t>
      </w:r>
      <w:proofErr w:type="spellEnd"/>
      <w:r w:rsidRPr="0039650A">
        <w:rPr>
          <w:highlight w:val="yellow"/>
          <w:lang w:val="en-US"/>
        </w:rPr>
        <w:t xml:space="preserve"> </w:t>
      </w:r>
      <w:proofErr w:type="spellStart"/>
      <w:r w:rsidRPr="0039650A">
        <w:rPr>
          <w:highlight w:val="yellow"/>
          <w:lang w:val="en-US"/>
        </w:rPr>
        <w:t>capteurs</w:t>
      </w:r>
      <w:proofErr w:type="spellEnd"/>
      <w:r w:rsidRPr="0039650A">
        <w:rPr>
          <w:highlight w:val="yellow"/>
          <w:lang w:val="en-US"/>
        </w:rPr>
        <w:t xml:space="preserve"> …. Comment </w:t>
      </w:r>
      <w:proofErr w:type="spellStart"/>
      <w:r w:rsidRPr="0039650A">
        <w:rPr>
          <w:highlight w:val="yellow"/>
          <w:lang w:val="en-US"/>
        </w:rPr>
        <w:t>est</w:t>
      </w:r>
      <w:proofErr w:type="spellEnd"/>
      <w:r w:rsidRPr="0039650A">
        <w:rPr>
          <w:highlight w:val="yellow"/>
          <w:lang w:val="en-US"/>
        </w:rPr>
        <w:t xml:space="preserve"> la voiture – </w:t>
      </w:r>
      <w:proofErr w:type="spellStart"/>
      <w:proofErr w:type="gramStart"/>
      <w:r w:rsidRPr="0039650A">
        <w:rPr>
          <w:highlight w:val="yellow"/>
          <w:lang w:val="en-US"/>
        </w:rPr>
        <w:t>unidirectionnel</w:t>
      </w:r>
      <w:proofErr w:type="spellEnd"/>
      <w:proofErr w:type="gramEnd"/>
      <w:r w:rsidRPr="0039650A">
        <w:rPr>
          <w:highlight w:val="yellow"/>
          <w:lang w:val="en-US"/>
        </w:rPr>
        <w:t xml:space="preserve"> </w:t>
      </w:r>
    </w:p>
    <w:p w14:paraId="7B8AD5E3" w14:textId="47512455" w:rsidR="00086CC5" w:rsidRPr="0039650A" w:rsidRDefault="00086CC5" w:rsidP="00086CC5">
      <w:pPr>
        <w:rPr>
          <w:lang w:val="en-US"/>
        </w:rPr>
      </w:pPr>
      <w:r w:rsidRPr="0039650A">
        <w:rPr>
          <w:lang w:val="en-US"/>
        </w:rPr>
        <w:t xml:space="preserve">The telemetry device must communicate via the car's CAN bus with the sensors, the BMS, and the Inverter. A GPS must be integrated into the system. A transmission technology must be chosen </w:t>
      </w:r>
      <w:r w:rsidR="003F62F4" w:rsidRPr="0039650A">
        <w:rPr>
          <w:lang w:val="en-US"/>
        </w:rPr>
        <w:t>to directly visualize</w:t>
      </w:r>
      <w:r w:rsidRPr="0039650A">
        <w:rPr>
          <w:lang w:val="en-US"/>
        </w:rPr>
        <w:t xml:space="preserve"> the data, and the system must also store the data on a microSD card.</w:t>
      </w:r>
    </w:p>
    <w:p w14:paraId="3F10ACBD" w14:textId="5D022732" w:rsidR="009703EE" w:rsidRPr="0039650A" w:rsidRDefault="00086CC5" w:rsidP="00086CC5">
      <w:pPr>
        <w:spacing w:before="100" w:beforeAutospacing="1" w:after="100" w:afterAutospacing="1" w:line="240" w:lineRule="auto"/>
        <w:jc w:val="center"/>
        <w:rPr>
          <w:lang w:val="en-US"/>
        </w:rPr>
      </w:pPr>
      <w:r w:rsidRPr="0039650A">
        <w:rPr>
          <w:noProof/>
          <w:lang w:val="en-US"/>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39650A" w:rsidRDefault="00086CC5" w:rsidP="00086CC5">
      <w:pPr>
        <w:jc w:val="left"/>
        <w:rPr>
          <w:lang w:val="en-US"/>
        </w:rPr>
      </w:pPr>
      <w:r w:rsidRPr="0039650A">
        <w:rPr>
          <w:lang w:val="en-US"/>
        </w:rPr>
        <w:br w:type="page"/>
      </w:r>
    </w:p>
    <w:p w14:paraId="21D866AE" w14:textId="57AAB28C" w:rsidR="009703EE" w:rsidRPr="0039650A" w:rsidRDefault="009703EE" w:rsidP="009703EE">
      <w:pPr>
        <w:pStyle w:val="Titre1"/>
        <w:rPr>
          <w:lang w:val="en-US"/>
        </w:rPr>
      </w:pPr>
      <w:r w:rsidRPr="0039650A">
        <w:rPr>
          <w:lang w:val="en-US"/>
        </w:rPr>
        <w:lastRenderedPageBreak/>
        <w:tab/>
      </w:r>
      <w:bookmarkStart w:id="6" w:name="_Toc141687831"/>
      <w:r w:rsidRPr="0039650A">
        <w:rPr>
          <w:lang w:val="en-US"/>
        </w:rPr>
        <w:t>Transmission technology</w:t>
      </w:r>
      <w:bookmarkEnd w:id="6"/>
    </w:p>
    <w:p w14:paraId="2B49F868" w14:textId="34BAA1D3" w:rsidR="00DA7634" w:rsidRPr="0039650A" w:rsidRDefault="00DA7634" w:rsidP="00DA7634">
      <w:pPr>
        <w:rPr>
          <w:lang w:val="en-US"/>
        </w:rPr>
      </w:pPr>
      <w:r w:rsidRPr="0039650A">
        <w:rPr>
          <w:lang w:val="en-US"/>
        </w:rPr>
        <w:t xml:space="preserve">A wireless transmission must be established from the car to the computer. The range of the </w:t>
      </w:r>
      <w:r w:rsidR="00727E84" w:rsidRPr="0039650A">
        <w:rPr>
          <w:lang w:val="en-US"/>
        </w:rPr>
        <w:t xml:space="preserve">telemetry </w:t>
      </w:r>
      <w:r w:rsidRPr="0039650A">
        <w:rPr>
          <w:lang w:val="en-US"/>
        </w:rPr>
        <w:t>system must be greater than 300 meters</w:t>
      </w:r>
      <w:r w:rsidR="0042208C" w:rsidRPr="0039650A">
        <w:rPr>
          <w:lang w:val="en-US"/>
        </w:rPr>
        <w:t xml:space="preserve"> (ideally 500 meters)</w:t>
      </w:r>
      <w:r w:rsidR="00E31F38" w:rsidRPr="0039650A">
        <w:rPr>
          <w:lang w:val="en-US"/>
        </w:rPr>
        <w:t xml:space="preserve"> with no obstacle between the transmitter and the receiver</w:t>
      </w:r>
      <w:r w:rsidRPr="0039650A">
        <w:rPr>
          <w:lang w:val="en-US"/>
        </w:rPr>
        <w:t>.</w:t>
      </w:r>
      <w:r w:rsidR="0042208C" w:rsidRPr="0039650A">
        <w:rPr>
          <w:lang w:val="en-US"/>
        </w:rPr>
        <w:t xml:space="preserve"> </w:t>
      </w:r>
    </w:p>
    <w:p w14:paraId="4F1B9A77" w14:textId="5975BD94" w:rsidR="00DA7634" w:rsidRPr="0039650A" w:rsidRDefault="00DA7634" w:rsidP="00DA7634">
      <w:pPr>
        <w:rPr>
          <w:lang w:val="en-US"/>
        </w:rPr>
      </w:pPr>
      <w:r w:rsidRPr="0039650A">
        <w:rPr>
          <w:lang w:val="en-US"/>
        </w:rPr>
        <w:t>For this transmission, two technologies were studied. A Wi-Fi connection and a 433</w:t>
      </w:r>
      <w:r w:rsidR="00AA0E2D" w:rsidRPr="0039650A">
        <w:rPr>
          <w:lang w:val="en-US"/>
        </w:rPr>
        <w:t xml:space="preserve"> </w:t>
      </w:r>
      <w:r w:rsidRPr="0039650A">
        <w:rPr>
          <w:lang w:val="en-US"/>
        </w:rPr>
        <w:t>MHz RF transmission.</w:t>
      </w:r>
    </w:p>
    <w:p w14:paraId="701A9679" w14:textId="660350C7" w:rsidR="00DA7634" w:rsidRPr="0039650A" w:rsidRDefault="009D6DE3" w:rsidP="00DA7634">
      <w:pPr>
        <w:rPr>
          <w:lang w:val="en-US"/>
        </w:rPr>
      </w:pPr>
      <w:r w:rsidRPr="0039650A">
        <w:rPr>
          <w:lang w:val="en-US"/>
        </w:rPr>
        <w:t xml:space="preserve">LoRa protocol and </w:t>
      </w:r>
      <w:r w:rsidR="00865598" w:rsidRPr="0039650A">
        <w:rPr>
          <w:lang w:val="en-US"/>
        </w:rPr>
        <w:t xml:space="preserve">4G/5G cellular networks were not </w:t>
      </w:r>
      <w:r w:rsidR="00B47645" w:rsidRPr="0039650A">
        <w:rPr>
          <w:lang w:val="en-US"/>
        </w:rPr>
        <w:t>considered,</w:t>
      </w:r>
      <w:r w:rsidRPr="0039650A">
        <w:rPr>
          <w:lang w:val="en-US"/>
        </w:rPr>
        <w:t xml:space="preserve"> as the bandwidth is not enough for the first, and</w:t>
      </w:r>
      <w:r w:rsidR="00B47645" w:rsidRPr="0039650A">
        <w:rPr>
          <w:lang w:val="en-US"/>
        </w:rPr>
        <w:t xml:space="preserve"> there is no guarantee of</w:t>
      </w:r>
      <w:r w:rsidR="00865598" w:rsidRPr="0039650A">
        <w:rPr>
          <w:lang w:val="en-US"/>
        </w:rPr>
        <w:t xml:space="preserve"> network coverage in the race locations</w:t>
      </w:r>
      <w:r w:rsidRPr="0039650A">
        <w:rPr>
          <w:lang w:val="en-US"/>
        </w:rPr>
        <w:t xml:space="preserve"> for the second</w:t>
      </w:r>
      <w:r w:rsidR="00865598" w:rsidRPr="0039650A">
        <w:rPr>
          <w:lang w:val="en-US"/>
        </w:rPr>
        <w:t>.</w:t>
      </w:r>
    </w:p>
    <w:p w14:paraId="7448E5BC" w14:textId="77777777" w:rsidR="003B53FD" w:rsidRPr="0039650A" w:rsidRDefault="003B53FD" w:rsidP="00DA7634">
      <w:pPr>
        <w:rPr>
          <w:lang w:val="en-US"/>
        </w:rPr>
      </w:pPr>
    </w:p>
    <w:p w14:paraId="1281F658" w14:textId="411F1E5B" w:rsidR="00DA7634" w:rsidRPr="0039650A" w:rsidRDefault="00DA7634" w:rsidP="001E10E4">
      <w:pPr>
        <w:pStyle w:val="Titre2"/>
        <w:rPr>
          <w:lang w:val="en-US"/>
        </w:rPr>
      </w:pPr>
      <w:bookmarkStart w:id="7" w:name="_Toc141687832"/>
      <w:r w:rsidRPr="0039650A">
        <w:rPr>
          <w:lang w:val="en-US"/>
        </w:rPr>
        <w:t>433 MHz RF</w:t>
      </w:r>
      <w:bookmarkEnd w:id="7"/>
    </w:p>
    <w:p w14:paraId="4B29A962" w14:textId="1853FA48" w:rsidR="007D4873" w:rsidRPr="0039650A" w:rsidRDefault="00DA7634" w:rsidP="00DA7634">
      <w:pPr>
        <w:rPr>
          <w:lang w:val="en-US"/>
        </w:rPr>
      </w:pPr>
      <w:r w:rsidRPr="0039650A">
        <w:rPr>
          <w:lang w:val="en-US"/>
        </w:rPr>
        <w:t xml:space="preserve">The first option is a standard RF transmission. This solution is </w:t>
      </w:r>
      <w:r w:rsidR="00110DB4" w:rsidRPr="0039650A">
        <w:rPr>
          <w:lang w:val="en-US"/>
        </w:rPr>
        <w:t xml:space="preserve">easy to implement, the </w:t>
      </w:r>
      <w:r w:rsidR="00476392" w:rsidRPr="0039650A">
        <w:rPr>
          <w:lang w:val="en-US"/>
        </w:rPr>
        <w:t>range</w:t>
      </w:r>
      <w:r w:rsidR="00110DB4" w:rsidRPr="0039650A">
        <w:rPr>
          <w:lang w:val="en-US"/>
        </w:rPr>
        <w:t xml:space="preserve"> is </w:t>
      </w:r>
      <w:r w:rsidR="00B56611" w:rsidRPr="0039650A">
        <w:rPr>
          <w:lang w:val="en-US"/>
        </w:rPr>
        <w:t xml:space="preserve">wide enough, </w:t>
      </w:r>
      <w:r w:rsidR="00110DB4" w:rsidRPr="0039650A">
        <w:rPr>
          <w:lang w:val="en-US"/>
        </w:rPr>
        <w:t xml:space="preserve">and the </w:t>
      </w:r>
      <w:r w:rsidR="00B56611" w:rsidRPr="0039650A">
        <w:rPr>
          <w:lang w:val="en-US"/>
        </w:rPr>
        <w:t>bandwidth is sufficient for the small amount of data to be sent.</w:t>
      </w:r>
      <w:r w:rsidR="006A7EED" w:rsidRPr="0039650A">
        <w:rPr>
          <w:lang w:val="en-US"/>
        </w:rPr>
        <w:t xml:space="preserve"> Moreover, there is no need to establish a connection. The transmitter </w:t>
      </w:r>
      <w:r w:rsidR="00476392" w:rsidRPr="0039650A">
        <w:rPr>
          <w:lang w:val="en-US"/>
        </w:rPr>
        <w:t>emits</w:t>
      </w:r>
      <w:r w:rsidR="006A7EED" w:rsidRPr="0039650A">
        <w:rPr>
          <w:lang w:val="en-US"/>
        </w:rPr>
        <w:t xml:space="preserve"> the data </w:t>
      </w:r>
      <w:r w:rsidR="00476392" w:rsidRPr="0039650A">
        <w:rPr>
          <w:lang w:val="en-US"/>
        </w:rPr>
        <w:t>on a frequency</w:t>
      </w:r>
      <w:r w:rsidR="00B47645" w:rsidRPr="0039650A">
        <w:rPr>
          <w:lang w:val="en-US"/>
        </w:rPr>
        <w:t>,</w:t>
      </w:r>
      <w:r w:rsidR="00476392" w:rsidRPr="0039650A">
        <w:rPr>
          <w:lang w:val="en-US"/>
        </w:rPr>
        <w:t xml:space="preserve"> </w:t>
      </w:r>
      <w:r w:rsidR="006A7EED" w:rsidRPr="0039650A">
        <w:rPr>
          <w:lang w:val="en-US"/>
        </w:rPr>
        <w:t xml:space="preserve">and the receiver </w:t>
      </w:r>
      <w:r w:rsidR="00476392" w:rsidRPr="0039650A">
        <w:rPr>
          <w:lang w:val="en-US"/>
        </w:rPr>
        <w:t>listens</w:t>
      </w:r>
      <w:r w:rsidR="006A7EED" w:rsidRPr="0039650A">
        <w:rPr>
          <w:lang w:val="en-US"/>
        </w:rPr>
        <w:t xml:space="preserve"> to the </w:t>
      </w:r>
      <w:r w:rsidR="00476392" w:rsidRPr="0039650A">
        <w:rPr>
          <w:lang w:val="en-US"/>
        </w:rPr>
        <w:t>same frequency. If the transmission is interrupted, the data transmission will instantly work once the signal is recovered.</w:t>
      </w:r>
      <w:r w:rsidR="000C44DE" w:rsidRPr="0039650A">
        <w:rPr>
          <w:lang w:val="en-US"/>
        </w:rPr>
        <w:t xml:space="preserve"> </w:t>
      </w:r>
    </w:p>
    <w:p w14:paraId="50DD0BCD" w14:textId="58B7F408" w:rsidR="00307B96" w:rsidRPr="0039650A" w:rsidRDefault="00307B96" w:rsidP="00DA7634">
      <w:pPr>
        <w:rPr>
          <w:lang w:val="en-US"/>
        </w:rPr>
      </w:pPr>
      <w:r w:rsidRPr="0039650A">
        <w:rPr>
          <w:lang w:val="en-US"/>
        </w:rPr>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Pr="0039650A" w:rsidRDefault="00B56611" w:rsidP="00DA7634">
      <w:pPr>
        <w:rPr>
          <w:lang w:val="en-US"/>
        </w:rPr>
      </w:pPr>
      <w:r w:rsidRPr="0039650A">
        <w:rPr>
          <w:lang w:val="en-US"/>
        </w:rPr>
        <w:t xml:space="preserve">However, there will be </w:t>
      </w:r>
      <w:r w:rsidR="003F62F4" w:rsidRPr="0039650A">
        <w:rPr>
          <w:lang w:val="en-US"/>
        </w:rPr>
        <w:t>many</w:t>
      </w:r>
      <w:r w:rsidRPr="0039650A">
        <w:rPr>
          <w:lang w:val="en-US"/>
        </w:rPr>
        <w:t xml:space="preserve"> teams during the competition</w:t>
      </w:r>
      <w:r w:rsidR="006A7EED" w:rsidRPr="0039650A">
        <w:rPr>
          <w:lang w:val="en-US"/>
        </w:rPr>
        <w:t>,</w:t>
      </w:r>
      <w:r w:rsidRPr="0039650A">
        <w:rPr>
          <w:lang w:val="en-US"/>
        </w:rPr>
        <w:t xml:space="preserve"> and if other teams use the same transmission</w:t>
      </w:r>
      <w:r w:rsidR="000C44DE" w:rsidRPr="0039650A">
        <w:rPr>
          <w:lang w:val="en-US"/>
        </w:rPr>
        <w:t xml:space="preserve"> method, all systems will </w:t>
      </w:r>
      <w:r w:rsidR="009E21F2" w:rsidRPr="0039650A">
        <w:rPr>
          <w:lang w:val="en-US"/>
        </w:rPr>
        <w:t xml:space="preserve">disturb </w:t>
      </w:r>
      <w:r w:rsidR="009B428B" w:rsidRPr="0039650A">
        <w:rPr>
          <w:lang w:val="en-US"/>
        </w:rPr>
        <w:t xml:space="preserve">each other, and the transmission will not be guaranteed. </w:t>
      </w:r>
    </w:p>
    <w:p w14:paraId="04A5A4F9" w14:textId="7D7D6AA2" w:rsidR="007A090B" w:rsidRPr="0039650A" w:rsidRDefault="00E31F38" w:rsidP="00DA7634">
      <w:pPr>
        <w:rPr>
          <w:lang w:val="en-US"/>
        </w:rPr>
      </w:pPr>
      <w:r w:rsidRPr="0039650A">
        <w:rPr>
          <w:lang w:val="en-US"/>
        </w:rPr>
        <w:t>For an RF transmission, the RFM69HCW</w:t>
      </w:r>
      <w:r w:rsidR="00417B89" w:rsidRPr="0039650A">
        <w:rPr>
          <w:lang w:val="en-US"/>
        </w:rPr>
        <w:t xml:space="preserve"> </w:t>
      </w:r>
      <w:r w:rsidR="00417B89" w:rsidRPr="0039650A">
        <w:rPr>
          <w:lang w:val="en-US"/>
        </w:rPr>
        <w:fldChar w:fldCharType="begin"/>
      </w:r>
      <w:r w:rsidR="000D0597" w:rsidRPr="0039650A">
        <w:rPr>
          <w:lang w:val="en-US"/>
        </w:rPr>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rsidRPr="0039650A">
        <w:rPr>
          <w:lang w:val="en-US"/>
        </w:rPr>
        <w:fldChar w:fldCharType="separate"/>
      </w:r>
      <w:r w:rsidR="000D0597" w:rsidRPr="0039650A">
        <w:rPr>
          <w:rFonts w:ascii="Calibri" w:hAnsi="Calibri" w:cs="Calibri"/>
          <w:lang w:val="en-US"/>
        </w:rPr>
        <w:t>[4]</w:t>
      </w:r>
      <w:r w:rsidR="00417B89" w:rsidRPr="0039650A">
        <w:rPr>
          <w:lang w:val="en-US"/>
        </w:rPr>
        <w:fldChar w:fldCharType="end"/>
      </w:r>
      <w:r w:rsidRPr="0039650A">
        <w:rPr>
          <w:lang w:val="en-US"/>
        </w:rPr>
        <w:t xml:space="preserve"> module</w:t>
      </w:r>
      <w:r w:rsidR="000241F4" w:rsidRPr="0039650A">
        <w:rPr>
          <w:lang w:val="en-US"/>
        </w:rPr>
        <w:t xml:space="preserve"> from </w:t>
      </w:r>
      <w:proofErr w:type="spellStart"/>
      <w:r w:rsidR="000241F4" w:rsidRPr="0039650A">
        <w:rPr>
          <w:lang w:val="en-US"/>
        </w:rPr>
        <w:t>HopeRF</w:t>
      </w:r>
      <w:proofErr w:type="spellEnd"/>
      <w:r w:rsidRPr="0039650A">
        <w:rPr>
          <w:lang w:val="en-US"/>
        </w:rPr>
        <w:t xml:space="preserve"> is</w:t>
      </w:r>
      <w:r w:rsidR="0042208C" w:rsidRPr="0039650A">
        <w:rPr>
          <w:lang w:val="en-US"/>
        </w:rPr>
        <w:t xml:space="preserve"> one of the best options for this use case.</w:t>
      </w:r>
      <w:r w:rsidR="00AC1992" w:rsidRPr="0039650A">
        <w:rPr>
          <w:lang w:val="en-US"/>
        </w:rPr>
        <w:t xml:space="preserve"> It is available in 433 MHz and 868 </w:t>
      </w:r>
      <w:proofErr w:type="spellStart"/>
      <w:r w:rsidR="00541590" w:rsidRPr="0039650A">
        <w:rPr>
          <w:lang w:val="en-US"/>
        </w:rPr>
        <w:t>MHz.</w:t>
      </w:r>
      <w:proofErr w:type="spellEnd"/>
    </w:p>
    <w:p w14:paraId="65E10251" w14:textId="77777777" w:rsidR="00805FA4" w:rsidRPr="0039650A" w:rsidRDefault="00805FA4" w:rsidP="00805FA4">
      <w:pPr>
        <w:keepNext/>
        <w:jc w:val="center"/>
        <w:rPr>
          <w:lang w:val="en-US"/>
        </w:rPr>
      </w:pPr>
      <w:r w:rsidRPr="0039650A">
        <w:rPr>
          <w:noProof/>
          <w:lang w:val="en-US"/>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6E282D63" w:rsidR="00F441AB" w:rsidRPr="0039650A" w:rsidRDefault="00805FA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3</w:t>
      </w:r>
      <w:r w:rsidRPr="0039650A">
        <w:rPr>
          <w:lang w:val="en-US"/>
        </w:rPr>
        <w:fldChar w:fldCharType="end"/>
      </w:r>
      <w:r w:rsidRPr="0039650A">
        <w:rPr>
          <w:lang w:val="en-US"/>
        </w:rPr>
        <w:t>: RFM69HCW module</w:t>
      </w:r>
    </w:p>
    <w:p w14:paraId="58A8257A" w14:textId="659E07D4" w:rsidR="007A090B" w:rsidRPr="0039650A" w:rsidRDefault="007A090B" w:rsidP="00DA7634">
      <w:pPr>
        <w:rPr>
          <w:lang w:val="en-US"/>
        </w:rPr>
      </w:pPr>
      <w:r w:rsidRPr="0039650A">
        <w:rPr>
          <w:lang w:val="en-US"/>
        </w:rPr>
        <w:t>This module</w:t>
      </w:r>
      <w:r w:rsidR="00C562B8" w:rsidRPr="0039650A">
        <w:rPr>
          <w:lang w:val="en-US"/>
        </w:rPr>
        <w:t xml:space="preserve"> has an</w:t>
      </w:r>
      <w:r w:rsidR="0042208C" w:rsidRPr="0039650A">
        <w:rPr>
          <w:lang w:val="en-US"/>
        </w:rPr>
        <w:t xml:space="preserve"> output power </w:t>
      </w:r>
      <w:r w:rsidR="00C562B8" w:rsidRPr="0039650A">
        <w:rPr>
          <w:lang w:val="en-US"/>
        </w:rPr>
        <w:t>of</w:t>
      </w:r>
      <w:r w:rsidR="0042208C" w:rsidRPr="0039650A">
        <w:rPr>
          <w:lang w:val="en-US"/>
        </w:rPr>
        <w:t xml:space="preserve"> +20 dBm and an input sensitivity of </w:t>
      </w:r>
      <w:r w:rsidR="00C562B8" w:rsidRPr="0039650A">
        <w:rPr>
          <w:lang w:val="en-US"/>
        </w:rPr>
        <w:t>-</w:t>
      </w:r>
      <w:r w:rsidR="0042208C" w:rsidRPr="0039650A">
        <w:rPr>
          <w:lang w:val="en-US"/>
        </w:rPr>
        <w:t>120 dBm at 1.2 kbps. Th</w:t>
      </w:r>
      <w:r w:rsidR="00F77F66" w:rsidRPr="0039650A">
        <w:rPr>
          <w:lang w:val="en-US"/>
        </w:rPr>
        <w:t>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00F77F66" w:rsidRPr="0039650A">
        <w:rPr>
          <w:lang w:val="en-US"/>
        </w:rPr>
        <w:t xml:space="preserve"> (with omnidirectional antennas </w:t>
      </w:r>
      <w:r w:rsidR="00AC1992" w:rsidRPr="0039650A">
        <w:rPr>
          <w:rFonts w:cstheme="minorHAnsi"/>
          <w:lang w:val="en-US"/>
        </w:rPr>
        <w:t>→</w:t>
      </w:r>
      <w:r w:rsidR="00F77F66" w:rsidRPr="0039650A">
        <w:rPr>
          <w:lang w:val="en-US"/>
        </w:rPr>
        <w:t xml:space="preserve"> </w:t>
      </w:r>
      <w:proofErr w:type="spellStart"/>
      <w:r w:rsidR="00F77F66" w:rsidRPr="0039650A">
        <w:rPr>
          <w:lang w:val="en-US"/>
        </w:rPr>
        <w:t>G</w:t>
      </w:r>
      <w:r w:rsidRPr="0039650A">
        <w:rPr>
          <w:vertAlign w:val="subscript"/>
          <w:lang w:val="en-US"/>
        </w:rPr>
        <w:t>antenna</w:t>
      </w:r>
      <w:proofErr w:type="spellEnd"/>
      <w:r w:rsidR="00F77F66" w:rsidRPr="0039650A">
        <w:rPr>
          <w:lang w:val="en-US"/>
        </w:rPr>
        <w:t xml:space="preserve"> = 0 </w:t>
      </w:r>
      <w:proofErr w:type="spellStart"/>
      <w:r w:rsidR="00F77F66" w:rsidRPr="0039650A">
        <w:rPr>
          <w:lang w:val="en-US"/>
        </w:rPr>
        <w:t>dbi</w:t>
      </w:r>
      <w:proofErr w:type="spellEnd"/>
      <w:r w:rsidR="00F77F66" w:rsidRPr="0039650A">
        <w:rPr>
          <w:lang w:val="en-US"/>
        </w:rPr>
        <w:t>):</w:t>
      </w:r>
    </w:p>
    <w:p w14:paraId="6F238B3E" w14:textId="41A1AA68" w:rsidR="003B53FD" w:rsidRPr="0039650A" w:rsidRDefault="00000000" w:rsidP="00DA763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532F45D1" w14:textId="4D17AA72" w:rsidR="007A090B" w:rsidRPr="0039650A" w:rsidRDefault="007A090B" w:rsidP="00DA7634">
      <w:pPr>
        <w:rPr>
          <w:rFonts w:eastAsiaTheme="minorEastAsia"/>
          <w:lang w:val="en-US"/>
        </w:rPr>
      </w:pPr>
      <w:r w:rsidRPr="0039650A">
        <w:rPr>
          <w:rFonts w:eastAsiaTheme="minorEastAsia"/>
          <w:lang w:val="en-US"/>
        </w:rPr>
        <w:t>For the 433 MHz module, the received power is -</w:t>
      </w:r>
      <w:r w:rsidR="001E10E4" w:rsidRPr="0039650A">
        <w:rPr>
          <w:rFonts w:eastAsiaTheme="minorEastAsia"/>
          <w:lang w:val="en-US"/>
        </w:rPr>
        <w:t>54</w:t>
      </w:r>
      <w:r w:rsidRPr="0039650A">
        <w:rPr>
          <w:rFonts w:eastAsiaTheme="minorEastAsia"/>
          <w:lang w:val="en-US"/>
        </w:rPr>
        <w:t xml:space="preserve"> dBm at 5</w:t>
      </w:r>
      <w:r w:rsidR="00E20359" w:rsidRPr="0039650A">
        <w:rPr>
          <w:rFonts w:eastAsiaTheme="minorEastAsia"/>
          <w:lang w:val="en-US"/>
        </w:rPr>
        <w:t>00m</w:t>
      </w:r>
      <w:r w:rsidRPr="0039650A">
        <w:rPr>
          <w:rFonts w:eastAsiaTheme="minorEastAsia"/>
          <w:lang w:val="en-US"/>
        </w:rPr>
        <w:t>, which is more than enough for the input sensitivity of -120 dBm.</w:t>
      </w:r>
    </w:p>
    <w:p w14:paraId="6D2BB4E8" w14:textId="7B2B1901" w:rsidR="00DA7634" w:rsidRPr="0039650A" w:rsidRDefault="00DA7634" w:rsidP="001E10E4">
      <w:pPr>
        <w:pStyle w:val="Titre2"/>
        <w:rPr>
          <w:lang w:val="en-US"/>
        </w:rPr>
      </w:pPr>
      <w:bookmarkStart w:id="8" w:name="_Toc141687833"/>
      <w:r w:rsidRPr="0039650A">
        <w:rPr>
          <w:lang w:val="en-US"/>
        </w:rPr>
        <w:lastRenderedPageBreak/>
        <w:t>Wi-Fi</w:t>
      </w:r>
      <w:bookmarkEnd w:id="8"/>
    </w:p>
    <w:p w14:paraId="385BEF22" w14:textId="776EC0CE" w:rsidR="00392238" w:rsidRPr="0039650A" w:rsidRDefault="00DA7634" w:rsidP="00DA7634">
      <w:pPr>
        <w:rPr>
          <w:lang w:val="en-US"/>
        </w:rPr>
      </w:pPr>
      <w:r w:rsidRPr="0039650A">
        <w:rPr>
          <w:lang w:val="en-US"/>
        </w:rPr>
        <w:t xml:space="preserve">The </w:t>
      </w:r>
      <w:r w:rsidR="0099378C" w:rsidRPr="0039650A">
        <w:rPr>
          <w:lang w:val="en-US"/>
        </w:rPr>
        <w:t>second</w:t>
      </w:r>
      <w:r w:rsidRPr="0039650A">
        <w:rPr>
          <w:lang w:val="en-US"/>
        </w:rPr>
        <w:t xml:space="preserve"> option is a Wi-Fi connection. </w:t>
      </w:r>
      <w:r w:rsidR="00D9546B" w:rsidRPr="0039650A">
        <w:rPr>
          <w:lang w:val="en-US"/>
        </w:rPr>
        <w:t>It</w:t>
      </w:r>
      <w:r w:rsidR="00865598" w:rsidRPr="0039650A">
        <w:rPr>
          <w:lang w:val="en-US"/>
        </w:rPr>
        <w:t xml:space="preserve"> is a </w:t>
      </w:r>
      <w:r w:rsidR="00B54D3F" w:rsidRPr="0039650A">
        <w:rPr>
          <w:lang w:val="en-US"/>
        </w:rPr>
        <w:t>robust</w:t>
      </w:r>
      <w:r w:rsidR="00865598" w:rsidRPr="0039650A">
        <w:rPr>
          <w:lang w:val="en-US"/>
        </w:rPr>
        <w:t xml:space="preserve"> prot</w:t>
      </w:r>
      <w:r w:rsidR="00D971C7" w:rsidRPr="0039650A">
        <w:rPr>
          <w:lang w:val="en-US"/>
        </w:rPr>
        <w:t>ocol</w:t>
      </w:r>
      <w:r w:rsidR="002D6A5E" w:rsidRPr="0039650A">
        <w:rPr>
          <w:lang w:val="en-US"/>
        </w:rPr>
        <w:t xml:space="preserve"> that allows the transfer of large amounts of data. With a Wi-Fi connection, </w:t>
      </w:r>
      <w:r w:rsidR="00DF4E2E" w:rsidRPr="0039650A">
        <w:rPr>
          <w:lang w:val="en-US"/>
        </w:rPr>
        <w:t>a classic router</w:t>
      </w:r>
      <w:r w:rsidR="00F441AB" w:rsidRPr="0039650A">
        <w:rPr>
          <w:lang w:val="en-US"/>
        </w:rPr>
        <w:t xml:space="preserve"> can </w:t>
      </w:r>
      <w:r w:rsidR="00DF4E2E" w:rsidRPr="0039650A">
        <w:rPr>
          <w:lang w:val="en-US"/>
        </w:rPr>
        <w:t>connect the telemetry system to the computer</w:t>
      </w:r>
      <w:r w:rsidR="00A91617" w:rsidRPr="0039650A">
        <w:rPr>
          <w:lang w:val="en-US"/>
        </w:rPr>
        <w:t xml:space="preserve"> and directly send IP </w:t>
      </w:r>
      <w:r w:rsidR="00FC5F76" w:rsidRPr="0039650A">
        <w:rPr>
          <w:lang w:val="en-US"/>
        </w:rPr>
        <w:t>packets</w:t>
      </w:r>
      <w:r w:rsidR="00DF4E2E" w:rsidRPr="0039650A">
        <w:rPr>
          <w:lang w:val="en-US"/>
        </w:rPr>
        <w:t xml:space="preserve">. </w:t>
      </w:r>
      <w:r w:rsidR="00392238" w:rsidRPr="0039650A">
        <w:rPr>
          <w:lang w:val="en-US"/>
        </w:rPr>
        <w:t xml:space="preserve">Moreover, the system will not have to manage </w:t>
      </w:r>
      <w:r w:rsidR="00FB65E1" w:rsidRPr="0039650A">
        <w:rPr>
          <w:lang w:val="en-US"/>
        </w:rPr>
        <w:t>interference</w:t>
      </w:r>
      <w:r w:rsidR="009E21F2" w:rsidRPr="0039650A">
        <w:rPr>
          <w:lang w:val="en-US"/>
        </w:rPr>
        <w:t xml:space="preserve"> </w:t>
      </w:r>
      <w:r w:rsidR="00392238" w:rsidRPr="0039650A">
        <w:rPr>
          <w:lang w:val="en-US"/>
        </w:rPr>
        <w:t>from other teams because t</w:t>
      </w:r>
      <w:r w:rsidR="0086612D" w:rsidRPr="0039650A">
        <w:rPr>
          <w:lang w:val="en-US"/>
        </w:rPr>
        <w:t xml:space="preserve">he Wi-Fi protocol </w:t>
      </w:r>
      <w:r w:rsidR="00392238" w:rsidRPr="0039650A">
        <w:rPr>
          <w:lang w:val="en-US"/>
        </w:rPr>
        <w:t>use</w:t>
      </w:r>
      <w:r w:rsidR="009E21F2" w:rsidRPr="0039650A">
        <w:rPr>
          <w:lang w:val="en-US"/>
        </w:rPr>
        <w:t>s</w:t>
      </w:r>
      <w:r w:rsidR="0086612D" w:rsidRPr="0039650A">
        <w:rPr>
          <w:lang w:val="en-US"/>
        </w:rPr>
        <w:t xml:space="preserve"> </w:t>
      </w:r>
      <w:r w:rsidR="00392238" w:rsidRPr="0039650A">
        <w:rPr>
          <w:lang w:val="en-US"/>
        </w:rPr>
        <w:t>c</w:t>
      </w:r>
      <w:r w:rsidR="0086612D" w:rsidRPr="0039650A">
        <w:rPr>
          <w:lang w:val="en-US"/>
        </w:rPr>
        <w:t>arrier-sense multiple access with collision avoidance (CSMA/CA)</w:t>
      </w:r>
      <w:r w:rsidR="00392238" w:rsidRPr="0039650A">
        <w:rPr>
          <w:lang w:val="en-US"/>
        </w:rPr>
        <w:t xml:space="preserve">. This </w:t>
      </w:r>
      <w:r w:rsidR="00B54D3F" w:rsidRPr="0039650A">
        <w:rPr>
          <w:lang w:val="en-US"/>
        </w:rPr>
        <w:t>method</w:t>
      </w:r>
      <w:r w:rsidR="00392238" w:rsidRPr="0039650A">
        <w:rPr>
          <w:lang w:val="en-US"/>
        </w:rPr>
        <w:t xml:space="preserve"> share</w:t>
      </w:r>
      <w:r w:rsidR="009E21F2" w:rsidRPr="0039650A">
        <w:rPr>
          <w:lang w:val="en-US"/>
        </w:rPr>
        <w:t>s</w:t>
      </w:r>
      <w:r w:rsidR="00392238" w:rsidRPr="0039650A">
        <w:rPr>
          <w:lang w:val="en-US"/>
        </w:rPr>
        <w:t xml:space="preserve"> the band between the stations to avoid collision</w:t>
      </w:r>
      <w:r w:rsidR="009D52EB" w:rsidRPr="0039650A">
        <w:rPr>
          <w:lang w:val="en-US"/>
        </w:rPr>
        <w:t>s</w:t>
      </w:r>
      <w:r w:rsidR="00392238" w:rsidRPr="0039650A">
        <w:rPr>
          <w:lang w:val="en-US"/>
        </w:rPr>
        <w:t xml:space="preserve"> between frames.</w:t>
      </w:r>
      <w:r w:rsidR="007D58E0" w:rsidRPr="0039650A">
        <w:rPr>
          <w:lang w:val="en-US"/>
        </w:rPr>
        <w:tab/>
      </w:r>
      <w:r w:rsidR="007D58E0" w:rsidRPr="0039650A">
        <w:rPr>
          <w:lang w:val="en-US"/>
        </w:rPr>
        <w:tab/>
      </w:r>
      <w:proofErr w:type="spellStart"/>
      <w:r w:rsidR="007D58E0" w:rsidRPr="0039650A">
        <w:rPr>
          <w:highlight w:val="yellow"/>
          <w:lang w:val="en-US"/>
        </w:rPr>
        <w:t>développer</w:t>
      </w:r>
      <w:proofErr w:type="spellEnd"/>
    </w:p>
    <w:p w14:paraId="2531B089" w14:textId="0A015296" w:rsidR="007D58E0" w:rsidRPr="0039650A" w:rsidRDefault="007D58E0" w:rsidP="00FC5F76">
      <w:pPr>
        <w:rPr>
          <w:lang w:val="en-US"/>
        </w:rPr>
      </w:pPr>
      <w:r w:rsidRPr="0039650A">
        <w:rPr>
          <w:lang w:val="en-US"/>
        </w:rPr>
        <w:t>Disadvantages</w:t>
      </w:r>
      <w:r w:rsidR="00FC5F76" w:rsidRPr="0039650A">
        <w:rPr>
          <w:lang w:val="en-US"/>
        </w:rPr>
        <w:t xml:space="preserve"> of Wi-Fi communication </w:t>
      </w:r>
      <w:r w:rsidRPr="0039650A">
        <w:rPr>
          <w:lang w:val="en-US"/>
        </w:rPr>
        <w:t>are:</w:t>
      </w:r>
    </w:p>
    <w:p w14:paraId="7265105F" w14:textId="4FAD17B6" w:rsidR="007D58E0" w:rsidRPr="0039650A" w:rsidRDefault="007D58E0" w:rsidP="007D58E0">
      <w:pPr>
        <w:pStyle w:val="Paragraphedeliste"/>
        <w:numPr>
          <w:ilvl w:val="0"/>
          <w:numId w:val="39"/>
        </w:numPr>
        <w:rPr>
          <w:lang w:val="en-US"/>
        </w:rPr>
      </w:pPr>
      <w:r w:rsidRPr="0039650A">
        <w:rPr>
          <w:lang w:val="en-US"/>
        </w:rPr>
        <w:t>T</w:t>
      </w:r>
      <w:r w:rsidR="00FC5F76" w:rsidRPr="0039650A">
        <w:rPr>
          <w:lang w:val="en-US"/>
        </w:rPr>
        <w:t xml:space="preserve">he range, which will be more </w:t>
      </w:r>
      <w:r w:rsidR="003F62F4" w:rsidRPr="0039650A">
        <w:rPr>
          <w:lang w:val="en-US"/>
        </w:rPr>
        <w:t>challenging</w:t>
      </w:r>
      <w:r w:rsidR="00FC5F76" w:rsidRPr="0039650A">
        <w:rPr>
          <w:lang w:val="en-US"/>
        </w:rPr>
        <w:t xml:space="preserve"> to reach</w:t>
      </w:r>
      <w:r w:rsidRPr="0039650A">
        <w:rPr>
          <w:lang w:val="en-US"/>
        </w:rPr>
        <w:t xml:space="preserve"> than with a 433 MHz transmission.</w:t>
      </w:r>
    </w:p>
    <w:p w14:paraId="0D94558D" w14:textId="4A6EDFAC" w:rsidR="00DA7634" w:rsidRPr="0039650A" w:rsidRDefault="007D58E0" w:rsidP="007D58E0">
      <w:pPr>
        <w:pStyle w:val="Paragraphedeliste"/>
        <w:numPr>
          <w:ilvl w:val="0"/>
          <w:numId w:val="39"/>
        </w:numPr>
        <w:rPr>
          <w:lang w:val="en-US"/>
        </w:rPr>
      </w:pPr>
      <w:r w:rsidRPr="0039650A">
        <w:rPr>
          <w:lang w:val="en-US"/>
        </w:rPr>
        <w:t>In</w:t>
      </w:r>
      <w:r w:rsidR="007D4873" w:rsidRPr="0039650A">
        <w:rPr>
          <w:lang w:val="en-US"/>
        </w:rPr>
        <w:t xml:space="preserve"> case of loss of connection, the car will need to reconnect to the hotspot, which takes a little time.</w:t>
      </w:r>
    </w:p>
    <w:p w14:paraId="78503B8F" w14:textId="781C5192" w:rsidR="007D58E0" w:rsidRPr="0039650A" w:rsidRDefault="007D58E0" w:rsidP="007D58E0">
      <w:pPr>
        <w:rPr>
          <w:lang w:val="en-US"/>
        </w:rPr>
      </w:pPr>
      <w:proofErr w:type="spellStart"/>
      <w:r w:rsidRPr="0039650A">
        <w:rPr>
          <w:highlight w:val="yellow"/>
          <w:lang w:val="en-US"/>
        </w:rPr>
        <w:t>Plusieurs</w:t>
      </w:r>
      <w:proofErr w:type="spellEnd"/>
      <w:r w:rsidRPr="0039650A">
        <w:rPr>
          <w:highlight w:val="yellow"/>
          <w:lang w:val="en-US"/>
        </w:rPr>
        <w:t xml:space="preserve"> choix</w:t>
      </w:r>
    </w:p>
    <w:p w14:paraId="044686A4" w14:textId="52A111CF" w:rsidR="000241F4" w:rsidRPr="0039650A" w:rsidRDefault="000241F4" w:rsidP="00FC5F76">
      <w:pPr>
        <w:rPr>
          <w:lang w:val="en-US"/>
        </w:rPr>
      </w:pPr>
      <w:r w:rsidRPr="0039650A">
        <w:rPr>
          <w:lang w:val="en-US"/>
        </w:rPr>
        <w:t>The best option for Wi-Fi communication is the nRF7002</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[6]</w:t>
      </w:r>
      <w:r w:rsidR="00541590" w:rsidRPr="0039650A">
        <w:rPr>
          <w:lang w:val="en-US"/>
        </w:rPr>
        <w:fldChar w:fldCharType="end"/>
      </w:r>
      <w:r w:rsidRPr="0039650A">
        <w:rPr>
          <w:lang w:val="en-US"/>
        </w:rPr>
        <w:t xml:space="preserve"> chip from Nordic Semiconductors. </w:t>
      </w:r>
      <w:r w:rsidR="0051765E" w:rsidRPr="0039650A">
        <w:rPr>
          <w:lang w:val="en-US"/>
        </w:rPr>
        <w:t xml:space="preserve">It is a dual-band Wi-Fi module </w:t>
      </w:r>
      <w:r w:rsidR="00B54D3F" w:rsidRPr="0039650A">
        <w:rPr>
          <w:lang w:val="en-US"/>
        </w:rPr>
        <w:t>with</w:t>
      </w:r>
      <w:r w:rsidR="0051765E" w:rsidRPr="0039650A">
        <w:rPr>
          <w:lang w:val="en-US"/>
        </w:rPr>
        <w:t xml:space="preserve"> an </w:t>
      </w:r>
      <w:r w:rsidRPr="0039650A">
        <w:rPr>
          <w:lang w:val="en-US"/>
        </w:rPr>
        <w:t xml:space="preserve">SPI/QSPI interface to </w:t>
      </w:r>
      <w:r w:rsidR="006A314C" w:rsidRPr="0039650A">
        <w:rPr>
          <w:lang w:val="en-US"/>
        </w:rPr>
        <w:t>relate to</w:t>
      </w:r>
      <w:r w:rsidRPr="0039650A">
        <w:rPr>
          <w:lang w:val="en-US"/>
        </w:rPr>
        <w:t xml:space="preserve"> a host SoC.</w:t>
      </w:r>
      <w:r w:rsidR="0051765E" w:rsidRPr="0039650A">
        <w:rPr>
          <w:lang w:val="en-US"/>
        </w:rPr>
        <w:t xml:space="preserve"> </w:t>
      </w:r>
    </w:p>
    <w:p w14:paraId="4DB6A8E8" w14:textId="77777777" w:rsidR="000241F4" w:rsidRPr="0039650A" w:rsidRDefault="000241F4" w:rsidP="00FC5F76">
      <w:pPr>
        <w:rPr>
          <w:lang w:val="en-US"/>
        </w:rPr>
      </w:pPr>
    </w:p>
    <w:p w14:paraId="2A0C1413" w14:textId="77777777" w:rsidR="000241F4" w:rsidRPr="0039650A" w:rsidRDefault="00F441AB" w:rsidP="000241F4">
      <w:pPr>
        <w:keepNext/>
        <w:jc w:val="center"/>
        <w:rPr>
          <w:lang w:val="en-US"/>
        </w:rPr>
      </w:pPr>
      <w:r w:rsidRPr="0039650A">
        <w:rPr>
          <w:rStyle w:val="Rfrencelgre"/>
          <w:smallCaps w:val="0"/>
          <w:noProof/>
          <w:color w:val="auto"/>
          <w:lang w:val="en-US"/>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CD0AE33" w:rsidR="003B53FD" w:rsidRPr="0039650A" w:rsidRDefault="000241F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4</w:t>
      </w:r>
      <w:r w:rsidRPr="0039650A">
        <w:rPr>
          <w:lang w:val="en-US"/>
        </w:rPr>
        <w:fldChar w:fldCharType="end"/>
      </w:r>
      <w:r w:rsidRPr="0039650A">
        <w:rPr>
          <w:lang w:val="en-US"/>
        </w:rPr>
        <w:t>: nRF</w:t>
      </w:r>
      <w:r w:rsidR="00CA0CFD" w:rsidRPr="0039650A">
        <w:rPr>
          <w:lang w:val="en-US"/>
        </w:rPr>
        <w:t>7</w:t>
      </w:r>
      <w:r w:rsidRPr="0039650A">
        <w:rPr>
          <w:lang w:val="en-US"/>
        </w:rPr>
        <w:t>002 chip</w:t>
      </w:r>
    </w:p>
    <w:p w14:paraId="5BEE7F4A" w14:textId="083521C5" w:rsidR="00CC2C79" w:rsidRPr="0039650A" w:rsidRDefault="007D058E" w:rsidP="007D058E">
      <w:pPr>
        <w:rPr>
          <w:lang w:val="en-US"/>
        </w:rPr>
      </w:pPr>
      <w:r w:rsidRPr="0039650A">
        <w:rPr>
          <w:lang w:val="en-US"/>
        </w:rPr>
        <w:t>On the 2.4 GHz band at 1 Mbps, the maximum output power is 21 dBm</w:t>
      </w:r>
      <w:r w:rsidR="00B54D3F" w:rsidRPr="0039650A">
        <w:rPr>
          <w:lang w:val="en-US"/>
        </w:rPr>
        <w:t>,</w:t>
      </w:r>
      <w:r w:rsidRPr="0039650A">
        <w:rPr>
          <w:lang w:val="en-US"/>
        </w:rPr>
        <w:t xml:space="preserve"> and </w:t>
      </w:r>
      <w:r w:rsidR="00570F61" w:rsidRPr="0039650A">
        <w:rPr>
          <w:lang w:val="en-US"/>
        </w:rPr>
        <w:t xml:space="preserve">the </w:t>
      </w:r>
      <w:r w:rsidRPr="0039650A">
        <w:rPr>
          <w:lang w:val="en-US"/>
        </w:rPr>
        <w:t>input sensitivity is -98.6 dBm.</w:t>
      </w:r>
    </w:p>
    <w:p w14:paraId="5F3559FB" w14:textId="335811E2" w:rsidR="007D058E" w:rsidRPr="0039650A" w:rsidRDefault="007D058E" w:rsidP="007D058E">
      <w:pPr>
        <w:rPr>
          <w:lang w:val="en-US"/>
        </w:rPr>
      </w:pPr>
      <w:r w:rsidRPr="0039650A">
        <w:rPr>
          <w:lang w:val="en-US"/>
        </w:rPr>
        <w:t>The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Pr="0039650A">
        <w:rPr>
          <w:lang w:val="en-US"/>
        </w:rPr>
        <w:t xml:space="preserve"> (with omnidirectional antennas </w:t>
      </w:r>
      <w:r w:rsidRPr="0039650A">
        <w:rPr>
          <w:rFonts w:cstheme="minorHAnsi"/>
          <w:lang w:val="en-US"/>
        </w:rPr>
        <w:t>→</w:t>
      </w:r>
      <w:r w:rsidRPr="0039650A">
        <w:rPr>
          <w:lang w:val="en-US"/>
        </w:rPr>
        <w:t xml:space="preserve"> </w:t>
      </w:r>
      <w:proofErr w:type="spellStart"/>
      <w:r w:rsidRPr="0039650A">
        <w:rPr>
          <w:lang w:val="en-US"/>
        </w:rPr>
        <w:t>G</w:t>
      </w:r>
      <w:r w:rsidRPr="0039650A">
        <w:rPr>
          <w:vertAlign w:val="subscript"/>
          <w:lang w:val="en-US"/>
        </w:rPr>
        <w:t>antenna</w:t>
      </w:r>
      <w:proofErr w:type="spellEnd"/>
      <w:r w:rsidRPr="0039650A">
        <w:rPr>
          <w:lang w:val="en-US"/>
        </w:rPr>
        <w:t xml:space="preserve"> = 0 </w:t>
      </w:r>
      <w:proofErr w:type="spellStart"/>
      <w:r w:rsidRPr="0039650A">
        <w:rPr>
          <w:lang w:val="en-US"/>
        </w:rPr>
        <w:t>dbi</w:t>
      </w:r>
      <w:proofErr w:type="spellEnd"/>
      <w:r w:rsidRPr="0039650A">
        <w:rPr>
          <w:lang w:val="en-US"/>
        </w:rPr>
        <w:t>):</w:t>
      </w:r>
    </w:p>
    <w:p w14:paraId="1CC9EE6B" w14:textId="77777777" w:rsidR="007D058E" w:rsidRPr="0039650A" w:rsidRDefault="007D058E" w:rsidP="007D058E">
      <w:pPr>
        <w:rPr>
          <w:lang w:val="en-US"/>
        </w:rPr>
      </w:pPr>
    </w:p>
    <w:p w14:paraId="09CC4F7F" w14:textId="77777777" w:rsidR="007D058E" w:rsidRPr="0039650A" w:rsidRDefault="00000000" w:rsidP="007D058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7E127FB1" w14:textId="77777777" w:rsidR="007D058E" w:rsidRPr="0039650A" w:rsidRDefault="007D058E" w:rsidP="007D058E">
      <w:pPr>
        <w:rPr>
          <w:rFonts w:eastAsiaTheme="minorEastAsia"/>
          <w:lang w:val="en-US"/>
        </w:rPr>
      </w:pPr>
    </w:p>
    <w:p w14:paraId="26B9B139" w14:textId="6AA8EB3A" w:rsidR="007D058E" w:rsidRPr="0039650A" w:rsidRDefault="007D058E" w:rsidP="007D058E">
      <w:pPr>
        <w:rPr>
          <w:rFonts w:eastAsiaTheme="minorEastAsia"/>
          <w:lang w:val="en-US"/>
        </w:rPr>
      </w:pPr>
      <w:r w:rsidRPr="0039650A">
        <w:rPr>
          <w:rFonts w:eastAsiaTheme="minorEastAsia"/>
          <w:lang w:val="en-US"/>
        </w:rPr>
        <w:t>For the 2.4 GHz band, the received power is -</w:t>
      </w:r>
      <w:r w:rsidR="00E20359" w:rsidRPr="0039650A">
        <w:rPr>
          <w:rFonts w:eastAsiaTheme="minorEastAsia"/>
          <w:lang w:val="en-US"/>
        </w:rPr>
        <w:t>7</w:t>
      </w:r>
      <w:r w:rsidR="001E10E4" w:rsidRPr="0039650A">
        <w:rPr>
          <w:rFonts w:eastAsiaTheme="minorEastAsia"/>
          <w:lang w:val="en-US"/>
        </w:rPr>
        <w:t>0</w:t>
      </w:r>
      <w:r w:rsidRPr="0039650A">
        <w:rPr>
          <w:rFonts w:eastAsiaTheme="minorEastAsia"/>
          <w:lang w:val="en-US"/>
        </w:rPr>
        <w:t xml:space="preserve"> dBm at </w:t>
      </w:r>
      <w:r w:rsidR="001E10E4" w:rsidRPr="0039650A">
        <w:rPr>
          <w:rFonts w:eastAsiaTheme="minorEastAsia"/>
          <w:lang w:val="en-US"/>
        </w:rPr>
        <w:t>300</w:t>
      </w:r>
      <w:r w:rsidR="009E21F2" w:rsidRPr="0039650A">
        <w:rPr>
          <w:rFonts w:eastAsiaTheme="minorEastAsia"/>
          <w:lang w:val="en-US"/>
        </w:rPr>
        <w:t xml:space="preserve"> </w:t>
      </w:r>
      <w:r w:rsidR="001E10E4" w:rsidRPr="0039650A">
        <w:rPr>
          <w:rFonts w:eastAsiaTheme="minorEastAsia"/>
          <w:lang w:val="en-US"/>
        </w:rPr>
        <w:t>m</w:t>
      </w:r>
      <w:r w:rsidRPr="0039650A">
        <w:rPr>
          <w:rFonts w:eastAsiaTheme="minorEastAsia"/>
          <w:lang w:val="en-US"/>
        </w:rPr>
        <w:t>, which is</w:t>
      </w:r>
      <w:r w:rsidR="00E20359" w:rsidRPr="0039650A">
        <w:rPr>
          <w:rFonts w:eastAsiaTheme="minorEastAsia"/>
          <w:lang w:val="en-US"/>
        </w:rPr>
        <w:t xml:space="preserve"> close to the input sensitivity of </w:t>
      </w:r>
      <w:r w:rsidR="00B54D3F" w:rsidRPr="0039650A">
        <w:rPr>
          <w:rFonts w:eastAsiaTheme="minorEastAsia"/>
          <w:lang w:val="en-US"/>
        </w:rPr>
        <w:t>a traditional</w:t>
      </w:r>
      <w:r w:rsidR="001E10E4" w:rsidRPr="0039650A">
        <w:rPr>
          <w:rFonts w:eastAsiaTheme="minorEastAsia"/>
          <w:lang w:val="en-US"/>
        </w:rPr>
        <w:t xml:space="preserve"> router.</w:t>
      </w:r>
    </w:p>
    <w:p w14:paraId="5F4456A7" w14:textId="56E77D2D" w:rsidR="001E10E4" w:rsidRPr="0039650A" w:rsidRDefault="001E10E4" w:rsidP="007D058E">
      <w:pPr>
        <w:rPr>
          <w:rFonts w:eastAsiaTheme="minorEastAsia"/>
          <w:lang w:val="en-US"/>
        </w:rPr>
      </w:pPr>
      <w:r w:rsidRPr="0039650A">
        <w:rPr>
          <w:rFonts w:eastAsiaTheme="minorEastAsia"/>
          <w:lang w:val="en-US"/>
        </w:rPr>
        <w:t>As these equations give theoretical results, tests must be carried out to determine whether the range will be sufficient in practice.</w:t>
      </w:r>
    </w:p>
    <w:p w14:paraId="0BE8F15F" w14:textId="3BF29CF7" w:rsidR="003B53FD" w:rsidRPr="0039650A" w:rsidRDefault="003B53FD" w:rsidP="003B53FD">
      <w:pPr>
        <w:jc w:val="left"/>
        <w:rPr>
          <w:rFonts w:eastAsiaTheme="minorEastAsia"/>
          <w:lang w:val="en-US"/>
        </w:rPr>
      </w:pPr>
      <w:r w:rsidRPr="0039650A">
        <w:rPr>
          <w:rFonts w:eastAsiaTheme="minorEastAsia"/>
          <w:lang w:val="en-US"/>
        </w:rPr>
        <w:br w:type="page"/>
      </w:r>
    </w:p>
    <w:p w14:paraId="1F411D54" w14:textId="37225F8B" w:rsidR="006B43EE" w:rsidRPr="0039650A" w:rsidRDefault="006B43EE" w:rsidP="006B43EE">
      <w:pPr>
        <w:pStyle w:val="Titre3"/>
        <w:rPr>
          <w:rFonts w:eastAsiaTheme="minorEastAsia"/>
          <w:lang w:val="en-US"/>
        </w:rPr>
      </w:pPr>
      <w:bookmarkStart w:id="9" w:name="_Toc141687834"/>
      <w:r w:rsidRPr="0039650A">
        <w:rPr>
          <w:rFonts w:eastAsiaTheme="minorEastAsia"/>
          <w:lang w:val="en-US"/>
        </w:rPr>
        <w:lastRenderedPageBreak/>
        <w:t>Tests</w:t>
      </w:r>
      <w:bookmarkEnd w:id="9"/>
    </w:p>
    <w:p w14:paraId="3955A618" w14:textId="6DB70C64" w:rsidR="005368B7" w:rsidRPr="0039650A" w:rsidRDefault="003F62F4" w:rsidP="00CC4309">
      <w:pPr>
        <w:rPr>
          <w:lang w:val="en-US"/>
        </w:rPr>
      </w:pPr>
      <w:r w:rsidRPr="0039650A">
        <w:rPr>
          <w:lang w:val="en-US"/>
        </w:rPr>
        <w:t>This test aims</w:t>
      </w:r>
      <w:r w:rsidR="00B54D3F" w:rsidRPr="0039650A">
        <w:rPr>
          <w:lang w:val="en-US"/>
        </w:rPr>
        <w:t xml:space="preserve"> to determine</w:t>
      </w:r>
      <w:r w:rsidR="00E935A6" w:rsidRPr="0039650A">
        <w:rPr>
          <w:lang w:val="en-US"/>
        </w:rPr>
        <w:t xml:space="preserve"> if a Wi-Fi connection is suitable for the </w:t>
      </w:r>
      <w:r w:rsidR="00955132" w:rsidRPr="0039650A">
        <w:rPr>
          <w:lang w:val="en-US"/>
        </w:rPr>
        <w:t xml:space="preserve">required </w:t>
      </w:r>
      <w:r w:rsidR="00E935A6" w:rsidRPr="0039650A">
        <w:rPr>
          <w:lang w:val="en-US"/>
        </w:rPr>
        <w:t>rang</w:t>
      </w:r>
      <w:r w:rsidR="00955132" w:rsidRPr="0039650A">
        <w:rPr>
          <w:lang w:val="en-US"/>
        </w:rPr>
        <w:t>e</w:t>
      </w:r>
      <w:r w:rsidR="00E935A6" w:rsidRPr="0039650A">
        <w:rPr>
          <w:lang w:val="en-US"/>
        </w:rPr>
        <w:t>.</w:t>
      </w:r>
      <w:r w:rsidR="005368B7" w:rsidRPr="0039650A">
        <w:rPr>
          <w:lang w:val="en-US"/>
        </w:rPr>
        <w:t xml:space="preserve"> </w:t>
      </w:r>
      <w:r w:rsidR="003A6BC9" w:rsidRPr="0039650A">
        <w:rPr>
          <w:lang w:val="en-US"/>
        </w:rPr>
        <w:t>The tests have been carried out in the 2.4 GHz frequency band</w:t>
      </w:r>
      <w:r w:rsidR="00CC08B5" w:rsidRPr="0039650A">
        <w:rPr>
          <w:lang w:val="en-US"/>
        </w:rPr>
        <w:t xml:space="preserve"> because it offers the best range.</w:t>
      </w:r>
    </w:p>
    <w:p w14:paraId="2AE1D1EA" w14:textId="7343EFC1" w:rsidR="00D84A25" w:rsidRPr="0039650A" w:rsidRDefault="002B64E5" w:rsidP="00CC4309">
      <w:pPr>
        <w:rPr>
          <w:lang w:val="en-US"/>
        </w:rPr>
      </w:pPr>
      <w:r w:rsidRPr="0039650A">
        <w:rPr>
          <w:lang w:val="en-US"/>
        </w:rPr>
        <w:t>The router used in this test is an Asus RT-AC68U. The router's technical specifications do not mention the output power, but it does have the CE mark, which means that the output power should not exceed 20 dBm.</w:t>
      </w:r>
      <w:r w:rsidR="00541590" w:rsidRPr="0039650A">
        <w:rPr>
          <w:lang w:val="en-US"/>
        </w:rPr>
        <w:t xml:space="preserve"> </w:t>
      </w:r>
      <w:r w:rsidR="00C20C5B" w:rsidRPr="0039650A">
        <w:rPr>
          <w:lang w:val="en-US"/>
        </w:rPr>
        <w:t>On the o</w:t>
      </w:r>
      <w:r w:rsidR="009E21F2" w:rsidRPr="0039650A">
        <w:rPr>
          <w:lang w:val="en-US"/>
        </w:rPr>
        <w:t>pposite</w:t>
      </w:r>
      <w:r w:rsidR="00C20C5B" w:rsidRPr="0039650A">
        <w:rPr>
          <w:lang w:val="en-US"/>
        </w:rPr>
        <w:t xml:space="preserve"> side, a laptop was used. It is equipped with an Intel Wi-Fi 6 AX201</w:t>
      </w:r>
      <w:r w:rsidR="00151E31" w:rsidRPr="0039650A">
        <w:rPr>
          <w:lang w:val="en-US"/>
        </w:rPr>
        <w:t xml:space="preserve"> module</w:t>
      </w:r>
      <w:r w:rsidR="00687B61" w:rsidRPr="0039650A">
        <w:rPr>
          <w:lang w:val="en-US"/>
        </w:rPr>
        <w:t xml:space="preserve"> </w:t>
      </w:r>
      <w:r w:rsidR="00687B61" w:rsidRPr="0039650A">
        <w:rPr>
          <w:lang w:val="en-US"/>
        </w:rPr>
        <w:fldChar w:fldCharType="begin"/>
      </w:r>
      <w:r w:rsidR="000D0597" w:rsidRPr="0039650A">
        <w:rPr>
          <w:lang w:val="en-US"/>
        </w:rPr>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rsidRPr="0039650A">
        <w:rPr>
          <w:lang w:val="en-US"/>
        </w:rPr>
        <w:fldChar w:fldCharType="separate"/>
      </w:r>
      <w:r w:rsidR="000D0597" w:rsidRPr="0039650A">
        <w:rPr>
          <w:rFonts w:ascii="Calibri" w:hAnsi="Calibri" w:cs="Calibri"/>
          <w:lang w:val="en-US"/>
        </w:rPr>
        <w:t>[7]</w:t>
      </w:r>
      <w:r w:rsidR="00687B61" w:rsidRPr="0039650A">
        <w:rPr>
          <w:lang w:val="en-US"/>
        </w:rPr>
        <w:fldChar w:fldCharType="end"/>
      </w:r>
      <w:r w:rsidR="00C20C5B" w:rsidRPr="0039650A">
        <w:rPr>
          <w:lang w:val="en-US"/>
        </w:rPr>
        <w:t xml:space="preserve">, which has similar performances </w:t>
      </w:r>
      <w:r w:rsidR="00955132" w:rsidRPr="0039650A">
        <w:rPr>
          <w:lang w:val="en-US"/>
        </w:rPr>
        <w:t xml:space="preserve">(in terms of range) </w:t>
      </w:r>
      <w:r w:rsidR="009E21F2" w:rsidRPr="0039650A">
        <w:rPr>
          <w:lang w:val="en-US"/>
        </w:rPr>
        <w:t>as</w:t>
      </w:r>
      <w:r w:rsidR="00C20C5B" w:rsidRPr="0039650A">
        <w:rPr>
          <w:lang w:val="en-US"/>
        </w:rPr>
        <w:t xml:space="preserve"> the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00C20C5B" w:rsidRPr="0039650A">
        <w:rPr>
          <w:lang w:val="en-US"/>
        </w:rPr>
        <w:t xml:space="preserve">. </w:t>
      </w:r>
      <w:r w:rsidR="00D84A25" w:rsidRPr="0039650A">
        <w:rPr>
          <w:lang w:val="en-US"/>
        </w:rPr>
        <w:t xml:space="preserve">The test </w:t>
      </w:r>
      <w:r w:rsidR="00F50631" w:rsidRPr="0039650A">
        <w:rPr>
          <w:lang w:val="en-US"/>
        </w:rPr>
        <w:t>was</w:t>
      </w:r>
      <w:r w:rsidR="00D84A25" w:rsidRPr="0039650A">
        <w:rPr>
          <w:lang w:val="en-US"/>
        </w:rPr>
        <w:t xml:space="preserve"> realized with </w:t>
      </w:r>
      <w:r w:rsidR="00F50631" w:rsidRPr="0039650A">
        <w:rPr>
          <w:lang w:val="en-US"/>
        </w:rPr>
        <w:t xml:space="preserve">the </w:t>
      </w:r>
      <w:r w:rsidR="00D84A25" w:rsidRPr="0039650A">
        <w:rPr>
          <w:lang w:val="en-US"/>
        </w:rPr>
        <w:t>default omnidirectional antennas</w:t>
      </w:r>
      <w:r w:rsidR="003C196D" w:rsidRPr="0039650A">
        <w:rPr>
          <w:lang w:val="en-US"/>
        </w:rPr>
        <w:t>, so there is room for improvement using sector antenna</w:t>
      </w:r>
      <w:r w:rsidR="0079122F" w:rsidRPr="0039650A">
        <w:rPr>
          <w:lang w:val="en-US"/>
        </w:rPr>
        <w:t>s</w:t>
      </w:r>
      <w:r w:rsidR="003C196D" w:rsidRPr="0039650A">
        <w:rPr>
          <w:lang w:val="en-US"/>
        </w:rPr>
        <w:t xml:space="preserve"> if needed.</w:t>
      </w:r>
    </w:p>
    <w:p w14:paraId="7C3FF222" w14:textId="47DD8325" w:rsidR="004A755C" w:rsidRPr="0039650A" w:rsidRDefault="004A755C" w:rsidP="00CC4309">
      <w:pPr>
        <w:rPr>
          <w:lang w:val="en-US"/>
        </w:rPr>
      </w:pPr>
      <w:r w:rsidRPr="0039650A">
        <w:rPr>
          <w:lang w:val="en-US"/>
        </w:rPr>
        <w:t xml:space="preserve">The tests were </w:t>
      </w:r>
      <w:r w:rsidR="00B54D3F" w:rsidRPr="0039650A">
        <w:rPr>
          <w:lang w:val="en-US"/>
        </w:rPr>
        <w:t>performed</w:t>
      </w:r>
      <w:r w:rsidRPr="0039650A">
        <w:rPr>
          <w:lang w:val="en-US"/>
        </w:rPr>
        <w:t xml:space="preserve"> with the </w:t>
      </w:r>
      <w:proofErr w:type="spellStart"/>
      <w:r w:rsidRPr="0039650A">
        <w:rPr>
          <w:lang w:val="en-US"/>
        </w:rPr>
        <w:t>iPerf</w:t>
      </w:r>
      <w:proofErr w:type="spellEnd"/>
      <w:r w:rsidRPr="0039650A">
        <w:rPr>
          <w:lang w:val="en-US"/>
        </w:rPr>
        <w:t xml:space="preserve"> software </w:t>
      </w:r>
      <w:r w:rsidRPr="0039650A">
        <w:rPr>
          <w:lang w:val="en-US"/>
        </w:rPr>
        <w:fldChar w:fldCharType="begin"/>
      </w:r>
      <w:r w:rsidR="000D0597" w:rsidRPr="0039650A">
        <w:rPr>
          <w:lang w:val="en-US"/>
        </w:rPr>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rsidRPr="0039650A">
        <w:rPr>
          <w:lang w:val="en-US"/>
        </w:rPr>
        <w:fldChar w:fldCharType="separate"/>
      </w:r>
      <w:r w:rsidR="000D0597" w:rsidRPr="0039650A">
        <w:rPr>
          <w:rFonts w:ascii="Calibri" w:hAnsi="Calibri" w:cs="Calibri"/>
          <w:lang w:val="en-US"/>
        </w:rPr>
        <w:t>[8]</w:t>
      </w:r>
      <w:r w:rsidRPr="0039650A">
        <w:rPr>
          <w:lang w:val="en-US"/>
        </w:rPr>
        <w:fldChar w:fldCharType="end"/>
      </w:r>
      <w:r w:rsidRPr="0039650A">
        <w:rPr>
          <w:lang w:val="en-US"/>
        </w:rPr>
        <w:t>, using the UDP protocol at 1 Mbps.</w:t>
      </w:r>
    </w:p>
    <w:p w14:paraId="2A241E6D" w14:textId="6F509188" w:rsidR="00C20C5B" w:rsidRPr="0039650A" w:rsidRDefault="00C20C5B" w:rsidP="00CC4309">
      <w:pPr>
        <w:rPr>
          <w:lang w:val="en-US"/>
        </w:rPr>
      </w:pPr>
      <w:r w:rsidRPr="0039650A">
        <w:rPr>
          <w:lang w:val="en-US"/>
        </w:rPr>
        <w:t xml:space="preserve">The laptop and the router </w:t>
      </w:r>
      <w:r w:rsidR="00B54D3F" w:rsidRPr="0039650A">
        <w:rPr>
          <w:lang w:val="en-US"/>
        </w:rPr>
        <w:t>could</w:t>
      </w:r>
      <w:r w:rsidRPr="0039650A">
        <w:rPr>
          <w:lang w:val="en-US"/>
        </w:rPr>
        <w:t xml:space="preserve"> communicate successfully at 400 meter</w:t>
      </w:r>
      <w:r w:rsidR="00054FEE" w:rsidRPr="0039650A">
        <w:rPr>
          <w:lang w:val="en-US"/>
        </w:rPr>
        <w:t>s</w:t>
      </w:r>
      <w:r w:rsidR="0079122F" w:rsidRPr="0039650A">
        <w:rPr>
          <w:lang w:val="en-US"/>
        </w:rPr>
        <w:t xml:space="preserve"> distance</w:t>
      </w:r>
      <w:r w:rsidR="00CC08B5" w:rsidRPr="0039650A">
        <w:rPr>
          <w:lang w:val="en-US"/>
        </w:rPr>
        <w:t xml:space="preserve">. The minimal objective of 300 meters is reached. It has not been demonstrated that the system also works at 500 meters. Should a better range be necessary, the performances can be improved by </w:t>
      </w:r>
      <w:r w:rsidR="00981D86" w:rsidRPr="0039650A">
        <w:rPr>
          <w:lang w:val="en-US"/>
        </w:rPr>
        <w:t>using</w:t>
      </w:r>
      <w:r w:rsidR="00CC08B5" w:rsidRPr="0039650A">
        <w:rPr>
          <w:lang w:val="en-US"/>
        </w:rPr>
        <w:t xml:space="preserve"> sector antennas. </w:t>
      </w:r>
    </w:p>
    <w:p w14:paraId="71E2D7E5" w14:textId="77777777" w:rsidR="00C20C5B" w:rsidRPr="0039650A" w:rsidRDefault="00C20C5B" w:rsidP="002B64E5">
      <w:pPr>
        <w:rPr>
          <w:lang w:val="en-US"/>
        </w:rPr>
      </w:pPr>
    </w:p>
    <w:p w14:paraId="59469614" w14:textId="77777777" w:rsidR="00C20C5B" w:rsidRPr="0039650A" w:rsidRDefault="00C20C5B" w:rsidP="00C20C5B">
      <w:pPr>
        <w:keepNext/>
        <w:jc w:val="center"/>
        <w:rPr>
          <w:lang w:val="en-US"/>
        </w:rPr>
      </w:pPr>
      <w:r w:rsidRPr="0039650A">
        <w:rPr>
          <w:noProof/>
          <w:lang w:val="en-US"/>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79994764"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5</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Client side</w:t>
      </w:r>
    </w:p>
    <w:p w14:paraId="4DD1F451" w14:textId="77777777" w:rsidR="00C20C5B" w:rsidRPr="0039650A" w:rsidRDefault="00C20C5B" w:rsidP="00C20C5B">
      <w:pPr>
        <w:jc w:val="center"/>
        <w:rPr>
          <w:lang w:val="en-US"/>
        </w:rPr>
      </w:pPr>
    </w:p>
    <w:p w14:paraId="5C2DE677" w14:textId="77777777" w:rsidR="00C20C5B" w:rsidRPr="0039650A" w:rsidRDefault="00C20C5B" w:rsidP="00C20C5B">
      <w:pPr>
        <w:keepNext/>
        <w:jc w:val="center"/>
        <w:rPr>
          <w:lang w:val="en-US"/>
        </w:rPr>
      </w:pPr>
      <w:r w:rsidRPr="0039650A">
        <w:rPr>
          <w:noProof/>
          <w:lang w:val="en-US"/>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15E6A0B5"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6</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Server side</w:t>
      </w:r>
    </w:p>
    <w:p w14:paraId="26669860" w14:textId="7CB20001" w:rsidR="00C20C5B" w:rsidRPr="0039650A" w:rsidRDefault="00C20C5B" w:rsidP="00C20C5B">
      <w:pPr>
        <w:rPr>
          <w:lang w:val="en-US"/>
        </w:rPr>
      </w:pPr>
    </w:p>
    <w:p w14:paraId="06A2089F" w14:textId="43A00FC1" w:rsidR="003A6BC9" w:rsidRPr="0039650A" w:rsidRDefault="003B53FD" w:rsidP="003A6BC9">
      <w:pPr>
        <w:rPr>
          <w:lang w:val="en-US"/>
        </w:rPr>
      </w:pPr>
      <w:r w:rsidRPr="0039650A">
        <w:rPr>
          <w:lang w:val="en-US"/>
        </w:rPr>
        <w:t>The same test was also successfully carried out on a smartphone at the same distance.</w:t>
      </w:r>
    </w:p>
    <w:p w14:paraId="165BE6AE" w14:textId="5EAD5DC1" w:rsidR="003A6BC9" w:rsidRPr="0039650A" w:rsidRDefault="003B53FD" w:rsidP="003B53FD">
      <w:pPr>
        <w:jc w:val="left"/>
        <w:rPr>
          <w:lang w:val="en-US"/>
        </w:rPr>
      </w:pPr>
      <w:r w:rsidRPr="0039650A">
        <w:rPr>
          <w:lang w:val="en-US"/>
        </w:rPr>
        <w:br w:type="page"/>
      </w:r>
    </w:p>
    <w:p w14:paraId="5EAECEC0" w14:textId="4B641FE4" w:rsidR="001E10E4" w:rsidRPr="0039650A" w:rsidRDefault="003B53FD" w:rsidP="001E10E4">
      <w:pPr>
        <w:pStyle w:val="Titre2"/>
        <w:rPr>
          <w:lang w:val="en-US"/>
        </w:rPr>
      </w:pPr>
      <w:bookmarkStart w:id="10" w:name="_Toc141687835"/>
      <w:r w:rsidRPr="0039650A">
        <w:rPr>
          <w:lang w:val="en-US"/>
        </w:rPr>
        <w:lastRenderedPageBreak/>
        <w:t>Conclusion</w:t>
      </w:r>
      <w:bookmarkEnd w:id="10"/>
    </w:p>
    <w:p w14:paraId="74CC819D" w14:textId="488F29C2" w:rsidR="001E10E4" w:rsidRPr="0039650A" w:rsidRDefault="003B53FD" w:rsidP="007D058E">
      <w:pPr>
        <w:rPr>
          <w:lang w:val="en-US"/>
        </w:rPr>
      </w:pPr>
      <w:r w:rsidRPr="0039650A">
        <w:rPr>
          <w:lang w:val="en-US"/>
        </w:rPr>
        <w:t>The following table shows the differences between a 433</w:t>
      </w:r>
      <w:r w:rsidR="00AA0E2D" w:rsidRPr="0039650A">
        <w:rPr>
          <w:lang w:val="en-US"/>
        </w:rPr>
        <w:t xml:space="preserve"> </w:t>
      </w:r>
      <w:r w:rsidRPr="0039650A">
        <w:rPr>
          <w:lang w:val="en-US"/>
        </w:rPr>
        <w:t xml:space="preserve">MHz RF transmission and a Wi-Fi </w:t>
      </w:r>
      <w:r w:rsidR="00AE0771" w:rsidRPr="0039650A">
        <w:rPr>
          <w:lang w:val="en-US"/>
        </w:rPr>
        <w:t>communication:</w:t>
      </w:r>
    </w:p>
    <w:tbl>
      <w:tblPr>
        <w:tblStyle w:val="TableauListe7Couleur"/>
        <w:tblW w:w="0" w:type="auto"/>
        <w:tblLook w:val="04A0" w:firstRow="1" w:lastRow="0" w:firstColumn="1" w:lastColumn="0" w:noHBand="0" w:noVBand="1"/>
      </w:tblPr>
      <w:tblGrid>
        <w:gridCol w:w="3261"/>
        <w:gridCol w:w="2976"/>
        <w:gridCol w:w="2825"/>
      </w:tblGrid>
      <w:tr w:rsidR="00724FBC" w:rsidRPr="0039650A"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Pr="0039650A" w:rsidRDefault="00724FBC" w:rsidP="007D058E">
            <w:pPr>
              <w:rPr>
                <w:rFonts w:eastAsiaTheme="minorEastAsia"/>
                <w:lang w:val="en-US"/>
              </w:rPr>
            </w:pPr>
          </w:p>
        </w:tc>
        <w:tc>
          <w:tcPr>
            <w:tcW w:w="2976" w:type="dxa"/>
          </w:tcPr>
          <w:p w14:paraId="41816CAF" w14:textId="26899FD9"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lang w:val="en-US"/>
              </w:rPr>
            </w:pPr>
            <w:r w:rsidRPr="0039650A">
              <w:rPr>
                <w:rFonts w:eastAsiaTheme="minorEastAsia"/>
                <w:b/>
                <w:bCs/>
                <w:lang w:val="en-US"/>
              </w:rPr>
              <w:t>Wi-Fi</w:t>
            </w:r>
          </w:p>
        </w:tc>
        <w:tc>
          <w:tcPr>
            <w:tcW w:w="2825" w:type="dxa"/>
          </w:tcPr>
          <w:p w14:paraId="1D3342C1" w14:textId="4CA1F292"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lang w:val="en-US"/>
              </w:rPr>
            </w:pPr>
            <w:r w:rsidRPr="0039650A">
              <w:rPr>
                <w:b/>
                <w:bCs/>
                <w:lang w:val="en-US"/>
              </w:rPr>
              <w:t>433 MHz RF</w:t>
            </w:r>
          </w:p>
        </w:tc>
      </w:tr>
      <w:tr w:rsidR="00724FBC" w:rsidRPr="0039650A"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Pr="0039650A" w:rsidRDefault="005E1D01" w:rsidP="007D058E">
            <w:pPr>
              <w:rPr>
                <w:rFonts w:eastAsiaTheme="minorEastAsia"/>
                <w:lang w:val="en-US"/>
              </w:rPr>
            </w:pPr>
            <w:r w:rsidRPr="0039650A">
              <w:rPr>
                <w:rFonts w:eastAsiaTheme="minorEastAsia"/>
                <w:lang w:val="en-US"/>
              </w:rPr>
              <w:t>Bandwidth</w:t>
            </w:r>
          </w:p>
        </w:tc>
        <w:tc>
          <w:tcPr>
            <w:tcW w:w="2976" w:type="dxa"/>
          </w:tcPr>
          <w:p w14:paraId="3D35A667" w14:textId="1A7D0011"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More than enough</w:t>
            </w:r>
          </w:p>
        </w:tc>
        <w:tc>
          <w:tcPr>
            <w:tcW w:w="2825" w:type="dxa"/>
          </w:tcPr>
          <w:p w14:paraId="4E3D9CE0" w14:textId="770E3EDD"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Just enough</w:t>
            </w:r>
          </w:p>
        </w:tc>
      </w:tr>
      <w:tr w:rsidR="00724FBC" w:rsidRPr="0039650A"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Pr="0039650A" w:rsidRDefault="005E1D01" w:rsidP="007D058E">
            <w:pPr>
              <w:rPr>
                <w:rFonts w:eastAsiaTheme="minorEastAsia"/>
                <w:lang w:val="en-US"/>
              </w:rPr>
            </w:pPr>
            <w:r w:rsidRPr="0039650A">
              <w:rPr>
                <w:rFonts w:eastAsiaTheme="minorEastAsia"/>
                <w:lang w:val="en-US"/>
              </w:rPr>
              <w:t xml:space="preserve">Range </w:t>
            </w:r>
          </w:p>
        </w:tc>
        <w:tc>
          <w:tcPr>
            <w:tcW w:w="2976" w:type="dxa"/>
          </w:tcPr>
          <w:p w14:paraId="364E3F19" w14:textId="2BA398F7" w:rsidR="00724FBC" w:rsidRPr="0039650A"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enough</w:t>
            </w:r>
          </w:p>
        </w:tc>
        <w:tc>
          <w:tcPr>
            <w:tcW w:w="2825" w:type="dxa"/>
          </w:tcPr>
          <w:p w14:paraId="72D77241" w14:textId="6B212114" w:rsidR="00724FBC" w:rsidRPr="0039650A"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More than enough</w:t>
            </w:r>
          </w:p>
        </w:tc>
      </w:tr>
      <w:tr w:rsidR="00724FBC" w:rsidRPr="0039650A"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Pr="0039650A" w:rsidRDefault="009507C2" w:rsidP="007D058E">
            <w:pPr>
              <w:rPr>
                <w:rFonts w:eastAsiaTheme="minorEastAsia"/>
                <w:lang w:val="en-US"/>
              </w:rPr>
            </w:pPr>
            <w:r w:rsidRPr="0039650A">
              <w:rPr>
                <w:rFonts w:eastAsiaTheme="minorEastAsia"/>
                <w:lang w:val="en-US"/>
              </w:rPr>
              <w:t>Disturbed by interference</w:t>
            </w:r>
          </w:p>
        </w:tc>
        <w:tc>
          <w:tcPr>
            <w:tcW w:w="2976" w:type="dxa"/>
          </w:tcPr>
          <w:p w14:paraId="77457CEC" w14:textId="016D5B90" w:rsidR="00724FBC" w:rsidRPr="0039650A"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No</w:t>
            </w:r>
            <w:r w:rsidR="00AE0771" w:rsidRPr="0039650A">
              <w:rPr>
                <w:rFonts w:eastAsiaTheme="minorEastAsia"/>
                <w:lang w:val="en-US"/>
              </w:rPr>
              <w:t xml:space="preserve"> (managed by </w:t>
            </w:r>
            <w:r w:rsidR="0086612D" w:rsidRPr="0039650A">
              <w:rPr>
                <w:rFonts w:eastAsiaTheme="minorEastAsia"/>
                <w:lang w:val="en-US"/>
              </w:rPr>
              <w:t>CSMA/CA</w:t>
            </w:r>
            <w:r w:rsidR="00AE0771" w:rsidRPr="0039650A">
              <w:rPr>
                <w:rFonts w:eastAsiaTheme="minorEastAsia"/>
                <w:lang w:val="en-US"/>
              </w:rPr>
              <w:t>)</w:t>
            </w:r>
          </w:p>
        </w:tc>
        <w:tc>
          <w:tcPr>
            <w:tcW w:w="2825" w:type="dxa"/>
          </w:tcPr>
          <w:p w14:paraId="3FD651A9" w14:textId="6093F205" w:rsidR="00724FBC"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Yes</w:t>
            </w:r>
          </w:p>
        </w:tc>
      </w:tr>
      <w:tr w:rsidR="00AE0771" w:rsidRPr="0039650A"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39650A" w:rsidRDefault="00AA0E2D" w:rsidP="007D058E">
            <w:pPr>
              <w:rPr>
                <w:rFonts w:eastAsiaTheme="minorEastAsia"/>
                <w:lang w:val="en-US"/>
              </w:rPr>
            </w:pPr>
            <w:r w:rsidRPr="0039650A">
              <w:rPr>
                <w:rFonts w:eastAsiaTheme="minorEastAsia"/>
                <w:lang w:val="en-US"/>
              </w:rPr>
              <w:t>Connection to the computer</w:t>
            </w:r>
          </w:p>
        </w:tc>
        <w:tc>
          <w:tcPr>
            <w:tcW w:w="2976" w:type="dxa"/>
          </w:tcPr>
          <w:p w14:paraId="250137A6" w14:textId="14FEDC44"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Wi-Fi / Ethernet</w:t>
            </w:r>
          </w:p>
        </w:tc>
        <w:tc>
          <w:tcPr>
            <w:tcW w:w="2825" w:type="dxa"/>
          </w:tcPr>
          <w:p w14:paraId="3AC0AFD3" w14:textId="587E4E32"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Serial port</w:t>
            </w:r>
          </w:p>
        </w:tc>
      </w:tr>
      <w:tr w:rsidR="009507C2" w:rsidRPr="0039650A"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Pr="0039650A" w:rsidRDefault="009507C2" w:rsidP="007D058E">
            <w:pPr>
              <w:rPr>
                <w:rFonts w:eastAsiaTheme="minorEastAsia"/>
                <w:lang w:val="en-US"/>
              </w:rPr>
            </w:pPr>
            <w:r w:rsidRPr="0039650A">
              <w:rPr>
                <w:rFonts w:eastAsiaTheme="minorEastAsia"/>
                <w:lang w:val="en-US"/>
              </w:rPr>
              <w:t>Base station module</w:t>
            </w:r>
          </w:p>
        </w:tc>
        <w:tc>
          <w:tcPr>
            <w:tcW w:w="2976" w:type="dxa"/>
          </w:tcPr>
          <w:p w14:paraId="34F8E1F2" w14:textId="48B85014"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Wi-Fi Router</w:t>
            </w:r>
          </w:p>
        </w:tc>
        <w:tc>
          <w:tcPr>
            <w:tcW w:w="2825" w:type="dxa"/>
          </w:tcPr>
          <w:p w14:paraId="4B00C2C7" w14:textId="2556C7EA"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To be designed</w:t>
            </w:r>
          </w:p>
        </w:tc>
      </w:tr>
      <w:tr w:rsidR="00724FBC" w:rsidRPr="0039650A"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Pr="0039650A" w:rsidRDefault="003B53FD" w:rsidP="007D058E">
            <w:pPr>
              <w:rPr>
                <w:rFonts w:eastAsiaTheme="minorEastAsia"/>
                <w:lang w:val="en-US"/>
              </w:rPr>
            </w:pPr>
            <w:r w:rsidRPr="0039650A">
              <w:rPr>
                <w:rFonts w:eastAsiaTheme="minorEastAsia"/>
                <w:lang w:val="en-US"/>
              </w:rPr>
              <w:t>Protocol</w:t>
            </w:r>
          </w:p>
        </w:tc>
        <w:tc>
          <w:tcPr>
            <w:tcW w:w="2976" w:type="dxa"/>
          </w:tcPr>
          <w:p w14:paraId="6AA1B57B" w14:textId="232FBAB1" w:rsidR="00724FBC" w:rsidRPr="0039650A"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TCP/UDP</w:t>
            </w:r>
          </w:p>
        </w:tc>
        <w:tc>
          <w:tcPr>
            <w:tcW w:w="2825" w:type="dxa"/>
          </w:tcPr>
          <w:p w14:paraId="58BC1848" w14:textId="2B61729B" w:rsidR="00724FBC" w:rsidRPr="0039650A"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To be designed</w:t>
            </w:r>
          </w:p>
        </w:tc>
      </w:tr>
    </w:tbl>
    <w:p w14:paraId="43E7144C" w14:textId="3ECFD370" w:rsidR="007D058E" w:rsidRPr="0039650A" w:rsidRDefault="00AA0E2D" w:rsidP="00AA0E2D">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1</w:t>
      </w:r>
      <w:r w:rsidRPr="0039650A">
        <w:rPr>
          <w:lang w:val="en-US"/>
        </w:rPr>
        <w:fldChar w:fldCharType="end"/>
      </w:r>
      <w:r w:rsidRPr="0039650A">
        <w:rPr>
          <w:lang w:val="en-US"/>
        </w:rPr>
        <w:t>: Comparison between Wi-Fi and 433 MHz RF</w:t>
      </w:r>
    </w:p>
    <w:p w14:paraId="4117BDC9" w14:textId="77777777" w:rsidR="0086612D" w:rsidRPr="0039650A" w:rsidRDefault="0086612D" w:rsidP="0086612D">
      <w:pPr>
        <w:rPr>
          <w:lang w:val="en-US"/>
        </w:rPr>
      </w:pPr>
    </w:p>
    <w:p w14:paraId="5622D633" w14:textId="04DFD635" w:rsidR="00D84A25" w:rsidRPr="0039650A" w:rsidRDefault="00D9546B" w:rsidP="00D9546B">
      <w:pPr>
        <w:rPr>
          <w:lang w:val="en-US"/>
        </w:rPr>
      </w:pPr>
      <w:r w:rsidRPr="0039650A">
        <w:rPr>
          <w:lang w:val="en-US"/>
        </w:rPr>
        <w:t xml:space="preserve">The critical issues are </w:t>
      </w:r>
      <w:r w:rsidR="00C231C4" w:rsidRPr="0039650A">
        <w:rPr>
          <w:lang w:val="en-US"/>
        </w:rPr>
        <w:t xml:space="preserve">the </w:t>
      </w:r>
      <w:r w:rsidRPr="0039650A">
        <w:rPr>
          <w:lang w:val="en-US"/>
        </w:rPr>
        <w:t>range and the ability to operate in a</w:t>
      </w:r>
      <w:r w:rsidR="0079122F" w:rsidRPr="0039650A">
        <w:rPr>
          <w:lang w:val="en-US"/>
        </w:rPr>
        <w:t xml:space="preserve">n </w:t>
      </w:r>
      <w:r w:rsidRPr="0039650A">
        <w:rPr>
          <w:lang w:val="en-US"/>
        </w:rPr>
        <w:t>environment</w:t>
      </w:r>
      <w:r w:rsidR="0079122F" w:rsidRPr="0039650A">
        <w:rPr>
          <w:lang w:val="en-US"/>
        </w:rPr>
        <w:t xml:space="preserve"> with </w:t>
      </w:r>
      <w:r w:rsidR="003F62F4" w:rsidRPr="0039650A">
        <w:rPr>
          <w:lang w:val="en-US"/>
        </w:rPr>
        <w:t>much</w:t>
      </w:r>
      <w:r w:rsidR="0079122F" w:rsidRPr="0039650A">
        <w:rPr>
          <w:lang w:val="en-US"/>
        </w:rPr>
        <w:t xml:space="preserve"> interference</w:t>
      </w:r>
      <w:r w:rsidRPr="0039650A">
        <w:rPr>
          <w:lang w:val="en-US"/>
        </w:rPr>
        <w:t xml:space="preserve">. </w:t>
      </w:r>
    </w:p>
    <w:p w14:paraId="03D90B34" w14:textId="41B4A67C" w:rsidR="00AE0771" w:rsidRPr="0039650A" w:rsidRDefault="00D9546B" w:rsidP="00D9546B">
      <w:pPr>
        <w:rPr>
          <w:lang w:val="en-US"/>
        </w:rPr>
      </w:pPr>
      <w:r w:rsidRPr="0039650A">
        <w:rPr>
          <w:lang w:val="en-US"/>
        </w:rPr>
        <w:t xml:space="preserve">The Wi-Fi solution is clearly better </w:t>
      </w:r>
      <w:r w:rsidR="00B54D3F" w:rsidRPr="0039650A">
        <w:rPr>
          <w:lang w:val="en-US"/>
        </w:rPr>
        <w:t xml:space="preserve">regarding </w:t>
      </w:r>
      <w:r w:rsidR="0079122F" w:rsidRPr="0039650A">
        <w:rPr>
          <w:lang w:val="en-US"/>
        </w:rPr>
        <w:t>its</w:t>
      </w:r>
      <w:r w:rsidRPr="0039650A">
        <w:rPr>
          <w:lang w:val="en-US"/>
        </w:rPr>
        <w:t xml:space="preserve"> ability to deal with interference</w:t>
      </w:r>
      <w:r w:rsidR="0079122F" w:rsidRPr="0039650A">
        <w:rPr>
          <w:lang w:val="en-US"/>
        </w:rPr>
        <w:t xml:space="preserve">. </w:t>
      </w:r>
      <w:r w:rsidRPr="0039650A">
        <w:rPr>
          <w:lang w:val="en-US"/>
        </w:rPr>
        <w:t xml:space="preserve"> </w:t>
      </w:r>
      <w:r w:rsidR="0079122F" w:rsidRPr="0039650A">
        <w:rPr>
          <w:lang w:val="en-US"/>
        </w:rPr>
        <w:t>T</w:t>
      </w:r>
      <w:r w:rsidRPr="0039650A">
        <w:rPr>
          <w:lang w:val="en-US"/>
        </w:rPr>
        <w:t>he 433 MHz RF solution should be avoided because there will be many teams during the event</w:t>
      </w:r>
      <w:r w:rsidR="00B54D3F" w:rsidRPr="0039650A">
        <w:rPr>
          <w:lang w:val="en-US"/>
        </w:rPr>
        <w:t>,</w:t>
      </w:r>
      <w:r w:rsidRPr="0039650A">
        <w:rPr>
          <w:lang w:val="en-US"/>
        </w:rPr>
        <w:t xml:space="preserve"> and communication without collision avoidance </w:t>
      </w:r>
      <w:r w:rsidR="003F62F4" w:rsidRPr="0039650A">
        <w:rPr>
          <w:lang w:val="en-US"/>
        </w:rPr>
        <w:t>will likely</w:t>
      </w:r>
      <w:r w:rsidR="001C44B7" w:rsidRPr="0039650A">
        <w:rPr>
          <w:lang w:val="en-US"/>
        </w:rPr>
        <w:t xml:space="preserve"> </w:t>
      </w:r>
      <w:r w:rsidRPr="0039650A">
        <w:rPr>
          <w:lang w:val="en-US"/>
        </w:rPr>
        <w:t>fail.</w:t>
      </w:r>
    </w:p>
    <w:p w14:paraId="7EE95BB5" w14:textId="6235E269" w:rsidR="00D84A25" w:rsidRPr="0039650A" w:rsidRDefault="00D84A25" w:rsidP="00D9546B">
      <w:pPr>
        <w:rPr>
          <w:lang w:val="en-US"/>
        </w:rPr>
      </w:pPr>
      <w:r w:rsidRPr="0039650A">
        <w:rPr>
          <w:lang w:val="en-US"/>
        </w:rPr>
        <w:t xml:space="preserve">For the range, </w:t>
      </w:r>
      <w:r w:rsidR="003C196D" w:rsidRPr="0039650A">
        <w:rPr>
          <w:lang w:val="en-US"/>
        </w:rPr>
        <w:t>the 433 MHz RF solution is better</w:t>
      </w:r>
      <w:r w:rsidR="00B54D3F" w:rsidRPr="0039650A">
        <w:rPr>
          <w:lang w:val="en-US"/>
        </w:rPr>
        <w:t>. However,</w:t>
      </w:r>
      <w:r w:rsidR="003C196D" w:rsidRPr="0039650A">
        <w:rPr>
          <w:lang w:val="en-US"/>
        </w:rPr>
        <w:t xml:space="preserve"> </w:t>
      </w:r>
      <w:r w:rsidRPr="0039650A">
        <w:rPr>
          <w:lang w:val="en-US"/>
        </w:rPr>
        <w:t xml:space="preserve">the tests </w:t>
      </w:r>
      <w:r w:rsidR="00623D3E" w:rsidRPr="0039650A">
        <w:rPr>
          <w:lang w:val="en-US"/>
        </w:rPr>
        <w:t>showed</w:t>
      </w:r>
      <w:r w:rsidRPr="0039650A">
        <w:rPr>
          <w:lang w:val="en-US"/>
        </w:rPr>
        <w:t xml:space="preserve"> </w:t>
      </w:r>
      <w:r w:rsidR="003C196D" w:rsidRPr="0039650A">
        <w:rPr>
          <w:lang w:val="en-US"/>
        </w:rPr>
        <w:t>th</w:t>
      </w:r>
      <w:r w:rsidR="0079122F" w:rsidRPr="0039650A">
        <w:rPr>
          <w:lang w:val="en-US"/>
        </w:rPr>
        <w:t>at the range</w:t>
      </w:r>
      <w:r w:rsidRPr="0039650A">
        <w:rPr>
          <w:lang w:val="en-US"/>
        </w:rPr>
        <w:t xml:space="preserve"> </w:t>
      </w:r>
      <w:r w:rsidR="00623D3E" w:rsidRPr="0039650A">
        <w:rPr>
          <w:lang w:val="en-US"/>
        </w:rPr>
        <w:t>was</w:t>
      </w:r>
      <w:r w:rsidRPr="0039650A">
        <w:rPr>
          <w:lang w:val="en-US"/>
        </w:rPr>
        <w:t xml:space="preserve"> </w:t>
      </w:r>
      <w:r w:rsidR="00623D3E" w:rsidRPr="0039650A">
        <w:rPr>
          <w:lang w:val="en-US"/>
        </w:rPr>
        <w:t>reachable</w:t>
      </w:r>
      <w:r w:rsidRPr="0039650A">
        <w:rPr>
          <w:lang w:val="en-US"/>
        </w:rPr>
        <w:t xml:space="preserve"> with </w:t>
      </w:r>
      <w:r w:rsidR="00623D3E" w:rsidRPr="0039650A">
        <w:rPr>
          <w:lang w:val="en-US"/>
        </w:rPr>
        <w:t xml:space="preserve">a classic </w:t>
      </w:r>
      <w:r w:rsidR="003C196D" w:rsidRPr="0039650A">
        <w:rPr>
          <w:lang w:val="en-US"/>
        </w:rPr>
        <w:t xml:space="preserve">Wi-Fi </w:t>
      </w:r>
      <w:r w:rsidR="00623D3E" w:rsidRPr="0039650A">
        <w:rPr>
          <w:lang w:val="en-US"/>
        </w:rPr>
        <w:t>route</w:t>
      </w:r>
      <w:r w:rsidR="003C196D" w:rsidRPr="0039650A">
        <w:rPr>
          <w:lang w:val="en-US"/>
        </w:rPr>
        <w:t>r.</w:t>
      </w:r>
    </w:p>
    <w:p w14:paraId="1DA25544" w14:textId="76281FF9" w:rsidR="00623D3E" w:rsidRPr="0039650A" w:rsidRDefault="00981D86" w:rsidP="00D9546B">
      <w:pPr>
        <w:rPr>
          <w:lang w:val="en-US"/>
        </w:rPr>
      </w:pPr>
      <w:r w:rsidRPr="0039650A">
        <w:rPr>
          <w:lang w:val="en-US"/>
        </w:rPr>
        <w:t>The Wi-Fi solution is the best option based on these two main criteria</w:t>
      </w:r>
      <w:r w:rsidR="000A509A" w:rsidRPr="0039650A">
        <w:rPr>
          <w:lang w:val="en-US"/>
        </w:rPr>
        <w:t>.</w:t>
      </w:r>
      <w:r w:rsidR="003C196D" w:rsidRPr="0039650A">
        <w:rPr>
          <w:lang w:val="en-US"/>
        </w:rPr>
        <w:t xml:space="preserve"> Moreover, </w:t>
      </w:r>
      <w:r w:rsidR="001C44B7" w:rsidRPr="0039650A">
        <w:rPr>
          <w:lang w:val="en-US"/>
        </w:rPr>
        <w:t>on the other criteria, the Wi-Fi solution has advantages.</w:t>
      </w:r>
    </w:p>
    <w:p w14:paraId="004303DB" w14:textId="55E14839" w:rsidR="003C196D" w:rsidRPr="0039650A" w:rsidRDefault="003C196D" w:rsidP="00D9546B">
      <w:pPr>
        <w:rPr>
          <w:lang w:val="en-US"/>
        </w:rPr>
      </w:pPr>
      <w:r w:rsidRPr="0039650A">
        <w:rPr>
          <w:lang w:val="en-US"/>
        </w:rPr>
        <w:t>The system will therefore use Wi-Fi communication with</w:t>
      </w:r>
      <w:r w:rsidR="001C44B7" w:rsidRPr="0039650A">
        <w:rPr>
          <w:lang w:val="en-US"/>
        </w:rPr>
        <w:t xml:space="preserve"> the</w:t>
      </w:r>
      <w:r w:rsidRPr="0039650A">
        <w:rPr>
          <w:lang w:val="en-US"/>
        </w:rPr>
        <w:t xml:space="preserve"> Nordic Semiconductors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Pr="0039650A">
        <w:rPr>
          <w:lang w:val="en-US"/>
        </w:rPr>
        <w:t xml:space="preserve"> module.</w:t>
      </w:r>
    </w:p>
    <w:p w14:paraId="776901DD" w14:textId="6961CCBA" w:rsidR="006E6423" w:rsidRPr="0039650A" w:rsidRDefault="00BA6685" w:rsidP="006E6423">
      <w:pPr>
        <w:pStyle w:val="Titre1"/>
        <w:rPr>
          <w:lang w:val="en-US"/>
        </w:rPr>
      </w:pPr>
      <w:r w:rsidRPr="0039650A">
        <w:rPr>
          <w:lang w:val="en-US"/>
        </w:rPr>
        <w:br w:type="page"/>
      </w:r>
      <w:bookmarkStart w:id="11" w:name="_Toc141687836"/>
      <w:r w:rsidR="006E6423" w:rsidRPr="0039650A">
        <w:rPr>
          <w:lang w:val="en-US"/>
        </w:rPr>
        <w:lastRenderedPageBreak/>
        <w:t>Technologies</w:t>
      </w:r>
      <w:bookmarkEnd w:id="11"/>
    </w:p>
    <w:p w14:paraId="54EA2DB2" w14:textId="3544FAC7" w:rsidR="006E6423" w:rsidRPr="0039650A" w:rsidRDefault="00086CC5" w:rsidP="00BA6685">
      <w:pPr>
        <w:jc w:val="left"/>
        <w:rPr>
          <w:lang w:val="en-US"/>
        </w:rPr>
      </w:pPr>
      <w:r w:rsidRPr="0039650A">
        <w:rPr>
          <w:lang w:val="en-US"/>
        </w:rPr>
        <w:t>CANBUS</w:t>
      </w:r>
    </w:p>
    <w:p w14:paraId="109620E9" w14:textId="59A1F4F9" w:rsidR="00086CC5" w:rsidRPr="0039650A" w:rsidRDefault="00086CC5" w:rsidP="00BA6685">
      <w:pPr>
        <w:jc w:val="left"/>
        <w:rPr>
          <w:lang w:val="en-US"/>
        </w:rPr>
      </w:pPr>
      <w:r w:rsidRPr="0039650A">
        <w:rPr>
          <w:lang w:val="en-US"/>
        </w:rPr>
        <w:t>GPS</w:t>
      </w:r>
    </w:p>
    <w:p w14:paraId="6FAE3F2E" w14:textId="2930EF51" w:rsidR="00086CC5" w:rsidRPr="0039650A" w:rsidRDefault="00086CC5" w:rsidP="00BA6685">
      <w:pPr>
        <w:jc w:val="left"/>
        <w:rPr>
          <w:lang w:val="en-US"/>
        </w:rPr>
      </w:pPr>
      <w:r w:rsidRPr="0039650A">
        <w:rPr>
          <w:lang w:val="en-US"/>
        </w:rPr>
        <w:t>SPI</w:t>
      </w:r>
    </w:p>
    <w:p w14:paraId="6D6482BE" w14:textId="518C5ED7" w:rsidR="00086CC5" w:rsidRPr="0039650A" w:rsidRDefault="00086CC5" w:rsidP="00BA6685">
      <w:pPr>
        <w:jc w:val="left"/>
        <w:rPr>
          <w:lang w:val="en-US"/>
        </w:rPr>
      </w:pPr>
      <w:r w:rsidRPr="0039650A">
        <w:rPr>
          <w:lang w:val="en-US"/>
        </w:rPr>
        <w:t>UART</w:t>
      </w:r>
    </w:p>
    <w:p w14:paraId="7739F7C2" w14:textId="77777777" w:rsidR="006E6423" w:rsidRPr="0039650A" w:rsidRDefault="006E6423" w:rsidP="00BA6685">
      <w:pPr>
        <w:jc w:val="left"/>
        <w:rPr>
          <w:lang w:val="en-US"/>
        </w:rPr>
      </w:pPr>
    </w:p>
    <w:p w14:paraId="1D4E4234" w14:textId="36E7D743" w:rsidR="00BA6685" w:rsidRPr="0039650A" w:rsidRDefault="006E6423" w:rsidP="00BA6685">
      <w:pPr>
        <w:jc w:val="left"/>
        <w:rPr>
          <w:lang w:val="en-US"/>
        </w:rPr>
      </w:pPr>
      <w:r w:rsidRPr="0039650A">
        <w:rPr>
          <w:lang w:val="en-US"/>
        </w:rPr>
        <w:br w:type="page"/>
      </w:r>
    </w:p>
    <w:p w14:paraId="5E0B3457" w14:textId="53E7A24B" w:rsidR="00760C8A" w:rsidRPr="0039650A" w:rsidRDefault="00BA6685" w:rsidP="00760C8A">
      <w:pPr>
        <w:pStyle w:val="Titre1"/>
        <w:rPr>
          <w:lang w:val="en-US"/>
        </w:rPr>
      </w:pPr>
      <w:bookmarkStart w:id="12" w:name="_Toc141687837"/>
      <w:r w:rsidRPr="0039650A">
        <w:rPr>
          <w:lang w:val="en-US"/>
        </w:rPr>
        <w:lastRenderedPageBreak/>
        <w:t>Hardware development</w:t>
      </w:r>
      <w:bookmarkEnd w:id="12"/>
    </w:p>
    <w:p w14:paraId="1B2D1E17" w14:textId="3E9CA8B8" w:rsidR="00760C8A" w:rsidRPr="0039650A" w:rsidRDefault="00760C8A" w:rsidP="00760C8A">
      <w:pPr>
        <w:pStyle w:val="Titre2"/>
        <w:rPr>
          <w:lang w:val="en-US"/>
        </w:rPr>
      </w:pPr>
      <w:bookmarkStart w:id="13" w:name="_Toc141687838"/>
      <w:r w:rsidRPr="0039650A">
        <w:rPr>
          <w:lang w:val="en-US"/>
        </w:rPr>
        <w:t>Bloc diagram</w:t>
      </w:r>
      <w:bookmarkEnd w:id="13"/>
    </w:p>
    <w:p w14:paraId="2CE82276" w14:textId="77777777" w:rsidR="00760C8A" w:rsidRPr="0039650A" w:rsidRDefault="00760C8A" w:rsidP="00760C8A">
      <w:pPr>
        <w:rPr>
          <w:lang w:val="en-US"/>
        </w:rPr>
      </w:pPr>
    </w:p>
    <w:p w14:paraId="7CBE0317" w14:textId="784A0CCE" w:rsidR="00760C8A" w:rsidRPr="0039650A" w:rsidRDefault="00760C8A" w:rsidP="00760C8A">
      <w:pPr>
        <w:jc w:val="center"/>
        <w:rPr>
          <w:lang w:val="en-US"/>
        </w:rPr>
      </w:pPr>
      <w:r w:rsidRPr="0039650A">
        <w:rPr>
          <w:noProof/>
          <w:lang w:val="en-US"/>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Pr="0039650A" w:rsidRDefault="00760C8A" w:rsidP="00760C8A">
      <w:pPr>
        <w:jc w:val="center"/>
        <w:rPr>
          <w:lang w:val="en-US"/>
        </w:rPr>
      </w:pPr>
    </w:p>
    <w:p w14:paraId="66E9422F" w14:textId="77777777" w:rsidR="00760C8A" w:rsidRPr="0039650A" w:rsidRDefault="00760C8A" w:rsidP="00760C8A">
      <w:pPr>
        <w:jc w:val="center"/>
        <w:rPr>
          <w:lang w:val="en-US"/>
        </w:rPr>
      </w:pPr>
    </w:p>
    <w:p w14:paraId="20897BFF" w14:textId="0BDA70CF" w:rsidR="00760C8A" w:rsidRPr="0039650A" w:rsidRDefault="00760C8A" w:rsidP="00760C8A">
      <w:pPr>
        <w:rPr>
          <w:lang w:val="en-US"/>
        </w:rPr>
      </w:pPr>
      <w:r w:rsidRPr="0039650A">
        <w:rPr>
          <w:lang w:val="en-US"/>
        </w:rPr>
        <w:t>This diagram shows the general architecture of the telemetry system</w:t>
      </w:r>
      <w:r w:rsidR="00086CC5" w:rsidRPr="0039650A">
        <w:rPr>
          <w:lang w:val="en-US"/>
        </w:rPr>
        <w:t>’s onboard device</w:t>
      </w:r>
      <w:r w:rsidRPr="0039650A">
        <w:rPr>
          <w:lang w:val="en-US"/>
        </w:rPr>
        <w:t>.</w:t>
      </w:r>
    </w:p>
    <w:p w14:paraId="5566BC2E" w14:textId="77777777" w:rsidR="00760C8A" w:rsidRPr="0039650A" w:rsidRDefault="00760C8A" w:rsidP="00760C8A">
      <w:pPr>
        <w:rPr>
          <w:lang w:val="en-US"/>
        </w:rPr>
      </w:pPr>
      <w:r w:rsidRPr="0039650A">
        <w:rPr>
          <w:lang w:val="en-US"/>
        </w:rPr>
        <w:t xml:space="preserve">The main controller (nRF5340) is the central element of the system. </w:t>
      </w:r>
    </w:p>
    <w:p w14:paraId="614E02AE" w14:textId="77777777" w:rsidR="00760C8A" w:rsidRPr="0039650A" w:rsidRDefault="00760C8A" w:rsidP="00760C8A">
      <w:pPr>
        <w:rPr>
          <w:lang w:val="en-US"/>
        </w:rPr>
      </w:pPr>
      <w:r w:rsidRPr="0039650A">
        <w:rPr>
          <w:lang w:val="en-US"/>
        </w:rPr>
        <w:t>The CAN controller is connected to the nRF5340 via an SPI bus. On the other side, it is connected to the CAN bus to communicate with the BMS, the inverter, and all the sensors.</w:t>
      </w:r>
    </w:p>
    <w:p w14:paraId="08C9C27A" w14:textId="77777777" w:rsidR="00760C8A" w:rsidRPr="0039650A" w:rsidRDefault="00760C8A" w:rsidP="00760C8A">
      <w:pPr>
        <w:rPr>
          <w:lang w:val="en-US"/>
        </w:rPr>
      </w:pPr>
      <w:r w:rsidRPr="0039650A">
        <w:rPr>
          <w:lang w:val="en-US"/>
        </w:rP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Pr="0039650A" w:rsidRDefault="00760C8A" w:rsidP="00760C8A">
      <w:pPr>
        <w:rPr>
          <w:lang w:val="en-US"/>
        </w:rPr>
      </w:pPr>
      <w:r w:rsidRPr="0039650A">
        <w:rPr>
          <w:lang w:val="en-US"/>
        </w:rPr>
        <w:t>The microSD card is connected to the nRF5340 via an SPI bus. The microSD card serves to store the measurements of the telemetry system. The memory card also holds a configuration file.</w:t>
      </w:r>
    </w:p>
    <w:p w14:paraId="28DBB311" w14:textId="77777777" w:rsidR="00760C8A" w:rsidRPr="0039650A" w:rsidRDefault="00760C8A" w:rsidP="00760C8A">
      <w:pPr>
        <w:rPr>
          <w:lang w:val="en-US"/>
        </w:rPr>
      </w:pPr>
      <w:r w:rsidRPr="0039650A">
        <w:rPr>
          <w:lang w:val="en-US"/>
        </w:rPr>
        <w:t>The nRF7002 chip handles Wi-Fi communication. It is connected to the nRF5340 via a QSPI bus. As for the GPS module, the Wi-Fi module uses an external antenna to improve the transmission.</w:t>
      </w:r>
    </w:p>
    <w:p w14:paraId="3398D03A" w14:textId="6EE3D946" w:rsidR="00760C8A" w:rsidRPr="0039650A" w:rsidRDefault="00760C8A" w:rsidP="00760C8A">
      <w:pPr>
        <w:rPr>
          <w:lang w:val="en-US"/>
        </w:rPr>
      </w:pPr>
      <w:r w:rsidRPr="0039650A">
        <w:rPr>
          <w:lang w:val="en-US"/>
        </w:rPr>
        <w:t>The last peripheral is a UART interface. The telemetry system does not use it. It is just there for debugging purposes and future system improvements (to connect an onboard computer, for example).</w:t>
      </w:r>
    </w:p>
    <w:p w14:paraId="649482D6" w14:textId="1D418547" w:rsidR="006D08A5" w:rsidRPr="0039650A" w:rsidRDefault="00760C8A" w:rsidP="006D08A5">
      <w:pPr>
        <w:pStyle w:val="Titre2"/>
        <w:rPr>
          <w:lang w:val="en-US"/>
        </w:rPr>
      </w:pPr>
      <w:bookmarkStart w:id="14" w:name="_Toc141687839"/>
      <w:r w:rsidRPr="0039650A">
        <w:rPr>
          <w:lang w:val="en-US"/>
        </w:rPr>
        <w:lastRenderedPageBreak/>
        <w:t xml:space="preserve">Main </w:t>
      </w:r>
      <w:r w:rsidR="006D08A5" w:rsidRPr="0039650A">
        <w:rPr>
          <w:lang w:val="en-US"/>
        </w:rPr>
        <w:t>SoC</w:t>
      </w:r>
      <w:bookmarkEnd w:id="14"/>
    </w:p>
    <w:p w14:paraId="306C4786" w14:textId="498E1E12" w:rsidR="006D08A5" w:rsidRPr="0039650A" w:rsidRDefault="006D08A5" w:rsidP="006D08A5">
      <w:pPr>
        <w:rPr>
          <w:lang w:val="en-US"/>
        </w:rPr>
      </w:pPr>
      <w:r w:rsidRPr="0039650A">
        <w:rPr>
          <w:lang w:val="en-US"/>
        </w:rPr>
        <w:t xml:space="preserve">An SoC (System on Chip) needs to be chosen for the project. </w:t>
      </w:r>
      <w:r w:rsidR="00981D86" w:rsidRPr="0039650A">
        <w:rPr>
          <w:lang w:val="en-US"/>
        </w:rPr>
        <w:t>The SoC must be available on a development kit to be able to start to program the telemetry system before the hardware is manufactured</w:t>
      </w:r>
      <w:r w:rsidRPr="0039650A">
        <w:rPr>
          <w:lang w:val="en-US"/>
        </w:rPr>
        <w:t>. The Nordic nRF7002-DK is a development kit that integrates the Wi-Fi chip chosen in the Transmission Technology section. The host SoC of this kit is the nRF5340.</w:t>
      </w:r>
    </w:p>
    <w:p w14:paraId="4500BC37" w14:textId="6B30C4AC" w:rsidR="006D08A5" w:rsidRPr="0039650A" w:rsidRDefault="006D08A5" w:rsidP="006D08A5">
      <w:pPr>
        <w:rPr>
          <w:lang w:val="en-US"/>
        </w:rPr>
      </w:pPr>
      <w:r w:rsidRPr="0039650A">
        <w:rPr>
          <w:lang w:val="en-US"/>
        </w:rPr>
        <w:t xml:space="preserve">The nRF5340 is a high-performance SoC from Nordic Semiconductors. It integrates two Arm Cortex-M33 processors, Bluetooth, high-speed SPI/QSPI, and more </w:t>
      </w:r>
      <w:r w:rsidR="00760C8A" w:rsidRPr="0039650A">
        <w:rPr>
          <w:lang w:val="en-US"/>
        </w:rPr>
        <w:t>great</w:t>
      </w:r>
      <w:r w:rsidRPr="0039650A">
        <w:rPr>
          <w:lang w:val="en-US"/>
        </w:rPr>
        <w:t xml:space="preserve"> features. The application processor can be clocked at 64 or 128 MHz and</w:t>
      </w:r>
      <w:r w:rsidR="00CE33F7" w:rsidRPr="0039650A">
        <w:rPr>
          <w:lang w:val="en-US"/>
        </w:rPr>
        <w:t xml:space="preserve"> is</w:t>
      </w:r>
      <w:r w:rsidRPr="0039650A">
        <w:rPr>
          <w:lang w:val="en-US"/>
        </w:rP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Pr="0039650A" w:rsidRDefault="006D08A5" w:rsidP="001D0423">
      <w:pPr>
        <w:rPr>
          <w:lang w:val="en-US"/>
        </w:rPr>
      </w:pPr>
      <w:r w:rsidRPr="0039650A">
        <w:rPr>
          <w:lang w:val="en-US"/>
        </w:rPr>
        <w:t>This processor is powerful enough for the system, and its availability in a development kit makes it the perfect choice.</w:t>
      </w:r>
    </w:p>
    <w:p w14:paraId="694B5C27" w14:textId="54788D91" w:rsidR="00B84650" w:rsidRPr="0039650A" w:rsidRDefault="00B84650" w:rsidP="001D0423">
      <w:pPr>
        <w:rPr>
          <w:lang w:val="en-US"/>
        </w:rPr>
      </w:pPr>
      <w:r w:rsidRPr="0039650A">
        <w:rPr>
          <w:lang w:val="en-US"/>
        </w:rPr>
        <w:t>The system will use the development kit with a custom PCB directly plugged into it to avoid spending too much time on hardware development.</w:t>
      </w:r>
    </w:p>
    <w:p w14:paraId="0B917DC0" w14:textId="77777777" w:rsidR="009A6F95" w:rsidRPr="0039650A" w:rsidRDefault="009A6F95" w:rsidP="001D0423">
      <w:pPr>
        <w:rPr>
          <w:lang w:val="en-US"/>
        </w:rPr>
      </w:pPr>
    </w:p>
    <w:p w14:paraId="0CBA3118" w14:textId="77777777" w:rsidR="00B84650" w:rsidRPr="0039650A" w:rsidRDefault="00B84650" w:rsidP="001D0423">
      <w:pPr>
        <w:rPr>
          <w:lang w:val="en-US"/>
        </w:rPr>
      </w:pPr>
    </w:p>
    <w:p w14:paraId="1683D7B7" w14:textId="77777777" w:rsidR="00B84650" w:rsidRPr="0039650A" w:rsidRDefault="00B84650" w:rsidP="00B84650">
      <w:pPr>
        <w:keepNext/>
        <w:jc w:val="center"/>
        <w:rPr>
          <w:lang w:val="en-US"/>
        </w:rPr>
      </w:pPr>
      <w:r w:rsidRPr="0039650A">
        <w:rPr>
          <w:noProof/>
          <w:lang w:val="en-US"/>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64FE60C9" w:rsidR="00B84650" w:rsidRPr="0039650A" w:rsidRDefault="00B84650" w:rsidP="00B8465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7</w:t>
      </w:r>
      <w:r w:rsidRPr="0039650A">
        <w:rPr>
          <w:lang w:val="en-US"/>
        </w:rPr>
        <w:fldChar w:fldCharType="end"/>
      </w:r>
      <w:r w:rsidRPr="0039650A">
        <w:rPr>
          <w:lang w:val="en-US"/>
        </w:rPr>
        <w:t xml:space="preserve">: </w:t>
      </w:r>
      <w:r w:rsidR="008A25A1" w:rsidRPr="0039650A">
        <w:rPr>
          <w:lang w:val="en-US"/>
        </w:rPr>
        <w:t>Development Kit</w:t>
      </w:r>
    </w:p>
    <w:p w14:paraId="404D7DED" w14:textId="39992DCE" w:rsidR="00B9040B" w:rsidRPr="0039650A" w:rsidRDefault="009A6F95" w:rsidP="00760C8A">
      <w:pPr>
        <w:jc w:val="left"/>
        <w:rPr>
          <w:lang w:val="en-US"/>
        </w:rPr>
      </w:pPr>
      <w:r w:rsidRPr="0039650A">
        <w:rPr>
          <w:lang w:val="en-US"/>
        </w:rPr>
        <w:br w:type="page"/>
      </w:r>
    </w:p>
    <w:p w14:paraId="67D12E25" w14:textId="709CB1F6" w:rsidR="001D0423" w:rsidRPr="0039650A" w:rsidRDefault="001D0423" w:rsidP="00E0617E">
      <w:pPr>
        <w:pStyle w:val="Titre2"/>
        <w:rPr>
          <w:lang w:val="en-US"/>
        </w:rPr>
      </w:pPr>
      <w:bookmarkStart w:id="15" w:name="_Toc141687840"/>
      <w:r w:rsidRPr="0039650A">
        <w:rPr>
          <w:lang w:val="en-US"/>
        </w:rPr>
        <w:lastRenderedPageBreak/>
        <w:t>GPS Module</w:t>
      </w:r>
      <w:bookmarkEnd w:id="15"/>
    </w:p>
    <w:p w14:paraId="00EC18D4" w14:textId="7ACA1960" w:rsidR="00760C8A" w:rsidRPr="0039650A" w:rsidRDefault="00760C8A" w:rsidP="00500B56">
      <w:pPr>
        <w:pStyle w:val="Sous-titre2"/>
        <w:rPr>
          <w:rStyle w:val="Accentuationlgre"/>
          <w:i w:val="0"/>
          <w:iCs w:val="0"/>
          <w:color w:val="808080" w:themeColor="background1" w:themeShade="80"/>
          <w:lang w:val="en-US"/>
        </w:rPr>
      </w:pPr>
      <w:r w:rsidRPr="0039650A">
        <w:rPr>
          <w:rStyle w:val="Accentuationlgre"/>
          <w:i w:val="0"/>
          <w:iCs w:val="0"/>
          <w:color w:val="808080" w:themeColor="background1" w:themeShade="80"/>
          <w:lang w:val="en-US"/>
        </w:rPr>
        <w:t>Overview</w:t>
      </w:r>
    </w:p>
    <w:p w14:paraId="1F6831DC" w14:textId="71716389" w:rsidR="00760C8A" w:rsidRPr="0039650A" w:rsidRDefault="005E2F47" w:rsidP="005E2F47">
      <w:pPr>
        <w:rPr>
          <w:lang w:val="en-US"/>
        </w:rPr>
      </w:pPr>
      <w:r w:rsidRPr="0039650A">
        <w:rPr>
          <w:lang w:val="en-US"/>
        </w:rPr>
        <w:t>The telemetry system needs to include a GNSS</w:t>
      </w:r>
      <w:r w:rsidR="00F70FF1" w:rsidRPr="0039650A">
        <w:rPr>
          <w:rStyle w:val="Titre1Car"/>
          <w:lang w:val="en-US"/>
        </w:rPr>
        <w:t xml:space="preserve"> </w:t>
      </w:r>
      <w:r w:rsidR="00F70FF1" w:rsidRPr="0039650A">
        <w:rPr>
          <w:rStyle w:val="hgkelc"/>
          <w:lang w:val="en-US"/>
        </w:rPr>
        <w:t>(Global Navigation Satellite Systems)</w:t>
      </w:r>
      <w:r w:rsidRPr="0039650A">
        <w:rPr>
          <w:lang w:val="en-US"/>
        </w:rPr>
        <w:t xml:space="preserve"> module. U-</w:t>
      </w:r>
      <w:proofErr w:type="spellStart"/>
      <w:r w:rsidRPr="0039650A">
        <w:rPr>
          <w:lang w:val="en-US"/>
        </w:rPr>
        <w:t>Blox</w:t>
      </w:r>
      <w:proofErr w:type="spellEnd"/>
      <w:r w:rsidRPr="0039650A">
        <w:rPr>
          <w:lang w:val="en-US"/>
        </w:rPr>
        <w:t xml:space="preserve"> is a leading provider of GNSS solutions. They produce high-quality positioning chips, modules, and antennas. Three GNSS solutions were studied. </w:t>
      </w:r>
    </w:p>
    <w:p w14:paraId="5D2F8011" w14:textId="77777777" w:rsidR="000C6DD3" w:rsidRPr="0039650A" w:rsidRDefault="005E2F47" w:rsidP="000C6DD3">
      <w:pPr>
        <w:jc w:val="left"/>
        <w:rPr>
          <w:noProof/>
          <w:lang w:val="en-US"/>
        </w:rPr>
      </w:pPr>
      <w:r w:rsidRPr="0039650A">
        <w:rPr>
          <w:lang w:val="en-US"/>
        </w:rPr>
        <w:t>The first is the SAM-M10Q module. It is an all-in-one module with an internal antenna. It has a UART and an I2C interface. Integrating this module into the design is easy and straightforward.</w:t>
      </w:r>
      <w:r w:rsidR="000C6DD3" w:rsidRPr="0039650A">
        <w:rPr>
          <w:noProof/>
          <w:lang w:val="en-US"/>
        </w:rPr>
        <w:t xml:space="preserve"> </w:t>
      </w:r>
    </w:p>
    <w:p w14:paraId="584FA9DF" w14:textId="77777777" w:rsidR="000C6DD3" w:rsidRPr="0039650A" w:rsidRDefault="000C6DD3" w:rsidP="000C6DD3">
      <w:pPr>
        <w:keepNext/>
        <w:jc w:val="center"/>
        <w:rPr>
          <w:lang w:val="en-US"/>
        </w:rPr>
      </w:pPr>
      <w:r w:rsidRPr="0039650A">
        <w:rPr>
          <w:noProof/>
          <w:lang w:val="en-US"/>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0A8F84E" w:rsidR="005E2F47"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8</w:t>
      </w:r>
      <w:r w:rsidRPr="0039650A">
        <w:rPr>
          <w:lang w:val="en-US"/>
        </w:rPr>
        <w:fldChar w:fldCharType="end"/>
      </w:r>
      <w:r w:rsidRPr="0039650A">
        <w:rPr>
          <w:lang w:val="en-US"/>
        </w:rPr>
        <w:t>: SAM-M10Q module</w:t>
      </w:r>
    </w:p>
    <w:p w14:paraId="5B289429" w14:textId="77777777" w:rsidR="000C6DD3" w:rsidRPr="0039650A" w:rsidRDefault="000C6DD3" w:rsidP="000C6DD3">
      <w:pPr>
        <w:rPr>
          <w:lang w:val="en-US"/>
        </w:rPr>
      </w:pPr>
    </w:p>
    <w:p w14:paraId="0701F582" w14:textId="669F3F5C" w:rsidR="000C6DD3" w:rsidRPr="0039650A" w:rsidRDefault="005E2F47" w:rsidP="005E2F47">
      <w:pPr>
        <w:rPr>
          <w:lang w:val="en-US"/>
        </w:rPr>
      </w:pPr>
      <w:r w:rsidRPr="0039650A">
        <w:rPr>
          <w:lang w:val="en-US"/>
        </w:rPr>
        <w:t xml:space="preserve">The second option is the MAX-M10S module. The specifications of this module are </w:t>
      </w:r>
      <w:proofErr w:type="gramStart"/>
      <w:r w:rsidRPr="0039650A">
        <w:rPr>
          <w:lang w:val="en-US"/>
        </w:rPr>
        <w:t>similar to</w:t>
      </w:r>
      <w:proofErr w:type="gramEnd"/>
      <w:r w:rsidRPr="0039650A">
        <w:rPr>
          <w:lang w:val="en-US"/>
        </w:rPr>
        <w:t xml:space="preserve"> the first module. It also has a UART and an I2C interface. </w:t>
      </w:r>
      <w:r w:rsidR="00F70FF1" w:rsidRPr="0039650A">
        <w:rPr>
          <w:lang w:val="en-US"/>
        </w:rPr>
        <w:t>H</w:t>
      </w:r>
      <w:r w:rsidRPr="0039650A">
        <w:rPr>
          <w:lang w:val="en-US"/>
        </w:rPr>
        <w:t>owever,</w:t>
      </w:r>
      <w:r w:rsidR="00F70FF1" w:rsidRPr="0039650A">
        <w:rPr>
          <w:lang w:val="en-US"/>
        </w:rPr>
        <w:t xml:space="preserve"> it</w:t>
      </w:r>
      <w:r w:rsidRPr="0039650A">
        <w:rPr>
          <w:lang w:val="en-US"/>
        </w:rP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Pr="0039650A" w:rsidRDefault="002B63B6" w:rsidP="005E2F47">
      <w:pPr>
        <w:rPr>
          <w:lang w:val="en-US"/>
        </w:rPr>
      </w:pPr>
      <w:r w:rsidRPr="0039650A">
        <w:rPr>
          <w:lang w:val="en-US"/>
        </w:rPr>
        <w:object w:dxaOrig="8592" w:dyaOrig="426" w14:anchorId="65A0E074">
          <v:shape id="_x0000_i1026" type="#_x0000_t75" style="width:429.85pt;height:21.6pt" o:ole="">
            <v:imagedata r:id="rId22" o:title=""/>
          </v:shape>
          <o:OLEObject Type="Embed" ProgID="Word.Document.12" ShapeID="_x0000_i1026" DrawAspect="Content" ObjectID="_1752646932" r:id="rId23">
            <o:FieldCodes>\s</o:FieldCodes>
          </o:OLEObject>
        </w:object>
      </w:r>
    </w:p>
    <w:p w14:paraId="32D29E6B" w14:textId="77777777" w:rsidR="000C6DD3" w:rsidRPr="0039650A" w:rsidRDefault="000C6DD3" w:rsidP="000C6DD3">
      <w:pPr>
        <w:keepNext/>
        <w:jc w:val="center"/>
        <w:rPr>
          <w:lang w:val="en-US"/>
        </w:rPr>
      </w:pPr>
      <w:r w:rsidRPr="0039650A">
        <w:rPr>
          <w:noProof/>
          <w:lang w:val="en-US"/>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C5C354D" w:rsidR="00BB36D4"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9</w:t>
      </w:r>
      <w:r w:rsidRPr="0039650A">
        <w:rPr>
          <w:lang w:val="en-US"/>
        </w:rPr>
        <w:fldChar w:fldCharType="end"/>
      </w:r>
      <w:r w:rsidRPr="0039650A">
        <w:rPr>
          <w:lang w:val="en-US"/>
        </w:rPr>
        <w:t>: MAX-M10S module</w:t>
      </w:r>
    </w:p>
    <w:p w14:paraId="1A5FC5E3" w14:textId="77777777" w:rsidR="000C6DD3" w:rsidRPr="0039650A" w:rsidRDefault="000C6DD3" w:rsidP="000C6DD3">
      <w:pPr>
        <w:jc w:val="center"/>
        <w:rPr>
          <w:lang w:val="en-US"/>
        </w:rPr>
      </w:pPr>
    </w:p>
    <w:p w14:paraId="7E1E4197" w14:textId="77777777" w:rsidR="000C6DD3" w:rsidRPr="0039650A" w:rsidRDefault="005E2F47" w:rsidP="005E2F47">
      <w:pPr>
        <w:rPr>
          <w:lang w:val="en-US"/>
        </w:rPr>
      </w:pPr>
      <w:r w:rsidRPr="0039650A">
        <w:rPr>
          <w:lang w:val="en-US"/>
        </w:rPr>
        <w:t>The last considered option is the UBX-M9140. It has two UART interfaces, one SPI, one I2C, and one USB interface. Unlike the two first options, this is not a module but a chip. It is much smaller than the modules, but the integration of this chip</w:t>
      </w:r>
      <w:r w:rsidR="005F07A2" w:rsidRPr="0039650A">
        <w:rPr>
          <w:lang w:val="en-US"/>
        </w:rPr>
        <w:t xml:space="preserve"> in the design</w:t>
      </w:r>
      <w:r w:rsidRPr="0039650A">
        <w:rPr>
          <w:lang w:val="en-US"/>
        </w:rPr>
        <w:t xml:space="preserve"> is much more complicated.</w:t>
      </w:r>
    </w:p>
    <w:p w14:paraId="42DBF8F9" w14:textId="77777777" w:rsidR="000C6DD3" w:rsidRPr="0039650A" w:rsidRDefault="000C6DD3" w:rsidP="000C6DD3">
      <w:pPr>
        <w:keepNext/>
        <w:jc w:val="center"/>
        <w:rPr>
          <w:lang w:val="en-US"/>
        </w:rPr>
      </w:pPr>
      <w:r w:rsidRPr="0039650A">
        <w:rPr>
          <w:noProof/>
          <w:lang w:val="en-US"/>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556E1DC" w:rsidR="005E2F47" w:rsidRPr="0039650A" w:rsidRDefault="000C6DD3" w:rsidP="000C6DD3">
      <w:pPr>
        <w:pStyle w:val="Lgende"/>
        <w:jc w:val="center"/>
        <w:rPr>
          <w:noProof/>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10</w:t>
      </w:r>
      <w:r w:rsidRPr="0039650A">
        <w:rPr>
          <w:lang w:val="en-US"/>
        </w:rPr>
        <w:fldChar w:fldCharType="end"/>
      </w:r>
      <w:r w:rsidRPr="0039650A">
        <w:rPr>
          <w:lang w:val="en-US"/>
        </w:rPr>
        <w:t>: UBX-M9140 chip</w:t>
      </w:r>
    </w:p>
    <w:p w14:paraId="18384B2C" w14:textId="77777777" w:rsidR="005F07A2" w:rsidRPr="0039650A" w:rsidRDefault="005F07A2" w:rsidP="005E2F47">
      <w:pPr>
        <w:rPr>
          <w:lang w:val="en-US"/>
        </w:rPr>
      </w:pPr>
    </w:p>
    <w:p w14:paraId="15C422CB" w14:textId="7503A02E" w:rsidR="005E2F47" w:rsidRPr="0039650A" w:rsidRDefault="005E2F47" w:rsidP="005E2F47">
      <w:pPr>
        <w:rPr>
          <w:lang w:val="en-US"/>
        </w:rPr>
      </w:pPr>
      <w:r w:rsidRPr="0039650A">
        <w:rPr>
          <w:lang w:val="en-US"/>
        </w:rPr>
        <w:lastRenderedPageBreak/>
        <w:t>These solutions are equivalent in terms of precision (standard precision). They all support concurrent reception of four GNSS (</w:t>
      </w:r>
      <w:r w:rsidR="005F07A2" w:rsidRPr="0039650A">
        <w:rPr>
          <w:lang w:val="en-US"/>
        </w:rPr>
        <w:t>GPS, GLONASS</w:t>
      </w:r>
      <w:r w:rsidRPr="0039650A">
        <w:rPr>
          <w:lang w:val="en-US"/>
        </w:rPr>
        <w:t xml:space="preserve">, Galileo, and </w:t>
      </w:r>
      <w:proofErr w:type="spellStart"/>
      <w:r w:rsidRPr="0039650A">
        <w:rPr>
          <w:lang w:val="en-US"/>
        </w:rPr>
        <w:t>BeiDou</w:t>
      </w:r>
      <w:proofErr w:type="spellEnd"/>
      <w:r w:rsidRPr="0039650A">
        <w:rPr>
          <w:lang w:val="en-US"/>
        </w:rPr>
        <w:t>). As the system will be placed in a housing in the car, the GNSS module needs to have an external antenna because it needs to be pointed at the sky. The first option is</w:t>
      </w:r>
      <w:r w:rsidR="00981D86" w:rsidRPr="0039650A">
        <w:rPr>
          <w:lang w:val="en-US"/>
        </w:rPr>
        <w:t>,</w:t>
      </w:r>
      <w:r w:rsidRPr="0039650A">
        <w:rPr>
          <w:lang w:val="en-US"/>
        </w:rPr>
        <w:t xml:space="preserve"> therefore</w:t>
      </w:r>
      <w:r w:rsidR="00981D86" w:rsidRPr="0039650A">
        <w:rPr>
          <w:lang w:val="en-US"/>
        </w:rPr>
        <w:t>,</w:t>
      </w:r>
      <w:r w:rsidRPr="0039650A">
        <w:rPr>
          <w:lang w:val="en-US"/>
        </w:rPr>
        <w:t xml:space="preserve"> not possible. As the system does not need to be </w:t>
      </w:r>
      <w:r w:rsidR="008A5BE9" w:rsidRPr="0039650A">
        <w:rPr>
          <w:lang w:val="en-US"/>
        </w:rPr>
        <w:t>extremely</w:t>
      </w:r>
      <w:r w:rsidRPr="0039650A">
        <w:rPr>
          <w:lang w:val="en-US"/>
        </w:rPr>
        <w:t xml:space="preserve"> small, the second option (MAX-M10S) can be chosen to avoid spending too much time developing the electronic schematics.</w:t>
      </w:r>
    </w:p>
    <w:p w14:paraId="0FDDFAE4" w14:textId="5342CADB" w:rsidR="00B9040B" w:rsidRPr="0039650A" w:rsidRDefault="00981D86" w:rsidP="00B9040B">
      <w:pPr>
        <w:jc w:val="left"/>
        <w:rPr>
          <w:noProof/>
          <w:lang w:val="en-US"/>
        </w:rPr>
      </w:pPr>
      <w:r w:rsidRPr="0039650A">
        <w:rPr>
          <w:lang w:val="en-US"/>
        </w:rPr>
        <w:t>The ANN-MB antenna from the same manufacturer is the best option to work with this module</w:t>
      </w:r>
      <w:r w:rsidR="005E2F47" w:rsidRPr="0039650A">
        <w:rPr>
          <w:lang w:val="en-US"/>
        </w:rPr>
        <w:t>.</w:t>
      </w:r>
      <w:r w:rsidR="00B9040B" w:rsidRPr="0039650A">
        <w:rPr>
          <w:noProof/>
          <w:lang w:val="en-US"/>
        </w:rPr>
        <w:t xml:space="preserve"> </w:t>
      </w:r>
    </w:p>
    <w:p w14:paraId="307A0BA0" w14:textId="77777777" w:rsidR="009A6F95" w:rsidRPr="0039650A" w:rsidRDefault="00B9040B" w:rsidP="009A6F95">
      <w:pPr>
        <w:keepNext/>
        <w:jc w:val="center"/>
        <w:rPr>
          <w:lang w:val="en-US"/>
        </w:rPr>
      </w:pPr>
      <w:r w:rsidRPr="0039650A">
        <w:rPr>
          <w:noProof/>
          <w:lang w:val="en-US"/>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4A4FDEF5" w:rsidR="00E0617E" w:rsidRPr="0039650A" w:rsidRDefault="009A6F95" w:rsidP="009A6F9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11</w:t>
      </w:r>
      <w:r w:rsidRPr="0039650A">
        <w:rPr>
          <w:lang w:val="en-US"/>
        </w:rPr>
        <w:fldChar w:fldCharType="end"/>
      </w:r>
      <w:r w:rsidRPr="0039650A">
        <w:rPr>
          <w:lang w:val="en-US"/>
        </w:rPr>
        <w:t>: GPS Antenna</w:t>
      </w:r>
    </w:p>
    <w:p w14:paraId="63491DFD" w14:textId="77777777" w:rsidR="00760C8A" w:rsidRPr="0039650A" w:rsidRDefault="00760C8A" w:rsidP="00760C8A">
      <w:pPr>
        <w:rPr>
          <w:lang w:val="en-US"/>
        </w:rPr>
      </w:pPr>
    </w:p>
    <w:p w14:paraId="6F0A302D" w14:textId="77777777" w:rsidR="00760C8A" w:rsidRPr="0039650A" w:rsidRDefault="00760C8A" w:rsidP="00760C8A">
      <w:pPr>
        <w:rPr>
          <w:lang w:val="en-US"/>
        </w:rPr>
      </w:pPr>
    </w:p>
    <w:p w14:paraId="61DB0106" w14:textId="77777777" w:rsidR="00760C8A" w:rsidRPr="0039650A" w:rsidRDefault="00760C8A" w:rsidP="00760C8A">
      <w:pPr>
        <w:rPr>
          <w:lang w:val="en-US"/>
        </w:rPr>
      </w:pPr>
    </w:p>
    <w:p w14:paraId="3E1D5067" w14:textId="3F845CD6" w:rsidR="00760C8A" w:rsidRPr="0039650A" w:rsidRDefault="00760C8A" w:rsidP="00760C8A">
      <w:pPr>
        <w:pStyle w:val="Sous-titre2"/>
        <w:rPr>
          <w:lang w:val="en-US"/>
        </w:rPr>
      </w:pPr>
      <w:r w:rsidRPr="0039650A">
        <w:rPr>
          <w:lang w:val="en-US"/>
        </w:rPr>
        <w:t>Schematics</w:t>
      </w:r>
    </w:p>
    <w:p w14:paraId="00C51901" w14:textId="1D10DA06" w:rsidR="00984E1D" w:rsidRPr="0039650A" w:rsidRDefault="00984E1D" w:rsidP="00984E1D">
      <w:pPr>
        <w:rPr>
          <w:lang w:val="en-US"/>
        </w:rPr>
      </w:pPr>
      <w:r w:rsidRPr="0039650A">
        <w:rPr>
          <w:lang w:val="en-US"/>
        </w:rPr>
        <w:t xml:space="preserve">This schematic shows the circuitry of the GPS module. The module is connected to the nRF5340 using a UART communication. </w:t>
      </w:r>
    </w:p>
    <w:p w14:paraId="245CF5A9" w14:textId="77777777" w:rsidR="00984E1D" w:rsidRPr="0039650A" w:rsidRDefault="00984E1D" w:rsidP="00984E1D">
      <w:pPr>
        <w:rPr>
          <w:lang w:val="en-US"/>
        </w:rPr>
      </w:pPr>
      <w:r w:rsidRPr="0039650A">
        <w:rPr>
          <w:lang w:val="en-US"/>
        </w:rPr>
        <w:t>On the RF side of the module, a circuit permits activating the antenna's power supply. The VCC_RF pin provides the antenna's power supply, and the LNA_EN pin provides the activation signal.</w:t>
      </w:r>
    </w:p>
    <w:p w14:paraId="1B901333" w14:textId="6034AFAE" w:rsidR="00F5333A" w:rsidRPr="0039650A" w:rsidRDefault="00984E1D" w:rsidP="00984E1D">
      <w:pPr>
        <w:rPr>
          <w:noProof/>
          <w:lang w:val="en-US"/>
        </w:rPr>
      </w:pPr>
      <w:r w:rsidRPr="0039650A">
        <w:rPr>
          <w:lang w:val="en-US"/>
        </w:rPr>
        <w:t xml:space="preserve">The jumper on the left side permits to isolate the module and links the UART port to a connector. This allows </w:t>
      </w:r>
      <w:r w:rsidR="00F70FF1" w:rsidRPr="0039650A">
        <w:rPr>
          <w:lang w:val="en-US"/>
        </w:rPr>
        <w:t>to connect</w:t>
      </w:r>
      <w:r w:rsidRPr="0039650A">
        <w:rPr>
          <w:lang w:val="en-US"/>
        </w:rPr>
        <w:t xml:space="preserve"> the module directly to a computer and configuring the module with the </w:t>
      </w:r>
      <w:r w:rsidR="00981D86" w:rsidRPr="0039650A">
        <w:rPr>
          <w:lang w:val="en-US"/>
        </w:rPr>
        <w:t>u</w:t>
      </w:r>
      <w:r w:rsidRPr="0039650A">
        <w:rPr>
          <w:lang w:val="en-US"/>
        </w:rPr>
        <w:t>-</w:t>
      </w:r>
      <w:r w:rsidR="00981D86" w:rsidRPr="0039650A">
        <w:rPr>
          <w:lang w:val="en-US"/>
        </w:rPr>
        <w:t>c</w:t>
      </w:r>
      <w:r w:rsidRPr="0039650A">
        <w:rPr>
          <w:lang w:val="en-US"/>
        </w:rPr>
        <w:t>enter</w:t>
      </w:r>
      <w:r w:rsidR="00981D86" w:rsidRPr="0039650A">
        <w:rPr>
          <w:lang w:val="en-US"/>
        </w:rPr>
        <w:t>2</w:t>
      </w:r>
      <w:r w:rsidRPr="0039650A">
        <w:rPr>
          <w:lang w:val="en-US"/>
        </w:rPr>
        <w:t xml:space="preserve"> software.</w:t>
      </w:r>
      <w:r w:rsidR="007F2300" w:rsidRPr="0039650A">
        <w:rPr>
          <w:noProof/>
          <w:lang w:val="en-US"/>
        </w:rPr>
        <w:t xml:space="preserve"> </w:t>
      </w:r>
    </w:p>
    <w:p w14:paraId="33FD728C" w14:textId="41050C78" w:rsidR="00F5333A" w:rsidRPr="0039650A" w:rsidRDefault="00F5333A" w:rsidP="00984E1D">
      <w:pPr>
        <w:rPr>
          <w:noProof/>
          <w:lang w:val="en-US"/>
        </w:rPr>
      </w:pPr>
      <w:r w:rsidRPr="0039650A">
        <w:rPr>
          <w:noProof/>
          <w:lang w:val="en-US"/>
        </w:rPr>
        <w:t xml:space="preserve">Shorting SB7 permits </w:t>
      </w:r>
      <w:r w:rsidR="00F70FF1" w:rsidRPr="0039650A">
        <w:rPr>
          <w:noProof/>
          <w:lang w:val="en-US"/>
        </w:rPr>
        <w:t>to generate</w:t>
      </w:r>
      <w:r w:rsidRPr="0039650A">
        <w:rPr>
          <w:noProof/>
          <w:lang w:val="en-US"/>
        </w:rPr>
        <w:t xml:space="preserve"> a hardware reset. SB8 </w:t>
      </w:r>
      <w:r w:rsidR="00981D86" w:rsidRPr="0039650A">
        <w:rPr>
          <w:noProof/>
          <w:lang w:val="en-US"/>
        </w:rPr>
        <w:t>allows</w:t>
      </w:r>
      <w:r w:rsidRPr="0039650A">
        <w:rPr>
          <w:noProof/>
          <w:lang w:val="en-US"/>
        </w:rPr>
        <w:t xml:space="preserve"> to enter in safeboot mode.</w:t>
      </w:r>
    </w:p>
    <w:p w14:paraId="6E1AEE1B" w14:textId="77777777" w:rsidR="00761353" w:rsidRPr="0039650A" w:rsidRDefault="007F2300" w:rsidP="00761353">
      <w:pPr>
        <w:keepNext/>
        <w:jc w:val="center"/>
        <w:rPr>
          <w:lang w:val="en-US"/>
        </w:rPr>
      </w:pPr>
      <w:r w:rsidRPr="0039650A">
        <w:rPr>
          <w:noProof/>
          <w:lang w:val="en-US"/>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0892C3D5" w:rsidR="00984E1D"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12</w:t>
      </w:r>
      <w:r w:rsidRPr="0039650A">
        <w:rPr>
          <w:lang w:val="en-US"/>
        </w:rPr>
        <w:fldChar w:fldCharType="end"/>
      </w:r>
      <w:r w:rsidRPr="0039650A">
        <w:rPr>
          <w:lang w:val="en-US"/>
        </w:rPr>
        <w:t>: GPS schematic</w:t>
      </w:r>
    </w:p>
    <w:p w14:paraId="1904C81A" w14:textId="77777777" w:rsidR="00761353" w:rsidRPr="0039650A" w:rsidRDefault="00761353" w:rsidP="00761353">
      <w:pPr>
        <w:rPr>
          <w:lang w:val="en-US"/>
        </w:rPr>
      </w:pPr>
    </w:p>
    <w:p w14:paraId="01CEA19F" w14:textId="56B61932" w:rsidR="00D71425" w:rsidRPr="0039650A" w:rsidRDefault="00D71425" w:rsidP="00984E1D">
      <w:pPr>
        <w:rPr>
          <w:noProof/>
          <w:lang w:val="en-US"/>
        </w:rPr>
      </w:pPr>
      <w:r w:rsidRPr="0039650A">
        <w:rPr>
          <w:noProof/>
          <w:lang w:val="en-US"/>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Pr="0039650A" w:rsidRDefault="007F2300" w:rsidP="00984E1D">
      <w:pPr>
        <w:rPr>
          <w:lang w:val="en-US"/>
        </w:rPr>
      </w:pPr>
    </w:p>
    <w:p w14:paraId="39FB1EDD" w14:textId="77777777" w:rsidR="00761353" w:rsidRPr="0039650A" w:rsidRDefault="007F2300" w:rsidP="00761353">
      <w:pPr>
        <w:keepNext/>
        <w:jc w:val="center"/>
        <w:rPr>
          <w:lang w:val="en-US"/>
        </w:rPr>
      </w:pPr>
      <w:r w:rsidRPr="0039650A">
        <w:rPr>
          <w:noProof/>
          <w:lang w:val="en-US"/>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301A7A22" w:rsidR="00760C8A"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13</w:t>
      </w:r>
      <w:r w:rsidRPr="0039650A">
        <w:rPr>
          <w:lang w:val="en-US"/>
        </w:rPr>
        <w:fldChar w:fldCharType="end"/>
      </w:r>
      <w:r w:rsidRPr="0039650A">
        <w:rPr>
          <w:lang w:val="en-US"/>
        </w:rPr>
        <w:t>: Nordic Dev Kit socket and GPS level shifter schematic</w:t>
      </w:r>
    </w:p>
    <w:p w14:paraId="49FAD2F0" w14:textId="77777777" w:rsidR="00761353" w:rsidRPr="0039650A" w:rsidRDefault="00761353" w:rsidP="00761353">
      <w:pPr>
        <w:rPr>
          <w:lang w:val="en-US"/>
        </w:rPr>
      </w:pPr>
    </w:p>
    <w:p w14:paraId="67681B22" w14:textId="0D170E34" w:rsidR="00106F63" w:rsidRPr="0039650A" w:rsidRDefault="00106F63" w:rsidP="00106F63">
      <w:pPr>
        <w:pStyle w:val="Titre2"/>
        <w:rPr>
          <w:lang w:val="en-US"/>
        </w:rPr>
      </w:pPr>
      <w:bookmarkStart w:id="17" w:name="_Toc141687841"/>
      <w:r w:rsidRPr="0039650A">
        <w:rPr>
          <w:lang w:val="en-US"/>
        </w:rPr>
        <w:t>CAN Bus Controller</w:t>
      </w:r>
      <w:bookmarkEnd w:id="17"/>
    </w:p>
    <w:p w14:paraId="0B2B6725" w14:textId="77542E88" w:rsidR="007F2300" w:rsidRPr="0039650A" w:rsidRDefault="007F2300" w:rsidP="00500B56">
      <w:pPr>
        <w:pStyle w:val="Sous-titre2"/>
        <w:rPr>
          <w:lang w:val="en-US"/>
        </w:rPr>
      </w:pPr>
      <w:r w:rsidRPr="0039650A">
        <w:rPr>
          <w:rStyle w:val="Accentuationlgre"/>
          <w:i w:val="0"/>
          <w:iCs w:val="0"/>
          <w:color w:val="808080" w:themeColor="background1" w:themeShade="80"/>
          <w:lang w:val="en-US"/>
        </w:rPr>
        <w:t>Overview</w:t>
      </w:r>
    </w:p>
    <w:p w14:paraId="0F01648A" w14:textId="2CF8DD93" w:rsidR="00B84650" w:rsidRPr="0039650A" w:rsidRDefault="00E1028D" w:rsidP="00106F63">
      <w:pPr>
        <w:rPr>
          <w:lang w:val="en-US"/>
        </w:rPr>
      </w:pPr>
      <w:r w:rsidRPr="0039650A">
        <w:rPr>
          <w:lang w:val="en-US"/>
        </w:rPr>
        <w:t>The telemetry system communicates with the sensors by the CAN bus. For this purpose, a CAN Controller must be selected. The MCP2515 is a CAN controller manufactured by Microchip.</w:t>
      </w:r>
      <w:r w:rsidR="00D04C20" w:rsidRPr="0039650A">
        <w:rPr>
          <w:lang w:val="en-US"/>
        </w:rPr>
        <w:t xml:space="preserve"> It </w:t>
      </w:r>
      <w:r w:rsidR="00D04C20" w:rsidRPr="0039650A">
        <w:rPr>
          <w:lang w:val="en-US"/>
        </w:rPr>
        <w:lastRenderedPageBreak/>
        <w:t xml:space="preserve">implements the CAN specification, Version 2.0B. It </w:t>
      </w:r>
      <w:proofErr w:type="gramStart"/>
      <w:r w:rsidR="00D04C20" w:rsidRPr="0039650A">
        <w:rPr>
          <w:lang w:val="en-US"/>
        </w:rPr>
        <w:t>is capable of transmitting</w:t>
      </w:r>
      <w:proofErr w:type="gramEnd"/>
      <w:r w:rsidR="00D04C20" w:rsidRPr="0039650A">
        <w:rPr>
          <w:lang w:val="en-US"/>
        </w:rPr>
        <w:t xml:space="preserve"> and receiving both standard and extended data frames.</w:t>
      </w:r>
      <w:r w:rsidRPr="0039650A">
        <w:rPr>
          <w:lang w:val="en-US"/>
        </w:rPr>
        <w:t xml:space="preserve"> It has an SPI interface to relate to the main SoC. This module handles all functions for receiving and transmitting messages on the CAN Bus. </w:t>
      </w:r>
    </w:p>
    <w:p w14:paraId="1AA9863E" w14:textId="74B8FE78" w:rsidR="00B84650" w:rsidRPr="0039650A" w:rsidRDefault="00E1028D" w:rsidP="00B84650">
      <w:pPr>
        <w:rPr>
          <w:lang w:val="en-US"/>
        </w:rPr>
      </w:pPr>
      <w:r w:rsidRPr="0039650A">
        <w:rPr>
          <w:lang w:val="en-US"/>
        </w:rPr>
        <w:t xml:space="preserve">A CAN </w:t>
      </w:r>
      <w:r w:rsidR="003A4426" w:rsidRPr="0039650A">
        <w:rPr>
          <w:lang w:val="en-US"/>
        </w:rPr>
        <w:t xml:space="preserve">transceiver </w:t>
      </w:r>
      <w:r w:rsidRPr="0039650A">
        <w:rPr>
          <w:lang w:val="en-US"/>
        </w:rPr>
        <w:t>must be used to generate the CANH and CANL signals.</w:t>
      </w:r>
      <w:r w:rsidR="00B84650" w:rsidRPr="0039650A">
        <w:rPr>
          <w:lang w:val="en-US"/>
        </w:rPr>
        <w:t xml:space="preserve"> The SN65HVD232 is a standard CAN </w:t>
      </w:r>
      <w:r w:rsidR="003A4426" w:rsidRPr="0039650A">
        <w:rPr>
          <w:lang w:val="en-US"/>
        </w:rPr>
        <w:t>transceiver</w:t>
      </w:r>
      <w:r w:rsidR="00B84650" w:rsidRPr="0039650A">
        <w:rPr>
          <w:lang w:val="en-US"/>
        </w:rPr>
        <w:t xml:space="preserve">. It just needs the </w:t>
      </w:r>
      <w:r w:rsidR="003A4426" w:rsidRPr="0039650A">
        <w:rPr>
          <w:lang w:val="en-US"/>
        </w:rPr>
        <w:t>TXCAN</w:t>
      </w:r>
      <w:r w:rsidR="00B84650" w:rsidRPr="0039650A">
        <w:rPr>
          <w:lang w:val="en-US"/>
        </w:rPr>
        <w:t xml:space="preserve"> and </w:t>
      </w:r>
      <w:r w:rsidR="003A4426" w:rsidRPr="0039650A">
        <w:rPr>
          <w:lang w:val="en-US"/>
        </w:rPr>
        <w:t>RXCAN</w:t>
      </w:r>
      <w:r w:rsidR="00B84650" w:rsidRPr="0039650A">
        <w:rPr>
          <w:lang w:val="en-US"/>
        </w:rPr>
        <w:t xml:space="preserve"> signals to generate the CANH and CANL signals. </w:t>
      </w:r>
    </w:p>
    <w:p w14:paraId="7B453EC5" w14:textId="446AD95E" w:rsidR="00DD25E7" w:rsidRPr="0039650A" w:rsidRDefault="00CF789F" w:rsidP="007F2300">
      <w:pPr>
        <w:pStyle w:val="Sous-titre2"/>
        <w:rPr>
          <w:rFonts w:eastAsiaTheme="minorHAnsi"/>
          <w:color w:val="auto"/>
          <w:spacing w:val="0"/>
          <w:sz w:val="22"/>
          <w:lang w:val="en-US"/>
        </w:rPr>
      </w:pPr>
      <w:r w:rsidRPr="0039650A">
        <w:rPr>
          <w:rFonts w:eastAsiaTheme="minorHAnsi"/>
          <w:color w:val="auto"/>
          <w:spacing w:val="0"/>
          <w:sz w:val="22"/>
          <w:lang w:val="en-US"/>
        </w:rPr>
        <w:t xml:space="preserve">The car environment is noisy and harsh, so the CAN must be protected against interference using EMC protections. </w:t>
      </w:r>
      <w:r w:rsidR="00981D86" w:rsidRPr="0039650A">
        <w:rPr>
          <w:rFonts w:eastAsiaTheme="minorHAnsi"/>
          <w:color w:val="auto"/>
          <w:spacing w:val="0"/>
          <w:sz w:val="22"/>
          <w:lang w:val="en-US"/>
        </w:rPr>
        <w:t>All CAN connections must be made with shielded twisted pair cables in the car to reduce noise</w:t>
      </w:r>
      <w:r w:rsidRPr="0039650A">
        <w:rPr>
          <w:rFonts w:eastAsiaTheme="minorHAnsi"/>
          <w:color w:val="auto"/>
          <w:spacing w:val="0"/>
          <w:sz w:val="22"/>
          <w:lang w:val="en-US"/>
        </w:rPr>
        <w:t>.</w:t>
      </w:r>
    </w:p>
    <w:p w14:paraId="4A0968E8" w14:textId="77777777" w:rsidR="00D164DA" w:rsidRPr="0039650A" w:rsidRDefault="00D164DA" w:rsidP="007F2300">
      <w:pPr>
        <w:pStyle w:val="Sous-titre2"/>
        <w:rPr>
          <w:rFonts w:eastAsiaTheme="minorHAnsi"/>
          <w:color w:val="auto"/>
          <w:spacing w:val="0"/>
          <w:sz w:val="22"/>
          <w:lang w:val="en-US"/>
        </w:rPr>
      </w:pPr>
    </w:p>
    <w:p w14:paraId="3CCBC4B3" w14:textId="05F3FFF1" w:rsidR="007F2300" w:rsidRPr="0039650A" w:rsidRDefault="007F2300" w:rsidP="007F2300">
      <w:pPr>
        <w:pStyle w:val="Sous-titre2"/>
        <w:rPr>
          <w:lang w:val="en-US"/>
        </w:rPr>
      </w:pPr>
      <w:r w:rsidRPr="0039650A">
        <w:rPr>
          <w:lang w:val="en-US"/>
        </w:rPr>
        <w:t>Schematics</w:t>
      </w:r>
    </w:p>
    <w:p w14:paraId="3A8EC0AC" w14:textId="77777777" w:rsidR="003A4426" w:rsidRPr="0039650A" w:rsidRDefault="003A4426" w:rsidP="003A4426">
      <w:pPr>
        <w:rPr>
          <w:lang w:val="en-US"/>
        </w:rPr>
      </w:pPr>
      <w:r w:rsidRPr="0039650A">
        <w:rPr>
          <w:lang w:val="en-US"/>
        </w:rPr>
        <w:t xml:space="preserve">As for the GPS module, the CAN controller also works with 3.3 V signals and needs a level shifter to communicate with the nRF7002-DK. </w:t>
      </w:r>
    </w:p>
    <w:p w14:paraId="16207345" w14:textId="728F4699" w:rsidR="003A4426" w:rsidRPr="0039650A" w:rsidRDefault="003A4426" w:rsidP="003A4426">
      <w:pPr>
        <w:rPr>
          <w:lang w:val="en-US"/>
        </w:rPr>
      </w:pPr>
      <w:r w:rsidRPr="0039650A">
        <w:rPr>
          <w:lang w:val="en-US"/>
        </w:rPr>
        <w:t xml:space="preserve">The CAN Controller (MCP251) is </w:t>
      </w:r>
      <w:r w:rsidR="00981D86" w:rsidRPr="0039650A">
        <w:rPr>
          <w:lang w:val="en-US"/>
        </w:rPr>
        <w:t>a tiny microprocessor requiring</w:t>
      </w:r>
      <w:r w:rsidRPr="0039650A">
        <w:rPr>
          <w:lang w:val="en-US"/>
        </w:rPr>
        <w:t xml:space="preserve"> its own oscillator. The system uses a 16 MHz crystal oscillator. The TXCAN and RXCAN pins are directly connected to the CAN transceiver (SN65HVD232), which generates the CANH and CANL signals.</w:t>
      </w:r>
    </w:p>
    <w:p w14:paraId="0151BCAB" w14:textId="77777777" w:rsidR="003A4426" w:rsidRPr="0039650A" w:rsidRDefault="003A4426" w:rsidP="003A4426">
      <w:pPr>
        <w:rPr>
          <w:lang w:val="en-US"/>
        </w:rPr>
      </w:pPr>
    </w:p>
    <w:p w14:paraId="1DDDC86D" w14:textId="77777777" w:rsidR="00761353" w:rsidRPr="0039650A" w:rsidRDefault="00351681" w:rsidP="00761353">
      <w:pPr>
        <w:pStyle w:val="Sous-titre2"/>
        <w:keepNext/>
        <w:jc w:val="center"/>
        <w:rPr>
          <w:lang w:val="en-US"/>
        </w:rPr>
      </w:pPr>
      <w:r w:rsidRPr="0039650A">
        <w:rPr>
          <w:noProof/>
          <w:lang w:val="en-US"/>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73E1DC78"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14</w:t>
      </w:r>
      <w:r w:rsidRPr="0039650A">
        <w:rPr>
          <w:lang w:val="en-US"/>
        </w:rPr>
        <w:fldChar w:fldCharType="end"/>
      </w:r>
      <w:r w:rsidRPr="0039650A">
        <w:rPr>
          <w:lang w:val="en-US"/>
        </w:rPr>
        <w:t>: Can controller schematic</w:t>
      </w:r>
    </w:p>
    <w:p w14:paraId="25F8602A" w14:textId="77777777" w:rsidR="00761353" w:rsidRPr="0039650A" w:rsidRDefault="00761353" w:rsidP="00761353">
      <w:pPr>
        <w:rPr>
          <w:lang w:val="en-US"/>
        </w:rPr>
      </w:pPr>
    </w:p>
    <w:p w14:paraId="623B4346" w14:textId="77777777" w:rsidR="00FE04EB" w:rsidRPr="0039650A" w:rsidRDefault="00FE04EB" w:rsidP="00FE04EB">
      <w:pPr>
        <w:rPr>
          <w:lang w:val="en-US"/>
        </w:rPr>
      </w:pPr>
      <w:r w:rsidRPr="0039650A">
        <w:rPr>
          <w:lang w:val="en-US"/>
        </w:rP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Pr="0039650A" w:rsidRDefault="00FE04EB" w:rsidP="00FE04EB">
      <w:pPr>
        <w:rPr>
          <w:lang w:val="en-US"/>
        </w:rPr>
      </w:pPr>
      <w:r w:rsidRPr="0039650A">
        <w:rPr>
          <w:lang w:val="en-US"/>
        </w:rPr>
        <w:lastRenderedPageBreak/>
        <w:t xml:space="preserve">Two tiny capacitors help to filter high frequencies. </w:t>
      </w:r>
    </w:p>
    <w:p w14:paraId="756F9FDD" w14:textId="448343EE" w:rsidR="00DD25E7" w:rsidRPr="0039650A" w:rsidRDefault="00FE04EB" w:rsidP="00FE04EB">
      <w:pPr>
        <w:rPr>
          <w:lang w:val="en-US"/>
        </w:rPr>
      </w:pPr>
      <w:r w:rsidRPr="0039650A">
        <w:rPr>
          <w:lang w:val="en-US"/>
        </w:rPr>
        <w:t xml:space="preserve">The last elements of EMC protection are the two TVS diodes. TVS (Transient Voltage Suppressor) diodes permit </w:t>
      </w:r>
      <w:r w:rsidR="00696216" w:rsidRPr="0039650A">
        <w:rPr>
          <w:lang w:val="en-US"/>
        </w:rPr>
        <w:t>to suppress</w:t>
      </w:r>
      <w:r w:rsidRPr="0039650A">
        <w:rPr>
          <w:lang w:val="en-US"/>
        </w:rPr>
        <w:t xml:space="preserve"> the transient voltage created by the common mode choke to avoid damaging the CAN transceiver.</w:t>
      </w:r>
    </w:p>
    <w:p w14:paraId="63E8826C" w14:textId="1388F7C8" w:rsidR="00773CB7" w:rsidRPr="0039650A" w:rsidRDefault="00480F26" w:rsidP="00FE04EB">
      <w:pPr>
        <w:rPr>
          <w:lang w:val="en-US"/>
        </w:rPr>
      </w:pPr>
      <w:r w:rsidRPr="0039650A">
        <w:rPr>
          <w:lang w:val="en-US"/>
        </w:rPr>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Pr="0039650A" w:rsidRDefault="007455B7" w:rsidP="00FE04EB">
      <w:pPr>
        <w:rPr>
          <w:lang w:val="en-US"/>
        </w:rPr>
      </w:pPr>
      <w:r w:rsidRPr="0039650A">
        <w:rPr>
          <w:lang w:val="en-US"/>
        </w:rPr>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rsidRPr="0039650A">
        <w:rPr>
          <w:lang w:val="en-US"/>
        </w:rPr>
        <w:t xml:space="preserve">optimized </w:t>
      </w:r>
      <w:r w:rsidRPr="0039650A">
        <w:rPr>
          <w:lang w:val="en-US"/>
        </w:rPr>
        <w:t>terminating resistor.</w:t>
      </w:r>
    </w:p>
    <w:p w14:paraId="6BC81998" w14:textId="77777777" w:rsidR="007455B7" w:rsidRPr="0039650A" w:rsidRDefault="007455B7" w:rsidP="00FE04EB">
      <w:pPr>
        <w:rPr>
          <w:lang w:val="en-US"/>
        </w:rPr>
      </w:pPr>
    </w:p>
    <w:tbl>
      <w:tblPr>
        <w:tblStyle w:val="Grilledutableau"/>
        <w:tblW w:w="8359" w:type="dxa"/>
        <w:jc w:val="center"/>
        <w:tblLook w:val="04A0" w:firstRow="1" w:lastRow="0" w:firstColumn="1" w:lastColumn="0" w:noHBand="0" w:noVBand="1"/>
      </w:tblPr>
      <w:tblGrid>
        <w:gridCol w:w="2972"/>
        <w:gridCol w:w="2977"/>
        <w:gridCol w:w="709"/>
        <w:gridCol w:w="1701"/>
      </w:tblGrid>
      <w:tr w:rsidR="00CF789F" w:rsidRPr="0039650A" w14:paraId="1BAC5F55" w14:textId="77777777" w:rsidTr="007455B7">
        <w:trPr>
          <w:jc w:val="center"/>
        </w:trPr>
        <w:tc>
          <w:tcPr>
            <w:tcW w:w="2972" w:type="dxa"/>
          </w:tcPr>
          <w:p w14:paraId="00E5BA6A" w14:textId="4678A396" w:rsidR="00CF789F" w:rsidRPr="0039650A" w:rsidRDefault="00CF789F" w:rsidP="00FE04EB">
            <w:pPr>
              <w:rPr>
                <w:b/>
                <w:bCs/>
                <w:lang w:val="en-US"/>
              </w:rPr>
            </w:pPr>
            <w:r w:rsidRPr="0039650A">
              <w:rPr>
                <w:b/>
                <w:bCs/>
                <w:lang w:val="en-US"/>
              </w:rPr>
              <w:t>DE-9 Male</w:t>
            </w:r>
          </w:p>
        </w:tc>
        <w:tc>
          <w:tcPr>
            <w:tcW w:w="2977" w:type="dxa"/>
          </w:tcPr>
          <w:p w14:paraId="3CB492C4" w14:textId="7129BF25" w:rsidR="00CF789F" w:rsidRPr="0039650A" w:rsidRDefault="00CF789F" w:rsidP="00FE04EB">
            <w:pPr>
              <w:rPr>
                <w:b/>
                <w:bCs/>
                <w:lang w:val="en-US"/>
              </w:rPr>
            </w:pPr>
            <w:r w:rsidRPr="0039650A">
              <w:rPr>
                <w:b/>
                <w:bCs/>
                <w:lang w:val="en-US"/>
              </w:rPr>
              <w:t>DE-9 Female</w:t>
            </w:r>
          </w:p>
        </w:tc>
        <w:tc>
          <w:tcPr>
            <w:tcW w:w="709" w:type="dxa"/>
          </w:tcPr>
          <w:p w14:paraId="082D2C09" w14:textId="570D8502" w:rsidR="00CF789F" w:rsidRPr="0039650A" w:rsidRDefault="00CF789F" w:rsidP="00FE04EB">
            <w:pPr>
              <w:rPr>
                <w:b/>
                <w:bCs/>
                <w:lang w:val="en-US"/>
              </w:rPr>
            </w:pPr>
            <w:r w:rsidRPr="0039650A">
              <w:rPr>
                <w:b/>
                <w:bCs/>
                <w:lang w:val="en-US"/>
              </w:rPr>
              <w:t>Pin</w:t>
            </w:r>
          </w:p>
        </w:tc>
        <w:tc>
          <w:tcPr>
            <w:tcW w:w="1701" w:type="dxa"/>
          </w:tcPr>
          <w:p w14:paraId="47FEF93C" w14:textId="2625E6BA" w:rsidR="00CF789F" w:rsidRPr="0039650A" w:rsidRDefault="00CF789F" w:rsidP="00FE04EB">
            <w:pPr>
              <w:rPr>
                <w:b/>
                <w:bCs/>
                <w:lang w:val="en-US"/>
              </w:rPr>
            </w:pPr>
            <w:r w:rsidRPr="0039650A">
              <w:rPr>
                <w:b/>
                <w:bCs/>
                <w:lang w:val="en-US"/>
              </w:rPr>
              <w:t>Function</w:t>
            </w:r>
          </w:p>
        </w:tc>
      </w:tr>
      <w:tr w:rsidR="00CF789F" w:rsidRPr="0039650A" w14:paraId="701C836F" w14:textId="77777777" w:rsidTr="007455B7">
        <w:trPr>
          <w:jc w:val="center"/>
        </w:trPr>
        <w:tc>
          <w:tcPr>
            <w:tcW w:w="2972" w:type="dxa"/>
            <w:vMerge w:val="restart"/>
          </w:tcPr>
          <w:p w14:paraId="6D517F2D" w14:textId="77777777" w:rsidR="00CF789F" w:rsidRPr="0039650A" w:rsidRDefault="00CF789F" w:rsidP="00CF789F">
            <w:pPr>
              <w:rPr>
                <w:lang w:val="en-US"/>
              </w:rPr>
            </w:pPr>
          </w:p>
          <w:p w14:paraId="3ED20AA8" w14:textId="064056E0" w:rsidR="00CF789F" w:rsidRPr="0039650A" w:rsidRDefault="00CF789F" w:rsidP="00CF789F">
            <w:pPr>
              <w:rPr>
                <w:lang w:val="en-US"/>
              </w:rPr>
            </w:pPr>
            <w:r w:rsidRPr="0039650A">
              <w:rPr>
                <w:noProof/>
                <w:lang w:val="en-US"/>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Pr="0039650A" w:rsidRDefault="00CF789F" w:rsidP="00CF789F">
            <w:pPr>
              <w:jc w:val="left"/>
              <w:rPr>
                <w:lang w:val="en-US"/>
              </w:rPr>
            </w:pPr>
          </w:p>
          <w:p w14:paraId="23D3A109" w14:textId="741E2F8C" w:rsidR="00CF789F" w:rsidRPr="0039650A" w:rsidRDefault="00CF789F" w:rsidP="00CF789F">
            <w:pPr>
              <w:jc w:val="left"/>
              <w:rPr>
                <w:lang w:val="en-US"/>
              </w:rPr>
            </w:pPr>
            <w:r w:rsidRPr="0039650A">
              <w:rPr>
                <w:noProof/>
                <w:lang w:val="en-US"/>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Pr="0039650A" w:rsidRDefault="00CF789F" w:rsidP="00CF789F">
            <w:pPr>
              <w:jc w:val="center"/>
              <w:rPr>
                <w:lang w:val="en-US"/>
              </w:rPr>
            </w:pPr>
            <w:r w:rsidRPr="0039650A">
              <w:rPr>
                <w:lang w:val="en-US"/>
              </w:rPr>
              <w:t>1</w:t>
            </w:r>
          </w:p>
        </w:tc>
        <w:tc>
          <w:tcPr>
            <w:tcW w:w="1701" w:type="dxa"/>
          </w:tcPr>
          <w:p w14:paraId="78C67251" w14:textId="5EEAF65D" w:rsidR="00CF789F" w:rsidRPr="0039650A" w:rsidRDefault="00CF789F" w:rsidP="00FE04EB">
            <w:pPr>
              <w:rPr>
                <w:lang w:val="en-US"/>
              </w:rPr>
            </w:pPr>
            <w:r w:rsidRPr="0039650A">
              <w:rPr>
                <w:lang w:val="en-US"/>
              </w:rPr>
              <w:t>-</w:t>
            </w:r>
          </w:p>
        </w:tc>
      </w:tr>
      <w:tr w:rsidR="00CF789F" w:rsidRPr="0039650A" w14:paraId="2D60060D" w14:textId="77777777" w:rsidTr="007455B7">
        <w:trPr>
          <w:jc w:val="center"/>
        </w:trPr>
        <w:tc>
          <w:tcPr>
            <w:tcW w:w="2972" w:type="dxa"/>
            <w:vMerge/>
          </w:tcPr>
          <w:p w14:paraId="10EB3CD4" w14:textId="77777777" w:rsidR="00CF789F" w:rsidRPr="0039650A" w:rsidRDefault="00CF789F" w:rsidP="00FE04EB">
            <w:pPr>
              <w:rPr>
                <w:lang w:val="en-US"/>
              </w:rPr>
            </w:pPr>
          </w:p>
        </w:tc>
        <w:tc>
          <w:tcPr>
            <w:tcW w:w="2977" w:type="dxa"/>
            <w:vMerge/>
          </w:tcPr>
          <w:p w14:paraId="0476A607" w14:textId="77777777" w:rsidR="00CF789F" w:rsidRPr="0039650A" w:rsidRDefault="00CF789F" w:rsidP="00FE04EB">
            <w:pPr>
              <w:rPr>
                <w:lang w:val="en-US"/>
              </w:rPr>
            </w:pPr>
          </w:p>
        </w:tc>
        <w:tc>
          <w:tcPr>
            <w:tcW w:w="709" w:type="dxa"/>
          </w:tcPr>
          <w:p w14:paraId="2B893C1A" w14:textId="08D5930A" w:rsidR="00CF789F" w:rsidRPr="0039650A" w:rsidRDefault="00CF789F" w:rsidP="00CF789F">
            <w:pPr>
              <w:jc w:val="center"/>
              <w:rPr>
                <w:lang w:val="en-US"/>
              </w:rPr>
            </w:pPr>
            <w:r w:rsidRPr="0039650A">
              <w:rPr>
                <w:lang w:val="en-US"/>
              </w:rPr>
              <w:t>2</w:t>
            </w:r>
          </w:p>
        </w:tc>
        <w:tc>
          <w:tcPr>
            <w:tcW w:w="1701" w:type="dxa"/>
          </w:tcPr>
          <w:p w14:paraId="4AD375EE" w14:textId="33F06F36" w:rsidR="00CF789F" w:rsidRPr="0039650A" w:rsidRDefault="00CF789F" w:rsidP="00FE04EB">
            <w:pPr>
              <w:rPr>
                <w:lang w:val="en-US"/>
              </w:rPr>
            </w:pPr>
            <w:r w:rsidRPr="0039650A">
              <w:rPr>
                <w:lang w:val="en-US"/>
              </w:rPr>
              <w:t>CAN L</w:t>
            </w:r>
          </w:p>
        </w:tc>
      </w:tr>
      <w:tr w:rsidR="00CF789F" w:rsidRPr="0039650A" w14:paraId="18430741" w14:textId="77777777" w:rsidTr="007455B7">
        <w:trPr>
          <w:jc w:val="center"/>
        </w:trPr>
        <w:tc>
          <w:tcPr>
            <w:tcW w:w="2972" w:type="dxa"/>
            <w:vMerge/>
          </w:tcPr>
          <w:p w14:paraId="57D4EB5A" w14:textId="77777777" w:rsidR="00CF789F" w:rsidRPr="0039650A" w:rsidRDefault="00CF789F" w:rsidP="00FE04EB">
            <w:pPr>
              <w:rPr>
                <w:lang w:val="en-US"/>
              </w:rPr>
            </w:pPr>
          </w:p>
        </w:tc>
        <w:tc>
          <w:tcPr>
            <w:tcW w:w="2977" w:type="dxa"/>
            <w:vMerge/>
          </w:tcPr>
          <w:p w14:paraId="6B59FD79" w14:textId="77777777" w:rsidR="00CF789F" w:rsidRPr="0039650A" w:rsidRDefault="00CF789F" w:rsidP="00FE04EB">
            <w:pPr>
              <w:rPr>
                <w:lang w:val="en-US"/>
              </w:rPr>
            </w:pPr>
          </w:p>
        </w:tc>
        <w:tc>
          <w:tcPr>
            <w:tcW w:w="709" w:type="dxa"/>
          </w:tcPr>
          <w:p w14:paraId="1E55B23D" w14:textId="56CC0148" w:rsidR="00CF789F" w:rsidRPr="0039650A" w:rsidRDefault="00CF789F" w:rsidP="00CF789F">
            <w:pPr>
              <w:jc w:val="center"/>
              <w:rPr>
                <w:lang w:val="en-US"/>
              </w:rPr>
            </w:pPr>
            <w:r w:rsidRPr="0039650A">
              <w:rPr>
                <w:lang w:val="en-US"/>
              </w:rPr>
              <w:t>3</w:t>
            </w:r>
          </w:p>
        </w:tc>
        <w:tc>
          <w:tcPr>
            <w:tcW w:w="1701" w:type="dxa"/>
          </w:tcPr>
          <w:p w14:paraId="58A3A021" w14:textId="34B26595" w:rsidR="00CF789F" w:rsidRPr="0039650A" w:rsidRDefault="00CF789F" w:rsidP="00FE04EB">
            <w:pPr>
              <w:rPr>
                <w:lang w:val="en-US"/>
              </w:rPr>
            </w:pPr>
            <w:r w:rsidRPr="0039650A">
              <w:rPr>
                <w:lang w:val="en-US"/>
              </w:rPr>
              <w:t>GND</w:t>
            </w:r>
          </w:p>
        </w:tc>
      </w:tr>
      <w:tr w:rsidR="00CF789F" w:rsidRPr="0039650A" w14:paraId="1A4D0BD5" w14:textId="77777777" w:rsidTr="007455B7">
        <w:trPr>
          <w:jc w:val="center"/>
        </w:trPr>
        <w:tc>
          <w:tcPr>
            <w:tcW w:w="2972" w:type="dxa"/>
            <w:vMerge/>
          </w:tcPr>
          <w:p w14:paraId="5E7A065A" w14:textId="77777777" w:rsidR="00CF789F" w:rsidRPr="0039650A" w:rsidRDefault="00CF789F" w:rsidP="00FE04EB">
            <w:pPr>
              <w:rPr>
                <w:lang w:val="en-US"/>
              </w:rPr>
            </w:pPr>
          </w:p>
        </w:tc>
        <w:tc>
          <w:tcPr>
            <w:tcW w:w="2977" w:type="dxa"/>
            <w:vMerge/>
          </w:tcPr>
          <w:p w14:paraId="0C8F274E" w14:textId="77777777" w:rsidR="00CF789F" w:rsidRPr="0039650A" w:rsidRDefault="00CF789F" w:rsidP="00FE04EB">
            <w:pPr>
              <w:rPr>
                <w:lang w:val="en-US"/>
              </w:rPr>
            </w:pPr>
          </w:p>
        </w:tc>
        <w:tc>
          <w:tcPr>
            <w:tcW w:w="709" w:type="dxa"/>
          </w:tcPr>
          <w:p w14:paraId="0A529E50" w14:textId="765DEE62" w:rsidR="00CF789F" w:rsidRPr="0039650A" w:rsidRDefault="00CF789F" w:rsidP="00CF789F">
            <w:pPr>
              <w:jc w:val="center"/>
              <w:rPr>
                <w:lang w:val="en-US"/>
              </w:rPr>
            </w:pPr>
            <w:r w:rsidRPr="0039650A">
              <w:rPr>
                <w:lang w:val="en-US"/>
              </w:rPr>
              <w:t>4</w:t>
            </w:r>
          </w:p>
        </w:tc>
        <w:tc>
          <w:tcPr>
            <w:tcW w:w="1701" w:type="dxa"/>
          </w:tcPr>
          <w:p w14:paraId="1E9020F5" w14:textId="3AEFE197" w:rsidR="00CF789F" w:rsidRPr="0039650A" w:rsidRDefault="00CF789F" w:rsidP="00FE04EB">
            <w:pPr>
              <w:rPr>
                <w:lang w:val="en-US"/>
              </w:rPr>
            </w:pPr>
            <w:r w:rsidRPr="0039650A">
              <w:rPr>
                <w:lang w:val="en-US"/>
              </w:rPr>
              <w:t>-</w:t>
            </w:r>
          </w:p>
        </w:tc>
      </w:tr>
      <w:tr w:rsidR="00CF789F" w:rsidRPr="0039650A" w14:paraId="27E4B838" w14:textId="77777777" w:rsidTr="007455B7">
        <w:trPr>
          <w:jc w:val="center"/>
        </w:trPr>
        <w:tc>
          <w:tcPr>
            <w:tcW w:w="2972" w:type="dxa"/>
            <w:vMerge/>
          </w:tcPr>
          <w:p w14:paraId="28C086B7" w14:textId="77777777" w:rsidR="00CF789F" w:rsidRPr="0039650A" w:rsidRDefault="00CF789F" w:rsidP="00FE04EB">
            <w:pPr>
              <w:rPr>
                <w:lang w:val="en-US"/>
              </w:rPr>
            </w:pPr>
          </w:p>
        </w:tc>
        <w:tc>
          <w:tcPr>
            <w:tcW w:w="2977" w:type="dxa"/>
            <w:vMerge/>
          </w:tcPr>
          <w:p w14:paraId="3957774D" w14:textId="77777777" w:rsidR="00CF789F" w:rsidRPr="0039650A" w:rsidRDefault="00CF789F" w:rsidP="00FE04EB">
            <w:pPr>
              <w:rPr>
                <w:lang w:val="en-US"/>
              </w:rPr>
            </w:pPr>
          </w:p>
        </w:tc>
        <w:tc>
          <w:tcPr>
            <w:tcW w:w="709" w:type="dxa"/>
          </w:tcPr>
          <w:p w14:paraId="7CFCF105" w14:textId="6AE39EFE" w:rsidR="00CF789F" w:rsidRPr="0039650A" w:rsidRDefault="00CF789F" w:rsidP="00CF789F">
            <w:pPr>
              <w:jc w:val="center"/>
              <w:rPr>
                <w:lang w:val="en-US"/>
              </w:rPr>
            </w:pPr>
            <w:r w:rsidRPr="0039650A">
              <w:rPr>
                <w:lang w:val="en-US"/>
              </w:rPr>
              <w:t>5</w:t>
            </w:r>
          </w:p>
        </w:tc>
        <w:tc>
          <w:tcPr>
            <w:tcW w:w="1701" w:type="dxa"/>
          </w:tcPr>
          <w:p w14:paraId="0EB74528" w14:textId="058A1AE7" w:rsidR="00CF789F" w:rsidRPr="0039650A" w:rsidRDefault="00CF789F" w:rsidP="00FE04EB">
            <w:pPr>
              <w:rPr>
                <w:lang w:val="en-US"/>
              </w:rPr>
            </w:pPr>
            <w:r w:rsidRPr="0039650A">
              <w:rPr>
                <w:lang w:val="en-US"/>
              </w:rPr>
              <w:t>-</w:t>
            </w:r>
          </w:p>
        </w:tc>
      </w:tr>
      <w:tr w:rsidR="00CF789F" w:rsidRPr="0039650A" w14:paraId="24A07EC2" w14:textId="77777777" w:rsidTr="007455B7">
        <w:trPr>
          <w:jc w:val="center"/>
        </w:trPr>
        <w:tc>
          <w:tcPr>
            <w:tcW w:w="2972" w:type="dxa"/>
            <w:vMerge/>
          </w:tcPr>
          <w:p w14:paraId="18CBA008" w14:textId="77777777" w:rsidR="00CF789F" w:rsidRPr="0039650A" w:rsidRDefault="00CF789F" w:rsidP="00FE04EB">
            <w:pPr>
              <w:rPr>
                <w:lang w:val="en-US"/>
              </w:rPr>
            </w:pPr>
          </w:p>
        </w:tc>
        <w:tc>
          <w:tcPr>
            <w:tcW w:w="2977" w:type="dxa"/>
            <w:vMerge/>
          </w:tcPr>
          <w:p w14:paraId="720AF133" w14:textId="77777777" w:rsidR="00CF789F" w:rsidRPr="0039650A" w:rsidRDefault="00CF789F" w:rsidP="00FE04EB">
            <w:pPr>
              <w:rPr>
                <w:lang w:val="en-US"/>
              </w:rPr>
            </w:pPr>
          </w:p>
        </w:tc>
        <w:tc>
          <w:tcPr>
            <w:tcW w:w="709" w:type="dxa"/>
          </w:tcPr>
          <w:p w14:paraId="56C7087B" w14:textId="6B8896B8" w:rsidR="00CF789F" w:rsidRPr="0039650A" w:rsidRDefault="00CF789F" w:rsidP="00CF789F">
            <w:pPr>
              <w:jc w:val="center"/>
              <w:rPr>
                <w:lang w:val="en-US"/>
              </w:rPr>
            </w:pPr>
            <w:r w:rsidRPr="0039650A">
              <w:rPr>
                <w:lang w:val="en-US"/>
              </w:rPr>
              <w:t>6</w:t>
            </w:r>
          </w:p>
        </w:tc>
        <w:tc>
          <w:tcPr>
            <w:tcW w:w="1701" w:type="dxa"/>
          </w:tcPr>
          <w:p w14:paraId="2C9D2BA7" w14:textId="004817A7" w:rsidR="00CF789F" w:rsidRPr="0039650A" w:rsidRDefault="00CF789F" w:rsidP="00FE04EB">
            <w:pPr>
              <w:rPr>
                <w:lang w:val="en-US"/>
              </w:rPr>
            </w:pPr>
            <w:r w:rsidRPr="0039650A">
              <w:rPr>
                <w:lang w:val="en-US"/>
              </w:rPr>
              <w:t>GND</w:t>
            </w:r>
          </w:p>
        </w:tc>
      </w:tr>
      <w:tr w:rsidR="00CF789F" w:rsidRPr="0039650A" w14:paraId="39A14C4B" w14:textId="77777777" w:rsidTr="007455B7">
        <w:trPr>
          <w:jc w:val="center"/>
        </w:trPr>
        <w:tc>
          <w:tcPr>
            <w:tcW w:w="2972" w:type="dxa"/>
            <w:vMerge/>
          </w:tcPr>
          <w:p w14:paraId="3C2BB131" w14:textId="77777777" w:rsidR="00CF789F" w:rsidRPr="0039650A" w:rsidRDefault="00CF789F" w:rsidP="00FE04EB">
            <w:pPr>
              <w:rPr>
                <w:lang w:val="en-US"/>
              </w:rPr>
            </w:pPr>
          </w:p>
        </w:tc>
        <w:tc>
          <w:tcPr>
            <w:tcW w:w="2977" w:type="dxa"/>
            <w:vMerge/>
          </w:tcPr>
          <w:p w14:paraId="6D2EBF94" w14:textId="77777777" w:rsidR="00CF789F" w:rsidRPr="0039650A" w:rsidRDefault="00CF789F" w:rsidP="00FE04EB">
            <w:pPr>
              <w:rPr>
                <w:lang w:val="en-US"/>
              </w:rPr>
            </w:pPr>
          </w:p>
        </w:tc>
        <w:tc>
          <w:tcPr>
            <w:tcW w:w="709" w:type="dxa"/>
          </w:tcPr>
          <w:p w14:paraId="73398109" w14:textId="28D42225" w:rsidR="00CF789F" w:rsidRPr="0039650A" w:rsidRDefault="00CF789F" w:rsidP="00CF789F">
            <w:pPr>
              <w:jc w:val="center"/>
              <w:rPr>
                <w:lang w:val="en-US"/>
              </w:rPr>
            </w:pPr>
            <w:r w:rsidRPr="0039650A">
              <w:rPr>
                <w:lang w:val="en-US"/>
              </w:rPr>
              <w:t>7</w:t>
            </w:r>
          </w:p>
        </w:tc>
        <w:tc>
          <w:tcPr>
            <w:tcW w:w="1701" w:type="dxa"/>
          </w:tcPr>
          <w:p w14:paraId="0018271E" w14:textId="7CE32042" w:rsidR="00CF789F" w:rsidRPr="0039650A" w:rsidRDefault="00CF789F" w:rsidP="00FE04EB">
            <w:pPr>
              <w:rPr>
                <w:lang w:val="en-US"/>
              </w:rPr>
            </w:pPr>
            <w:r w:rsidRPr="0039650A">
              <w:rPr>
                <w:lang w:val="en-US"/>
              </w:rPr>
              <w:t>CAN H</w:t>
            </w:r>
          </w:p>
        </w:tc>
      </w:tr>
      <w:tr w:rsidR="00CF789F" w:rsidRPr="0039650A" w14:paraId="747581E9" w14:textId="77777777" w:rsidTr="007455B7">
        <w:trPr>
          <w:jc w:val="center"/>
        </w:trPr>
        <w:tc>
          <w:tcPr>
            <w:tcW w:w="2972" w:type="dxa"/>
            <w:vMerge/>
          </w:tcPr>
          <w:p w14:paraId="7BF89B08" w14:textId="77777777" w:rsidR="00CF789F" w:rsidRPr="0039650A" w:rsidRDefault="00CF789F" w:rsidP="00FE04EB">
            <w:pPr>
              <w:rPr>
                <w:lang w:val="en-US"/>
              </w:rPr>
            </w:pPr>
          </w:p>
        </w:tc>
        <w:tc>
          <w:tcPr>
            <w:tcW w:w="2977" w:type="dxa"/>
            <w:vMerge/>
          </w:tcPr>
          <w:p w14:paraId="6A928C1E" w14:textId="77777777" w:rsidR="00CF789F" w:rsidRPr="0039650A" w:rsidRDefault="00CF789F" w:rsidP="00FE04EB">
            <w:pPr>
              <w:rPr>
                <w:lang w:val="en-US"/>
              </w:rPr>
            </w:pPr>
          </w:p>
        </w:tc>
        <w:tc>
          <w:tcPr>
            <w:tcW w:w="709" w:type="dxa"/>
          </w:tcPr>
          <w:p w14:paraId="0B607BD1" w14:textId="35787E50" w:rsidR="00CF789F" w:rsidRPr="0039650A" w:rsidRDefault="00CF789F" w:rsidP="00CF789F">
            <w:pPr>
              <w:jc w:val="center"/>
              <w:rPr>
                <w:lang w:val="en-US"/>
              </w:rPr>
            </w:pPr>
            <w:r w:rsidRPr="0039650A">
              <w:rPr>
                <w:lang w:val="en-US"/>
              </w:rPr>
              <w:t>8</w:t>
            </w:r>
          </w:p>
        </w:tc>
        <w:tc>
          <w:tcPr>
            <w:tcW w:w="1701" w:type="dxa"/>
          </w:tcPr>
          <w:p w14:paraId="0F7AC8C9" w14:textId="1FAE3D3E" w:rsidR="00CF789F" w:rsidRPr="0039650A" w:rsidRDefault="00CF789F" w:rsidP="00FE04EB">
            <w:pPr>
              <w:rPr>
                <w:lang w:val="en-US"/>
              </w:rPr>
            </w:pPr>
            <w:r w:rsidRPr="0039650A">
              <w:rPr>
                <w:lang w:val="en-US"/>
              </w:rPr>
              <w:t>-</w:t>
            </w:r>
          </w:p>
        </w:tc>
      </w:tr>
      <w:tr w:rsidR="00CF789F" w:rsidRPr="0039650A" w14:paraId="59FDF1E3" w14:textId="77777777" w:rsidTr="007455B7">
        <w:trPr>
          <w:jc w:val="center"/>
        </w:trPr>
        <w:tc>
          <w:tcPr>
            <w:tcW w:w="2972" w:type="dxa"/>
            <w:vMerge/>
          </w:tcPr>
          <w:p w14:paraId="41CD38DE" w14:textId="77777777" w:rsidR="00CF789F" w:rsidRPr="0039650A" w:rsidRDefault="00CF789F" w:rsidP="00FE04EB">
            <w:pPr>
              <w:rPr>
                <w:lang w:val="en-US"/>
              </w:rPr>
            </w:pPr>
          </w:p>
        </w:tc>
        <w:tc>
          <w:tcPr>
            <w:tcW w:w="2977" w:type="dxa"/>
            <w:vMerge/>
          </w:tcPr>
          <w:p w14:paraId="5684A1BC" w14:textId="77777777" w:rsidR="00CF789F" w:rsidRPr="0039650A" w:rsidRDefault="00CF789F" w:rsidP="00FE04EB">
            <w:pPr>
              <w:rPr>
                <w:lang w:val="en-US"/>
              </w:rPr>
            </w:pPr>
          </w:p>
        </w:tc>
        <w:tc>
          <w:tcPr>
            <w:tcW w:w="709" w:type="dxa"/>
          </w:tcPr>
          <w:p w14:paraId="790B7283" w14:textId="13163890" w:rsidR="00CF789F" w:rsidRPr="0039650A" w:rsidRDefault="00CF789F" w:rsidP="00CF789F">
            <w:pPr>
              <w:jc w:val="center"/>
              <w:rPr>
                <w:lang w:val="en-US"/>
              </w:rPr>
            </w:pPr>
            <w:r w:rsidRPr="0039650A">
              <w:rPr>
                <w:lang w:val="en-US"/>
              </w:rPr>
              <w:t>9</w:t>
            </w:r>
          </w:p>
        </w:tc>
        <w:tc>
          <w:tcPr>
            <w:tcW w:w="1701" w:type="dxa"/>
          </w:tcPr>
          <w:p w14:paraId="473511F0" w14:textId="156B6602" w:rsidR="00CF789F" w:rsidRPr="0039650A" w:rsidRDefault="00CF789F" w:rsidP="007455B7">
            <w:pPr>
              <w:keepNext/>
              <w:rPr>
                <w:lang w:val="en-US"/>
              </w:rPr>
            </w:pPr>
            <w:r w:rsidRPr="0039650A">
              <w:rPr>
                <w:lang w:val="en-US"/>
              </w:rPr>
              <w:t>Power Supply</w:t>
            </w:r>
          </w:p>
        </w:tc>
      </w:tr>
    </w:tbl>
    <w:p w14:paraId="26EEB5E7" w14:textId="5C4A405C" w:rsidR="00DF3801" w:rsidRPr="0039650A" w:rsidRDefault="007455B7" w:rsidP="00DF3801">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2</w:t>
      </w:r>
      <w:r w:rsidRPr="0039650A">
        <w:rPr>
          <w:lang w:val="en-US"/>
        </w:rPr>
        <w:fldChar w:fldCharType="end"/>
      </w:r>
      <w:r w:rsidRPr="0039650A">
        <w:rPr>
          <w:lang w:val="en-US"/>
        </w:rPr>
        <w:t xml:space="preserve"> : DE-9 standard CAN pinout</w:t>
      </w:r>
    </w:p>
    <w:p w14:paraId="41077482" w14:textId="77777777" w:rsidR="003A079B" w:rsidRPr="0039650A" w:rsidRDefault="003A079B" w:rsidP="003A079B">
      <w:pPr>
        <w:rPr>
          <w:lang w:val="en-US"/>
        </w:rPr>
      </w:pPr>
    </w:p>
    <w:p w14:paraId="1E3E0D86" w14:textId="112B85BC" w:rsidR="003A079B" w:rsidRPr="0039650A" w:rsidRDefault="003A079B" w:rsidP="003A079B">
      <w:pPr>
        <w:rPr>
          <w:lang w:val="en-US"/>
        </w:rPr>
      </w:pPr>
      <w:r w:rsidRPr="0039650A">
        <w:rPr>
          <w:lang w:val="en-US"/>
        </w:rPr>
        <w:t xml:space="preserve">Shorting SB1 permits connecting the board's input power supply with the CAN Bus's power supply line. This </w:t>
      </w:r>
      <w:r w:rsidR="00D0561B" w:rsidRPr="0039650A">
        <w:rPr>
          <w:lang w:val="en-US"/>
        </w:rPr>
        <w:t>allows</w:t>
      </w:r>
      <w:r w:rsidRPr="0039650A">
        <w:rPr>
          <w:lang w:val="en-US"/>
        </w:rPr>
        <w:t xml:space="preserve"> powering up the sensors with the telemetry system power supply by the CAN cable. It also could be used to power up the telemetry system with the CAN cable.</w:t>
      </w:r>
    </w:p>
    <w:p w14:paraId="64FDA085" w14:textId="4D998547" w:rsidR="003A079B" w:rsidRPr="0039650A" w:rsidRDefault="003A079B" w:rsidP="003A079B">
      <w:pPr>
        <w:rPr>
          <w:lang w:val="en-US"/>
        </w:rPr>
      </w:pPr>
      <w:r w:rsidRPr="0039650A">
        <w:rPr>
          <w:lang w:val="en-US"/>
        </w:rPr>
        <w:t>Shorting SB3 and SB4 permits connecting the shield of the CAN cable to the ground. All CAN cable shields must be connected to the ground at only one end to avoid ground loops.</w:t>
      </w:r>
    </w:p>
    <w:p w14:paraId="232C1DBA" w14:textId="6E7D26C2" w:rsidR="003A079B" w:rsidRPr="0039650A" w:rsidRDefault="003A079B" w:rsidP="003A079B">
      <w:pPr>
        <w:jc w:val="left"/>
        <w:rPr>
          <w:lang w:val="en-US"/>
        </w:rPr>
      </w:pPr>
      <w:r w:rsidRPr="0039650A">
        <w:rPr>
          <w:lang w:val="en-US"/>
        </w:rPr>
        <w:br w:type="page"/>
      </w:r>
    </w:p>
    <w:p w14:paraId="72824FE1" w14:textId="245ECEAE" w:rsidR="00480F26" w:rsidRPr="0039650A" w:rsidRDefault="002B743C" w:rsidP="00480F26">
      <w:pPr>
        <w:pStyle w:val="Titre2"/>
        <w:rPr>
          <w:lang w:val="en-US"/>
        </w:rPr>
      </w:pPr>
      <w:bookmarkStart w:id="18" w:name="_Toc141687842"/>
      <w:r w:rsidRPr="0039650A">
        <w:rPr>
          <w:lang w:val="en-US"/>
        </w:rPr>
        <w:lastRenderedPageBreak/>
        <w:t>SD card</w:t>
      </w:r>
      <w:bookmarkEnd w:id="18"/>
    </w:p>
    <w:p w14:paraId="3211A8D7" w14:textId="2E1A2F30" w:rsidR="00480F26" w:rsidRPr="0039650A" w:rsidRDefault="00480F26" w:rsidP="00480F26">
      <w:pPr>
        <w:rPr>
          <w:lang w:val="en-US"/>
        </w:rPr>
      </w:pPr>
      <w:r w:rsidRPr="0039650A">
        <w:rPr>
          <w:lang w:val="en-US"/>
        </w:rPr>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rsidRPr="0039650A">
        <w:rPr>
          <w:lang w:val="en-US"/>
        </w:rPr>
        <w:t xml:space="preserve"> (DETECT)</w:t>
      </w:r>
      <w:r w:rsidRPr="0039650A">
        <w:rPr>
          <w:lang w:val="en-US"/>
        </w:rPr>
        <w:t>.</w:t>
      </w:r>
      <w:r w:rsidR="00D11705" w:rsidRPr="0039650A">
        <w:rPr>
          <w:lang w:val="en-US"/>
        </w:rPr>
        <w:t xml:space="preserve"> The SPI</w:t>
      </w:r>
      <w:r w:rsidR="008871BB" w:rsidRPr="0039650A">
        <w:rPr>
          <w:lang w:val="en-US"/>
        </w:rPr>
        <w:t xml:space="preserve"> BUS</w:t>
      </w:r>
      <w:r w:rsidR="00D11705" w:rsidRPr="0039650A">
        <w:rPr>
          <w:lang w:val="en-US"/>
        </w:rPr>
        <w:t xml:space="preserve"> </w:t>
      </w:r>
      <w:r w:rsidR="00981D86" w:rsidRPr="0039650A">
        <w:rPr>
          <w:lang w:val="en-US"/>
        </w:rPr>
        <w:t xml:space="preserve">and DETECT signal are connected to the GPIO of the </w:t>
      </w:r>
      <w:r w:rsidR="00D11705" w:rsidRPr="0039650A">
        <w:rPr>
          <w:lang w:val="en-US"/>
        </w:rPr>
        <w:t>nRF7002-DK.</w:t>
      </w:r>
    </w:p>
    <w:p w14:paraId="6C9EF5C5" w14:textId="77777777" w:rsidR="00761353" w:rsidRPr="0039650A" w:rsidRDefault="00773CB7" w:rsidP="00761353">
      <w:pPr>
        <w:keepNext/>
        <w:jc w:val="center"/>
        <w:rPr>
          <w:lang w:val="en-US"/>
        </w:rPr>
      </w:pPr>
      <w:r w:rsidRPr="0039650A">
        <w:rPr>
          <w:noProof/>
          <w:lang w:val="en-US"/>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7FCCA64F"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15</w:t>
      </w:r>
      <w:r w:rsidRPr="0039650A">
        <w:rPr>
          <w:lang w:val="en-US"/>
        </w:rPr>
        <w:fldChar w:fldCharType="end"/>
      </w:r>
      <w:r w:rsidRPr="0039650A">
        <w:rPr>
          <w:lang w:val="en-US"/>
        </w:rPr>
        <w:t>: SD card slot schematic</w:t>
      </w:r>
    </w:p>
    <w:p w14:paraId="4272C1C4" w14:textId="77777777" w:rsidR="00E23ADA" w:rsidRPr="0039650A" w:rsidRDefault="00E23ADA" w:rsidP="00773CB7">
      <w:pPr>
        <w:jc w:val="center"/>
        <w:rPr>
          <w:lang w:val="en-US"/>
        </w:rPr>
      </w:pPr>
    </w:p>
    <w:p w14:paraId="79D2CF58" w14:textId="06C7856D" w:rsidR="002B743C" w:rsidRPr="0039650A" w:rsidRDefault="002B743C" w:rsidP="002B743C">
      <w:pPr>
        <w:pStyle w:val="Titre2"/>
        <w:rPr>
          <w:lang w:val="en-US"/>
        </w:rPr>
      </w:pPr>
      <w:bookmarkStart w:id="19" w:name="_Toc141687843"/>
      <w:r w:rsidRPr="0039650A">
        <w:rPr>
          <w:lang w:val="en-US"/>
        </w:rPr>
        <w:t>Power supply</w:t>
      </w:r>
      <w:bookmarkEnd w:id="19"/>
    </w:p>
    <w:p w14:paraId="08DFF134" w14:textId="4B216F53" w:rsidR="00CB010E" w:rsidRPr="0039650A" w:rsidRDefault="00CB010E" w:rsidP="00CB010E">
      <w:pPr>
        <w:rPr>
          <w:lang w:val="en-US"/>
        </w:rPr>
      </w:pPr>
      <w:r w:rsidRPr="0039650A">
        <w:rPr>
          <w:lang w:val="en-US"/>
        </w:rPr>
        <w:t xml:space="preserve">The LVS (Low Voltage System) 12 V battery powers the telemetry system. The power supply connector is a vertical Molex </w:t>
      </w:r>
      <w:proofErr w:type="spellStart"/>
      <w:r w:rsidRPr="0039650A">
        <w:rPr>
          <w:lang w:val="en-US"/>
        </w:rPr>
        <w:t>Microfit</w:t>
      </w:r>
      <w:proofErr w:type="spellEnd"/>
      <w:r w:rsidRPr="0039650A">
        <w:rPr>
          <w:lang w:val="en-US"/>
        </w:rPr>
        <w:t xml:space="preserve">. All the LVS devices </w:t>
      </w:r>
      <w:r w:rsidR="00696216" w:rsidRPr="0039650A">
        <w:rPr>
          <w:lang w:val="en-US"/>
        </w:rPr>
        <w:t xml:space="preserve">of the car </w:t>
      </w:r>
      <w:r w:rsidRPr="0039650A">
        <w:rPr>
          <w:lang w:val="en-US"/>
        </w:rPr>
        <w:t xml:space="preserve">use </w:t>
      </w:r>
      <w:r w:rsidR="00696216" w:rsidRPr="0039650A">
        <w:rPr>
          <w:lang w:val="en-US"/>
        </w:rPr>
        <w:t>this model</w:t>
      </w:r>
      <w:r w:rsidRPr="0039650A">
        <w:rPr>
          <w:lang w:val="en-US"/>
        </w:rPr>
        <w:t xml:space="preserve">. The components on the board need a 3.3 V power supply. A </w:t>
      </w:r>
      <w:proofErr w:type="spellStart"/>
      <w:r w:rsidRPr="0039650A">
        <w:rPr>
          <w:lang w:val="en-US"/>
        </w:rPr>
        <w:t>Traco</w:t>
      </w:r>
      <w:proofErr w:type="spellEnd"/>
      <w:r w:rsidRPr="0039650A">
        <w:rPr>
          <w:lang w:val="en-US"/>
        </w:rPr>
        <w:t xml:space="preserve"> Power DC/DC converter (TSR-1-2433) provides the 3.3 V power supply. The design implements the input filter described in the component application note.</w:t>
      </w:r>
    </w:p>
    <w:p w14:paraId="198E94FA" w14:textId="77777777" w:rsidR="00CB010E" w:rsidRPr="0039650A" w:rsidRDefault="00CB010E" w:rsidP="00CB010E">
      <w:pPr>
        <w:rPr>
          <w:lang w:val="en-US"/>
        </w:rPr>
      </w:pPr>
    </w:p>
    <w:p w14:paraId="63EA7BC8" w14:textId="77777777" w:rsidR="00761353" w:rsidRPr="0039650A" w:rsidRDefault="00CB010E" w:rsidP="00761353">
      <w:pPr>
        <w:keepNext/>
        <w:jc w:val="center"/>
        <w:rPr>
          <w:lang w:val="en-US"/>
        </w:rPr>
      </w:pPr>
      <w:r w:rsidRPr="0039650A">
        <w:rPr>
          <w:noProof/>
          <w:lang w:val="en-US"/>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DC86182" w:rsidR="00CB010E"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16</w:t>
      </w:r>
      <w:r w:rsidRPr="0039650A">
        <w:rPr>
          <w:lang w:val="en-US"/>
        </w:rPr>
        <w:fldChar w:fldCharType="end"/>
      </w:r>
      <w:r w:rsidRPr="0039650A">
        <w:rPr>
          <w:lang w:val="en-US"/>
        </w:rPr>
        <w:t>: Power supply schematic</w:t>
      </w:r>
    </w:p>
    <w:p w14:paraId="4BD4941E" w14:textId="77777777" w:rsidR="00CB010E" w:rsidRPr="0039650A" w:rsidRDefault="00CB010E" w:rsidP="00CB010E">
      <w:pPr>
        <w:rPr>
          <w:lang w:val="en-US"/>
        </w:rPr>
      </w:pPr>
    </w:p>
    <w:p w14:paraId="2332217F" w14:textId="15E75B6F" w:rsidR="00E23ADA" w:rsidRPr="0039650A" w:rsidRDefault="00CB010E" w:rsidP="00CB010E">
      <w:pPr>
        <w:rPr>
          <w:lang w:val="en-US"/>
        </w:rPr>
      </w:pPr>
      <w:r w:rsidRPr="0039650A">
        <w:rPr>
          <w:lang w:val="en-US"/>
        </w:rPr>
        <w:t>The nRF7002-DK is powered up by the 3.3 V on the Vin pin. It works with 1.8 V signals and has an onboard DC/DC regulator. It also provides a 1.8 V power source used by the level shifters.</w:t>
      </w:r>
    </w:p>
    <w:p w14:paraId="753B9FE0" w14:textId="2E0FDE49" w:rsidR="002B743C" w:rsidRPr="0039650A" w:rsidRDefault="002B743C" w:rsidP="00E23ADA">
      <w:pPr>
        <w:jc w:val="center"/>
        <w:rPr>
          <w:lang w:val="en-US"/>
        </w:rPr>
      </w:pPr>
    </w:p>
    <w:p w14:paraId="7787D95E" w14:textId="6A3F5581" w:rsidR="002B743C" w:rsidRPr="0039650A" w:rsidRDefault="002B743C" w:rsidP="002B743C">
      <w:pPr>
        <w:pStyle w:val="Titre2"/>
        <w:rPr>
          <w:lang w:val="en-US"/>
        </w:rPr>
      </w:pPr>
      <w:bookmarkStart w:id="20" w:name="_Toc141687844"/>
      <w:r w:rsidRPr="0039650A">
        <w:rPr>
          <w:lang w:val="en-US"/>
        </w:rPr>
        <w:t>Level shifter</w:t>
      </w:r>
      <w:r w:rsidR="00CB010E" w:rsidRPr="0039650A">
        <w:rPr>
          <w:lang w:val="en-US"/>
        </w:rPr>
        <w:t>s</w:t>
      </w:r>
      <w:bookmarkEnd w:id="20"/>
    </w:p>
    <w:p w14:paraId="5DC2332D" w14:textId="73A2F123" w:rsidR="00B9040B" w:rsidRPr="0039650A" w:rsidRDefault="00560534" w:rsidP="00961CF8">
      <w:pPr>
        <w:rPr>
          <w:lang w:val="en-US"/>
        </w:rPr>
      </w:pPr>
      <w:r w:rsidRPr="0039650A">
        <w:rPr>
          <w:lang w:val="en-US"/>
        </w:rPr>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Pr="0039650A" w:rsidRDefault="00651076" w:rsidP="00651076">
      <w:pPr>
        <w:pStyle w:val="Titre1"/>
        <w:rPr>
          <w:lang w:val="en-US"/>
        </w:rPr>
      </w:pPr>
      <w:bookmarkStart w:id="21" w:name="_Toc141687845"/>
      <w:r w:rsidRPr="0039650A">
        <w:rPr>
          <w:lang w:val="en-US"/>
        </w:rPr>
        <w:lastRenderedPageBreak/>
        <w:t>Software development</w:t>
      </w:r>
      <w:bookmarkEnd w:id="21"/>
    </w:p>
    <w:p w14:paraId="4B75AB2A" w14:textId="3A2C0735" w:rsidR="0086546C" w:rsidRPr="0039650A" w:rsidRDefault="0086546C" w:rsidP="005728FF">
      <w:pPr>
        <w:rPr>
          <w:lang w:val="en-US"/>
        </w:rPr>
      </w:pPr>
      <w:r w:rsidRPr="0039650A">
        <w:rPr>
          <w:highlight w:val="yellow"/>
          <w:lang w:val="en-US"/>
        </w:rPr>
        <w:t>Zephyr</w:t>
      </w:r>
    </w:p>
    <w:p w14:paraId="1F8443A9" w14:textId="52C0CFA1" w:rsidR="005728FF" w:rsidRPr="0039650A" w:rsidRDefault="005728FF" w:rsidP="005728FF">
      <w:pPr>
        <w:rPr>
          <w:lang w:val="en-US"/>
        </w:rPr>
      </w:pPr>
      <w:r w:rsidRPr="0039650A">
        <w:rPr>
          <w:lang w:val="en-US"/>
        </w:rPr>
        <w:t>The software is implemented on the application processor of the nRF5340. It is separated into multiple tasks working in parallel. The </w:t>
      </w:r>
      <w:r w:rsidRPr="0039650A">
        <w:rPr>
          <w:i/>
          <w:iCs/>
          <w:lang w:val="en-US"/>
        </w:rPr>
        <w:t>main </w:t>
      </w:r>
      <w:r w:rsidRPr="0039650A">
        <w:rPr>
          <w:lang w:val="en-US"/>
        </w:rPr>
        <w:t>function starts the button manager task and</w:t>
      </w:r>
      <w:r w:rsidR="00DD16F7" w:rsidRPr="0039650A">
        <w:rPr>
          <w:lang w:val="en-US"/>
        </w:rPr>
        <w:t xml:space="preserve"> the</w:t>
      </w:r>
      <w:r w:rsidRPr="0039650A">
        <w:rPr>
          <w:lang w:val="en-US"/>
        </w:rPr>
        <w:t xml:space="preserve"> led </w:t>
      </w:r>
      <w:r w:rsidR="00DD16F7" w:rsidRPr="0039650A">
        <w:rPr>
          <w:lang w:val="en-US"/>
        </w:rPr>
        <w:t>controller</w:t>
      </w:r>
      <w:r w:rsidRPr="0039650A">
        <w:rPr>
          <w:lang w:val="en-US"/>
        </w:rPr>
        <w:t xml:space="preserve"> task first. Then the configuration file is read, and all the tasks are started if the read succeeds.</w:t>
      </w:r>
    </w:p>
    <w:p w14:paraId="30248043" w14:textId="77777777" w:rsidR="005728FF" w:rsidRPr="0039650A" w:rsidRDefault="005728FF" w:rsidP="005728FF">
      <w:pPr>
        <w:rPr>
          <w:lang w:val="en-US"/>
        </w:rPr>
      </w:pPr>
      <w:r w:rsidRPr="0039650A">
        <w:rPr>
          <w:lang w:val="en-US"/>
        </w:rPr>
        <w:t xml:space="preserve">The software implements the following </w:t>
      </w:r>
      <w:proofErr w:type="gramStart"/>
      <w:r w:rsidRPr="0039650A">
        <w:rPr>
          <w:lang w:val="en-US"/>
        </w:rPr>
        <w:t>tasks :</w:t>
      </w:r>
      <w:proofErr w:type="gramEnd"/>
    </w:p>
    <w:p w14:paraId="7DC54237" w14:textId="51DC8363" w:rsidR="005728FF" w:rsidRPr="0039650A" w:rsidRDefault="005728FF" w:rsidP="005728FF">
      <w:pPr>
        <w:pStyle w:val="Paragraphedeliste"/>
        <w:numPr>
          <w:ilvl w:val="0"/>
          <w:numId w:val="39"/>
        </w:numPr>
        <w:rPr>
          <w:lang w:val="en-US"/>
        </w:rPr>
      </w:pPr>
      <w:r w:rsidRPr="0039650A">
        <w:rPr>
          <w:lang w:val="en-US"/>
        </w:rPr>
        <w:t xml:space="preserve">Wi-Fi </w:t>
      </w:r>
      <w:r w:rsidR="008871BB" w:rsidRPr="0039650A">
        <w:rPr>
          <w:lang w:val="en-US"/>
        </w:rPr>
        <w:t>Station</w:t>
      </w:r>
    </w:p>
    <w:p w14:paraId="23CA143B" w14:textId="4F69B829" w:rsidR="005728FF" w:rsidRPr="0039650A" w:rsidRDefault="005728FF" w:rsidP="005728FF">
      <w:pPr>
        <w:pStyle w:val="Paragraphedeliste"/>
        <w:numPr>
          <w:ilvl w:val="0"/>
          <w:numId w:val="39"/>
        </w:numPr>
        <w:rPr>
          <w:lang w:val="en-US"/>
        </w:rPr>
      </w:pPr>
      <w:r w:rsidRPr="0039650A">
        <w:rPr>
          <w:lang w:val="en-US"/>
        </w:rPr>
        <w:t>UDP Client</w:t>
      </w:r>
    </w:p>
    <w:p w14:paraId="713B005D" w14:textId="5CF606C8" w:rsidR="005728FF" w:rsidRPr="0039650A" w:rsidRDefault="005728FF" w:rsidP="005728FF">
      <w:pPr>
        <w:pStyle w:val="Paragraphedeliste"/>
        <w:numPr>
          <w:ilvl w:val="0"/>
          <w:numId w:val="39"/>
        </w:numPr>
        <w:rPr>
          <w:lang w:val="en-US"/>
        </w:rPr>
      </w:pPr>
      <w:r w:rsidRPr="0039650A">
        <w:rPr>
          <w:lang w:val="en-US"/>
        </w:rPr>
        <w:t>Data Sender</w:t>
      </w:r>
    </w:p>
    <w:p w14:paraId="6ED77548" w14:textId="62633225" w:rsidR="005728FF" w:rsidRPr="0039650A" w:rsidRDefault="005728FF" w:rsidP="005728FF">
      <w:pPr>
        <w:pStyle w:val="Paragraphedeliste"/>
        <w:numPr>
          <w:ilvl w:val="0"/>
          <w:numId w:val="39"/>
        </w:numPr>
        <w:rPr>
          <w:lang w:val="en-US"/>
        </w:rPr>
      </w:pPr>
      <w:r w:rsidRPr="0039650A">
        <w:rPr>
          <w:lang w:val="en-US"/>
        </w:rPr>
        <w:t>Data Logger</w:t>
      </w:r>
    </w:p>
    <w:p w14:paraId="762BC7D7" w14:textId="04A705A6" w:rsidR="005728FF" w:rsidRPr="0039650A" w:rsidRDefault="005728FF" w:rsidP="005728FF">
      <w:pPr>
        <w:pStyle w:val="Paragraphedeliste"/>
        <w:numPr>
          <w:ilvl w:val="0"/>
          <w:numId w:val="39"/>
        </w:numPr>
        <w:rPr>
          <w:lang w:val="en-US"/>
        </w:rPr>
      </w:pPr>
      <w:r w:rsidRPr="0039650A">
        <w:rPr>
          <w:lang w:val="en-US"/>
        </w:rPr>
        <w:t>GPS Controller</w:t>
      </w:r>
    </w:p>
    <w:p w14:paraId="463430B4" w14:textId="4A4F7096" w:rsidR="005728FF" w:rsidRPr="0039650A" w:rsidRDefault="005728FF" w:rsidP="005728FF">
      <w:pPr>
        <w:pStyle w:val="Paragraphedeliste"/>
        <w:numPr>
          <w:ilvl w:val="0"/>
          <w:numId w:val="39"/>
        </w:numPr>
        <w:rPr>
          <w:lang w:val="en-US"/>
        </w:rPr>
      </w:pPr>
      <w:r w:rsidRPr="0039650A">
        <w:rPr>
          <w:lang w:val="en-US"/>
        </w:rPr>
        <w:t>CAN Controller</w:t>
      </w:r>
    </w:p>
    <w:p w14:paraId="24D2D626" w14:textId="1C554E4C" w:rsidR="000763D9" w:rsidRPr="0039650A" w:rsidRDefault="000763D9" w:rsidP="005728FF">
      <w:pPr>
        <w:pStyle w:val="Paragraphedeliste"/>
        <w:numPr>
          <w:ilvl w:val="0"/>
          <w:numId w:val="39"/>
        </w:numPr>
        <w:rPr>
          <w:lang w:val="en-US"/>
        </w:rPr>
      </w:pPr>
      <w:r w:rsidRPr="0039650A">
        <w:rPr>
          <w:lang w:val="en-US"/>
        </w:rPr>
        <w:t>Button Manager</w:t>
      </w:r>
    </w:p>
    <w:p w14:paraId="66AAE207" w14:textId="0BF845FA" w:rsidR="000763D9" w:rsidRPr="0039650A" w:rsidRDefault="000763D9" w:rsidP="005728FF">
      <w:pPr>
        <w:pStyle w:val="Paragraphedeliste"/>
        <w:numPr>
          <w:ilvl w:val="0"/>
          <w:numId w:val="39"/>
        </w:numPr>
        <w:rPr>
          <w:lang w:val="en-US"/>
        </w:rPr>
      </w:pPr>
      <w:r w:rsidRPr="0039650A">
        <w:rPr>
          <w:lang w:val="en-US"/>
        </w:rPr>
        <w:t>Led Controller</w:t>
      </w:r>
    </w:p>
    <w:p w14:paraId="4328660B" w14:textId="6D5DFD85" w:rsidR="00E83D23" w:rsidRPr="0039650A" w:rsidRDefault="00CD4004" w:rsidP="00E83D23">
      <w:pPr>
        <w:rPr>
          <w:lang w:val="en-US"/>
        </w:rPr>
      </w:pPr>
      <w:r w:rsidRPr="0039650A">
        <w:rPr>
          <w:highlight w:val="yellow"/>
          <w:lang w:val="en-US"/>
        </w:rPr>
        <w:t>Memory management - buffers</w:t>
      </w:r>
    </w:p>
    <w:p w14:paraId="2315D0B6" w14:textId="767FFC0F" w:rsidR="00E83D23" w:rsidRPr="0039650A" w:rsidRDefault="00E83D23" w:rsidP="00E83D23">
      <w:pPr>
        <w:rPr>
          <w:lang w:val="en-US"/>
        </w:rPr>
      </w:pPr>
      <w:r w:rsidRPr="0039650A">
        <w:rPr>
          <w:highlight w:val="yellow"/>
          <w:lang w:val="en-US"/>
        </w:rPr>
        <w:t>Data flow diagram</w:t>
      </w:r>
    </w:p>
    <w:p w14:paraId="56A552FC" w14:textId="62BEFDC5" w:rsidR="005728FF" w:rsidRPr="0039650A" w:rsidRDefault="00E83D23" w:rsidP="005728FF">
      <w:pPr>
        <w:pStyle w:val="Titre2"/>
        <w:rPr>
          <w:rFonts w:eastAsia="Times New Roman"/>
          <w:lang w:val="en-US"/>
        </w:rPr>
      </w:pPr>
      <w:bookmarkStart w:id="22" w:name="_Toc141687846"/>
      <w:r w:rsidRPr="0039650A">
        <w:rPr>
          <w:rFonts w:eastAsia="Times New Roman"/>
          <w:lang w:val="en-US"/>
        </w:rPr>
        <w:t>Configuration file</w:t>
      </w:r>
      <w:bookmarkEnd w:id="22"/>
    </w:p>
    <w:p w14:paraId="35225E75" w14:textId="2019B07D" w:rsidR="00AC7901" w:rsidRPr="0039650A" w:rsidRDefault="00AC7901" w:rsidP="00AC7901">
      <w:pPr>
        <w:rPr>
          <w:lang w:val="en-US"/>
        </w:rPr>
      </w:pPr>
      <w:r w:rsidRPr="0039650A">
        <w:rPr>
          <w:lang w:val="en-US"/>
        </w:rPr>
        <w:t xml:space="preserve">The first thing the program needs to do is to read the configuration file. </w:t>
      </w:r>
      <w:r w:rsidR="006771BA" w:rsidRPr="0039650A">
        <w:rPr>
          <w:lang w:val="en-US"/>
        </w:rPr>
        <w:t>If the SD card is not inserted, the configuration file is not present or not correctly formed. The program does not start</w:t>
      </w:r>
      <w:r w:rsidR="00D9203A" w:rsidRPr="0039650A">
        <w:rPr>
          <w:lang w:val="en-US"/>
        </w:rPr>
        <w:t xml:space="preserve"> and the led on the button stays on</w:t>
      </w:r>
      <w:r w:rsidR="006771BA" w:rsidRPr="0039650A">
        <w:rPr>
          <w:lang w:val="en-US"/>
        </w:rPr>
        <w:t>.</w:t>
      </w:r>
      <w:r w:rsidR="00D9203A" w:rsidRPr="0039650A">
        <w:rPr>
          <w:lang w:val="en-US"/>
        </w:rPr>
        <w:t xml:space="preserve"> The leds powers off if the system started correctly.</w:t>
      </w:r>
    </w:p>
    <w:p w14:paraId="028E8786" w14:textId="541A6627" w:rsidR="00AC7901" w:rsidRPr="0039650A" w:rsidRDefault="00AC7901" w:rsidP="00AC7901">
      <w:pPr>
        <w:rPr>
          <w:lang w:val="en-US"/>
        </w:rPr>
      </w:pPr>
      <w:r w:rsidRPr="0039650A">
        <w:rPr>
          <w:lang w:val="en-US"/>
        </w:rPr>
        <w:t>The configuration file is a JSON file and contains the following configurations:</w:t>
      </w:r>
    </w:p>
    <w:p w14:paraId="30F1CB10" w14:textId="1308FFFC" w:rsidR="00AC7901" w:rsidRPr="0039650A" w:rsidRDefault="00AC7901" w:rsidP="00AC7901">
      <w:pPr>
        <w:pStyle w:val="Paragraphedeliste"/>
        <w:numPr>
          <w:ilvl w:val="0"/>
          <w:numId w:val="40"/>
        </w:numPr>
        <w:rPr>
          <w:lang w:val="en-US"/>
        </w:rPr>
      </w:pPr>
      <w:r w:rsidRPr="0039650A">
        <w:rPr>
          <w:lang w:val="en-US"/>
        </w:rPr>
        <w:t>Wi-Fi SSID and password</w:t>
      </w:r>
      <w:r w:rsidR="00D9203A" w:rsidRPr="0039650A">
        <w:rPr>
          <w:lang w:val="en-US"/>
        </w:rPr>
        <w:t>.</w:t>
      </w:r>
    </w:p>
    <w:p w14:paraId="4708052C" w14:textId="030FDFCA" w:rsidR="00AC7901" w:rsidRPr="0039650A" w:rsidRDefault="00AC7901" w:rsidP="00AC7901">
      <w:pPr>
        <w:pStyle w:val="Paragraphedeliste"/>
        <w:numPr>
          <w:ilvl w:val="0"/>
          <w:numId w:val="40"/>
        </w:numPr>
        <w:rPr>
          <w:lang w:val="en-US"/>
        </w:rPr>
      </w:pPr>
      <w:r w:rsidRPr="0039650A">
        <w:rPr>
          <w:lang w:val="en-US"/>
        </w:rPr>
        <w:t xml:space="preserve">Redundancy </w:t>
      </w:r>
      <w:r w:rsidR="00DF0BCC" w:rsidRPr="0039650A">
        <w:rPr>
          <w:lang w:val="en-US"/>
        </w:rPr>
        <w:t>Wi-Fi</w:t>
      </w:r>
      <w:r w:rsidRPr="0039650A">
        <w:rPr>
          <w:lang w:val="en-US"/>
        </w:rPr>
        <w:t xml:space="preserve"> SSID, password, and a </w:t>
      </w:r>
      <w:proofErr w:type="spellStart"/>
      <w:r w:rsidRPr="0039650A">
        <w:rPr>
          <w:lang w:val="en-US"/>
        </w:rPr>
        <w:t>boolean</w:t>
      </w:r>
      <w:proofErr w:type="spellEnd"/>
      <w:r w:rsidRPr="0039650A">
        <w:rPr>
          <w:lang w:val="en-US"/>
        </w:rPr>
        <w:t xml:space="preserve"> field to activate the </w:t>
      </w:r>
      <w:r w:rsidR="00D9203A" w:rsidRPr="0039650A">
        <w:rPr>
          <w:lang w:val="en-US"/>
        </w:rPr>
        <w:t>redundancy.</w:t>
      </w:r>
    </w:p>
    <w:p w14:paraId="19BB4A18" w14:textId="5B51117B" w:rsidR="00AC7901" w:rsidRPr="0039650A" w:rsidRDefault="00AC7901" w:rsidP="00AC7901">
      <w:pPr>
        <w:pStyle w:val="Paragraphedeliste"/>
        <w:numPr>
          <w:ilvl w:val="0"/>
          <w:numId w:val="40"/>
        </w:numPr>
        <w:rPr>
          <w:lang w:val="en-US"/>
        </w:rPr>
      </w:pPr>
      <w:r w:rsidRPr="0039650A">
        <w:rPr>
          <w:lang w:val="en-US"/>
        </w:rPr>
        <w:t>UDP Server address and port. This information is contained in an array so that multiple servers can be selected (max 5)</w:t>
      </w:r>
      <w:r w:rsidR="00D9203A" w:rsidRPr="0039650A">
        <w:rPr>
          <w:lang w:val="en-US"/>
        </w:rPr>
        <w:t>.</w:t>
      </w:r>
    </w:p>
    <w:p w14:paraId="41163DC8" w14:textId="6C231F24" w:rsidR="00AC7901" w:rsidRPr="0039650A" w:rsidRDefault="00AC7901" w:rsidP="00AC7901">
      <w:pPr>
        <w:pStyle w:val="Paragraphedeliste"/>
        <w:numPr>
          <w:ilvl w:val="0"/>
          <w:numId w:val="40"/>
        </w:numPr>
        <w:rPr>
          <w:lang w:val="en-US"/>
        </w:rPr>
      </w:pPr>
      <w:r w:rsidRPr="0039650A">
        <w:rPr>
          <w:lang w:val="en-US"/>
        </w:rPr>
        <w:t xml:space="preserve">Telemetry measurement send rate in messages per </w:t>
      </w:r>
      <w:r w:rsidR="00DF0BCC" w:rsidRPr="0039650A">
        <w:rPr>
          <w:lang w:val="en-US"/>
        </w:rPr>
        <w:t>second.</w:t>
      </w:r>
    </w:p>
    <w:p w14:paraId="0D4CEAF1" w14:textId="1A6E97B9" w:rsidR="00AC7901" w:rsidRPr="0039650A" w:rsidRDefault="00AC7901" w:rsidP="00AC7901">
      <w:pPr>
        <w:pStyle w:val="Paragraphedeliste"/>
        <w:numPr>
          <w:ilvl w:val="0"/>
          <w:numId w:val="40"/>
        </w:numPr>
        <w:rPr>
          <w:lang w:val="en-US"/>
        </w:rPr>
      </w:pPr>
      <w:r w:rsidRPr="0039650A">
        <w:rPr>
          <w:lang w:val="en-US"/>
        </w:rPr>
        <w:t>Logging measurement rate in measurement per second</w:t>
      </w:r>
      <w:r w:rsidR="00DF0BCC" w:rsidRPr="0039650A">
        <w:rPr>
          <w:lang w:val="en-US"/>
        </w:rPr>
        <w:t>.</w:t>
      </w:r>
    </w:p>
    <w:p w14:paraId="5ADDC563" w14:textId="6C81C4F5" w:rsidR="00AC7901" w:rsidRPr="0039650A" w:rsidRDefault="00AC7901" w:rsidP="00AC7901">
      <w:pPr>
        <w:pStyle w:val="Paragraphedeliste"/>
        <w:numPr>
          <w:ilvl w:val="0"/>
          <w:numId w:val="40"/>
        </w:numPr>
        <w:rPr>
          <w:highlight w:val="yellow"/>
          <w:lang w:val="en-US"/>
        </w:rPr>
      </w:pPr>
      <w:r w:rsidRPr="0039650A">
        <w:rPr>
          <w:highlight w:val="yellow"/>
          <w:lang w:val="en-US"/>
        </w:rPr>
        <w:t xml:space="preserve">GPS parameters </w:t>
      </w:r>
    </w:p>
    <w:p w14:paraId="3AA4F0AB" w14:textId="54597C1A" w:rsidR="00AC03DD" w:rsidRPr="0039650A" w:rsidRDefault="00AC7901" w:rsidP="00AC03DD">
      <w:pPr>
        <w:pStyle w:val="Paragraphedeliste"/>
        <w:numPr>
          <w:ilvl w:val="0"/>
          <w:numId w:val="40"/>
        </w:numPr>
        <w:rPr>
          <w:highlight w:val="yellow"/>
          <w:lang w:val="en-US"/>
        </w:rPr>
      </w:pPr>
      <w:r w:rsidRPr="0039650A">
        <w:rPr>
          <w:highlight w:val="yellow"/>
          <w:lang w:val="en-US"/>
        </w:rPr>
        <w:t>Sensor parameters</w:t>
      </w:r>
    </w:p>
    <w:p w14:paraId="3A94E9DB" w14:textId="77777777" w:rsidR="00AC03DD" w:rsidRPr="0039650A" w:rsidRDefault="00AC03DD" w:rsidP="00AC03DD">
      <w:pPr>
        <w:rPr>
          <w:highlight w:val="yellow"/>
          <w:lang w:val="en-US"/>
        </w:rPr>
      </w:pPr>
    </w:p>
    <w:p w14:paraId="5BCBEAAE" w14:textId="7F4F2233" w:rsidR="00AC03DD" w:rsidRPr="0039650A" w:rsidRDefault="00AC03DD" w:rsidP="00AC03DD">
      <w:pPr>
        <w:rPr>
          <w:lang w:val="en-US"/>
        </w:rPr>
      </w:pPr>
      <w:r w:rsidRPr="0039650A">
        <w:rPr>
          <w:lang w:val="en-US"/>
        </w:rPr>
        <w:t>First, the SD card is mounted, and the base directory is opened. Then a loop search for the config file. Once the file is found, it is opened and read. The JSON string is parsed with the JSON library</w:t>
      </w:r>
      <w:r w:rsidR="006771BA" w:rsidRPr="0039650A">
        <w:rPr>
          <w:lang w:val="en-US"/>
        </w:rPr>
        <w:t xml:space="preserve"> </w:t>
      </w:r>
      <w:r w:rsidR="006771BA" w:rsidRPr="0039650A">
        <w:rPr>
          <w:lang w:val="en-US"/>
        </w:rPr>
        <w:fldChar w:fldCharType="begin"/>
      </w:r>
      <w:r w:rsidR="006771BA" w:rsidRPr="0039650A">
        <w:rPr>
          <w:lang w:val="en-US"/>
        </w:rPr>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rsidRPr="0039650A">
        <w:rPr>
          <w:lang w:val="en-US"/>
        </w:rPr>
        <w:fldChar w:fldCharType="separate"/>
      </w:r>
      <w:r w:rsidR="006771BA" w:rsidRPr="0039650A">
        <w:rPr>
          <w:rFonts w:ascii="Calibri" w:hAnsi="Calibri" w:cs="Calibri"/>
          <w:lang w:val="en-US"/>
        </w:rPr>
        <w:t>[9]</w:t>
      </w:r>
      <w:r w:rsidR="006771BA" w:rsidRPr="0039650A">
        <w:rPr>
          <w:lang w:val="en-US"/>
        </w:rPr>
        <w:fldChar w:fldCharType="end"/>
      </w:r>
      <w:r w:rsidRPr="0039650A">
        <w:rPr>
          <w:lang w:val="en-US"/>
        </w:rPr>
        <w:t xml:space="preserve"> provided by Zephy</w:t>
      </w:r>
      <w:r w:rsidR="006771BA" w:rsidRPr="0039650A">
        <w:rPr>
          <w:lang w:val="en-US"/>
        </w:rPr>
        <w:t>r</w:t>
      </w:r>
      <w:r w:rsidRPr="0039650A">
        <w:rPr>
          <w:lang w:val="en-US"/>
        </w:rPr>
        <w:t>, and the data are registered in a struct. </w:t>
      </w:r>
    </w:p>
    <w:p w14:paraId="38F6EDB4" w14:textId="77777777" w:rsidR="00AC03DD" w:rsidRPr="0039650A" w:rsidRDefault="00AC03DD" w:rsidP="00AC03DD">
      <w:pPr>
        <w:rPr>
          <w:lang w:val="en-US"/>
        </w:rPr>
      </w:pPr>
      <w:r w:rsidRPr="0039650A">
        <w:rPr>
          <w:lang w:val="en-US"/>
        </w:rPr>
        <w:t>An error code is returned, which stops the program, if the SD card cannot be read, if the config file is not present on the SD card, or if the config file contains errors.</w:t>
      </w:r>
    </w:p>
    <w:p w14:paraId="7409D9B8" w14:textId="43266977" w:rsidR="00AC03DD" w:rsidRPr="0039650A" w:rsidRDefault="00AC03DD" w:rsidP="00AC03DD">
      <w:pPr>
        <w:rPr>
          <w:lang w:val="en-US"/>
        </w:rPr>
      </w:pPr>
      <w:r w:rsidRPr="0039650A">
        <w:rPr>
          <w:lang w:val="en-US"/>
        </w:rPr>
        <w:t>The last task of the </w:t>
      </w:r>
      <w:proofErr w:type="spellStart"/>
      <w:r w:rsidRPr="0039650A">
        <w:rPr>
          <w:i/>
          <w:iCs/>
          <w:lang w:val="en-US"/>
        </w:rPr>
        <w:t>config_read</w:t>
      </w:r>
      <w:proofErr w:type="spellEnd"/>
      <w:r w:rsidRPr="0039650A">
        <w:rPr>
          <w:lang w:val="en-US"/>
        </w:rPr>
        <w:t> function is to initialize the sensor buffer and GPS buffer.</w:t>
      </w:r>
    </w:p>
    <w:p w14:paraId="01FC3B6E" w14:textId="166A55B7" w:rsidR="002C58F2" w:rsidRPr="0039650A" w:rsidRDefault="002C58F2" w:rsidP="00AC03DD">
      <w:pPr>
        <w:rPr>
          <w:lang w:val="en-US"/>
        </w:rPr>
      </w:pPr>
      <w:r w:rsidRPr="0039650A">
        <w:rPr>
          <w:highlight w:val="yellow"/>
          <w:lang w:val="en-US"/>
        </w:rPr>
        <w:t>SD SPI CONFIG</w:t>
      </w:r>
    </w:p>
    <w:p w14:paraId="53B83393" w14:textId="77777777" w:rsidR="00E544DB" w:rsidRPr="0039650A" w:rsidRDefault="002C58F2" w:rsidP="00E544DB">
      <w:pPr>
        <w:keepNext/>
        <w:jc w:val="center"/>
        <w:rPr>
          <w:lang w:val="en-US"/>
        </w:rPr>
      </w:pPr>
      <w:r w:rsidRPr="0039650A">
        <w:rPr>
          <w:noProof/>
          <w:lang w:val="en-US"/>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6553BFF0" w:rsidR="002C58F2"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17</w:t>
      </w:r>
      <w:r w:rsidRPr="0039650A">
        <w:rPr>
          <w:lang w:val="en-US"/>
        </w:rPr>
        <w:fldChar w:fldCharType="end"/>
      </w:r>
      <w:r w:rsidRPr="0039650A">
        <w:rPr>
          <w:lang w:val="en-US"/>
        </w:rPr>
        <w:t>: SD card configuration</w:t>
      </w:r>
    </w:p>
    <w:p w14:paraId="2B6C09F2" w14:textId="77777777" w:rsidR="002C58F2" w:rsidRPr="0039650A" w:rsidRDefault="002C58F2" w:rsidP="00AC03DD">
      <w:pPr>
        <w:rPr>
          <w:lang w:val="en-US"/>
        </w:rPr>
      </w:pPr>
    </w:p>
    <w:p w14:paraId="5FCA5A9F" w14:textId="77777777" w:rsidR="002C58F2" w:rsidRPr="0039650A" w:rsidRDefault="002C58F2" w:rsidP="00AC03DD">
      <w:pPr>
        <w:rPr>
          <w:lang w:val="en-US"/>
        </w:rPr>
      </w:pPr>
    </w:p>
    <w:p w14:paraId="1B0F1529" w14:textId="76596883" w:rsidR="0010126E" w:rsidRPr="0039650A" w:rsidRDefault="0010126E" w:rsidP="0010126E">
      <w:pPr>
        <w:pStyle w:val="Titre2"/>
        <w:rPr>
          <w:rFonts w:eastAsia="Times New Roman"/>
          <w:lang w:val="en-US"/>
        </w:rPr>
      </w:pPr>
      <w:bookmarkStart w:id="23" w:name="_Toc141687847"/>
      <w:r w:rsidRPr="0039650A">
        <w:rPr>
          <w:rFonts w:eastAsia="Times New Roman"/>
          <w:lang w:val="en-US"/>
        </w:rPr>
        <w:lastRenderedPageBreak/>
        <w:t>CAN Controller</w:t>
      </w:r>
      <w:bookmarkEnd w:id="23"/>
    </w:p>
    <w:p w14:paraId="0B7E5612" w14:textId="77777777" w:rsidR="00D4312F" w:rsidRPr="0039650A" w:rsidRDefault="00D4312F" w:rsidP="00D4312F">
      <w:pPr>
        <w:keepNext/>
        <w:rPr>
          <w:lang w:val="en-US"/>
        </w:rPr>
      </w:pPr>
      <w:r w:rsidRPr="0039650A">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Pr="0039650A" w:rsidRDefault="00E544DB" w:rsidP="002D294C">
      <w:pPr>
        <w:keepNext/>
        <w:jc w:val="center"/>
        <w:rPr>
          <w:lang w:val="en-US"/>
        </w:rPr>
      </w:pPr>
      <w:r w:rsidRPr="0039650A">
        <w:rPr>
          <w:noProof/>
          <w:lang w:val="en-US"/>
        </w:rPr>
        <w:drawing>
          <wp:inline distT="0" distB="0" distL="0" distR="0" wp14:anchorId="0E29A6A2" wp14:editId="739C4FC2">
            <wp:extent cx="5188689" cy="3746815"/>
            <wp:effectExtent l="0" t="0" r="0" b="635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9929" cy="3747710"/>
                    </a:xfrm>
                    <a:prstGeom prst="rect">
                      <a:avLst/>
                    </a:prstGeom>
                    <a:noFill/>
                    <a:ln>
                      <a:noFill/>
                    </a:ln>
                  </pic:spPr>
                </pic:pic>
              </a:graphicData>
            </a:graphic>
          </wp:inline>
        </w:drawing>
      </w:r>
    </w:p>
    <w:p w14:paraId="693ACB4C" w14:textId="49FACC1B" w:rsidR="00E544DB"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18</w:t>
      </w:r>
      <w:r w:rsidRPr="0039650A">
        <w:rPr>
          <w:lang w:val="en-US"/>
        </w:rPr>
        <w:fldChar w:fldCharType="end"/>
      </w:r>
      <w:r w:rsidRPr="0039650A">
        <w:rPr>
          <w:lang w:val="en-US"/>
        </w:rPr>
        <w:t>: CANBUS configuration</w:t>
      </w:r>
    </w:p>
    <w:p w14:paraId="6779D260" w14:textId="5C8FDACC" w:rsidR="002D294C" w:rsidRPr="0039650A" w:rsidRDefault="00D4312F" w:rsidP="002D294C">
      <w:pPr>
        <w:rPr>
          <w:lang w:val="en-US"/>
        </w:rPr>
      </w:pPr>
      <w:r w:rsidRPr="0039650A">
        <w:rPr>
          <w:lang w:val="en-US"/>
        </w:rPr>
        <w:t xml:space="preserve">The CAN Controller task is implemented in an independent thread. </w:t>
      </w:r>
      <w:r w:rsidR="0033699D" w:rsidRPr="0039650A">
        <w:rPr>
          <w:lang w:val="en-US"/>
        </w:rPr>
        <w:t xml:space="preserve">The code uses the CAN Controller library [10] provided by Zephyr. The system only needs to receive data. </w:t>
      </w:r>
      <w:r w:rsidRPr="0039650A">
        <w:rPr>
          <w:lang w:val="en-US"/>
        </w:rPr>
        <w:t>It</w:t>
      </w:r>
      <w:r w:rsidR="0033699D" w:rsidRPr="0039650A">
        <w:rPr>
          <w:lang w:val="en-US"/>
        </w:rPr>
        <w:t xml:space="preserve"> sends no</w:t>
      </w:r>
      <w:r w:rsidRPr="0039650A">
        <w:rPr>
          <w:lang w:val="en-US"/>
        </w:rPr>
        <w:t>thing</w:t>
      </w:r>
      <w:r w:rsidR="0033699D" w:rsidRPr="0039650A">
        <w:rPr>
          <w:lang w:val="en-US"/>
        </w:rPr>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Pr="0039650A" w:rsidRDefault="00D4312F" w:rsidP="00D4312F">
      <w:pPr>
        <w:keepNext/>
        <w:jc w:val="center"/>
        <w:rPr>
          <w:lang w:val="en-US"/>
        </w:rPr>
      </w:pPr>
      <w:r w:rsidRPr="0039650A">
        <w:rPr>
          <w:noProof/>
          <w:lang w:val="en-US"/>
        </w:rPr>
        <w:lastRenderedPageBreak/>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3514F7EB" w:rsidR="00D4312F" w:rsidRPr="0039650A" w:rsidRDefault="00D4312F" w:rsidP="00D4312F">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19</w:t>
      </w:r>
      <w:r w:rsidRPr="0039650A">
        <w:rPr>
          <w:lang w:val="en-US"/>
        </w:rPr>
        <w:fldChar w:fldCharType="end"/>
      </w:r>
      <w:r w:rsidRPr="0039650A">
        <w:rPr>
          <w:lang w:val="en-US"/>
        </w:rPr>
        <w:t>: Can Controller Activity Diagram</w:t>
      </w:r>
    </w:p>
    <w:p w14:paraId="766758AD" w14:textId="77777777" w:rsidR="00EF546B" w:rsidRPr="0039650A" w:rsidRDefault="00EF546B" w:rsidP="00EF546B">
      <w:pPr>
        <w:rPr>
          <w:lang w:val="en-US"/>
        </w:rPr>
      </w:pPr>
    </w:p>
    <w:p w14:paraId="6AB4A3BA" w14:textId="0B7021AF" w:rsidR="0056797C" w:rsidRPr="0039650A" w:rsidRDefault="0056797C" w:rsidP="0056797C">
      <w:pPr>
        <w:rPr>
          <w:lang w:val="en-US"/>
        </w:rPr>
      </w:pPr>
      <w:r w:rsidRPr="0039650A">
        <w:rPr>
          <w:lang w:val="en-US"/>
        </w:rPr>
        <w:t>The library</w:t>
      </w:r>
      <w:r w:rsidR="000B2295" w:rsidRPr="0039650A">
        <w:rPr>
          <w:lang w:val="en-US"/>
        </w:rPr>
        <w:t xml:space="preserve"> </w:t>
      </w:r>
      <w:r w:rsidR="000B2295" w:rsidRPr="0039650A">
        <w:rPr>
          <w:lang w:val="en-US"/>
        </w:rPr>
        <w:fldChar w:fldCharType="begin"/>
      </w:r>
      <w:r w:rsidR="000B2295" w:rsidRPr="0039650A">
        <w:rPr>
          <w:lang w:val="en-US"/>
        </w:rPr>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rsidRPr="0039650A">
        <w:rPr>
          <w:lang w:val="en-US"/>
        </w:rPr>
        <w:fldChar w:fldCharType="separate"/>
      </w:r>
      <w:r w:rsidR="000B2295" w:rsidRPr="0039650A">
        <w:rPr>
          <w:rFonts w:ascii="Calibri" w:hAnsi="Calibri" w:cs="Calibri"/>
          <w:lang w:val="en-US"/>
        </w:rPr>
        <w:t>[10]</w:t>
      </w:r>
      <w:r w:rsidR="000B2295" w:rsidRPr="0039650A">
        <w:rPr>
          <w:lang w:val="en-US"/>
        </w:rPr>
        <w:fldChar w:fldCharType="end"/>
      </w:r>
      <w:r w:rsidRPr="0039650A">
        <w:rPr>
          <w:lang w:val="en-US"/>
        </w:rPr>
        <w:t xml:space="preserve"> puts the received messages in a message queue. A filter needs to be set up to receive the data. As the system needs to receive all the messages, the mask is set to 0. </w:t>
      </w:r>
    </w:p>
    <w:p w14:paraId="07DD9BB5" w14:textId="22BD7E61" w:rsidR="00D4312F" w:rsidRPr="0039650A" w:rsidRDefault="0056797C" w:rsidP="0056797C">
      <w:pPr>
        <w:rPr>
          <w:lang w:val="en-US"/>
        </w:rPr>
      </w:pPr>
      <w:r w:rsidRPr="0039650A">
        <w:rPr>
          <w:lang w:val="en-US"/>
        </w:rP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rsidRPr="0039650A">
        <w:rPr>
          <w:lang w:val="en-US"/>
        </w:rPr>
        <w:t xml:space="preserve"> The following diagram show how the data are stored when a CAN frame is </w:t>
      </w:r>
      <w:proofErr w:type="gramStart"/>
      <w:r w:rsidR="00EF546B" w:rsidRPr="0039650A">
        <w:rPr>
          <w:lang w:val="en-US"/>
        </w:rPr>
        <w:t>received :</w:t>
      </w:r>
      <w:proofErr w:type="gramEnd"/>
    </w:p>
    <w:p w14:paraId="527B4C0D" w14:textId="77777777" w:rsidR="00EF546B" w:rsidRPr="0039650A" w:rsidRDefault="00EF546B" w:rsidP="00DD16F7">
      <w:pPr>
        <w:keepNext/>
        <w:jc w:val="center"/>
        <w:rPr>
          <w:lang w:val="en-US"/>
        </w:rPr>
      </w:pPr>
      <w:r w:rsidRPr="0039650A">
        <w:rPr>
          <w:noProof/>
          <w:lang w:val="en-US"/>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662FFABA" w:rsidR="00EF546B" w:rsidRPr="0039650A" w:rsidRDefault="00EF546B" w:rsidP="00EF546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Pr="0039650A">
        <w:rPr>
          <w:noProof/>
          <w:lang w:val="en-US"/>
        </w:rPr>
        <w:t>20</w:t>
      </w:r>
      <w:r w:rsidRPr="0039650A">
        <w:rPr>
          <w:lang w:val="en-US"/>
        </w:rPr>
        <w:fldChar w:fldCharType="end"/>
      </w:r>
      <w:r w:rsidRPr="0039650A">
        <w:rPr>
          <w:lang w:val="en-US"/>
        </w:rPr>
        <w:t>: Can Receive Example</w:t>
      </w:r>
    </w:p>
    <w:p w14:paraId="06D5E8EC" w14:textId="77777777" w:rsidR="00EF546B" w:rsidRPr="0039650A" w:rsidRDefault="00EF546B" w:rsidP="00EF546B">
      <w:pPr>
        <w:rPr>
          <w:lang w:val="en-US"/>
        </w:rPr>
      </w:pPr>
    </w:p>
    <w:p w14:paraId="3969EA42" w14:textId="072B3422" w:rsidR="0033699D" w:rsidRPr="0039650A" w:rsidRDefault="000B2295" w:rsidP="002D294C">
      <w:pPr>
        <w:rPr>
          <w:lang w:val="en-US"/>
        </w:rPr>
      </w:pPr>
      <w:r w:rsidRPr="0039650A">
        <w:rPr>
          <w:lang w:val="en-US"/>
        </w:rPr>
        <w:t>In this example, the box 34 of the sensor buffer contains the value of a voltage sensor. The message's ID is 0x123, and the value (0x4567) of the sensor is stored on two bytes, the bytes 1 and 2 of the CAN frame</w:t>
      </w:r>
      <w:r w:rsidR="00EF546B" w:rsidRPr="0039650A">
        <w:rPr>
          <w:lang w:val="en-US"/>
        </w:rPr>
        <w:t>.</w:t>
      </w:r>
    </w:p>
    <w:p w14:paraId="374677C8" w14:textId="77777777" w:rsidR="000477E7" w:rsidRPr="0039650A" w:rsidRDefault="000477E7" w:rsidP="002D294C">
      <w:pPr>
        <w:rPr>
          <w:lang w:val="en-US"/>
        </w:rPr>
      </w:pPr>
    </w:p>
    <w:p w14:paraId="2CAB90F9" w14:textId="560AD614" w:rsidR="0010126E" w:rsidRPr="0039650A" w:rsidRDefault="0010126E" w:rsidP="0010126E">
      <w:pPr>
        <w:pStyle w:val="Titre2"/>
        <w:rPr>
          <w:rFonts w:eastAsia="Times New Roman"/>
          <w:lang w:val="en-US"/>
        </w:rPr>
      </w:pPr>
      <w:bookmarkStart w:id="24" w:name="_Toc141687848"/>
      <w:r w:rsidRPr="0039650A">
        <w:rPr>
          <w:rFonts w:eastAsia="Times New Roman"/>
          <w:lang w:val="en-US"/>
        </w:rPr>
        <w:t>GPS Controller</w:t>
      </w:r>
      <w:bookmarkEnd w:id="24"/>
    </w:p>
    <w:p w14:paraId="5D53B70A" w14:textId="77777777" w:rsidR="002763F8" w:rsidRPr="0039650A" w:rsidRDefault="002763F8" w:rsidP="002763F8">
      <w:pPr>
        <w:rPr>
          <w:lang w:val="en-US"/>
        </w:rPr>
      </w:pPr>
      <w:r w:rsidRPr="0039650A">
        <w:rPr>
          <w:lang w:val="en-US"/>
        </w:rPr>
        <w:t>The GPS Controller is implemented in an independent thread. It reads the UART port connected to the GPS module and fills the GPS buffer with the data received.</w:t>
      </w:r>
    </w:p>
    <w:p w14:paraId="55DD2E76" w14:textId="78A7E19A" w:rsidR="0010126E" w:rsidRPr="0039650A" w:rsidRDefault="002763F8" w:rsidP="002763F8">
      <w:pPr>
        <w:rPr>
          <w:lang w:val="en-US"/>
        </w:rPr>
      </w:pPr>
      <w:r w:rsidRPr="0039650A">
        <w:rPr>
          <w:lang w:val="en-US"/>
        </w:rPr>
        <w:t xml:space="preserve">The JP1 jumper permits connecting the UART port of the GPS module to the external connector. The GPS module can be configured with the </w:t>
      </w:r>
      <w:r w:rsidR="00AC0A47" w:rsidRPr="0039650A">
        <w:rPr>
          <w:lang w:val="en-US"/>
        </w:rPr>
        <w:t>u</w:t>
      </w:r>
      <w:r w:rsidRPr="0039650A">
        <w:rPr>
          <w:lang w:val="en-US"/>
        </w:rPr>
        <w:t>-center</w:t>
      </w:r>
      <w:r w:rsidR="00AC0A47" w:rsidRPr="0039650A">
        <w:rPr>
          <w:lang w:val="en-US"/>
        </w:rPr>
        <w:t>2</w:t>
      </w:r>
      <w:r w:rsidRPr="0039650A">
        <w:rPr>
          <w:lang w:val="en-US"/>
        </w:rPr>
        <w:t xml:space="preserve"> software by connecting the external connector to the PC via a UART/USB converter.</w:t>
      </w:r>
    </w:p>
    <w:p w14:paraId="1AF87BA8" w14:textId="2A37CC58" w:rsidR="00DF0BCC" w:rsidRPr="0039650A" w:rsidRDefault="00DF0BCC" w:rsidP="002763F8">
      <w:pPr>
        <w:rPr>
          <w:lang w:val="en-US"/>
        </w:rPr>
      </w:pPr>
      <w:r w:rsidRPr="0039650A">
        <w:rPr>
          <w:lang w:val="en-US"/>
        </w:rPr>
        <w:t>The first set of parameters configures the module according to the hardware design. These parameters are taken directly from the component's integration manual</w:t>
      </w:r>
      <w:r w:rsidR="002061DC" w:rsidRPr="0039650A">
        <w:rPr>
          <w:lang w:val="en-US"/>
        </w:rPr>
        <w:t xml:space="preserve"> </w:t>
      </w:r>
      <w:r w:rsidR="002061DC" w:rsidRPr="0039650A">
        <w:rPr>
          <w:lang w:val="en-US"/>
        </w:rPr>
        <w:fldChar w:fldCharType="begin"/>
      </w:r>
      <w:r w:rsidR="002D294C" w:rsidRPr="0039650A">
        <w:rPr>
          <w:lang w:val="en-US"/>
        </w:rPr>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sidRPr="0039650A">
        <w:rPr>
          <w:lang w:val="en-US"/>
        </w:rPr>
        <w:fldChar w:fldCharType="separate"/>
      </w:r>
      <w:r w:rsidR="002D294C" w:rsidRPr="0039650A">
        <w:rPr>
          <w:rFonts w:ascii="Calibri" w:hAnsi="Calibri" w:cs="Calibri"/>
          <w:lang w:val="en-US"/>
        </w:rPr>
        <w:t>[11]</w:t>
      </w:r>
      <w:r w:rsidR="002061DC" w:rsidRPr="0039650A">
        <w:rPr>
          <w:lang w:val="en-US"/>
        </w:rPr>
        <w:fldChar w:fldCharType="end"/>
      </w:r>
      <w:r w:rsidR="00AC0A47" w:rsidRPr="0039650A">
        <w:rPr>
          <w:lang w:val="en-US"/>
        </w:rPr>
        <w:t>.</w:t>
      </w:r>
    </w:p>
    <w:p w14:paraId="655DC07C" w14:textId="77777777" w:rsidR="00DF0BCC" w:rsidRPr="0039650A" w:rsidRDefault="00DF0BCC" w:rsidP="002763F8">
      <w:pPr>
        <w:rPr>
          <w:lang w:val="en-US"/>
        </w:rPr>
      </w:pPr>
    </w:p>
    <w:p w14:paraId="2A495EEE" w14:textId="77777777" w:rsidR="008E0DA0" w:rsidRPr="0039650A" w:rsidRDefault="00DF0BCC" w:rsidP="008E0DA0">
      <w:pPr>
        <w:keepNext/>
        <w:jc w:val="center"/>
        <w:rPr>
          <w:lang w:val="en-US"/>
        </w:rPr>
      </w:pPr>
      <w:r w:rsidRPr="0039650A">
        <w:rPr>
          <w:noProof/>
          <w:lang w:val="en-US"/>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0DD222F4" w:rsidR="00DF0BCC" w:rsidRPr="0039650A" w:rsidRDefault="008E0DA0" w:rsidP="008E0DA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21</w:t>
      </w:r>
      <w:r w:rsidRPr="0039650A">
        <w:rPr>
          <w:lang w:val="en-US"/>
        </w:rPr>
        <w:fldChar w:fldCharType="end"/>
      </w:r>
      <w:r w:rsidRPr="0039650A">
        <w:rPr>
          <w:lang w:val="en-US"/>
        </w:rPr>
        <w:t>: GPS Hardware configuration</w:t>
      </w:r>
    </w:p>
    <w:p w14:paraId="732269CE" w14:textId="77777777" w:rsidR="00AC0A47" w:rsidRPr="0039650A" w:rsidRDefault="00AC0A47" w:rsidP="00DF0BCC">
      <w:pPr>
        <w:jc w:val="center"/>
        <w:rPr>
          <w:lang w:val="en-US"/>
        </w:rPr>
      </w:pPr>
    </w:p>
    <w:p w14:paraId="3EFE0B45" w14:textId="790830BB" w:rsidR="00AC0A47" w:rsidRPr="0039650A" w:rsidRDefault="00AC0A47" w:rsidP="00AC0A47">
      <w:pPr>
        <w:rPr>
          <w:lang w:val="en-US"/>
        </w:rPr>
      </w:pPr>
      <w:r w:rsidRPr="0039650A">
        <w:rPr>
          <w:lang w:val="en-US"/>
        </w:rPr>
        <w:t xml:space="preserve">Then, the second set of parameters is the vehicle tracker preset available in the u-center2 software. This preset provides continuous tracking with a high position update rate, accuracy, and availability. </w:t>
      </w:r>
      <w:r w:rsidRPr="0039650A">
        <w:rPr>
          <w:lang w:val="en-US"/>
        </w:rPr>
        <w:lastRenderedPageBreak/>
        <w:t>Only the 12 first parameters of the preset are used. The MSGOUT parameters are treated in the last set of parameters.</w:t>
      </w:r>
    </w:p>
    <w:p w14:paraId="2BFE1B31" w14:textId="77777777" w:rsidR="00AC0A47" w:rsidRPr="0039650A" w:rsidRDefault="00AC0A47" w:rsidP="00AC0A47">
      <w:pPr>
        <w:rPr>
          <w:lang w:val="en-US"/>
        </w:rPr>
      </w:pPr>
    </w:p>
    <w:p w14:paraId="1993D5B3" w14:textId="77777777" w:rsidR="008E0DA0" w:rsidRPr="0039650A" w:rsidRDefault="00AC0A47" w:rsidP="008E0DA0">
      <w:pPr>
        <w:keepNext/>
        <w:jc w:val="center"/>
        <w:rPr>
          <w:lang w:val="en-US"/>
        </w:rPr>
      </w:pPr>
      <w:r w:rsidRPr="0039650A">
        <w:rPr>
          <w:noProof/>
          <w:lang w:val="en-US"/>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6C04E5F" w:rsidR="00DF0BCC" w:rsidRPr="0039650A" w:rsidRDefault="008E0DA0" w:rsidP="002061DC">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22</w:t>
      </w:r>
      <w:r w:rsidRPr="0039650A">
        <w:rPr>
          <w:lang w:val="en-US"/>
        </w:rPr>
        <w:fldChar w:fldCharType="end"/>
      </w:r>
      <w:r w:rsidRPr="0039650A">
        <w:rPr>
          <w:lang w:val="en-US"/>
        </w:rPr>
        <w:t>: GPS Vehicle tracker configuration</w:t>
      </w:r>
    </w:p>
    <w:p w14:paraId="2EC817D2" w14:textId="7BF48D55" w:rsidR="008E0DA0" w:rsidRPr="0039650A" w:rsidRDefault="008E0DA0" w:rsidP="00DF0BCC">
      <w:pPr>
        <w:rPr>
          <w:lang w:val="en-US"/>
        </w:rPr>
      </w:pPr>
      <w:r w:rsidRPr="0039650A">
        <w:rPr>
          <w:lang w:val="en-US"/>
        </w:rPr>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Pr="0039650A" w:rsidRDefault="008E0DA0" w:rsidP="00DF0BCC">
      <w:pPr>
        <w:rPr>
          <w:lang w:val="en-US"/>
        </w:rPr>
      </w:pPr>
    </w:p>
    <w:p w14:paraId="4F22D194" w14:textId="77777777" w:rsidR="008E0DA0" w:rsidRPr="0039650A" w:rsidRDefault="008E0DA0" w:rsidP="008E0DA0">
      <w:pPr>
        <w:keepNext/>
        <w:jc w:val="center"/>
        <w:rPr>
          <w:lang w:val="en-US"/>
        </w:rPr>
      </w:pPr>
      <w:r w:rsidRPr="0039650A">
        <w:rPr>
          <w:noProof/>
          <w:lang w:val="en-US"/>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375A4C2E" w:rsidR="00D0561B" w:rsidRPr="0039650A" w:rsidRDefault="008E0DA0" w:rsidP="00D0561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23</w:t>
      </w:r>
      <w:r w:rsidRPr="0039650A">
        <w:rPr>
          <w:lang w:val="en-US"/>
        </w:rPr>
        <w:fldChar w:fldCharType="end"/>
      </w:r>
      <w:r w:rsidRPr="0039650A">
        <w:rPr>
          <w:lang w:val="en-US"/>
        </w:rPr>
        <w:t>: GPS MSGOUT configuration</w:t>
      </w:r>
    </w:p>
    <w:p w14:paraId="78C33B4F" w14:textId="77777777" w:rsidR="00630880" w:rsidRPr="0039650A" w:rsidRDefault="00630880" w:rsidP="00630880">
      <w:pPr>
        <w:rPr>
          <w:lang w:val="en-US"/>
        </w:rPr>
      </w:pPr>
    </w:p>
    <w:p w14:paraId="4520E920" w14:textId="2B86D097" w:rsidR="00D0561B" w:rsidRPr="0039650A" w:rsidRDefault="00630880" w:rsidP="00D0561B">
      <w:pPr>
        <w:rPr>
          <w:lang w:val="en-US"/>
        </w:rPr>
      </w:pPr>
      <w:r w:rsidRPr="0039650A">
        <w:rPr>
          <w:lang w:val="en-US"/>
        </w:rPr>
        <w:t>The messages are sent to the nRF5340 using a UART bus. The GPS module uses the NMEA standard</w:t>
      </w:r>
      <w:r w:rsidR="00E7601E" w:rsidRPr="0039650A">
        <w:rPr>
          <w:lang w:val="en-US"/>
        </w:rPr>
        <w:t xml:space="preserve"> </w:t>
      </w:r>
      <w:r w:rsidR="00E7601E" w:rsidRPr="0039650A">
        <w:rPr>
          <w:lang w:val="en-US"/>
        </w:rPr>
        <w:fldChar w:fldCharType="begin"/>
      </w:r>
      <w:r w:rsidR="002D294C" w:rsidRPr="0039650A">
        <w:rPr>
          <w:lang w:val="en-US"/>
        </w:rPr>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rsidRPr="0039650A">
        <w:rPr>
          <w:lang w:val="en-US"/>
        </w:rPr>
        <w:fldChar w:fldCharType="separate"/>
      </w:r>
      <w:r w:rsidR="002D294C" w:rsidRPr="0039650A">
        <w:rPr>
          <w:rFonts w:ascii="Calibri" w:hAnsi="Calibri" w:cs="Calibri"/>
          <w:lang w:val="en-US"/>
        </w:rPr>
        <w:t>[12]</w:t>
      </w:r>
      <w:r w:rsidR="00E7601E" w:rsidRPr="0039650A">
        <w:rPr>
          <w:lang w:val="en-US"/>
        </w:rPr>
        <w:fldChar w:fldCharType="end"/>
      </w:r>
      <w:r w:rsidRPr="0039650A">
        <w:rPr>
          <w:lang w:val="en-US"/>
        </w:rPr>
        <w:t xml:space="preserve"> for the output messages. The module transmits the RMC, GLL, and GGA messages for the car's position. The VTG message contains the speed of the vehicle. The last message used by the telemetry system is the GSA message. It </w:t>
      </w:r>
      <w:r w:rsidR="0029507C" w:rsidRPr="0039650A">
        <w:rPr>
          <w:lang w:val="en-US"/>
        </w:rPr>
        <w:t>contains</w:t>
      </w:r>
      <w:r w:rsidRPr="0039650A">
        <w:rPr>
          <w:lang w:val="en-US"/>
        </w:rPr>
        <w:t xml:space="preserve"> the Fix status of the module, which indicates if the position is valid.</w:t>
      </w:r>
    </w:p>
    <w:p w14:paraId="1FEB3311" w14:textId="5F7FEC46" w:rsidR="0029507C" w:rsidRPr="0039650A" w:rsidRDefault="0029507C" w:rsidP="00D0561B">
      <w:pPr>
        <w:rPr>
          <w:lang w:val="en-US"/>
        </w:rPr>
      </w:pPr>
      <w:r w:rsidRPr="0039650A">
        <w:rPr>
          <w:lang w:val="en-US"/>
        </w:rPr>
        <w:lastRenderedPageBreak/>
        <w:t>The GPS module uses the uart3 peripheral of the nRF5340. It uses a 9600 Baud rate. The overlay file contains the following configuration:</w:t>
      </w:r>
    </w:p>
    <w:p w14:paraId="2D7647AC" w14:textId="77777777" w:rsidR="00F078DD" w:rsidRPr="0039650A" w:rsidRDefault="00F078DD" w:rsidP="00F078DD">
      <w:pPr>
        <w:keepNext/>
        <w:jc w:val="center"/>
        <w:rPr>
          <w:lang w:val="en-US"/>
        </w:rPr>
      </w:pPr>
      <w:r w:rsidRPr="0039650A">
        <w:rPr>
          <w:noProof/>
          <w:lang w:val="en-US"/>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59213EFD" w:rsidR="008E0DA0" w:rsidRPr="0039650A" w:rsidRDefault="00F078DD" w:rsidP="00F078D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24</w:t>
      </w:r>
      <w:r w:rsidRPr="0039650A">
        <w:rPr>
          <w:lang w:val="en-US"/>
        </w:rPr>
        <w:fldChar w:fldCharType="end"/>
      </w:r>
      <w:r w:rsidRPr="0039650A">
        <w:rPr>
          <w:lang w:val="en-US"/>
        </w:rPr>
        <w:t xml:space="preserve"> : GPS UART Configuration</w:t>
      </w:r>
    </w:p>
    <w:p w14:paraId="5688017A" w14:textId="704B0800" w:rsidR="008E0DA0" w:rsidRPr="0039650A" w:rsidRDefault="00070D15" w:rsidP="00DF0BCC">
      <w:pPr>
        <w:rPr>
          <w:lang w:val="en-US"/>
        </w:rPr>
      </w:pPr>
      <w:r w:rsidRPr="0039650A">
        <w:rPr>
          <w:lang w:val="en-US"/>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Pr="0039650A" w:rsidRDefault="00070D15" w:rsidP="00070D15">
      <w:pPr>
        <w:keepNext/>
        <w:jc w:val="center"/>
        <w:rPr>
          <w:lang w:val="en-US"/>
        </w:rPr>
      </w:pPr>
      <w:r w:rsidRPr="0039650A">
        <w:rPr>
          <w:noProof/>
          <w:lang w:val="en-US"/>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214E1167" w:rsidR="00070D15" w:rsidRPr="0039650A" w:rsidRDefault="00070D15" w:rsidP="00070D1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25</w:t>
      </w:r>
      <w:r w:rsidRPr="0039650A">
        <w:rPr>
          <w:lang w:val="en-US"/>
        </w:rPr>
        <w:fldChar w:fldCharType="end"/>
      </w:r>
      <w:r w:rsidRPr="0039650A">
        <w:rPr>
          <w:lang w:val="en-US"/>
        </w:rPr>
        <w:t>: GPS Controller Activity diagram</w:t>
      </w:r>
    </w:p>
    <w:p w14:paraId="09A43E07" w14:textId="77777777" w:rsidR="00070D15" w:rsidRPr="0039650A" w:rsidRDefault="00070D15" w:rsidP="00070D15">
      <w:pPr>
        <w:rPr>
          <w:lang w:val="en-US"/>
        </w:rPr>
      </w:pPr>
    </w:p>
    <w:p w14:paraId="1A3F6A75" w14:textId="3D05D123" w:rsidR="005B559D" w:rsidRPr="0039650A" w:rsidRDefault="005B559D" w:rsidP="005B559D">
      <w:pPr>
        <w:rPr>
          <w:lang w:val="en-US"/>
        </w:rPr>
      </w:pPr>
      <w:r w:rsidRPr="0039650A">
        <w:rPr>
          <w:lang w:val="en-US"/>
        </w:rPr>
        <w:t>In the infinite loop of the thread, the messages are read from the message queue. Then the messages are analyzed according to the message type:</w:t>
      </w:r>
    </w:p>
    <w:p w14:paraId="28B7623F" w14:textId="2EEB7C0D" w:rsidR="005B559D" w:rsidRPr="0039650A" w:rsidRDefault="005B559D" w:rsidP="005B559D">
      <w:pPr>
        <w:pStyle w:val="Paragraphedeliste"/>
        <w:numPr>
          <w:ilvl w:val="0"/>
          <w:numId w:val="42"/>
        </w:numPr>
        <w:rPr>
          <w:lang w:val="en-US"/>
        </w:rPr>
      </w:pPr>
      <w:r w:rsidRPr="0039650A">
        <w:rPr>
          <w:lang w:val="en-US"/>
        </w:rPr>
        <w:t xml:space="preserve">GSA messages: The Fix status is read, and the result is stored in a </w:t>
      </w:r>
      <w:proofErr w:type="spellStart"/>
      <w:r w:rsidRPr="0039650A">
        <w:rPr>
          <w:lang w:val="en-US"/>
        </w:rPr>
        <w:t>boolean</w:t>
      </w:r>
      <w:proofErr w:type="spellEnd"/>
      <w:r w:rsidRPr="0039650A">
        <w:rPr>
          <w:lang w:val="en-US"/>
        </w:rPr>
        <w:t xml:space="preserve"> variable.</w:t>
      </w:r>
    </w:p>
    <w:p w14:paraId="1E40E22E" w14:textId="1F34A311" w:rsidR="005B559D" w:rsidRPr="0039650A" w:rsidRDefault="005B559D" w:rsidP="005B559D">
      <w:pPr>
        <w:pStyle w:val="Paragraphedeliste"/>
        <w:numPr>
          <w:ilvl w:val="0"/>
          <w:numId w:val="42"/>
        </w:numPr>
        <w:rPr>
          <w:lang w:val="en-US"/>
        </w:rPr>
      </w:pPr>
      <w:r w:rsidRPr="0039650A">
        <w:rPr>
          <w:lang w:val="en-US"/>
        </w:rPr>
        <w:t>GLL, RMC, and GGA messages: If the Fix status is set to “true”, the position is read, and the result is stored in the GPS Buffer.</w:t>
      </w:r>
    </w:p>
    <w:p w14:paraId="47D8668C" w14:textId="3C262256" w:rsidR="00070D15" w:rsidRPr="0039650A" w:rsidRDefault="005B559D" w:rsidP="005B559D">
      <w:pPr>
        <w:pStyle w:val="Paragraphedeliste"/>
        <w:numPr>
          <w:ilvl w:val="0"/>
          <w:numId w:val="42"/>
        </w:numPr>
        <w:rPr>
          <w:lang w:val="en-US"/>
        </w:rPr>
      </w:pPr>
      <w:r w:rsidRPr="0039650A">
        <w:rPr>
          <w:lang w:val="en-US"/>
        </w:rPr>
        <w:t>VTG messages: If the Fix status is set to “true”, the speed is read, and the result is stored in the GPS Buffer.</w:t>
      </w:r>
    </w:p>
    <w:p w14:paraId="3AEB7E62" w14:textId="0F532E06" w:rsidR="007155E1" w:rsidRPr="0039650A" w:rsidRDefault="007155E1" w:rsidP="007155E1">
      <w:pPr>
        <w:rPr>
          <w:lang w:val="en-US" w:eastAsia="fr-CH"/>
        </w:rPr>
      </w:pPr>
      <w:r w:rsidRPr="0039650A">
        <w:rPr>
          <w:lang w:val="en-US" w:eastAsia="fr-CH"/>
        </w:rPr>
        <w:lastRenderedPageBreak/>
        <w:t>The NMEA messages are formatted as follows:</w:t>
      </w:r>
    </w:p>
    <w:p w14:paraId="73660339" w14:textId="77777777" w:rsidR="007155E1" w:rsidRPr="0039650A" w:rsidRDefault="007155E1" w:rsidP="007155E1">
      <w:pPr>
        <w:rPr>
          <w:lang w:val="en-US" w:eastAsia="fr-CH"/>
        </w:rPr>
      </w:pPr>
    </w:p>
    <w:p w14:paraId="280D9A01" w14:textId="051945FE" w:rsidR="007155E1" w:rsidRPr="0039650A" w:rsidRDefault="007155E1" w:rsidP="007155E1">
      <w:pPr>
        <w:jc w:val="center"/>
        <w:rPr>
          <w:rStyle w:val="Rfrencelgre"/>
          <w:b/>
          <w:bCs/>
          <w:lang w:val="en-US"/>
        </w:rPr>
      </w:pPr>
      <w:r w:rsidRPr="0039650A">
        <w:rPr>
          <w:rStyle w:val="Rfrencelgre"/>
          <w:b/>
          <w:bCs/>
          <w:lang w:val="en-US"/>
        </w:rPr>
        <w:t>$GPRMC,161229.</w:t>
      </w:r>
      <w:proofErr w:type="gramStart"/>
      <w:r w:rsidRPr="0039650A">
        <w:rPr>
          <w:rStyle w:val="Rfrencelgre"/>
          <w:b/>
          <w:bCs/>
          <w:lang w:val="en-US"/>
        </w:rPr>
        <w:t>487,A</w:t>
      </w:r>
      <w:proofErr w:type="gramEnd"/>
      <w:r w:rsidRPr="0039650A">
        <w:rPr>
          <w:rStyle w:val="Rfrencelgre"/>
          <w:b/>
          <w:bCs/>
          <w:lang w:val="en-US"/>
        </w:rPr>
        <w:t>,3723.2475,N,12158.3416,W,0.13,309.62,120598, ,*10</w:t>
      </w:r>
    </w:p>
    <w:p w14:paraId="4DCE0DCE" w14:textId="77777777" w:rsidR="007155E1" w:rsidRPr="0039650A" w:rsidRDefault="007155E1" w:rsidP="007155E1">
      <w:pPr>
        <w:jc w:val="center"/>
        <w:rPr>
          <w:rStyle w:val="Rfrencelgre"/>
          <w:b/>
          <w:bCs/>
          <w:lang w:val="en-US"/>
        </w:rPr>
      </w:pPr>
    </w:p>
    <w:p w14:paraId="2CD9EA1D" w14:textId="479B0B80" w:rsidR="007155E1" w:rsidRPr="0039650A" w:rsidRDefault="007155E1" w:rsidP="007155E1">
      <w:pPr>
        <w:rPr>
          <w:lang w:val="en-US" w:eastAsia="fr-CH"/>
        </w:rPr>
      </w:pPr>
      <w:r w:rsidRPr="0039650A">
        <w:rPr>
          <w:lang w:val="en-US" w:eastAsia="fr-CH"/>
        </w:rPr>
        <w:t xml:space="preserve">In this </w:t>
      </w:r>
      <w:r w:rsidR="000C31DD" w:rsidRPr="0039650A">
        <w:rPr>
          <w:lang w:val="en-US" w:eastAsia="fr-CH"/>
        </w:rPr>
        <w:t>RMC frame example</w:t>
      </w:r>
      <w:r w:rsidRPr="0039650A">
        <w:rPr>
          <w:lang w:val="en-US" w:eastAsia="fr-CH"/>
        </w:rPr>
        <w:t>, the coordinates are 37°23.2475N 12°158.3416W. The coordinates given by the module are in degree-arcminutes (</w:t>
      </w:r>
      <w:proofErr w:type="gramStart"/>
      <w:r w:rsidRPr="0039650A">
        <w:rPr>
          <w:i/>
          <w:iCs/>
          <w:lang w:val="en-US" w:eastAsia="fr-CH"/>
        </w:rPr>
        <w:t>ddmm.mmmm</w:t>
      </w:r>
      <w:proofErr w:type="gramEnd"/>
      <w:r w:rsidRPr="0039650A">
        <w:rPr>
          <w:lang w:val="en-US" w:eastAsia="fr-CH"/>
        </w:rPr>
        <w:t xml:space="preserve"> for the latitude and </w:t>
      </w:r>
      <w:r w:rsidRPr="0039650A">
        <w:rPr>
          <w:i/>
          <w:iCs/>
          <w:lang w:val="en-US" w:eastAsia="fr-CH"/>
        </w:rPr>
        <w:t>dddmm.mmmm</w:t>
      </w:r>
      <w:r w:rsidRPr="0039650A">
        <w:rPr>
          <w:lang w:val="en-US" w:eastAsia="fr-CH"/>
        </w:rPr>
        <w:t xml:space="preserve"> for the longitude), and the sign is given by letters (N,S,E,W). </w:t>
      </w:r>
    </w:p>
    <w:p w14:paraId="3EF71488" w14:textId="41B21B08" w:rsidR="007155E1" w:rsidRPr="0039650A" w:rsidRDefault="007155E1" w:rsidP="007155E1">
      <w:pPr>
        <w:rPr>
          <w:lang w:val="en-US" w:eastAsia="fr-CH"/>
        </w:rPr>
      </w:pPr>
      <w:r w:rsidRPr="0039650A">
        <w:rPr>
          <w:lang w:val="en-US"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39650A" w:rsidRDefault="007155E1" w:rsidP="007155E1">
      <w:pPr>
        <w:rPr>
          <w:lang w:val="en-US" w:eastAsia="fr-CH"/>
        </w:rPr>
      </w:pPr>
    </w:p>
    <w:p w14:paraId="27DB6F83" w14:textId="3CA6E200" w:rsidR="007155E1" w:rsidRPr="0039650A" w:rsidRDefault="007155E1" w:rsidP="007155E1">
      <w:pPr>
        <w:rPr>
          <w:rFonts w:eastAsiaTheme="minorEastAsia"/>
          <w:lang w:val="en-US" w:eastAsia="fr-CH"/>
        </w:rPr>
      </w:pPr>
      <m:oMathPara>
        <m:oMath>
          <m:r>
            <w:rPr>
              <w:rFonts w:ascii="Cambria Math" w:hAnsi="Cambria Math"/>
              <w:lang w:val="en-US" w:eastAsia="fr-CH"/>
            </w:rPr>
            <m:t>(d)dd + (mm.mmmm/60) (* -1 for W and S)</m:t>
          </m:r>
        </m:oMath>
      </m:oMathPara>
    </w:p>
    <w:p w14:paraId="46A20B4A" w14:textId="77777777" w:rsidR="007155E1" w:rsidRPr="0039650A" w:rsidRDefault="007155E1" w:rsidP="007155E1">
      <w:pPr>
        <w:rPr>
          <w:lang w:val="en-US" w:eastAsia="fr-CH"/>
        </w:rPr>
      </w:pPr>
    </w:p>
    <w:p w14:paraId="2851C0B8" w14:textId="1CDA28DA" w:rsidR="007155E1" w:rsidRPr="0039650A" w:rsidRDefault="007155E1" w:rsidP="007155E1">
      <w:pPr>
        <w:rPr>
          <w:lang w:val="en-US" w:eastAsia="fr-CH"/>
        </w:rPr>
      </w:pPr>
      <w:r w:rsidRPr="0039650A">
        <w:rPr>
          <w:lang w:val="en-US" w:eastAsia="fr-CH"/>
        </w:rPr>
        <w:t>To work only with integer variables, the formula has been slightly changed. A coordinate is stored in 2 variables. One for the characteristi</w:t>
      </w:r>
      <w:r w:rsidR="00EE487E" w:rsidRPr="0039650A">
        <w:rPr>
          <w:lang w:val="en-US" w:eastAsia="fr-CH"/>
        </w:rPr>
        <w:t>c</w:t>
      </w:r>
      <w:r w:rsidR="00EE487E" w:rsidRPr="0039650A">
        <w:rPr>
          <w:rStyle w:val="Appelnotedebasdep"/>
          <w:lang w:val="en-US" w:eastAsia="fr-CH"/>
        </w:rPr>
        <w:footnoteReference w:id="2"/>
      </w:r>
      <w:r w:rsidRPr="0039650A">
        <w:rPr>
          <w:lang w:val="en-US" w:eastAsia="fr-CH"/>
        </w:rPr>
        <w:t xml:space="preserve"> and one for the mantiss</w:t>
      </w:r>
      <w:r w:rsidR="00EE487E" w:rsidRPr="0039650A">
        <w:rPr>
          <w:lang w:val="en-US" w:eastAsia="fr-CH"/>
        </w:rPr>
        <w:t>a</w:t>
      </w:r>
      <w:r w:rsidR="00EE487E" w:rsidRPr="0039650A">
        <w:rPr>
          <w:rStyle w:val="Appelnotedebasdep"/>
          <w:lang w:val="en-US" w:eastAsia="fr-CH"/>
        </w:rPr>
        <w:footnoteReference w:id="3"/>
      </w:r>
      <w:r w:rsidRPr="0039650A">
        <w:rPr>
          <w:lang w:val="en-US" w:eastAsia="fr-CH"/>
        </w:rPr>
        <w:t>. Only the degree part is taken for the characteristic during the parsing operation. For the mantissa, only the arcminute part is taken, the decimal point is removed (equivalent to an x10000 multiplication), and the number is divided by six.</w:t>
      </w:r>
    </w:p>
    <w:p w14:paraId="36024570" w14:textId="50401242" w:rsidR="003423FE" w:rsidRPr="0039650A" w:rsidRDefault="007155E1" w:rsidP="007155E1">
      <w:pPr>
        <w:rPr>
          <w:lang w:val="en-US" w:eastAsia="fr-CH"/>
        </w:rPr>
      </w:pPr>
      <w:r w:rsidRPr="0039650A">
        <w:rPr>
          <w:lang w:val="en-US" w:eastAsia="fr-CH"/>
        </w:rPr>
        <w:t>Then, the coordinates are printed in the coordinate string of the GPS buffer with the </w:t>
      </w:r>
      <w:r w:rsidRPr="0039650A">
        <w:rPr>
          <w:i/>
          <w:iCs/>
          <w:lang w:val="en-US" w:eastAsia="fr-CH"/>
        </w:rPr>
        <w:t>sprintf</w:t>
      </w:r>
      <w:r w:rsidRPr="0039650A">
        <w:rPr>
          <w:lang w:val="en-US" w:eastAsia="fr-CH"/>
        </w:rPr>
        <w:t> function.</w:t>
      </w:r>
      <w:r w:rsidR="003423FE" w:rsidRPr="0039650A">
        <w:rPr>
          <w:lang w:val="en-US" w:eastAsia="fr-CH"/>
        </w:rPr>
        <w:t xml:space="preserve"> The following schema shows</w:t>
      </w:r>
      <w:r w:rsidR="00A215EF" w:rsidRPr="0039650A">
        <w:rPr>
          <w:lang w:val="en-US" w:eastAsia="fr-CH"/>
        </w:rPr>
        <w:t xml:space="preserve"> how</w:t>
      </w:r>
      <w:r w:rsidR="003423FE" w:rsidRPr="0039650A">
        <w:rPr>
          <w:lang w:val="en-US" w:eastAsia="fr-CH"/>
        </w:rPr>
        <w:t xml:space="preserve"> the </w:t>
      </w:r>
      <w:r w:rsidR="00A215EF" w:rsidRPr="0039650A">
        <w:rPr>
          <w:lang w:val="en-US" w:eastAsia="fr-CH"/>
        </w:rPr>
        <w:t xml:space="preserve">NMEA coordinates are converted into decimal </w:t>
      </w:r>
      <w:proofErr w:type="gramStart"/>
      <w:r w:rsidR="00A215EF" w:rsidRPr="0039650A">
        <w:rPr>
          <w:lang w:val="en-US" w:eastAsia="fr-CH"/>
        </w:rPr>
        <w:t>coordinates :</w:t>
      </w:r>
      <w:proofErr w:type="gramEnd"/>
    </w:p>
    <w:p w14:paraId="32E757BD" w14:textId="77777777" w:rsidR="00A215EF" w:rsidRPr="0039650A" w:rsidRDefault="00A215EF" w:rsidP="007155E1">
      <w:pPr>
        <w:rPr>
          <w:lang w:val="en-US" w:eastAsia="fr-CH"/>
        </w:rPr>
      </w:pPr>
    </w:p>
    <w:p w14:paraId="0F90B48D" w14:textId="3D6B3600" w:rsidR="00A215EF" w:rsidRPr="0039650A" w:rsidRDefault="003423FE" w:rsidP="00A215EF">
      <w:pPr>
        <w:keepNext/>
        <w:spacing w:after="0" w:line="240" w:lineRule="auto"/>
        <w:jc w:val="center"/>
        <w:rPr>
          <w:lang w:val="en-US"/>
        </w:rPr>
      </w:pPr>
      <w:r w:rsidRPr="0039650A">
        <w:rPr>
          <w:noProof/>
          <w:lang w:val="en-US"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0BCB49D3" w:rsidR="00EE487E" w:rsidRPr="0039650A" w:rsidRDefault="00A215EF"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26</w:t>
      </w:r>
      <w:r w:rsidRPr="0039650A">
        <w:rPr>
          <w:lang w:val="en-US"/>
        </w:rPr>
        <w:fldChar w:fldCharType="end"/>
      </w:r>
      <w:r w:rsidRPr="0039650A">
        <w:rPr>
          <w:lang w:val="en-US"/>
        </w:rPr>
        <w:t xml:space="preserve">: </w:t>
      </w:r>
      <w:r w:rsidR="009A12CE" w:rsidRPr="0039650A">
        <w:rPr>
          <w:lang w:val="en-US"/>
        </w:rPr>
        <w:t>Conversion</w:t>
      </w:r>
      <w:r w:rsidRPr="0039650A">
        <w:rPr>
          <w:lang w:val="en-US"/>
        </w:rPr>
        <w:t xml:space="preserve"> of NMEA to decimal coordinates</w:t>
      </w:r>
    </w:p>
    <w:p w14:paraId="526A2215" w14:textId="146C0F43" w:rsidR="00D101E7" w:rsidRPr="0039650A" w:rsidRDefault="00D101E7" w:rsidP="00D101E7">
      <w:pPr>
        <w:pStyle w:val="Titre2"/>
        <w:rPr>
          <w:rFonts w:eastAsia="Times New Roman"/>
          <w:lang w:val="en-US"/>
        </w:rPr>
      </w:pPr>
      <w:bookmarkStart w:id="25" w:name="_Toc141687849"/>
      <w:r w:rsidRPr="0039650A">
        <w:rPr>
          <w:rFonts w:eastAsia="Times New Roman"/>
          <w:lang w:val="en-US"/>
        </w:rPr>
        <w:lastRenderedPageBreak/>
        <w:t>Data Logger</w:t>
      </w:r>
      <w:bookmarkEnd w:id="25"/>
    </w:p>
    <w:p w14:paraId="77AC9B88" w14:textId="360107BB" w:rsidR="001209B3" w:rsidRPr="0039650A" w:rsidRDefault="00A414D9" w:rsidP="001209B3">
      <w:pPr>
        <w:rPr>
          <w:lang w:val="en-US"/>
        </w:rPr>
      </w:pPr>
      <w:r w:rsidRPr="0039650A">
        <w:rPr>
          <w:lang w:val="en-US"/>
        </w:rPr>
        <w:t xml:space="preserve">The Data logger task records the measurement from the sensors on the SD card. </w:t>
      </w:r>
      <w:r w:rsidR="002C58F2" w:rsidRPr="0039650A">
        <w:rPr>
          <w:lang w:val="en-US"/>
        </w:rPr>
        <w:t xml:space="preserve">The system communicate with the SD card with the SPI bus. The configuration of the SPI is detailed in the Configuration File chapter. </w:t>
      </w:r>
      <w:r w:rsidRPr="0039650A">
        <w:rPr>
          <w:lang w:val="en-US"/>
        </w:rPr>
        <w:t>The data from all the sensors and the GPS 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r w:rsidR="003F1690" w:rsidRPr="0039650A">
        <w:rPr>
          <w:lang w:val="en-US"/>
        </w:rPr>
        <w:t xml:space="preserve"> More details about the maximum recording frequency are available in the test section.</w:t>
      </w:r>
    </w:p>
    <w:p w14:paraId="797C2FDB" w14:textId="304AA9D0" w:rsidR="00E81492" w:rsidRPr="0039650A" w:rsidRDefault="00E81492" w:rsidP="00E81492">
      <w:pPr>
        <w:rPr>
          <w:lang w:val="en-US"/>
        </w:rPr>
      </w:pPr>
      <w:r w:rsidRPr="0039650A">
        <w:rPr>
          <w:lang w:val="en-US"/>
        </w:rPr>
        <w:t>The CSV file uses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rsidRPr="0039650A" w14:paraId="0EE3BDE8" w14:textId="77777777" w:rsidTr="00E81492">
        <w:tc>
          <w:tcPr>
            <w:tcW w:w="2265" w:type="dxa"/>
          </w:tcPr>
          <w:p w14:paraId="3F0E3E08" w14:textId="28FAE537" w:rsidR="00E81492" w:rsidRPr="0039650A" w:rsidRDefault="00E81492" w:rsidP="00E81492">
            <w:pPr>
              <w:jc w:val="center"/>
              <w:rPr>
                <w:lang w:val="en-US"/>
              </w:rPr>
            </w:pPr>
            <w:r w:rsidRPr="0039650A">
              <w:rPr>
                <w:lang w:val="en-US"/>
              </w:rPr>
              <w:t>Timestamp [</w:t>
            </w:r>
            <w:proofErr w:type="spellStart"/>
            <w:r w:rsidRPr="0039650A">
              <w:rPr>
                <w:lang w:val="en-US"/>
              </w:rPr>
              <w:t>ms</w:t>
            </w:r>
            <w:proofErr w:type="spellEnd"/>
            <w:r w:rsidRPr="0039650A">
              <w:rPr>
                <w:lang w:val="en-US"/>
              </w:rPr>
              <w:t>]</w:t>
            </w:r>
          </w:p>
        </w:tc>
        <w:tc>
          <w:tcPr>
            <w:tcW w:w="2265" w:type="dxa"/>
          </w:tcPr>
          <w:p w14:paraId="206E9765" w14:textId="0779E4D1" w:rsidR="00E81492" w:rsidRPr="0039650A" w:rsidRDefault="00E81492" w:rsidP="00E81492">
            <w:pPr>
              <w:jc w:val="center"/>
              <w:rPr>
                <w:lang w:val="en-US"/>
              </w:rPr>
            </w:pPr>
            <w:r w:rsidRPr="0039650A">
              <w:rPr>
                <w:lang w:val="en-US"/>
              </w:rPr>
              <w:t>Sensor1</w:t>
            </w:r>
          </w:p>
        </w:tc>
        <w:tc>
          <w:tcPr>
            <w:tcW w:w="2266" w:type="dxa"/>
          </w:tcPr>
          <w:p w14:paraId="4DB2B30A" w14:textId="60CDD7CF" w:rsidR="00E81492" w:rsidRPr="0039650A" w:rsidRDefault="00E81492" w:rsidP="00E81492">
            <w:pPr>
              <w:jc w:val="center"/>
              <w:rPr>
                <w:lang w:val="en-US"/>
              </w:rPr>
            </w:pPr>
            <w:r w:rsidRPr="0039650A">
              <w:rPr>
                <w:lang w:val="en-US"/>
              </w:rPr>
              <w:t>Sensor2</w:t>
            </w:r>
          </w:p>
        </w:tc>
        <w:tc>
          <w:tcPr>
            <w:tcW w:w="2266" w:type="dxa"/>
          </w:tcPr>
          <w:p w14:paraId="5B8B6D0F" w14:textId="4D498F4E" w:rsidR="00E81492" w:rsidRPr="0039650A" w:rsidRDefault="00E81492" w:rsidP="00E81492">
            <w:pPr>
              <w:jc w:val="center"/>
              <w:rPr>
                <w:lang w:val="en-US"/>
              </w:rPr>
            </w:pPr>
            <w:r w:rsidRPr="0039650A">
              <w:rPr>
                <w:lang w:val="en-US"/>
              </w:rPr>
              <w:t>Sensor3</w:t>
            </w:r>
          </w:p>
        </w:tc>
      </w:tr>
      <w:tr w:rsidR="00E81492" w:rsidRPr="0039650A" w14:paraId="2B4CDE2A" w14:textId="77777777" w:rsidTr="00E81492">
        <w:tc>
          <w:tcPr>
            <w:tcW w:w="2265" w:type="dxa"/>
          </w:tcPr>
          <w:p w14:paraId="51F91E82" w14:textId="54296AA9" w:rsidR="00E81492" w:rsidRPr="0039650A" w:rsidRDefault="00E81492" w:rsidP="00E81492">
            <w:pPr>
              <w:jc w:val="center"/>
              <w:rPr>
                <w:lang w:val="en-US"/>
              </w:rPr>
            </w:pPr>
            <w:r w:rsidRPr="0039650A">
              <w:rPr>
                <w:lang w:val="en-US"/>
              </w:rPr>
              <w:t>50</w:t>
            </w:r>
          </w:p>
        </w:tc>
        <w:tc>
          <w:tcPr>
            <w:tcW w:w="2265" w:type="dxa"/>
          </w:tcPr>
          <w:p w14:paraId="5D144807" w14:textId="07F5E830" w:rsidR="00E81492" w:rsidRPr="0039650A" w:rsidRDefault="00E81492" w:rsidP="00E81492">
            <w:pPr>
              <w:jc w:val="center"/>
              <w:rPr>
                <w:lang w:val="en-US"/>
              </w:rPr>
            </w:pPr>
            <w:r w:rsidRPr="0039650A">
              <w:rPr>
                <w:lang w:val="en-US"/>
              </w:rPr>
              <w:t>10</w:t>
            </w:r>
          </w:p>
        </w:tc>
        <w:tc>
          <w:tcPr>
            <w:tcW w:w="2266" w:type="dxa"/>
          </w:tcPr>
          <w:p w14:paraId="6E1C1679" w14:textId="212D187F" w:rsidR="00E81492" w:rsidRPr="0039650A" w:rsidRDefault="00E81492" w:rsidP="00E81492">
            <w:pPr>
              <w:jc w:val="center"/>
              <w:rPr>
                <w:lang w:val="en-US"/>
              </w:rPr>
            </w:pPr>
            <w:r w:rsidRPr="0039650A">
              <w:rPr>
                <w:lang w:val="en-US"/>
              </w:rPr>
              <w:t>34567</w:t>
            </w:r>
          </w:p>
        </w:tc>
        <w:tc>
          <w:tcPr>
            <w:tcW w:w="2266" w:type="dxa"/>
          </w:tcPr>
          <w:p w14:paraId="4697094E" w14:textId="2A50DFA3" w:rsidR="00E81492" w:rsidRPr="0039650A" w:rsidRDefault="00E81492" w:rsidP="00E81492">
            <w:pPr>
              <w:jc w:val="center"/>
              <w:rPr>
                <w:lang w:val="en-US"/>
              </w:rPr>
            </w:pPr>
            <w:r w:rsidRPr="0039650A">
              <w:rPr>
                <w:lang w:val="en-US"/>
              </w:rPr>
              <w:t>156</w:t>
            </w:r>
          </w:p>
        </w:tc>
      </w:tr>
      <w:tr w:rsidR="00E81492" w:rsidRPr="0039650A" w14:paraId="291712F4" w14:textId="77777777" w:rsidTr="00E81492">
        <w:tc>
          <w:tcPr>
            <w:tcW w:w="2265" w:type="dxa"/>
          </w:tcPr>
          <w:p w14:paraId="3EF3A928" w14:textId="30D390AB" w:rsidR="00E81492" w:rsidRPr="0039650A" w:rsidRDefault="00E81492" w:rsidP="00E81492">
            <w:pPr>
              <w:jc w:val="center"/>
              <w:rPr>
                <w:lang w:val="en-US"/>
              </w:rPr>
            </w:pPr>
            <w:r w:rsidRPr="0039650A">
              <w:rPr>
                <w:lang w:val="en-US"/>
              </w:rPr>
              <w:t>100</w:t>
            </w:r>
          </w:p>
        </w:tc>
        <w:tc>
          <w:tcPr>
            <w:tcW w:w="2265" w:type="dxa"/>
          </w:tcPr>
          <w:p w14:paraId="24AD2A57" w14:textId="381B6557" w:rsidR="00E81492" w:rsidRPr="0039650A" w:rsidRDefault="00E81492" w:rsidP="00E81492">
            <w:pPr>
              <w:jc w:val="center"/>
              <w:rPr>
                <w:lang w:val="en-US"/>
              </w:rPr>
            </w:pPr>
            <w:r w:rsidRPr="0039650A">
              <w:rPr>
                <w:lang w:val="en-US"/>
              </w:rPr>
              <w:t>12</w:t>
            </w:r>
          </w:p>
        </w:tc>
        <w:tc>
          <w:tcPr>
            <w:tcW w:w="2266" w:type="dxa"/>
          </w:tcPr>
          <w:p w14:paraId="223E1809" w14:textId="0C5BCAA0" w:rsidR="00E81492" w:rsidRPr="0039650A" w:rsidRDefault="00E81492" w:rsidP="00E81492">
            <w:pPr>
              <w:jc w:val="center"/>
              <w:rPr>
                <w:lang w:val="en-US"/>
              </w:rPr>
            </w:pPr>
            <w:r w:rsidRPr="0039650A">
              <w:rPr>
                <w:lang w:val="en-US"/>
              </w:rPr>
              <w:t>30678</w:t>
            </w:r>
          </w:p>
        </w:tc>
        <w:tc>
          <w:tcPr>
            <w:tcW w:w="2266" w:type="dxa"/>
          </w:tcPr>
          <w:p w14:paraId="432CCF3C" w14:textId="61BB266E" w:rsidR="00E81492" w:rsidRPr="0039650A" w:rsidRDefault="00E81492" w:rsidP="00E81492">
            <w:pPr>
              <w:jc w:val="center"/>
              <w:rPr>
                <w:lang w:val="en-US"/>
              </w:rPr>
            </w:pPr>
            <w:r w:rsidRPr="0039650A">
              <w:rPr>
                <w:lang w:val="en-US"/>
              </w:rPr>
              <w:t>876</w:t>
            </w:r>
          </w:p>
        </w:tc>
      </w:tr>
      <w:tr w:rsidR="00E81492" w:rsidRPr="0039650A" w14:paraId="55A184AC" w14:textId="77777777" w:rsidTr="00E81492">
        <w:tc>
          <w:tcPr>
            <w:tcW w:w="2265" w:type="dxa"/>
          </w:tcPr>
          <w:p w14:paraId="753EF287" w14:textId="3354F052" w:rsidR="00E81492" w:rsidRPr="0039650A" w:rsidRDefault="00E81492" w:rsidP="00E81492">
            <w:pPr>
              <w:jc w:val="center"/>
              <w:rPr>
                <w:lang w:val="en-US"/>
              </w:rPr>
            </w:pPr>
            <w:r w:rsidRPr="0039650A">
              <w:rPr>
                <w:lang w:val="en-US"/>
              </w:rPr>
              <w:t>150</w:t>
            </w:r>
          </w:p>
        </w:tc>
        <w:tc>
          <w:tcPr>
            <w:tcW w:w="2265" w:type="dxa"/>
          </w:tcPr>
          <w:p w14:paraId="0AEB27B9" w14:textId="373F4C86" w:rsidR="00E81492" w:rsidRPr="0039650A" w:rsidRDefault="00E81492" w:rsidP="00E81492">
            <w:pPr>
              <w:jc w:val="center"/>
              <w:rPr>
                <w:lang w:val="en-US"/>
              </w:rPr>
            </w:pPr>
            <w:r w:rsidRPr="0039650A">
              <w:rPr>
                <w:lang w:val="en-US"/>
              </w:rPr>
              <w:t>15</w:t>
            </w:r>
          </w:p>
        </w:tc>
        <w:tc>
          <w:tcPr>
            <w:tcW w:w="2266" w:type="dxa"/>
          </w:tcPr>
          <w:p w14:paraId="7A5F8F4A" w14:textId="3052B85F" w:rsidR="00E81492" w:rsidRPr="0039650A" w:rsidRDefault="00E81492" w:rsidP="00E81492">
            <w:pPr>
              <w:jc w:val="center"/>
              <w:rPr>
                <w:lang w:val="en-US"/>
              </w:rPr>
            </w:pPr>
            <w:r w:rsidRPr="0039650A">
              <w:rPr>
                <w:lang w:val="en-US"/>
              </w:rPr>
              <w:t>22344</w:t>
            </w:r>
          </w:p>
        </w:tc>
        <w:tc>
          <w:tcPr>
            <w:tcW w:w="2266" w:type="dxa"/>
          </w:tcPr>
          <w:p w14:paraId="3F08F4BB" w14:textId="67FAE2E0" w:rsidR="00E81492" w:rsidRPr="0039650A" w:rsidRDefault="00E81492" w:rsidP="003F1690">
            <w:pPr>
              <w:keepNext/>
              <w:jc w:val="center"/>
              <w:rPr>
                <w:lang w:val="en-US"/>
              </w:rPr>
            </w:pPr>
            <w:r w:rsidRPr="0039650A">
              <w:rPr>
                <w:lang w:val="en-US"/>
              </w:rPr>
              <w:t>459</w:t>
            </w:r>
          </w:p>
        </w:tc>
      </w:tr>
    </w:tbl>
    <w:p w14:paraId="4DCE2C09" w14:textId="063FE792" w:rsidR="00E81492" w:rsidRPr="0039650A" w:rsidRDefault="003F1690" w:rsidP="003F1690">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Pr="0039650A">
        <w:rPr>
          <w:noProof/>
          <w:lang w:val="en-US"/>
        </w:rPr>
        <w:t>3</w:t>
      </w:r>
      <w:r w:rsidRPr="0039650A">
        <w:rPr>
          <w:lang w:val="en-US"/>
        </w:rPr>
        <w:fldChar w:fldCharType="end"/>
      </w:r>
      <w:r w:rsidRPr="0039650A">
        <w:rPr>
          <w:lang w:val="en-US"/>
        </w:rPr>
        <w:t>: CSV file structure</w:t>
      </w:r>
    </w:p>
    <w:p w14:paraId="594DE1C5" w14:textId="7A165F14" w:rsidR="003F1690" w:rsidRPr="0039650A" w:rsidRDefault="003F1690" w:rsidP="001209B3">
      <w:pPr>
        <w:rPr>
          <w:lang w:val="en-US"/>
        </w:rPr>
      </w:pPr>
      <w:r w:rsidRPr="0039650A">
        <w:rPr>
          <w:lang w:val="en-US"/>
        </w:rPr>
        <w:t>The button permits to start and stop the recording of the logs. When the led on the button is blinking, the recording is enabled.</w:t>
      </w:r>
    </w:p>
    <w:p w14:paraId="5042531F" w14:textId="4043B6B0" w:rsidR="006403FB" w:rsidRPr="0039650A" w:rsidRDefault="006403FB" w:rsidP="001209B3">
      <w:pPr>
        <w:rPr>
          <w:lang w:val="en-US"/>
        </w:rPr>
      </w:pPr>
      <w:r w:rsidRPr="0039650A">
        <w:rPr>
          <w:lang w:val="en-US"/>
        </w:rPr>
        <w:t xml:space="preserve">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 </w:t>
      </w:r>
    </w:p>
    <w:p w14:paraId="5635B633" w14:textId="1D708CEA" w:rsidR="006403FB" w:rsidRPr="0039650A" w:rsidRDefault="006403FB" w:rsidP="006403FB">
      <w:pPr>
        <w:rPr>
          <w:lang w:val="en-US"/>
        </w:rPr>
      </w:pPr>
      <w:r w:rsidRPr="0039650A">
        <w:rPr>
          <w:lang w:val="en-US"/>
        </w:rPr>
        <w:t>The following diagram shows how the Data Logger works:</w:t>
      </w:r>
    </w:p>
    <w:p w14:paraId="53E6CBAA" w14:textId="77777777" w:rsidR="006403FB" w:rsidRPr="0039650A" w:rsidRDefault="006403FB" w:rsidP="006403FB">
      <w:pPr>
        <w:keepNext/>
        <w:rPr>
          <w:lang w:val="en-US"/>
        </w:rPr>
      </w:pPr>
      <w:r w:rsidRPr="0039650A">
        <w:rPr>
          <w:noProof/>
          <w:lang w:val="en-US"/>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457CC76E" w:rsidR="006403FB" w:rsidRPr="0039650A" w:rsidRDefault="006403FB" w:rsidP="006403F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27</w:t>
      </w:r>
      <w:r w:rsidRPr="0039650A">
        <w:rPr>
          <w:lang w:val="en-US"/>
        </w:rPr>
        <w:fldChar w:fldCharType="end"/>
      </w:r>
      <w:r w:rsidRPr="0039650A">
        <w:rPr>
          <w:lang w:val="en-US"/>
        </w:rPr>
        <w:t>: Data Logger Activity Diagram</w:t>
      </w:r>
    </w:p>
    <w:p w14:paraId="34ECEA58" w14:textId="77777777" w:rsidR="00F47D81" w:rsidRPr="0039650A" w:rsidRDefault="00F47D81" w:rsidP="00F47D81">
      <w:pPr>
        <w:rPr>
          <w:lang w:val="en-US"/>
        </w:rPr>
      </w:pPr>
    </w:p>
    <w:p w14:paraId="32A431C2" w14:textId="4A90E29B" w:rsidR="00DD3DA5" w:rsidRPr="0039650A" w:rsidRDefault="00DD3DA5" w:rsidP="00F47D81">
      <w:pPr>
        <w:rPr>
          <w:lang w:val="en-US"/>
        </w:rPr>
      </w:pPr>
      <w:r w:rsidRPr="0039650A">
        <w:rPr>
          <w:lang w:val="en-US"/>
        </w:rPr>
        <w:t xml:space="preserve">The code uses the File System library </w:t>
      </w:r>
      <w:r w:rsidRPr="0039650A">
        <w:rPr>
          <w:lang w:val="en-US"/>
        </w:rPr>
        <w:fldChar w:fldCharType="begin"/>
      </w:r>
      <w:r w:rsidR="002D294C" w:rsidRPr="0039650A">
        <w:rPr>
          <w:lang w:val="en-US"/>
        </w:rPr>
        <w:instrText xml:space="preserve"> ADDIN ZOTERO_ITEM CSL_CITATION {"citationID":"4ETmnkZh","properties":{"formattedCitation":"[13]","plainCitation":"[13]","noteIndex":0},"citationItems":[{"id":78,"uris":["http://zotero.org/users/11814890/items/MQZP6VQC"],"itemData":{"id":78,"type":"webpage","title":"File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rsidRPr="0039650A">
        <w:rPr>
          <w:lang w:val="en-US"/>
        </w:rPr>
        <w:fldChar w:fldCharType="separate"/>
      </w:r>
      <w:r w:rsidR="002D294C" w:rsidRPr="0039650A">
        <w:rPr>
          <w:rFonts w:ascii="Calibri" w:hAnsi="Calibri" w:cs="Calibri"/>
          <w:lang w:val="en-US"/>
        </w:rPr>
        <w:t>[13]</w:t>
      </w:r>
      <w:r w:rsidRPr="0039650A">
        <w:rPr>
          <w:lang w:val="en-US"/>
        </w:rPr>
        <w:fldChar w:fldCharType="end"/>
      </w:r>
      <w:r w:rsidRPr="0039650A">
        <w:rPr>
          <w:lang w:val="en-US"/>
        </w:rPr>
        <w:t xml:space="preserve"> provided by Zephyr to work with the SD card.</w:t>
      </w:r>
    </w:p>
    <w:p w14:paraId="2E2019B7" w14:textId="7C38C692" w:rsidR="00F47D81" w:rsidRPr="0039650A" w:rsidRDefault="00F47D81" w:rsidP="00F47D81">
      <w:pPr>
        <w:rPr>
          <w:lang w:val="en-US"/>
        </w:rPr>
      </w:pPr>
      <w:r w:rsidRPr="0039650A">
        <w:rPr>
          <w:lang w:val="en-US"/>
        </w:rPr>
        <w:t xml:space="preserve">During the initialization, the maximum length of a line is calculated. This length is then used when a line is created. Then the timer that periodically calls the Data Logger is started. The system uses a timer provided by the Zephyr environment </w:t>
      </w:r>
      <w:r w:rsidRPr="0039650A">
        <w:rPr>
          <w:lang w:val="en-US"/>
        </w:rPr>
        <w:fldChar w:fldCharType="begin"/>
      </w:r>
      <w:r w:rsidR="002D294C" w:rsidRPr="0039650A">
        <w:rPr>
          <w:lang w:val="en-US"/>
        </w:rPr>
        <w:instrText xml:space="preserve"> ADDIN ZOTERO_ITEM CSL_CITATION {"citationID":"rX8zi8u4","properties":{"formattedCitation":"[14]","plainCitation":"[14]","noteIndex":0},"citationItems":[{"id":68,"uris":["http://zotero.org/users/11814890/items/FKEV5YLS"],"itemData":{"id":68,"type":"webpage","title":"Timers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Pr="0039650A">
        <w:rPr>
          <w:lang w:val="en-US"/>
        </w:rPr>
        <w:fldChar w:fldCharType="separate"/>
      </w:r>
      <w:r w:rsidR="002D294C" w:rsidRPr="0039650A">
        <w:rPr>
          <w:rFonts w:ascii="Calibri" w:hAnsi="Calibri" w:cs="Calibri"/>
          <w:lang w:val="en-US"/>
        </w:rPr>
        <w:t>[14]</w:t>
      </w:r>
      <w:r w:rsidRPr="0039650A">
        <w:rPr>
          <w:lang w:val="en-US"/>
        </w:rPr>
        <w:fldChar w:fldCharType="end"/>
      </w:r>
      <w:r w:rsidRPr="0039650A">
        <w:rPr>
          <w:lang w:val="en-US"/>
        </w:rPr>
        <w:t xml:space="preserve">. </w:t>
      </w:r>
    </w:p>
    <w:p w14:paraId="4362DDE1" w14:textId="2265A6AC" w:rsidR="00F47D81" w:rsidRPr="0039650A" w:rsidRDefault="00F47D81" w:rsidP="00F47D81">
      <w:pPr>
        <w:rPr>
          <w:lang w:val="en-US"/>
        </w:rPr>
      </w:pPr>
      <w:r w:rsidRPr="0039650A">
        <w:rPr>
          <w:lang w:val="en-US"/>
        </w:rPr>
        <w:t>In the timer interruption and the button callback method, work</w:t>
      </w:r>
      <w:r w:rsidR="00BB5B6C" w:rsidRPr="0039650A">
        <w:rPr>
          <w:lang w:val="en-US"/>
        </w:rPr>
        <w:t>s</w:t>
      </w:r>
      <w:r w:rsidRPr="0039650A">
        <w:rPr>
          <w:lang w:val="en-US"/>
        </w:rPr>
        <w:t xml:space="preserve"> </w:t>
      </w:r>
      <w:r w:rsidRPr="0039650A">
        <w:rPr>
          <w:lang w:val="en-US"/>
        </w:rPr>
        <w:fldChar w:fldCharType="begin"/>
      </w:r>
      <w:r w:rsidR="002D294C" w:rsidRPr="0039650A">
        <w:rPr>
          <w:lang w:val="en-US"/>
        </w:rPr>
        <w:instrText xml:space="preserve"> ADDIN ZOTERO_ITEM CSL_CITATION {"citationID":"RkIRlFCE","properties":{"formattedCitation":"[15]","plainCitation":"[15]","noteIndex":0},"citationItems":[{"id":70,"uris":["http://zotero.org/users/11814890/items/KCYH4DHA"],"itemData":{"id":70,"type":"webpage","title":"Workqueue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2D294C" w:rsidRPr="0039650A">
        <w:rPr>
          <w:rFonts w:ascii="Calibri" w:hAnsi="Calibri" w:cs="Calibri"/>
          <w:lang w:val="en-US"/>
        </w:rPr>
        <w:t>[15]</w:t>
      </w:r>
      <w:r w:rsidRPr="0039650A">
        <w:rPr>
          <w:lang w:val="en-US"/>
        </w:rPr>
        <w:fldChar w:fldCharType="end"/>
      </w:r>
      <w:r w:rsidRPr="0039650A">
        <w:rPr>
          <w:lang w:val="en-US"/>
        </w:rPr>
        <w:t xml:space="preserve"> that call the function</w:t>
      </w:r>
      <w:r w:rsidR="00BB5B6C" w:rsidRPr="0039650A">
        <w:rPr>
          <w:lang w:val="en-US"/>
        </w:rPr>
        <w:t xml:space="preserve">s are </w:t>
      </w:r>
      <w:r w:rsidRPr="0039650A">
        <w:rPr>
          <w:lang w:val="en-US"/>
        </w:rPr>
        <w:t>submitted. Using a work object</w:t>
      </w:r>
      <w:r w:rsidR="00BB5B6C" w:rsidRPr="0039650A">
        <w:rPr>
          <w:lang w:val="en-US"/>
        </w:rPr>
        <w:t xml:space="preserve">s </w:t>
      </w:r>
      <w:r w:rsidR="00BB5B6C" w:rsidRPr="0039650A">
        <w:rPr>
          <w:lang w:val="en-US"/>
        </w:rPr>
        <w:fldChar w:fldCharType="begin"/>
      </w:r>
      <w:r w:rsidR="002D294C" w:rsidRPr="0039650A">
        <w:rPr>
          <w:lang w:val="en-US"/>
        </w:rPr>
        <w:instrText xml:space="preserve"> ADDIN ZOTERO_ITEM CSL_CITATION {"citationID":"lKo9oAYC","properties":{"formattedCitation":"[15]","plainCitation":"[15]","noteIndex":0},"citationItems":[{"id":70,"uris":["http://zotero.org/users/11814890/items/KCYH4DHA"],"itemData":{"id":70,"type":"webpage","title":"Workqueue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2D294C" w:rsidRPr="0039650A">
        <w:rPr>
          <w:rFonts w:ascii="Calibri" w:hAnsi="Calibri" w:cs="Calibri"/>
          <w:lang w:val="en-US"/>
        </w:rPr>
        <w:t>[15]</w:t>
      </w:r>
      <w:r w:rsidR="00BB5B6C" w:rsidRPr="0039650A">
        <w:rPr>
          <w:lang w:val="en-US"/>
        </w:rPr>
        <w:fldChar w:fldCharType="end"/>
      </w:r>
      <w:r w:rsidRPr="0039650A">
        <w:rPr>
          <w:lang w:val="en-US"/>
        </w:rPr>
        <w:t xml:space="preserve"> permits spending as little time as possible in the interruption to avoid interrupting high-priority processes.</w:t>
      </w:r>
    </w:p>
    <w:p w14:paraId="18EDF0A6" w14:textId="34840FFB" w:rsidR="00823B26" w:rsidRPr="0039650A" w:rsidRDefault="00823B26" w:rsidP="00823B26">
      <w:pPr>
        <w:rPr>
          <w:lang w:val="en-US"/>
        </w:rPr>
      </w:pPr>
      <w:r w:rsidRPr="0039650A">
        <w:rPr>
          <w:lang w:val="en-US"/>
        </w:rPr>
        <w:t>When the recording is started, the SD card is mounted, and a new file is created and opened.</w:t>
      </w:r>
      <w:r w:rsidR="00E44C00" w:rsidRPr="0039650A">
        <w:rPr>
          <w:lang w:val="en-US"/>
        </w:rPr>
        <w:t xml:space="preserve"> </w:t>
      </w:r>
      <w:r w:rsidRPr="0039650A">
        <w:rPr>
          <w:lang w:val="en-US"/>
        </w:rPr>
        <w:t xml:space="preserve">The first line of the CSV is written. It contains the name of all the sensors. Then the timestamp variable is set to </w:t>
      </w:r>
      <w:proofErr w:type="gramStart"/>
      <w:r w:rsidRPr="0039650A">
        <w:rPr>
          <w:lang w:val="en-US"/>
        </w:rPr>
        <w:t>0.When</w:t>
      </w:r>
      <w:proofErr w:type="gramEnd"/>
      <w:r w:rsidRPr="0039650A">
        <w:rPr>
          <w:lang w:val="en-US"/>
        </w:rPr>
        <w:t xml:space="preserve"> the recording is stopped, the file is closed, and the SD card is unmounted.</w:t>
      </w:r>
    </w:p>
    <w:p w14:paraId="4081705E" w14:textId="169ACE9E" w:rsidR="00E44C00" w:rsidRPr="0039650A" w:rsidRDefault="00E44C00" w:rsidP="00823B26">
      <w:pPr>
        <w:rPr>
          <w:lang w:val="en-US"/>
        </w:rPr>
      </w:pPr>
      <w:r w:rsidRPr="0039650A">
        <w:rPr>
          <w:lang w:val="en-US"/>
        </w:rPr>
        <w:t>The name of the file is </w:t>
      </w:r>
      <w:r w:rsidRPr="0039650A">
        <w:rPr>
          <w:rStyle w:val="Accentuation"/>
          <w:color w:val="0E101A"/>
          <w:lang w:val="en-US"/>
        </w:rPr>
        <w:t>LOG_XXXX.CSV</w:t>
      </w:r>
      <w:r w:rsidRPr="0039650A">
        <w:rPr>
          <w:lang w:val="en-US"/>
        </w:rPr>
        <w:t xml:space="preserve">. XXXX is a number that is incremented for every new file. The number is saved in the flash memory to avoid restarting at 0 when the system is powered off. The NVS </w:t>
      </w:r>
      <w:r w:rsidRPr="0039650A">
        <w:rPr>
          <w:lang w:val="en-US"/>
        </w:rPr>
        <w:lastRenderedPageBreak/>
        <w:t xml:space="preserve">library </w:t>
      </w:r>
      <w:r w:rsidRPr="0039650A">
        <w:rPr>
          <w:lang w:val="en-US"/>
        </w:rPr>
        <w:fldChar w:fldCharType="begin"/>
      </w:r>
      <w:r w:rsidRPr="0039650A">
        <w:rPr>
          <w:lang w:val="en-US"/>
        </w:rPr>
        <w:instrText xml:space="preserve"> ADDIN ZOTERO_ITEM CSL_CITATION {"citationID":"G9KsviZi","properties":{"formattedCitation":"[16]","plainCitation":"[16]","noteIndex":0},"citationItems":[{"id":84,"uris":["http://zotero.org/users/11814890/items/NLYTCUTR"],"itemData":{"id":84,"type":"webpage","title":"Non-Volatile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rsidRPr="0039650A">
        <w:rPr>
          <w:lang w:val="en-US"/>
        </w:rPr>
        <w:fldChar w:fldCharType="separate"/>
      </w:r>
      <w:r w:rsidRPr="0039650A">
        <w:rPr>
          <w:rFonts w:ascii="Calibri" w:hAnsi="Calibri" w:cs="Calibri"/>
          <w:lang w:val="en-US"/>
        </w:rPr>
        <w:t>[16]</w:t>
      </w:r>
      <w:r w:rsidRPr="0039650A">
        <w:rPr>
          <w:lang w:val="en-US"/>
        </w:rPr>
        <w:fldChar w:fldCharType="end"/>
      </w:r>
      <w:r w:rsidRPr="0039650A">
        <w:rPr>
          <w:lang w:val="en-US"/>
        </w:rPr>
        <w:t xml:space="preserve"> from Zephyr is used to store the number in the flash memory. Every time a new file is created, the number is read from the memory, incremented, and rewritten on the memory.</w:t>
      </w:r>
    </w:p>
    <w:p w14:paraId="7B265102" w14:textId="74FAA253" w:rsidR="00893591" w:rsidRPr="0039650A" w:rsidRDefault="00405F52" w:rsidP="00405F52">
      <w:pPr>
        <w:rPr>
          <w:lang w:val="en-US"/>
        </w:rPr>
      </w:pPr>
      <w:r w:rsidRPr="0039650A">
        <w:rPr>
          <w:lang w:val="en-US"/>
        </w:rPr>
        <w:t xml:space="preserve">In the periodic function, if the recording is enabled, a line is formed with the values from the sensor buffer, GPS buffer and timestamp variable. Mutexes </w:t>
      </w:r>
      <w:r w:rsidR="00443AB8" w:rsidRPr="0039650A">
        <w:rPr>
          <w:lang w:val="en-US"/>
        </w:rPr>
        <w:fldChar w:fldCharType="begin"/>
      </w:r>
      <w:r w:rsidR="00E44C00" w:rsidRPr="0039650A">
        <w:rPr>
          <w:lang w:val="en-US"/>
        </w:rPr>
        <w:instrText xml:space="preserve"> ADDIN ZOTERO_ITEM CSL_CITATION {"citationID":"SDzE2lEY","properties":{"formattedCitation":"[17]","plainCitation":"[17]","noteIndex":0},"citationItems":[{"id":76,"uris":["http://zotero.org/users/11814890/items/ZJC7LALS"],"itemData":{"id":76,"type":"webpage","title":"Mutexes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E44C00" w:rsidRPr="0039650A">
        <w:rPr>
          <w:rFonts w:ascii="Calibri" w:hAnsi="Calibri" w:cs="Calibri"/>
          <w:lang w:val="en-US"/>
        </w:rPr>
        <w:t>[17]</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line is then appended in the file and the timestamp variable is incremented</w:t>
      </w:r>
      <w:r w:rsidR="00972C5C" w:rsidRPr="0039650A">
        <w:rPr>
          <w:lang w:val="en-US"/>
        </w:rPr>
        <w:t>.</w:t>
      </w:r>
      <w:r w:rsidR="00777D05" w:rsidRPr="0039650A">
        <w:rPr>
          <w:lang w:val="en-US"/>
        </w:rPr>
        <w:t xml:space="preserve"> </w:t>
      </w:r>
    </w:p>
    <w:p w14:paraId="059F3388" w14:textId="0A47511F" w:rsidR="006403FB" w:rsidRPr="0039650A" w:rsidRDefault="00893591" w:rsidP="001209B3">
      <w:pPr>
        <w:rPr>
          <w:lang w:val="en-US"/>
        </w:rPr>
      </w:pPr>
      <w:r w:rsidRPr="0039650A">
        <w:rPr>
          <w:lang w:val="en-US"/>
        </w:rPr>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39650A" w:rsidRDefault="00CD0992" w:rsidP="001209B3">
      <w:pPr>
        <w:rPr>
          <w:lang w:val="en-US"/>
        </w:rPr>
      </w:pPr>
    </w:p>
    <w:p w14:paraId="4CE57A72" w14:textId="4D1FA783" w:rsidR="0010126E" w:rsidRPr="0039650A" w:rsidRDefault="0010126E" w:rsidP="0010126E">
      <w:pPr>
        <w:pStyle w:val="Titre2"/>
        <w:rPr>
          <w:rFonts w:eastAsia="Times New Roman"/>
          <w:lang w:val="en-US"/>
        </w:rPr>
      </w:pPr>
      <w:bookmarkStart w:id="26" w:name="_Toc141687850"/>
      <w:r w:rsidRPr="0039650A">
        <w:rPr>
          <w:rFonts w:eastAsia="Times New Roman"/>
          <w:lang w:val="en-US"/>
        </w:rPr>
        <w:t>Data Sender</w:t>
      </w:r>
      <w:bookmarkEnd w:id="26"/>
    </w:p>
    <w:p w14:paraId="661DA2EF" w14:textId="01FD2633" w:rsidR="00D73D2E" w:rsidRPr="0039650A" w:rsidRDefault="00D74251" w:rsidP="00691866">
      <w:pPr>
        <w:rPr>
          <w:lang w:val="en-US"/>
        </w:rPr>
      </w:pPr>
      <w:r w:rsidRPr="0039650A">
        <w:rPr>
          <w:lang w:val="en-US"/>
        </w:rPr>
        <w:t xml:space="preserve">The Data Sender </w:t>
      </w:r>
      <w:r w:rsidR="001209B3" w:rsidRPr="0039650A">
        <w:rPr>
          <w:lang w:val="en-US"/>
        </w:rPr>
        <w:t>t</w:t>
      </w:r>
      <w:r w:rsidRPr="0039650A">
        <w:rPr>
          <w:lang w:val="en-US"/>
        </w:rPr>
        <w:t>ask sends the data from the sensor</w:t>
      </w:r>
      <w:r w:rsidR="001209B3" w:rsidRPr="0039650A">
        <w:rPr>
          <w:lang w:val="en-US"/>
        </w:rPr>
        <w:t>s</w:t>
      </w:r>
      <w:r w:rsidRPr="0039650A">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sidRPr="0039650A">
        <w:rPr>
          <w:lang w:val="en-US"/>
        </w:rPr>
        <w:t xml:space="preserve"> by the Data Logger</w:t>
      </w:r>
      <w:r w:rsidRPr="0039650A">
        <w:rPr>
          <w:lang w:val="en-US"/>
        </w:rPr>
        <w:t xml:space="preserve"> are designed for higher frequencies</w:t>
      </w:r>
      <w:r w:rsidR="00D73D2E" w:rsidRPr="0039650A">
        <w:rPr>
          <w:lang w:val="en-US"/>
        </w:rPr>
        <w:t>.</w:t>
      </w:r>
      <w:r w:rsidR="00CD0992" w:rsidRPr="0039650A">
        <w:rPr>
          <w:lang w:val="en-US"/>
        </w:rPr>
        <w:t xml:space="preserve"> </w:t>
      </w:r>
    </w:p>
    <w:p w14:paraId="020B271C" w14:textId="2ACCCE9B" w:rsidR="00554E12" w:rsidRPr="0039650A" w:rsidRDefault="00554E12" w:rsidP="00691866">
      <w:pPr>
        <w:rPr>
          <w:lang w:val="en-US"/>
        </w:rPr>
      </w:pPr>
      <w:r w:rsidRPr="0039650A">
        <w:rPr>
          <w:lang w:val="en-US"/>
        </w:rPr>
        <w:t xml:space="preserve">The Data Sender </w:t>
      </w:r>
      <w:r w:rsidR="00AC713D" w:rsidRPr="0039650A">
        <w:rPr>
          <w:lang w:val="en-US"/>
        </w:rPr>
        <w:t>t</w:t>
      </w:r>
      <w:r w:rsidRPr="0039650A">
        <w:rPr>
          <w:lang w:val="en-US"/>
        </w:rPr>
        <w:t xml:space="preserve">ask </w:t>
      </w:r>
      <w:r w:rsidR="00AC713D" w:rsidRPr="0039650A">
        <w:rPr>
          <w:lang w:val="en-US"/>
        </w:rPr>
        <w:t>is periodically called by a timer. T</w:t>
      </w:r>
      <w:r w:rsidR="00344AEC" w:rsidRPr="0039650A">
        <w:rPr>
          <w:lang w:val="en-US"/>
        </w:rPr>
        <w:t>he task</w:t>
      </w:r>
      <w:r w:rsidR="00AC713D" w:rsidRPr="0039650A">
        <w:rPr>
          <w:lang w:val="en-US"/>
        </w:rPr>
        <w:t xml:space="preserve"> </w:t>
      </w:r>
      <w:r w:rsidRPr="0039650A">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sidRPr="0039650A">
        <w:rPr>
          <w:lang w:val="en-US"/>
        </w:rPr>
        <w:t xml:space="preserve">The message is then added to </w:t>
      </w:r>
      <w:r w:rsidR="000D6B96" w:rsidRPr="0039650A">
        <w:rPr>
          <w:lang w:val="en-US"/>
        </w:rPr>
        <w:t>a</w:t>
      </w:r>
      <w:r w:rsidR="00EA292C" w:rsidRPr="0039650A">
        <w:rPr>
          <w:lang w:val="en-US"/>
        </w:rPr>
        <w:t xml:space="preserve"> queue</w:t>
      </w:r>
      <w:r w:rsidR="000D6B96" w:rsidRPr="0039650A">
        <w:rPr>
          <w:lang w:val="en-US"/>
        </w:rPr>
        <w:t xml:space="preserve"> which is read by the UDP Client</w:t>
      </w:r>
      <w:r w:rsidR="00EA292C" w:rsidRPr="0039650A">
        <w:rPr>
          <w:lang w:val="en-US"/>
        </w:rPr>
        <w:t>.</w:t>
      </w:r>
    </w:p>
    <w:p w14:paraId="476E1DCE" w14:textId="7F010B74" w:rsidR="00D73D2E" w:rsidRPr="0039650A" w:rsidRDefault="001971CB" w:rsidP="00691866">
      <w:pPr>
        <w:rPr>
          <w:lang w:val="en-US"/>
        </w:rPr>
      </w:pPr>
      <w:r w:rsidRPr="0039650A">
        <w:rPr>
          <w:lang w:val="en-US"/>
        </w:rPr>
        <w:t>The JSON string uses the following structure:</w:t>
      </w:r>
    </w:p>
    <w:p w14:paraId="3E11CCB6" w14:textId="77777777" w:rsidR="00F078DD" w:rsidRPr="0039650A" w:rsidRDefault="00F078DD" w:rsidP="00F078DD">
      <w:pPr>
        <w:keepNext/>
        <w:jc w:val="center"/>
        <w:rPr>
          <w:lang w:val="en-US"/>
        </w:rPr>
      </w:pPr>
      <w:r w:rsidRPr="0039650A">
        <w:rPr>
          <w:noProof/>
          <w:lang w:val="en-US"/>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14ADF298" w:rsidR="001971CB" w:rsidRPr="0039650A" w:rsidRDefault="00F078DD" w:rsidP="001971CB">
      <w:pPr>
        <w:pStyle w:val="Lgende"/>
        <w:jc w:val="center"/>
        <w:rPr>
          <w:lang w:val="en-US"/>
        </w:rPr>
      </w:pPr>
      <w:bookmarkStart w:id="27" w:name="_Ref141260818"/>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28</w:t>
      </w:r>
      <w:r w:rsidRPr="0039650A">
        <w:rPr>
          <w:lang w:val="en-US"/>
        </w:rPr>
        <w:fldChar w:fldCharType="end"/>
      </w:r>
      <w:bookmarkEnd w:id="27"/>
      <w:r w:rsidRPr="0039650A">
        <w:rPr>
          <w:lang w:val="en-US"/>
        </w:rPr>
        <w:t>: Live Data Structure</w:t>
      </w:r>
    </w:p>
    <w:p w14:paraId="4ECFAEA6" w14:textId="4B5B407D" w:rsidR="00EA292C" w:rsidRPr="0039650A" w:rsidRDefault="00EA292C" w:rsidP="00EA292C">
      <w:pPr>
        <w:rPr>
          <w:lang w:val="en-US"/>
        </w:rPr>
      </w:pPr>
      <w:r w:rsidRPr="0039650A">
        <w:rPr>
          <w:lang w:val="en-US"/>
        </w:rPr>
        <w:t xml:space="preserve">The following </w:t>
      </w:r>
      <w:r w:rsidR="006403FB" w:rsidRPr="0039650A">
        <w:rPr>
          <w:lang w:val="en-US"/>
        </w:rPr>
        <w:t>d</w:t>
      </w:r>
      <w:r w:rsidRPr="0039650A">
        <w:rPr>
          <w:lang w:val="en-US"/>
        </w:rPr>
        <w:t>iagram shows how the Data Sender works:</w:t>
      </w:r>
    </w:p>
    <w:p w14:paraId="3E0148DC" w14:textId="77777777" w:rsidR="000D6B96" w:rsidRPr="0039650A" w:rsidRDefault="000D6B96" w:rsidP="000D6B96">
      <w:pPr>
        <w:keepNext/>
        <w:jc w:val="center"/>
        <w:rPr>
          <w:lang w:val="en-US"/>
        </w:rPr>
      </w:pPr>
      <w:r w:rsidRPr="0039650A">
        <w:rPr>
          <w:noProof/>
          <w:lang w:val="en-US"/>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0EF9188A" w:rsidR="00EA292C" w:rsidRPr="0039650A" w:rsidRDefault="000D6B96" w:rsidP="000D6B96">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29</w:t>
      </w:r>
      <w:r w:rsidRPr="0039650A">
        <w:rPr>
          <w:lang w:val="en-US"/>
        </w:rPr>
        <w:fldChar w:fldCharType="end"/>
      </w:r>
      <w:r w:rsidRPr="0039650A">
        <w:rPr>
          <w:lang w:val="en-US"/>
        </w:rPr>
        <w:t>: Data Sender Activity Diagram</w:t>
      </w:r>
    </w:p>
    <w:p w14:paraId="1FCAA2C0" w14:textId="77777777" w:rsidR="001A613A" w:rsidRPr="0039650A" w:rsidRDefault="001A613A" w:rsidP="001A613A">
      <w:pPr>
        <w:rPr>
          <w:lang w:val="en-US"/>
        </w:rPr>
      </w:pPr>
    </w:p>
    <w:p w14:paraId="6209831E" w14:textId="79E67AA6" w:rsidR="001971CB" w:rsidRPr="0039650A" w:rsidRDefault="000E1A8D" w:rsidP="001971CB">
      <w:pPr>
        <w:rPr>
          <w:lang w:val="en-US"/>
        </w:rPr>
      </w:pPr>
      <w:r w:rsidRPr="0039650A">
        <w:rPr>
          <w:lang w:val="en-US"/>
        </w:rPr>
        <w:t xml:space="preserve">During the initialization, the maximum length of the message is calculated. This length is then used when the message is created. Then the timer that periodically sends the data is started. The system uses a timer provided by the Zephyr environment </w:t>
      </w:r>
      <w:r w:rsidR="00EA292C" w:rsidRPr="0039650A">
        <w:rPr>
          <w:lang w:val="en-US"/>
        </w:rPr>
        <w:fldChar w:fldCharType="begin"/>
      </w:r>
      <w:r w:rsidR="002D294C" w:rsidRPr="0039650A">
        <w:rPr>
          <w:lang w:val="en-US"/>
        </w:rPr>
        <w:instrText xml:space="preserve"> ADDIN ZOTERO_ITEM CSL_CITATION {"citationID":"IeEaTRQc","properties":{"formattedCitation":"[14]","plainCitation":"[14]","noteIndex":0},"citationItems":[{"id":68,"uris":["http://zotero.org/users/11814890/items/FKEV5YLS"],"itemData":{"id":68,"type":"webpage","title":"Timers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rsidRPr="0039650A">
        <w:rPr>
          <w:lang w:val="en-US"/>
        </w:rPr>
        <w:fldChar w:fldCharType="separate"/>
      </w:r>
      <w:r w:rsidR="002D294C" w:rsidRPr="0039650A">
        <w:rPr>
          <w:rFonts w:ascii="Calibri" w:hAnsi="Calibri" w:cs="Calibri"/>
          <w:lang w:val="en-US"/>
        </w:rPr>
        <w:t>[14]</w:t>
      </w:r>
      <w:r w:rsidR="00EA292C" w:rsidRPr="0039650A">
        <w:rPr>
          <w:lang w:val="en-US"/>
        </w:rPr>
        <w:fldChar w:fldCharType="end"/>
      </w:r>
      <w:r w:rsidR="00EA292C" w:rsidRPr="0039650A">
        <w:rPr>
          <w:lang w:val="en-US"/>
        </w:rPr>
        <w:t>.</w:t>
      </w:r>
    </w:p>
    <w:p w14:paraId="3F7B79EB" w14:textId="1783F775" w:rsidR="001971CB" w:rsidRPr="0039650A" w:rsidRDefault="00BA4C34" w:rsidP="001971CB">
      <w:pPr>
        <w:rPr>
          <w:lang w:val="en-US"/>
        </w:rPr>
      </w:pPr>
      <w:r w:rsidRPr="0039650A">
        <w:rPr>
          <w:lang w:val="en-US"/>
        </w:rPr>
        <w:t xml:space="preserve">In the timer interruption, a work </w:t>
      </w:r>
      <w:r w:rsidRPr="0039650A">
        <w:rPr>
          <w:lang w:val="en-US"/>
        </w:rPr>
        <w:fldChar w:fldCharType="begin"/>
      </w:r>
      <w:r w:rsidR="002D294C" w:rsidRPr="0039650A">
        <w:rPr>
          <w:lang w:val="en-US"/>
        </w:rPr>
        <w:instrText xml:space="preserve"> ADDIN ZOTERO_ITEM CSL_CITATION {"citationID":"Iox6BZtc","properties":{"formattedCitation":"[15]","plainCitation":"[15]","noteIndex":0},"citationItems":[{"id":70,"uris":["http://zotero.org/users/11814890/items/KCYH4DHA"],"itemData":{"id":70,"type":"webpage","title":"Workqueue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2D294C" w:rsidRPr="0039650A">
        <w:rPr>
          <w:rFonts w:ascii="Calibri" w:hAnsi="Calibri" w:cs="Calibri"/>
          <w:lang w:val="en-US"/>
        </w:rPr>
        <w:t>[15]</w:t>
      </w:r>
      <w:r w:rsidRPr="0039650A">
        <w:rPr>
          <w:lang w:val="en-US"/>
        </w:rPr>
        <w:fldChar w:fldCharType="end"/>
      </w:r>
      <w:r w:rsidRPr="0039650A">
        <w:rPr>
          <w:lang w:val="en-US"/>
        </w:rPr>
        <w:t xml:space="preserve"> that calls the periodic function is submitted. Using a work object </w:t>
      </w:r>
      <w:r w:rsidR="00BB5B6C" w:rsidRPr="0039650A">
        <w:rPr>
          <w:lang w:val="en-US"/>
        </w:rPr>
        <w:fldChar w:fldCharType="begin"/>
      </w:r>
      <w:r w:rsidR="002D294C" w:rsidRPr="0039650A">
        <w:rPr>
          <w:lang w:val="en-US"/>
        </w:rPr>
        <w:instrText xml:space="preserve"> ADDIN ZOTERO_ITEM CSL_CITATION {"citationID":"KPWY4qhx","properties":{"formattedCitation":"[15]","plainCitation":"[15]","noteIndex":0},"citationItems":[{"id":70,"uris":["http://zotero.org/users/11814890/items/KCYH4DHA"],"itemData":{"id":70,"type":"webpage","title":"Workqueue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2D294C" w:rsidRPr="0039650A">
        <w:rPr>
          <w:rFonts w:ascii="Calibri" w:hAnsi="Calibri" w:cs="Calibri"/>
          <w:lang w:val="en-US"/>
        </w:rPr>
        <w:t>[15]</w:t>
      </w:r>
      <w:r w:rsidR="00BB5B6C" w:rsidRPr="0039650A">
        <w:rPr>
          <w:lang w:val="en-US"/>
        </w:rPr>
        <w:fldChar w:fldCharType="end"/>
      </w:r>
      <w:r w:rsidR="00BB5B6C" w:rsidRPr="0039650A">
        <w:rPr>
          <w:lang w:val="en-US"/>
        </w:rPr>
        <w:t xml:space="preserve"> </w:t>
      </w:r>
      <w:r w:rsidRPr="0039650A">
        <w:rPr>
          <w:lang w:val="en-US"/>
        </w:rPr>
        <w:t>permits spending as little time as possible in the interruption to avoid interrupting high-priority processes.</w:t>
      </w:r>
    </w:p>
    <w:p w14:paraId="52CE7AC8" w14:textId="201B286B" w:rsidR="000D6B96" w:rsidRPr="0039650A" w:rsidRDefault="000D6B96" w:rsidP="000D6B96">
      <w:pPr>
        <w:rPr>
          <w:lang w:val="en-US"/>
        </w:rPr>
      </w:pPr>
      <w:r w:rsidRPr="0039650A">
        <w:rPr>
          <w:lang w:val="en-US"/>
        </w:rP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rsidRPr="0039650A">
        <w:rPr>
          <w:lang w:val="en-US"/>
        </w:rPr>
        <w:t>GPS</w:t>
      </w:r>
      <w:r w:rsidRPr="0039650A">
        <w:rPr>
          <w:lang w:val="en-US"/>
        </w:rPr>
        <w:t xml:space="preserve"> buffer. Mutexes </w:t>
      </w:r>
      <w:r w:rsidR="00443AB8" w:rsidRPr="0039650A">
        <w:rPr>
          <w:lang w:val="en-US"/>
        </w:rPr>
        <w:fldChar w:fldCharType="begin"/>
      </w:r>
      <w:r w:rsidR="00E44C00" w:rsidRPr="0039650A">
        <w:rPr>
          <w:lang w:val="en-US"/>
        </w:rPr>
        <w:instrText xml:space="preserve"> ADDIN ZOTERO_ITEM CSL_CITATION {"citationID":"9d7HhawH","properties":{"formattedCitation":"[17]","plainCitation":"[17]","noteIndex":0},"citationItems":[{"id":76,"uris":["http://zotero.org/users/11814890/items/ZJC7LALS"],"itemData":{"id":76,"type":"webpage","title":"Mutexes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E44C00" w:rsidRPr="0039650A">
        <w:rPr>
          <w:rFonts w:ascii="Calibri" w:hAnsi="Calibri" w:cs="Calibri"/>
          <w:lang w:val="en-US"/>
        </w:rPr>
        <w:t>[17]</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pointer on the message is then appended to the queue.</w:t>
      </w:r>
    </w:p>
    <w:p w14:paraId="0F6965C8" w14:textId="564934AE" w:rsidR="00BA4C34" w:rsidRPr="0039650A" w:rsidRDefault="000D6B96" w:rsidP="000D6B96">
      <w:pPr>
        <w:rPr>
          <w:lang w:val="en-US"/>
        </w:rPr>
      </w:pPr>
      <w:r w:rsidRPr="0039650A">
        <w:rPr>
          <w:lang w:val="en-US"/>
        </w:rPr>
        <w:t xml:space="preserve">Finally, the </w:t>
      </w:r>
      <w:proofErr w:type="spellStart"/>
      <w:r w:rsidRPr="0039650A">
        <w:rPr>
          <w:lang w:val="en-US"/>
        </w:rPr>
        <w:t>keepAlive</w:t>
      </w:r>
      <w:proofErr w:type="spellEnd"/>
      <w:r w:rsidRPr="0039650A">
        <w:rPr>
          <w:lang w:val="en-US"/>
        </w:rPr>
        <w:t xml:space="preserve"> counter is incremented.</w:t>
      </w:r>
    </w:p>
    <w:p w14:paraId="6F2E2C05" w14:textId="5FA1FDD6" w:rsidR="0010126E" w:rsidRPr="0039650A" w:rsidRDefault="0010126E" w:rsidP="0010126E">
      <w:pPr>
        <w:pStyle w:val="Titre2"/>
        <w:rPr>
          <w:rFonts w:eastAsia="Times New Roman"/>
          <w:lang w:val="en-US"/>
        </w:rPr>
      </w:pPr>
      <w:bookmarkStart w:id="28" w:name="_Toc141687851"/>
      <w:r w:rsidRPr="0039650A">
        <w:rPr>
          <w:rFonts w:eastAsia="Times New Roman"/>
          <w:lang w:val="en-US"/>
        </w:rPr>
        <w:lastRenderedPageBreak/>
        <w:t>UDP Client</w:t>
      </w:r>
      <w:bookmarkEnd w:id="28"/>
    </w:p>
    <w:p w14:paraId="382383EB" w14:textId="44BE61F1" w:rsidR="00564698" w:rsidRPr="0039650A" w:rsidRDefault="00564698" w:rsidP="00564698">
      <w:pPr>
        <w:rPr>
          <w:lang w:val="en-US"/>
        </w:rPr>
      </w:pPr>
      <w:r w:rsidRPr="0039650A">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sidRPr="0039650A">
        <w:rPr>
          <w:lang w:val="en-US"/>
        </w:rPr>
        <w:t xml:space="preserve"> It is also useful if the redundancy Wi-Fi router uses different IP addresses. </w:t>
      </w:r>
      <w:r w:rsidRPr="0039650A">
        <w:rPr>
          <w:lang w:val="en-US"/>
        </w:rPr>
        <w:t>The configuration file contains the addresses and ports.</w:t>
      </w:r>
    </w:p>
    <w:p w14:paraId="2663881B" w14:textId="1E5FB74C" w:rsidR="00E06E5E" w:rsidRPr="0039650A" w:rsidRDefault="00D02A42" w:rsidP="00E06E5E">
      <w:pPr>
        <w:rPr>
          <w:lang w:val="en-US"/>
        </w:rPr>
      </w:pPr>
      <w:r w:rsidRPr="0039650A">
        <w:rPr>
          <w:lang w:val="en-US"/>
        </w:rPr>
        <w:t xml:space="preserve">The messages that need to be sent are placed in a queue by the Data Sender Task. In the infinite loop of the thread, the queue is read, and the messages are sent via a UDP socket. </w:t>
      </w:r>
      <w:r w:rsidR="00506042" w:rsidRPr="0039650A">
        <w:rPr>
          <w:lang w:val="en-US"/>
        </w:rPr>
        <w:t>If the Wi-Fi is disconnected, the UDP socket is closed, and the thread waits for the Wi-Fi to reconnect before reconnecting the socket and sending the data.</w:t>
      </w:r>
    </w:p>
    <w:p w14:paraId="56AA4A84" w14:textId="3671230B" w:rsidR="008061E7" w:rsidRPr="0039650A" w:rsidRDefault="008061E7" w:rsidP="00E06E5E">
      <w:pPr>
        <w:rPr>
          <w:lang w:val="en-US"/>
        </w:rPr>
      </w:pPr>
      <w:r w:rsidRPr="0039650A">
        <w:rPr>
          <w:lang w:val="en-US"/>
        </w:rPr>
        <w:t>The following diagram shows how the UDP Client thread works:</w:t>
      </w:r>
    </w:p>
    <w:p w14:paraId="0B4B9E6D" w14:textId="77777777" w:rsidR="00A62B02" w:rsidRPr="0039650A" w:rsidRDefault="008061E7" w:rsidP="00A62B02">
      <w:pPr>
        <w:keepNext/>
        <w:jc w:val="center"/>
        <w:rPr>
          <w:lang w:val="en-US"/>
        </w:rPr>
      </w:pPr>
      <w:r w:rsidRPr="0039650A">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56A66F0E" w:rsidR="008061E7" w:rsidRPr="0039650A" w:rsidRDefault="00A62B02"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30</w:t>
      </w:r>
      <w:r w:rsidRPr="0039650A">
        <w:rPr>
          <w:lang w:val="en-US"/>
        </w:rPr>
        <w:fldChar w:fldCharType="end"/>
      </w:r>
      <w:r w:rsidRPr="0039650A">
        <w:rPr>
          <w:lang w:val="en-US"/>
        </w:rPr>
        <w:t>: UDP Client Activity diagram</w:t>
      </w:r>
    </w:p>
    <w:p w14:paraId="10DBA6B3" w14:textId="77777777" w:rsidR="00A62B02" w:rsidRPr="0039650A" w:rsidRDefault="00A62B02" w:rsidP="00A62B02">
      <w:pPr>
        <w:rPr>
          <w:lang w:val="en-US"/>
        </w:rPr>
      </w:pPr>
    </w:p>
    <w:p w14:paraId="42B7DAA6" w14:textId="4B1D95B6" w:rsidR="00FF0B68" w:rsidRPr="0039650A" w:rsidRDefault="00FF0B68" w:rsidP="00E06E5E">
      <w:pPr>
        <w:rPr>
          <w:lang w:val="en-US"/>
        </w:rPr>
      </w:pPr>
      <w:r w:rsidRPr="0039650A">
        <w:rPr>
          <w:lang w:val="en-US"/>
        </w:rPr>
        <w:lastRenderedPageBreak/>
        <w:t>The code uses the </w:t>
      </w:r>
      <w:proofErr w:type="spellStart"/>
      <w:r w:rsidRPr="0039650A">
        <w:rPr>
          <w:rStyle w:val="Accentuation"/>
          <w:color w:val="0E101A"/>
          <w:lang w:val="en-US"/>
        </w:rPr>
        <w:t>socket.h</w:t>
      </w:r>
      <w:proofErr w:type="spellEnd"/>
      <w:r w:rsidRPr="0039650A">
        <w:rPr>
          <w:lang w:val="en-US"/>
        </w:rPr>
        <w:t> library</w:t>
      </w:r>
      <w:r w:rsidR="00425CBB" w:rsidRPr="0039650A">
        <w:rPr>
          <w:lang w:val="en-US"/>
        </w:rPr>
        <w:t xml:space="preserve"> </w:t>
      </w:r>
      <w:r w:rsidR="00425CBB" w:rsidRPr="0039650A">
        <w:rPr>
          <w:lang w:val="en-US"/>
        </w:rPr>
        <w:fldChar w:fldCharType="begin"/>
      </w:r>
      <w:r w:rsidR="00E44C00" w:rsidRPr="0039650A">
        <w:rPr>
          <w:lang w:val="en-US"/>
        </w:rPr>
        <w:instrText xml:space="preserve"> ADDIN ZOTERO_ITEM CSL_CITATION {"citationID":"K7nzVQfe","properties":{"formattedCitation":"[18]","plainCitation":"[18]","noteIndex":0},"citationItems":[{"id":64,"uris":["http://zotero.org/users/11814890/items/MY4QKNCG"],"itemData":{"id":64,"type":"webpage","title":"BSD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rsidRPr="0039650A">
        <w:rPr>
          <w:lang w:val="en-US"/>
        </w:rPr>
        <w:fldChar w:fldCharType="separate"/>
      </w:r>
      <w:r w:rsidR="00E44C00" w:rsidRPr="0039650A">
        <w:rPr>
          <w:rFonts w:ascii="Calibri" w:hAnsi="Calibri" w:cs="Calibri"/>
          <w:lang w:val="en-US"/>
        </w:rPr>
        <w:t>[18]</w:t>
      </w:r>
      <w:r w:rsidR="00425CBB" w:rsidRPr="0039650A">
        <w:rPr>
          <w:lang w:val="en-US"/>
        </w:rPr>
        <w:fldChar w:fldCharType="end"/>
      </w:r>
      <w:r w:rsidRPr="0039650A">
        <w:rPr>
          <w:lang w:val="en-US"/>
        </w:rPr>
        <w:t xml:space="preserve"> provided by the Zephyr environment. This library permits the creation of BSD sockets to send TCP or UDP packets using the Wi-Fi chip.</w:t>
      </w:r>
      <w:r w:rsidR="00425CBB" w:rsidRPr="0039650A">
        <w:rPr>
          <w:lang w:val="en-US"/>
        </w:rPr>
        <w:t xml:space="preserve"> A socket is created for each address/port pair if multiple addresses and ports are used.</w:t>
      </w:r>
    </w:p>
    <w:p w14:paraId="5FA677DF" w14:textId="32F99454" w:rsidR="00425CBB" w:rsidRPr="0039650A" w:rsidRDefault="00EE487E" w:rsidP="00E06E5E">
      <w:pPr>
        <w:rPr>
          <w:lang w:val="en-US"/>
        </w:rPr>
      </w:pPr>
      <w:r w:rsidRPr="0039650A">
        <w:rPr>
          <w:lang w:val="en-US"/>
        </w:rPr>
        <w:t xml:space="preserve">The messages sent by the Data Sender are JSON strings that follow the </w:t>
      </w:r>
      <w:r w:rsidR="00761353" w:rsidRPr="0039650A">
        <w:rPr>
          <w:i/>
          <w:iCs/>
          <w:lang w:val="en-US"/>
        </w:rPr>
        <w:fldChar w:fldCharType="begin"/>
      </w:r>
      <w:r w:rsidR="00761353" w:rsidRPr="0039650A">
        <w:rPr>
          <w:i/>
          <w:iCs/>
          <w:lang w:val="en-US"/>
        </w:rPr>
        <w:instrText xml:space="preserve"> REF  _Ref141260818 \h  \* MERGEFORMAT </w:instrText>
      </w:r>
      <w:r w:rsidR="00761353" w:rsidRPr="0039650A">
        <w:rPr>
          <w:i/>
          <w:iCs/>
          <w:lang w:val="en-US"/>
        </w:rPr>
      </w:r>
      <w:r w:rsidR="00761353" w:rsidRPr="0039650A">
        <w:rPr>
          <w:i/>
          <w:iCs/>
          <w:lang w:val="en-US"/>
        </w:rPr>
        <w:fldChar w:fldCharType="separate"/>
      </w:r>
      <w:r w:rsidR="00761353" w:rsidRPr="0039650A">
        <w:rPr>
          <w:i/>
          <w:iCs/>
          <w:lang w:val="en-US"/>
        </w:rPr>
        <w:t xml:space="preserve">Figure </w:t>
      </w:r>
      <w:r w:rsidR="00761353" w:rsidRPr="0039650A">
        <w:rPr>
          <w:i/>
          <w:iCs/>
          <w:noProof/>
          <w:lang w:val="en-US"/>
        </w:rPr>
        <w:t>23</w:t>
      </w:r>
      <w:r w:rsidR="00761353" w:rsidRPr="0039650A">
        <w:rPr>
          <w:i/>
          <w:iCs/>
          <w:lang w:val="en-US"/>
        </w:rPr>
        <w:fldChar w:fldCharType="end"/>
      </w:r>
      <w:r w:rsidRPr="0039650A">
        <w:rPr>
          <w:lang w:val="en-US"/>
        </w:rPr>
        <w:t xml:space="preserve"> structure. The Data Sender dynamically allocates memory on a memory heap</w:t>
      </w:r>
      <w:r w:rsidR="002D5F54" w:rsidRPr="0039650A">
        <w:rPr>
          <w:lang w:val="en-US"/>
        </w:rPr>
        <w:t xml:space="preserve"> </w:t>
      </w:r>
      <w:r w:rsidR="002D5F54" w:rsidRPr="0039650A">
        <w:rPr>
          <w:lang w:val="en-US"/>
        </w:rPr>
        <w:fldChar w:fldCharType="begin"/>
      </w:r>
      <w:r w:rsidR="00E44C00" w:rsidRPr="0039650A">
        <w:rPr>
          <w:lang w:val="en-US"/>
        </w:rPr>
        <w:instrText xml:space="preserve"> ADDIN ZOTERO_ITEM CSL_CITATION {"citationID":"2AKFDjHX","properties":{"formattedCitation":"[19]","plainCitation":"[19]","noteIndex":0},"citationItems":[{"id":66,"uris":["http://zotero.org/users/11814890/items/ESU9UP35"],"itemData":{"id":66,"type":"webpage","title":"Memory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rsidRPr="0039650A">
        <w:rPr>
          <w:lang w:val="en-US"/>
        </w:rPr>
        <w:fldChar w:fldCharType="separate"/>
      </w:r>
      <w:r w:rsidR="00E44C00" w:rsidRPr="0039650A">
        <w:rPr>
          <w:rFonts w:ascii="Calibri" w:hAnsi="Calibri" w:cs="Calibri"/>
          <w:lang w:val="en-US"/>
        </w:rPr>
        <w:t>[19]</w:t>
      </w:r>
      <w:r w:rsidR="002D5F54" w:rsidRPr="0039650A">
        <w:rPr>
          <w:lang w:val="en-US"/>
        </w:rPr>
        <w:fldChar w:fldCharType="end"/>
      </w:r>
      <w:r w:rsidRPr="0039650A">
        <w:rPr>
          <w:lang w:val="en-US"/>
        </w:rPr>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Pr="0039650A" w:rsidRDefault="00961662" w:rsidP="00E06E5E">
      <w:pPr>
        <w:rPr>
          <w:lang w:val="en-US"/>
        </w:rPr>
      </w:pPr>
    </w:p>
    <w:p w14:paraId="588BA7ED" w14:textId="77777777" w:rsidR="00D02A42" w:rsidRPr="0039650A" w:rsidRDefault="00D02A42" w:rsidP="00E06E5E">
      <w:pPr>
        <w:rPr>
          <w:lang w:val="en-US"/>
        </w:rPr>
      </w:pPr>
    </w:p>
    <w:p w14:paraId="17745C9D" w14:textId="17F53C8E" w:rsidR="0010126E" w:rsidRPr="0039650A" w:rsidRDefault="0010126E" w:rsidP="0010126E">
      <w:pPr>
        <w:pStyle w:val="Titre2"/>
        <w:rPr>
          <w:rFonts w:eastAsia="Times New Roman"/>
          <w:lang w:val="en-US"/>
        </w:rPr>
      </w:pPr>
      <w:bookmarkStart w:id="29" w:name="_Toc141687852"/>
      <w:r w:rsidRPr="0039650A">
        <w:rPr>
          <w:rFonts w:eastAsia="Times New Roman"/>
          <w:lang w:val="en-US"/>
        </w:rPr>
        <w:t xml:space="preserve">Wi-Fi </w:t>
      </w:r>
      <w:r w:rsidR="008871BB" w:rsidRPr="0039650A">
        <w:rPr>
          <w:rFonts w:eastAsia="Times New Roman"/>
          <w:lang w:val="en-US"/>
        </w:rPr>
        <w:t>Station</w:t>
      </w:r>
      <w:bookmarkEnd w:id="29"/>
    </w:p>
    <w:p w14:paraId="5358F7E5" w14:textId="77777777" w:rsidR="00127837" w:rsidRPr="0039650A" w:rsidRDefault="00127837" w:rsidP="00127837">
      <w:pPr>
        <w:rPr>
          <w:lang w:val="en-US"/>
        </w:rPr>
      </w:pPr>
    </w:p>
    <w:p w14:paraId="14E7E705" w14:textId="7BA7A7BC" w:rsidR="00604273" w:rsidRPr="0039650A" w:rsidRDefault="00604273" w:rsidP="0010126E">
      <w:pPr>
        <w:rPr>
          <w:lang w:val="en-US"/>
        </w:rPr>
      </w:pPr>
      <w:r w:rsidRPr="0039650A">
        <w:rPr>
          <w:lang w:val="en-US"/>
        </w:rPr>
        <w:t xml:space="preserve">The Wi-Fi Station </w:t>
      </w:r>
      <w:r w:rsidR="00951980" w:rsidRPr="0039650A">
        <w:rPr>
          <w:lang w:val="en-US"/>
        </w:rPr>
        <w:t>task</w:t>
      </w:r>
      <w:r w:rsidRPr="0039650A">
        <w:rPr>
          <w:lang w:val="en-US"/>
        </w:rPr>
        <w:t xml:space="preserve"> is a modified version of the Wi-Fi Station example from Nordic Semiconductors </w:t>
      </w:r>
      <w:r w:rsidRPr="0039650A">
        <w:rPr>
          <w:lang w:val="en-US"/>
        </w:rPr>
        <w:fldChar w:fldCharType="begin"/>
      </w:r>
      <w:r w:rsidR="00E44C00" w:rsidRPr="0039650A">
        <w:rPr>
          <w:lang w:val="en-US"/>
        </w:rPr>
        <w:instrText xml:space="preserve"> ADDIN ZOTERO_ITEM CSL_CITATION {"citationID":"reLk5ztF","properties":{"formattedCitation":"[20]","plainCitation":"[20]","noteIndex":0},"citationItems":[{"id":72,"uris":["http://zotero.org/users/11814890/items/JEHTWN5I"],"itemData":{"id":72,"type":"webpage","title":"Wi-Fi: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sidRPr="0039650A">
        <w:rPr>
          <w:lang w:val="en-US"/>
        </w:rPr>
        <w:fldChar w:fldCharType="separate"/>
      </w:r>
      <w:r w:rsidR="00E44C00" w:rsidRPr="0039650A">
        <w:rPr>
          <w:rFonts w:ascii="Calibri" w:hAnsi="Calibri" w:cs="Calibri"/>
          <w:lang w:val="en-US"/>
        </w:rPr>
        <w:t>[20]</w:t>
      </w:r>
      <w:r w:rsidRPr="0039650A">
        <w:rPr>
          <w:lang w:val="en-US"/>
        </w:rPr>
        <w:fldChar w:fldCharType="end"/>
      </w:r>
      <w:r w:rsidRPr="0039650A">
        <w:rPr>
          <w:lang w:val="en-US"/>
        </w:rPr>
        <w:t>.</w:t>
      </w:r>
      <w:r w:rsidR="00951980" w:rsidRPr="0039650A">
        <w:rPr>
          <w:lang w:val="en-US"/>
        </w:rPr>
        <w:t xml:space="preserve"> It is implemented in an independent thread.</w:t>
      </w:r>
      <w:r w:rsidR="00127837" w:rsidRPr="0039650A">
        <w:rPr>
          <w:lang w:val="en-US"/>
        </w:rPr>
        <w:t xml:space="preserve"> </w:t>
      </w:r>
      <w:r w:rsidR="00A7688A" w:rsidRPr="0039650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39650A" w:rsidRDefault="00A7688A" w:rsidP="00A7688A">
      <w:pPr>
        <w:rPr>
          <w:lang w:val="en-US"/>
        </w:rPr>
      </w:pPr>
      <w:r w:rsidRPr="0039650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39650A" w:rsidRDefault="00A7688A" w:rsidP="00A7688A">
      <w:pPr>
        <w:rPr>
          <w:lang w:val="en-US"/>
        </w:rPr>
      </w:pPr>
      <w:r w:rsidRPr="0039650A">
        <w:rPr>
          <w:lang w:val="en-US"/>
        </w:rPr>
        <w:t>When the redundancy is not activated, the system only tries to connect to the main router.</w:t>
      </w:r>
    </w:p>
    <w:p w14:paraId="49E84865" w14:textId="6F837570" w:rsidR="0010126E" w:rsidRPr="0039650A" w:rsidRDefault="00A42EF6" w:rsidP="0010126E">
      <w:pPr>
        <w:rPr>
          <w:lang w:val="en-US"/>
        </w:rPr>
      </w:pPr>
      <w:r w:rsidRPr="0039650A">
        <w:rPr>
          <w:lang w:val="en-US"/>
        </w:rPr>
        <w:t>When the router is connected, the thread goes to sleep mode. If the connection is lost, the thread retries to connect.</w:t>
      </w:r>
    </w:p>
    <w:p w14:paraId="5D96B6C4" w14:textId="1739F3F2" w:rsidR="00951980" w:rsidRPr="0039650A" w:rsidRDefault="00951980" w:rsidP="0010126E">
      <w:pPr>
        <w:rPr>
          <w:lang w:val="en-US"/>
        </w:rPr>
      </w:pPr>
      <w:r w:rsidRPr="0039650A">
        <w:rPr>
          <w:lang w:val="en-US"/>
        </w:rPr>
        <w:t>The following diagram shows how the Wi-Fi Station task works:</w:t>
      </w:r>
    </w:p>
    <w:p w14:paraId="183BE4BB" w14:textId="77777777" w:rsidR="00595C01" w:rsidRPr="0039650A" w:rsidRDefault="00595C01" w:rsidP="00595C01">
      <w:pPr>
        <w:keepNext/>
        <w:jc w:val="center"/>
        <w:rPr>
          <w:lang w:val="en-US"/>
        </w:rPr>
      </w:pPr>
      <w:r w:rsidRPr="0039650A">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42122D0C" w:rsidR="0010126E" w:rsidRPr="0039650A" w:rsidRDefault="00595C01" w:rsidP="00595C01">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31</w:t>
      </w:r>
      <w:r w:rsidRPr="0039650A">
        <w:rPr>
          <w:lang w:val="en-US"/>
        </w:rPr>
        <w:fldChar w:fldCharType="end"/>
      </w:r>
      <w:r w:rsidRPr="0039650A">
        <w:rPr>
          <w:lang w:val="en-US"/>
        </w:rPr>
        <w:t xml:space="preserve">: </w:t>
      </w:r>
      <w:r w:rsidR="00A6434F" w:rsidRPr="0039650A">
        <w:rPr>
          <w:lang w:val="en-US"/>
        </w:rPr>
        <w:t>Wi-Fi</w:t>
      </w:r>
      <w:r w:rsidRPr="0039650A">
        <w:rPr>
          <w:lang w:val="en-US"/>
        </w:rPr>
        <w:t xml:space="preserve"> Station Activity Diagram</w:t>
      </w:r>
    </w:p>
    <w:p w14:paraId="055CCAA1" w14:textId="77777777" w:rsidR="00A6434F" w:rsidRPr="0039650A" w:rsidRDefault="00A6434F" w:rsidP="00A6434F">
      <w:pPr>
        <w:rPr>
          <w:lang w:val="en-US"/>
        </w:rPr>
      </w:pPr>
    </w:p>
    <w:p w14:paraId="6A8F0E96" w14:textId="538ACDCE" w:rsidR="00A6434F" w:rsidRPr="0039650A" w:rsidRDefault="00A6434F" w:rsidP="00A6434F">
      <w:pPr>
        <w:rPr>
          <w:lang w:val="en-US"/>
        </w:rPr>
      </w:pPr>
      <w:r w:rsidRPr="0039650A">
        <w:rPr>
          <w:lang w:val="en-US"/>
        </w:rPr>
        <w:t xml:space="preserve">The context struct contains the connection status of the Wi-Fi. It is declared as extern in the </w:t>
      </w:r>
      <w:r w:rsidRPr="0039650A">
        <w:rPr>
          <w:i/>
          <w:iCs/>
          <w:lang w:val="en-US"/>
        </w:rPr>
        <w:t>deviceInformation.h</w:t>
      </w:r>
      <w:r w:rsidRPr="0039650A">
        <w:rPr>
          <w:lang w:val="en-US"/>
        </w:rPr>
        <w:t xml:space="preserve"> file. Every task that requires Wi-Fi connection status includes this file.</w:t>
      </w:r>
    </w:p>
    <w:p w14:paraId="5A599DFC" w14:textId="4841C2EA" w:rsidR="00A6434F" w:rsidRPr="0039650A" w:rsidRDefault="00A6434F" w:rsidP="00A6434F">
      <w:pPr>
        <w:rPr>
          <w:lang w:val="en-US"/>
        </w:rPr>
      </w:pPr>
      <w:r w:rsidRPr="0039650A">
        <w:rPr>
          <w:lang w:val="en-US"/>
        </w:rPr>
        <w:t xml:space="preserve">The code uses the network management library </w:t>
      </w:r>
      <w:r w:rsidRPr="0039650A">
        <w:rPr>
          <w:lang w:val="en-US"/>
        </w:rPr>
        <w:fldChar w:fldCharType="begin"/>
      </w:r>
      <w:r w:rsidR="00E44C00" w:rsidRPr="0039650A">
        <w:rPr>
          <w:lang w:val="en-US"/>
        </w:rPr>
        <w:instrText xml:space="preserve"> ADDIN ZOTERO_ITEM CSL_CITATION {"citationID":"E0Fr6Mph","properties":{"formattedCitation":"[21]","plainCitation":"[21]","noteIndex":0},"citationItems":[{"id":74,"uris":["http://zotero.org/users/11814890/items/LITEJNMG"],"itemData":{"id":74,"type":"webpage","title":"Zephyr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sidRPr="0039650A">
        <w:rPr>
          <w:lang w:val="en-US"/>
        </w:rPr>
        <w:fldChar w:fldCharType="separate"/>
      </w:r>
      <w:r w:rsidR="00E44C00" w:rsidRPr="0039650A">
        <w:rPr>
          <w:rFonts w:ascii="Calibri" w:hAnsi="Calibri" w:cs="Calibri"/>
          <w:lang w:val="en-US"/>
        </w:rPr>
        <w:t>[21]</w:t>
      </w:r>
      <w:r w:rsidRPr="0039650A">
        <w:rPr>
          <w:lang w:val="en-US"/>
        </w:rPr>
        <w:fldChar w:fldCharType="end"/>
      </w:r>
      <w:r w:rsidRPr="0039650A">
        <w:rPr>
          <w:lang w:val="en-US"/>
        </w:rPr>
        <w:t xml:space="preserve"> provided by the Zephyr environment. When a connect request is made, the thread waits some time. The </w:t>
      </w:r>
      <w:r w:rsidRPr="0039650A">
        <w:rPr>
          <w:i/>
          <w:iCs/>
          <w:lang w:val="en-US"/>
        </w:rPr>
        <w:t>wifi_mgmt_event_handler</w:t>
      </w:r>
      <w:r w:rsidRPr="0039650A">
        <w:rPr>
          <w:lang w:val="en-US"/>
        </w:rPr>
        <w:t xml:space="preserve"> method is called when the Wi-Fi is connected. Then, the context struct </w:t>
      </w:r>
      <w:r w:rsidRPr="0039650A">
        <w:rPr>
          <w:i/>
          <w:iCs/>
          <w:lang w:val="en-US"/>
        </w:rPr>
        <w:t>connected</w:t>
      </w:r>
      <w:r w:rsidRPr="0039650A">
        <w:rPr>
          <w:lang w:val="en-US"/>
        </w:rPr>
        <w:t xml:space="preserve"> attribute is set to 1, and the thread goes to sleep mode. The </w:t>
      </w:r>
      <w:r w:rsidRPr="0039650A">
        <w:rPr>
          <w:i/>
          <w:iCs/>
          <w:lang w:val="en-US"/>
        </w:rPr>
        <w:t>net_mgmt_event_handler</w:t>
      </w:r>
      <w:r w:rsidRPr="0039650A">
        <w:rPr>
          <w:lang w:val="en-US"/>
        </w:rPr>
        <w:t xml:space="preserve"> method is called when an IP address has been assigned. The context struct </w:t>
      </w:r>
      <w:r w:rsidRPr="0039650A">
        <w:rPr>
          <w:i/>
          <w:iCs/>
          <w:lang w:val="en-US"/>
        </w:rPr>
        <w:t>ip_assigned</w:t>
      </w:r>
      <w:r w:rsidRPr="0039650A">
        <w:rPr>
          <w:lang w:val="en-US"/>
        </w:rPr>
        <w:t xml:space="preserve"> attribute is then set to 1.</w:t>
      </w:r>
    </w:p>
    <w:p w14:paraId="3B0EADBB" w14:textId="5877136D" w:rsidR="00A6434F" w:rsidRPr="0039650A" w:rsidRDefault="00A6434F" w:rsidP="00A6434F">
      <w:pPr>
        <w:rPr>
          <w:lang w:val="en-US"/>
        </w:rPr>
      </w:pPr>
      <w:r w:rsidRPr="0039650A">
        <w:rPr>
          <w:lang w:val="en-US"/>
        </w:rPr>
        <w:t>When the router is disconnected, the </w:t>
      </w:r>
      <w:r w:rsidRPr="0039650A">
        <w:rPr>
          <w:i/>
          <w:iCs/>
          <w:lang w:val="en-US"/>
        </w:rPr>
        <w:t>wifi_mgmt_event_handler</w:t>
      </w:r>
      <w:r w:rsidRPr="0039650A">
        <w:rPr>
          <w:lang w:val="en-US"/>
        </w:rPr>
        <w:t xml:space="preserve"> method is called, the context struct is reset, and the system retr</w:t>
      </w:r>
      <w:r w:rsidR="00BB1C17" w:rsidRPr="0039650A">
        <w:rPr>
          <w:lang w:val="en-US"/>
        </w:rPr>
        <w:t>ies</w:t>
      </w:r>
      <w:r w:rsidRPr="0039650A">
        <w:rPr>
          <w:lang w:val="en-US"/>
        </w:rPr>
        <w:t xml:space="preserve"> to connect.</w:t>
      </w:r>
    </w:p>
    <w:p w14:paraId="4F59FE50" w14:textId="77777777" w:rsidR="0010126E" w:rsidRPr="0039650A" w:rsidRDefault="0010126E" w:rsidP="0010126E">
      <w:pPr>
        <w:rPr>
          <w:lang w:val="en-US"/>
        </w:rPr>
      </w:pPr>
    </w:p>
    <w:p w14:paraId="4828905B" w14:textId="141ED35B" w:rsidR="00DD16F7" w:rsidRDefault="00DD16F7" w:rsidP="00DD16F7">
      <w:pPr>
        <w:pStyle w:val="Titre2"/>
        <w:rPr>
          <w:rFonts w:eastAsia="Times New Roman"/>
          <w:lang w:val="en-US"/>
        </w:rPr>
      </w:pPr>
      <w:r w:rsidRPr="0039650A">
        <w:rPr>
          <w:rFonts w:eastAsia="Times New Roman"/>
          <w:lang w:val="en-US"/>
        </w:rPr>
        <w:lastRenderedPageBreak/>
        <w:t>Button Manager</w:t>
      </w:r>
    </w:p>
    <w:p w14:paraId="255C02FB" w14:textId="77777777" w:rsidR="0039650A" w:rsidRPr="0039650A" w:rsidRDefault="0039650A" w:rsidP="0039650A">
      <w:pPr>
        <w:rPr>
          <w:lang w:val="en-US"/>
        </w:rPr>
      </w:pPr>
    </w:p>
    <w:p w14:paraId="41D55827" w14:textId="0A3FB1E6" w:rsidR="00DD16F7" w:rsidRPr="0039650A" w:rsidRDefault="00DD16F7" w:rsidP="00DD16F7">
      <w:pPr>
        <w:pStyle w:val="Titre2"/>
        <w:rPr>
          <w:rFonts w:eastAsia="Times New Roman"/>
          <w:lang w:val="en-US"/>
        </w:rPr>
      </w:pPr>
      <w:r w:rsidRPr="0039650A">
        <w:rPr>
          <w:rFonts w:eastAsia="Times New Roman"/>
          <w:lang w:val="en-US"/>
        </w:rPr>
        <w:t>Led Controller</w:t>
      </w:r>
    </w:p>
    <w:p w14:paraId="660E282F" w14:textId="77777777" w:rsidR="00DD16F7" w:rsidRPr="0039650A" w:rsidRDefault="00DD16F7" w:rsidP="0010126E">
      <w:pPr>
        <w:rPr>
          <w:lang w:val="en-US"/>
        </w:rPr>
      </w:pPr>
    </w:p>
    <w:p w14:paraId="321F6A6F" w14:textId="2035EC20" w:rsidR="003C2D42" w:rsidRPr="0039650A" w:rsidRDefault="00CB1109" w:rsidP="0060107F">
      <w:pPr>
        <w:pStyle w:val="Titre1"/>
        <w:rPr>
          <w:lang w:val="en-US"/>
        </w:rPr>
      </w:pPr>
      <w:r w:rsidRPr="0039650A">
        <w:rPr>
          <w:lang w:val="en-US"/>
        </w:rPr>
        <w:t>Tests</w:t>
      </w:r>
    </w:p>
    <w:p w14:paraId="242C17EA" w14:textId="753324F0" w:rsidR="003C2D42" w:rsidRPr="0039650A" w:rsidRDefault="003C2D42" w:rsidP="003C2D42">
      <w:pPr>
        <w:pStyle w:val="Titre2"/>
        <w:rPr>
          <w:rFonts w:eastAsia="Times New Roman"/>
          <w:lang w:val="en-US"/>
        </w:rPr>
      </w:pPr>
      <w:r w:rsidRPr="0039650A">
        <w:rPr>
          <w:rFonts w:eastAsia="Times New Roman"/>
          <w:lang w:val="en-US"/>
        </w:rPr>
        <w:t>Range Tests</w:t>
      </w:r>
    </w:p>
    <w:p w14:paraId="62BB138A" w14:textId="7F6967F8" w:rsidR="003C2D42" w:rsidRPr="0039650A" w:rsidRDefault="00D1273D" w:rsidP="003C2D42">
      <w:pPr>
        <w:rPr>
          <w:lang w:val="en-US"/>
        </w:rPr>
      </w:pPr>
      <w:r w:rsidRPr="0039650A">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Pr="0039650A" w:rsidRDefault="005D48F5" w:rsidP="005D48F5">
      <w:pPr>
        <w:rPr>
          <w:lang w:val="en-US"/>
        </w:rPr>
      </w:pPr>
      <w:r w:rsidRPr="0039650A">
        <w:rPr>
          <w:lang w:val="en-US"/>
        </w:rP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Pr="0039650A" w:rsidRDefault="005D48F5" w:rsidP="005D48F5">
      <w:pPr>
        <w:rPr>
          <w:lang w:val="en-US"/>
        </w:rPr>
      </w:pPr>
      <w:r w:rsidRPr="0039650A">
        <w:rPr>
          <w:lang w:val="en-US"/>
        </w:rPr>
        <w:t>The second test aims to use the car in a realistic situation. For this test, the car was driven on the following route:</w:t>
      </w:r>
    </w:p>
    <w:p w14:paraId="42E65DF8" w14:textId="77777777" w:rsidR="005D48F5" w:rsidRPr="0039650A" w:rsidRDefault="005D48F5" w:rsidP="005D48F5">
      <w:pPr>
        <w:keepNext/>
        <w:rPr>
          <w:lang w:val="en-US"/>
        </w:rPr>
      </w:pPr>
      <w:r w:rsidRPr="0039650A">
        <w:rPr>
          <w:noProof/>
          <w:lang w:val="en-US"/>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49"/>
                    <a:stretch>
                      <a:fillRect/>
                    </a:stretch>
                  </pic:blipFill>
                  <pic:spPr>
                    <a:xfrm>
                      <a:off x="0" y="0"/>
                      <a:ext cx="5760720" cy="3581400"/>
                    </a:xfrm>
                    <a:prstGeom prst="rect">
                      <a:avLst/>
                    </a:prstGeom>
                  </pic:spPr>
                </pic:pic>
              </a:graphicData>
            </a:graphic>
          </wp:inline>
        </w:drawing>
      </w:r>
    </w:p>
    <w:p w14:paraId="6EC43B54" w14:textId="1D05512A" w:rsidR="005D48F5" w:rsidRPr="0039650A" w:rsidRDefault="005D48F5" w:rsidP="005D48F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EF546B" w:rsidRPr="0039650A">
        <w:rPr>
          <w:noProof/>
          <w:lang w:val="en-US"/>
        </w:rPr>
        <w:t>32</w:t>
      </w:r>
      <w:r w:rsidRPr="0039650A">
        <w:rPr>
          <w:lang w:val="en-US"/>
        </w:rPr>
        <w:fldChar w:fldCharType="end"/>
      </w:r>
      <w:r w:rsidRPr="0039650A">
        <w:rPr>
          <w:lang w:val="en-US"/>
        </w:rPr>
        <w:t>: Range Test Route</w:t>
      </w:r>
    </w:p>
    <w:p w14:paraId="321D7EC4" w14:textId="77777777" w:rsidR="005D48F5" w:rsidRPr="0039650A" w:rsidRDefault="005D48F5" w:rsidP="005D48F5">
      <w:pPr>
        <w:rPr>
          <w:lang w:val="en-US"/>
        </w:rPr>
      </w:pPr>
    </w:p>
    <w:p w14:paraId="796F84FA" w14:textId="77777777" w:rsidR="0060107F" w:rsidRPr="0039650A" w:rsidRDefault="0060107F" w:rsidP="0060107F">
      <w:pPr>
        <w:rPr>
          <w:lang w:val="en-US"/>
        </w:rPr>
      </w:pPr>
      <w:r w:rsidRPr="0039650A">
        <w:rPr>
          <w:lang w:val="en-US"/>
        </w:rPr>
        <w:lastRenderedPageBreak/>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Pr="0039650A" w:rsidRDefault="0060107F" w:rsidP="0060107F">
      <w:pPr>
        <w:rPr>
          <w:lang w:val="en-US"/>
        </w:rPr>
      </w:pPr>
      <w:r w:rsidRPr="0039650A">
        <w:rPr>
          <w:lang w:val="en-US"/>
        </w:rP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Pr="0039650A" w:rsidRDefault="0060107F" w:rsidP="0060107F">
      <w:pPr>
        <w:rPr>
          <w:lang w:val="en-US"/>
        </w:rPr>
      </w:pPr>
      <w:r w:rsidRPr="0039650A">
        <w:rPr>
          <w:lang w:val="en-US"/>
        </w:rPr>
        <w:t>Three disconnections occurred around the 640 M point, which is, like the first disconnection, totally normal because the line of sight was blocked by houses.</w:t>
      </w:r>
    </w:p>
    <w:p w14:paraId="0B074D02" w14:textId="7957CDB9" w:rsidR="00651076" w:rsidRPr="0039650A" w:rsidRDefault="00B53546" w:rsidP="00961CF8">
      <w:pPr>
        <w:rPr>
          <w:lang w:val="en-US"/>
        </w:rPr>
      </w:pPr>
      <w:r w:rsidRPr="0039650A">
        <w:rPr>
          <w:lang w:val="en-US"/>
        </w:rPr>
        <w:t xml:space="preserve">These two tests showed that the live transmission is working correctly in realistic </w:t>
      </w:r>
      <w:r w:rsidR="005F7CF5" w:rsidRPr="0039650A">
        <w:rPr>
          <w:lang w:val="en-US"/>
        </w:rPr>
        <w:t>conditions</w:t>
      </w:r>
      <w:r w:rsidRPr="0039650A">
        <w:rPr>
          <w:lang w:val="en-US"/>
        </w:rPr>
        <w:t>, and the system completed the 500 meters objective with a transmission working up to 750 meters.</w:t>
      </w:r>
    </w:p>
    <w:p w14:paraId="571A4AE4" w14:textId="79FBEA10" w:rsidR="007277EB" w:rsidRPr="0039650A" w:rsidRDefault="007277EB" w:rsidP="00961CF8">
      <w:pPr>
        <w:rPr>
          <w:lang w:val="en-US"/>
        </w:rPr>
      </w:pPr>
    </w:p>
    <w:p w14:paraId="05EF9811" w14:textId="464EA2A3" w:rsidR="007277EB" w:rsidRPr="0039650A" w:rsidRDefault="00722F82" w:rsidP="007277EB">
      <w:pPr>
        <w:pStyle w:val="Titre2"/>
        <w:rPr>
          <w:rFonts w:eastAsia="Times New Roman"/>
          <w:lang w:val="en-US"/>
        </w:rPr>
      </w:pPr>
      <w:proofErr w:type="spellStart"/>
      <w:r w:rsidRPr="0039650A">
        <w:rPr>
          <w:rFonts w:eastAsia="Times New Roman"/>
          <w:lang w:val="en-US"/>
        </w:rPr>
        <w:t>Connexion</w:t>
      </w:r>
      <w:proofErr w:type="spellEnd"/>
      <w:r w:rsidR="007277EB" w:rsidRPr="0039650A">
        <w:rPr>
          <w:rFonts w:eastAsia="Times New Roman"/>
          <w:lang w:val="en-US"/>
        </w:rPr>
        <w:t xml:space="preserve"> Time Tests</w:t>
      </w:r>
    </w:p>
    <w:p w14:paraId="25A056BA" w14:textId="77777777" w:rsidR="00A7779C" w:rsidRPr="0039650A" w:rsidRDefault="00A7779C" w:rsidP="00A7779C">
      <w:pPr>
        <w:rPr>
          <w:lang w:val="en-US"/>
        </w:rPr>
      </w:pPr>
      <w:r w:rsidRPr="0039650A">
        <w:rPr>
          <w:lang w:val="en-US"/>
        </w:rPr>
        <w:t>At startup, the system takes about 10 seconds to connect to the Wi-Fi router.</w:t>
      </w:r>
    </w:p>
    <w:p w14:paraId="132BDA44" w14:textId="73AAB9F6" w:rsidR="00A7779C" w:rsidRPr="0039650A" w:rsidRDefault="00A7779C" w:rsidP="00A7779C">
      <w:pPr>
        <w:rPr>
          <w:lang w:val="en-US"/>
        </w:rPr>
      </w:pPr>
      <w:r w:rsidRPr="0039650A">
        <w:rPr>
          <w:lang w:val="en-US"/>
        </w:rPr>
        <w:t xml:space="preserve">As seen in the range tests, the </w:t>
      </w:r>
      <w:proofErr w:type="spellStart"/>
      <w:r w:rsidRPr="0039650A">
        <w:rPr>
          <w:lang w:val="en-US"/>
        </w:rPr>
        <w:t>connexion</w:t>
      </w:r>
      <w:proofErr w:type="spellEnd"/>
      <w:r w:rsidRPr="0039650A">
        <w:rPr>
          <w:lang w:val="en-US"/>
        </w:rPr>
        <w:t xml:space="preserve"> can be lost if there is an obstacle between the car and the base station. This test aims to determine the time the system needs to reconnect once the system is back able to communicate. The telemetry system was placed in an anechoic chamber</w:t>
      </w:r>
      <w:r w:rsidR="00716892" w:rsidRPr="0039650A">
        <w:rPr>
          <w:rStyle w:val="Appelnotedebasdep"/>
          <w:lang w:val="en-US"/>
        </w:rPr>
        <w:footnoteReference w:id="4"/>
      </w:r>
      <w:r w:rsidRPr="0039650A">
        <w:rPr>
          <w:lang w:val="en-US"/>
        </w:rPr>
        <w:t>, and the Wi-Fi outside the chamber to perform this test. With the door opened, the system could communicate correctly, and with the door closed, the communication was broken.</w:t>
      </w:r>
    </w:p>
    <w:p w14:paraId="14611B21" w14:textId="77777777" w:rsidR="00A7779C" w:rsidRPr="0039650A" w:rsidRDefault="00A7779C" w:rsidP="00A7779C">
      <w:pPr>
        <w:rPr>
          <w:lang w:val="en-US"/>
        </w:rPr>
      </w:pPr>
      <w:r w:rsidRPr="0039650A">
        <w:rPr>
          <w:lang w:val="en-US"/>
        </w:rPr>
        <w:t xml:space="preserve">When the communication is broken, there is a 20 </w:t>
      </w:r>
      <w:proofErr w:type="gramStart"/>
      <w:r w:rsidRPr="0039650A">
        <w:rPr>
          <w:lang w:val="en-US"/>
        </w:rPr>
        <w:t>seconds</w:t>
      </w:r>
      <w:proofErr w:type="gramEnd"/>
      <w:r w:rsidRPr="0039650A">
        <w:rPr>
          <w:lang w:val="en-US"/>
        </w:rPr>
        <w:t xml:space="preserve">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Pr="0039650A" w:rsidRDefault="00A7779C" w:rsidP="00A7779C">
      <w:pPr>
        <w:rPr>
          <w:lang w:val="en-US"/>
        </w:rPr>
      </w:pPr>
      <w:r w:rsidRPr="0039650A">
        <w:rPr>
          <w:lang w:val="en-US"/>
        </w:rPr>
        <w:t>If the redundancy is activated, the system could take up to 10 seconds longer to reconnect if only one of the two routers is reachable.</w:t>
      </w:r>
    </w:p>
    <w:p w14:paraId="5EFD47F4" w14:textId="7FC2BE3E" w:rsidR="00A7779C" w:rsidRPr="0039650A" w:rsidRDefault="00222A3C" w:rsidP="00A7779C">
      <w:pPr>
        <w:rPr>
          <w:lang w:val="en-US"/>
        </w:rPr>
      </w:pPr>
      <w:r w:rsidRPr="0039650A">
        <w:rPr>
          <w:lang w:val="en-US"/>
        </w:rPr>
        <w:t>As on the circuits, the line of sight should be guaranteed except for small obstacles. There should be no long-time disconnections.</w:t>
      </w:r>
    </w:p>
    <w:p w14:paraId="17E3D2E8" w14:textId="77777777" w:rsidR="00222A3C" w:rsidRPr="0039650A" w:rsidRDefault="00222A3C" w:rsidP="00A7779C">
      <w:pPr>
        <w:rPr>
          <w:lang w:val="en-US"/>
        </w:rPr>
      </w:pPr>
    </w:p>
    <w:p w14:paraId="1A56FD21" w14:textId="17E4CA41" w:rsidR="00716892" w:rsidRPr="0039650A" w:rsidRDefault="00716892">
      <w:pPr>
        <w:jc w:val="left"/>
        <w:rPr>
          <w:lang w:val="en-US"/>
        </w:rPr>
      </w:pPr>
      <w:r w:rsidRPr="0039650A">
        <w:rPr>
          <w:lang w:val="en-US"/>
        </w:rPr>
        <w:br w:type="page"/>
      </w:r>
    </w:p>
    <w:p w14:paraId="3F2FDB8E" w14:textId="77777777" w:rsidR="00716892" w:rsidRPr="0039650A" w:rsidRDefault="00716892" w:rsidP="00A7779C">
      <w:pPr>
        <w:rPr>
          <w:lang w:val="en-US"/>
        </w:rPr>
      </w:pPr>
    </w:p>
    <w:p w14:paraId="30F2800F" w14:textId="5CF8A8B1" w:rsidR="00017B38" w:rsidRPr="0039650A" w:rsidRDefault="0070756A" w:rsidP="00767F9D">
      <w:pPr>
        <w:pStyle w:val="Titre1"/>
        <w:rPr>
          <w:lang w:val="en-US"/>
        </w:rPr>
      </w:pPr>
      <w:bookmarkStart w:id="30" w:name="_Toc141687853"/>
      <w:r w:rsidRPr="0039650A">
        <w:rPr>
          <w:lang w:val="en-US"/>
        </w:rPr>
        <w:t>Sources</w:t>
      </w:r>
      <w:bookmarkEnd w:id="30"/>
    </w:p>
    <w:p w14:paraId="737D2B0B" w14:textId="77777777" w:rsidR="00767F9D" w:rsidRPr="0039650A" w:rsidRDefault="00767F9D" w:rsidP="0032507E">
      <w:pPr>
        <w:spacing w:before="240" w:after="240"/>
        <w:jc w:val="left"/>
        <w:rPr>
          <w:lang w:val="en-US"/>
        </w:rPr>
      </w:pPr>
    </w:p>
    <w:p w14:paraId="277F7D63" w14:textId="77777777" w:rsidR="00E44C00" w:rsidRPr="0039650A" w:rsidRDefault="00767F9D" w:rsidP="00E44C00">
      <w:pPr>
        <w:pStyle w:val="Bibliographie"/>
        <w:rPr>
          <w:rFonts w:ascii="Calibri" w:hAnsi="Calibri" w:cs="Calibri"/>
          <w:lang w:val="en-US"/>
        </w:rPr>
      </w:pPr>
      <w:r w:rsidRPr="0039650A">
        <w:rPr>
          <w:lang w:val="en-US"/>
        </w:rPr>
        <w:fldChar w:fldCharType="begin"/>
      </w:r>
      <w:r w:rsidR="00DD3DA5" w:rsidRPr="0039650A">
        <w:rPr>
          <w:lang w:val="en-US"/>
        </w:rPr>
        <w:instrText xml:space="preserve"> ADDIN ZOTERO_BIBL {"uncited":[],"omitted":[],"custom":[]} CSL_BIBLIOGRAPHY </w:instrText>
      </w:r>
      <w:r w:rsidRPr="0039650A">
        <w:rPr>
          <w:lang w:val="en-US"/>
        </w:rPr>
        <w:fldChar w:fldCharType="separate"/>
      </w:r>
      <w:r w:rsidR="00E44C00" w:rsidRPr="0039650A">
        <w:rPr>
          <w:rFonts w:ascii="Calibri" w:hAnsi="Calibri" w:cs="Calibri"/>
          <w:lang w:val="en-US"/>
        </w:rPr>
        <w:t>[1]</w:t>
      </w:r>
      <w:r w:rsidR="00E44C00" w:rsidRPr="0039650A">
        <w:rPr>
          <w:rFonts w:ascii="Calibri" w:hAnsi="Calibri" w:cs="Calibri"/>
          <w:lang w:val="en-US"/>
        </w:rPr>
        <w:tab/>
        <w:t>‘FS-Rules_2023_v1.1.pdf’. Accessed: May 26, 2023. [Online]. Available: https://www.formulastudent.de/fileadmin/user_upload/all/2023/rules/FS-Rules_2023_v1.1.pdf</w:t>
      </w:r>
    </w:p>
    <w:p w14:paraId="60FA09F7"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[2]</w:t>
      </w:r>
      <w:r w:rsidRPr="0039650A">
        <w:rPr>
          <w:rFonts w:ascii="Calibri" w:hAnsi="Calibri" w:cs="Calibri"/>
          <w:lang w:val="en-US"/>
        </w:rPr>
        <w:tab/>
        <w:t>‘Valais Wallis Racing Team’. https://www.vrt-fs.ch/ (accessed May 26, 2023).</w:t>
      </w:r>
    </w:p>
    <w:p w14:paraId="735D421D"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[3]</w:t>
      </w:r>
      <w:r w:rsidRPr="0039650A">
        <w:rPr>
          <w:rFonts w:ascii="Calibri" w:hAnsi="Calibri" w:cs="Calibri"/>
          <w:lang w:val="en-US"/>
        </w:rPr>
        <w:tab/>
        <w:t>‘FS Alpe Adria - Home’. https://fs-alpeadria.com/ (accessed Jun. 15, 2023).</w:t>
      </w:r>
    </w:p>
    <w:p w14:paraId="5BBE3643"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[4]</w:t>
      </w:r>
      <w:r w:rsidRPr="0039650A">
        <w:rPr>
          <w:rFonts w:ascii="Calibri" w:hAnsi="Calibri" w:cs="Calibri"/>
          <w:lang w:val="en-US"/>
        </w:rPr>
        <w:tab/>
        <w:t xml:space="preserve">‘RFM69HC 20dBm Programmable 315-915Mhz RF Transceiver </w:t>
      </w:r>
      <w:proofErr w:type="spellStart"/>
      <w:r w:rsidRPr="0039650A">
        <w:rPr>
          <w:rFonts w:ascii="Calibri" w:hAnsi="Calibri" w:cs="Calibri"/>
          <w:lang w:val="en-US"/>
        </w:rPr>
        <w:t>Module_Sub</w:t>
      </w:r>
      <w:proofErr w:type="spellEnd"/>
      <w:r w:rsidRPr="0039650A">
        <w:rPr>
          <w:rFonts w:ascii="Calibri" w:hAnsi="Calibri" w:cs="Calibri"/>
          <w:lang w:val="en-US"/>
        </w:rPr>
        <w:t xml:space="preserve"> 1G Programmable 315-915Mhz RF Transceiver Module | HOPERF’. https://www.hoperf.com/modules/rf_transceiver/RFM69HCW.html (accessed May 26, 2023).</w:t>
      </w:r>
    </w:p>
    <w:p w14:paraId="2B349F8D"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[5]</w:t>
      </w:r>
      <w:r w:rsidRPr="0039650A">
        <w:rPr>
          <w:rFonts w:ascii="Calibri" w:hAnsi="Calibri" w:cs="Calibri"/>
          <w:lang w:val="en-US"/>
        </w:rPr>
        <w:tab/>
        <w:t xml:space="preserve">‘Friis transmission equation’, </w:t>
      </w:r>
      <w:r w:rsidRPr="0039650A">
        <w:rPr>
          <w:rFonts w:ascii="Calibri" w:hAnsi="Calibri" w:cs="Calibri"/>
          <w:i/>
          <w:iCs/>
          <w:lang w:val="en-US"/>
        </w:rPr>
        <w:t>Wikipedia</w:t>
      </w:r>
      <w:r w:rsidRPr="0039650A">
        <w:rPr>
          <w:rFonts w:ascii="Calibri" w:hAnsi="Calibri" w:cs="Calibri"/>
          <w:lang w:val="en-US"/>
        </w:rPr>
        <w:t>. May 25, 2023. Accessed: May 26, 2023. [Online]. Available: https://en.wikipedia.org/w/index.php?title=Friis_transmission_equation&amp;oldid=1157035076</w:t>
      </w:r>
    </w:p>
    <w:p w14:paraId="1CD9BDB1"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[6]</w:t>
      </w:r>
      <w:r w:rsidRPr="0039650A">
        <w:rPr>
          <w:rFonts w:ascii="Calibri" w:hAnsi="Calibri" w:cs="Calibri"/>
          <w:lang w:val="en-US"/>
        </w:rPr>
        <w:tab/>
        <w:t>‘nRF7002 - Low-power, advanced security, seamless coexistence’. https://www.nordicsemi.com/Products/nRF7002 (accessed May 26, 2023).</w:t>
      </w:r>
    </w:p>
    <w:p w14:paraId="684EDE21"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[7]</w:t>
      </w:r>
      <w:r w:rsidRPr="0039650A">
        <w:rPr>
          <w:rFonts w:ascii="Calibri" w:hAnsi="Calibri" w:cs="Calibri"/>
          <w:lang w:val="en-US"/>
        </w:rPr>
        <w:tab/>
        <w:t xml:space="preserve">‘Intel® Wi-Fi 6 AX201 (Gig+) - </w:t>
      </w:r>
      <w:proofErr w:type="spellStart"/>
      <w:r w:rsidRPr="0039650A">
        <w:rPr>
          <w:rFonts w:ascii="Calibri" w:hAnsi="Calibri" w:cs="Calibri"/>
          <w:lang w:val="en-US"/>
        </w:rPr>
        <w:t>Caractéristiques</w:t>
      </w:r>
      <w:proofErr w:type="spellEnd"/>
      <w:r w:rsidRPr="0039650A">
        <w:rPr>
          <w:rFonts w:ascii="Calibri" w:hAnsi="Calibri" w:cs="Calibri"/>
          <w:lang w:val="en-US"/>
        </w:rPr>
        <w:t xml:space="preserve"> du </w:t>
      </w:r>
      <w:proofErr w:type="spellStart"/>
      <w:r w:rsidRPr="0039650A">
        <w:rPr>
          <w:rFonts w:ascii="Calibri" w:hAnsi="Calibri" w:cs="Calibri"/>
          <w:lang w:val="en-US"/>
        </w:rPr>
        <w:t>produit</w:t>
      </w:r>
      <w:proofErr w:type="spellEnd"/>
      <w:r w:rsidRPr="0039650A">
        <w:rPr>
          <w:rFonts w:ascii="Calibri" w:hAnsi="Calibri" w:cs="Calibri"/>
          <w:lang w:val="en-US"/>
        </w:rPr>
        <w:t xml:space="preserve">’, </w:t>
      </w:r>
      <w:r w:rsidRPr="0039650A">
        <w:rPr>
          <w:rFonts w:ascii="Calibri" w:hAnsi="Calibri" w:cs="Calibri"/>
          <w:i/>
          <w:iCs/>
          <w:lang w:val="en-US"/>
        </w:rPr>
        <w:t>Intel</w:t>
      </w:r>
      <w:r w:rsidRPr="0039650A">
        <w:rPr>
          <w:rFonts w:ascii="Calibri" w:hAnsi="Calibri" w:cs="Calibri"/>
          <w:lang w:val="en-US"/>
        </w:rPr>
        <w:t>. https://www.intel.fr/content/www/fr/fr/products/sku/130293/intel-wifi-6-ax201-gig/specifications.html (accessed May 26, 2023).</w:t>
      </w:r>
    </w:p>
    <w:p w14:paraId="34AC85FC"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[8]</w:t>
      </w:r>
      <w:r w:rsidRPr="0039650A">
        <w:rPr>
          <w:rFonts w:ascii="Calibri" w:hAnsi="Calibri" w:cs="Calibri"/>
          <w:lang w:val="en-US"/>
        </w:rPr>
        <w:tab/>
        <w:t>‘</w:t>
      </w:r>
      <w:proofErr w:type="spellStart"/>
      <w:r w:rsidRPr="0039650A">
        <w:rPr>
          <w:rFonts w:ascii="Calibri" w:hAnsi="Calibri" w:cs="Calibri"/>
          <w:lang w:val="en-US"/>
        </w:rPr>
        <w:t>iPerf</w:t>
      </w:r>
      <w:proofErr w:type="spellEnd"/>
      <w:r w:rsidRPr="0039650A">
        <w:rPr>
          <w:rFonts w:ascii="Calibri" w:hAnsi="Calibri" w:cs="Calibri"/>
          <w:lang w:val="en-US"/>
        </w:rPr>
        <w:t xml:space="preserve"> - The TCP, UDP and SCTP network bandwidth measurement tool’. https://iperf.fr/ (accessed May 26, 2023).</w:t>
      </w:r>
    </w:p>
    <w:p w14:paraId="599CE0E6"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[9]</w:t>
      </w:r>
      <w:r w:rsidRPr="0039650A">
        <w:rPr>
          <w:rFonts w:ascii="Calibri" w:hAnsi="Calibri" w:cs="Calibri"/>
          <w:lang w:val="en-US"/>
        </w:rPr>
        <w:tab/>
        <w:t>‘Zephyr API Documentation: JSON’. https://docs.zephyrproject.org/apidoc/latest/group__json.html (accessed Jul. 31, 2023).</w:t>
      </w:r>
    </w:p>
    <w:p w14:paraId="726CB4EA"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[10]</w:t>
      </w:r>
      <w:r w:rsidRPr="0039650A">
        <w:rPr>
          <w:rFonts w:ascii="Calibri" w:hAnsi="Calibri" w:cs="Calibri"/>
          <w:lang w:val="en-US"/>
        </w:rPr>
        <w:tab/>
        <w:t>‘CAN Controller — Zephyr Project Documentation’. https://docs.zephyrproject.org/latest/hardware/peripherals/canbus/controller.html (accessed Jul. 31, 2023).</w:t>
      </w:r>
    </w:p>
    <w:p w14:paraId="4F655B49"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[11]</w:t>
      </w:r>
      <w:r w:rsidRPr="0039650A">
        <w:rPr>
          <w:rFonts w:ascii="Calibri" w:hAnsi="Calibri" w:cs="Calibri"/>
          <w:lang w:val="en-US"/>
        </w:rPr>
        <w:tab/>
        <w:t>‘MAX-M10S Integration manual’.</w:t>
      </w:r>
    </w:p>
    <w:p w14:paraId="7E6BD71B"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[12]</w:t>
      </w:r>
      <w:r w:rsidRPr="0039650A">
        <w:rPr>
          <w:rFonts w:ascii="Calibri" w:hAnsi="Calibri" w:cs="Calibri"/>
          <w:lang w:val="en-US"/>
        </w:rPr>
        <w:tab/>
        <w:t>S. Jose, ‘NMEA Reference Manual’, 2007.</w:t>
      </w:r>
    </w:p>
    <w:p w14:paraId="0A2833FA"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[13]</w:t>
      </w:r>
      <w:r w:rsidRPr="0039650A">
        <w:rPr>
          <w:rFonts w:ascii="Calibri" w:hAnsi="Calibri" w:cs="Calibri"/>
          <w:lang w:val="en-US"/>
        </w:rPr>
        <w:tab/>
        <w:t>‘File Systems — Zephyr Project Documentation’. https://docs.zephyrproject.org/latest/services/file_system/index.html (accessed Jul. 28, 2023).</w:t>
      </w:r>
    </w:p>
    <w:p w14:paraId="435EB963"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[14]</w:t>
      </w:r>
      <w:r w:rsidRPr="0039650A">
        <w:rPr>
          <w:rFonts w:ascii="Calibri" w:hAnsi="Calibri" w:cs="Calibri"/>
          <w:lang w:val="en-US"/>
        </w:rPr>
        <w:tab/>
        <w:t>‘Timers — Zephyr Project Documentation’. https://docs.zephyrproject.org/latest/kernel/services/timing/timers.html (accessed Jul. 26, 2023).</w:t>
      </w:r>
    </w:p>
    <w:p w14:paraId="23FAF451"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[15]</w:t>
      </w:r>
      <w:r w:rsidRPr="0039650A">
        <w:rPr>
          <w:rFonts w:ascii="Calibri" w:hAnsi="Calibri" w:cs="Calibri"/>
          <w:lang w:val="en-US"/>
        </w:rPr>
        <w:tab/>
        <w:t>‘</w:t>
      </w:r>
      <w:proofErr w:type="spellStart"/>
      <w:r w:rsidRPr="0039650A">
        <w:rPr>
          <w:rFonts w:ascii="Calibri" w:hAnsi="Calibri" w:cs="Calibri"/>
          <w:lang w:val="en-US"/>
        </w:rPr>
        <w:t>Workqueue</w:t>
      </w:r>
      <w:proofErr w:type="spellEnd"/>
      <w:r w:rsidRPr="0039650A">
        <w:rPr>
          <w:rFonts w:ascii="Calibri" w:hAnsi="Calibri" w:cs="Calibri"/>
          <w:lang w:val="en-US"/>
        </w:rPr>
        <w:t xml:space="preserve"> Threads — Zephyr Project Documentation’. https://docs.zephyrproject.org/latest/kernel/services/threads/workqueue.html#work-item-lifecycle (accessed Jul. 26, 2023).</w:t>
      </w:r>
    </w:p>
    <w:p w14:paraId="6D7B89BC"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[16]</w:t>
      </w:r>
      <w:r w:rsidRPr="0039650A">
        <w:rPr>
          <w:rFonts w:ascii="Calibri" w:hAnsi="Calibri" w:cs="Calibri"/>
          <w:lang w:val="en-US"/>
        </w:rPr>
        <w:tab/>
        <w:t>‘Non-Volatile Storage (NVS) — Zephyr Project Documentation’. https://docs.zephyrproject.org/latest/services/storage/nvs/nvs.html (accessed Aug. 03, 2023).</w:t>
      </w:r>
    </w:p>
    <w:p w14:paraId="375FE7FC"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[17]</w:t>
      </w:r>
      <w:r w:rsidRPr="0039650A">
        <w:rPr>
          <w:rFonts w:ascii="Calibri" w:hAnsi="Calibri" w:cs="Calibri"/>
          <w:lang w:val="en-US"/>
        </w:rPr>
        <w:tab/>
        <w:t>‘Mutexes — Zephyr Project Documentation’. https://docs.zephyrproject.org/latest/kernel/services/synchronization/mutexes.html (accessed Jul. 28, 2023).</w:t>
      </w:r>
    </w:p>
    <w:p w14:paraId="75537D98"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[18]</w:t>
      </w:r>
      <w:r w:rsidRPr="0039650A">
        <w:rPr>
          <w:rFonts w:ascii="Calibri" w:hAnsi="Calibri" w:cs="Calibri"/>
          <w:lang w:val="en-US"/>
        </w:rPr>
        <w:tab/>
        <w:t>‘BSD Sockets — Zephyr Project Documentation’. https://docs.zephyrproject.org/latest/connectivity/networking/api/sockets.html (accessed Jul. 26, 2023).</w:t>
      </w:r>
    </w:p>
    <w:p w14:paraId="1F062243"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[19]</w:t>
      </w:r>
      <w:r w:rsidRPr="0039650A">
        <w:rPr>
          <w:rFonts w:ascii="Calibri" w:hAnsi="Calibri" w:cs="Calibri"/>
          <w:lang w:val="en-US"/>
        </w:rPr>
        <w:tab/>
        <w:t>‘Memory Heaps — Zephyr Project Documentation’. https://docs.zephyrproject.org/latest/kernel/memory_management/heap.html (accessed Jul. 26, 2023).</w:t>
      </w:r>
    </w:p>
    <w:p w14:paraId="495D2980"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lastRenderedPageBreak/>
        <w:t>[20]</w:t>
      </w:r>
      <w:r w:rsidRPr="0039650A">
        <w:rPr>
          <w:rFonts w:ascii="Calibri" w:hAnsi="Calibri" w:cs="Calibri"/>
          <w:lang w:val="en-US"/>
        </w:rPr>
        <w:tab/>
        <w:t xml:space="preserve">‘Wi-Fi: Station — </w:t>
      </w:r>
      <w:proofErr w:type="spellStart"/>
      <w:r w:rsidRPr="0039650A">
        <w:rPr>
          <w:rFonts w:ascii="Calibri" w:hAnsi="Calibri" w:cs="Calibri"/>
          <w:lang w:val="en-US"/>
        </w:rPr>
        <w:t>nRF</w:t>
      </w:r>
      <w:proofErr w:type="spellEnd"/>
      <w:r w:rsidRPr="0039650A">
        <w:rPr>
          <w:rFonts w:ascii="Calibri" w:hAnsi="Calibri" w:cs="Calibri"/>
          <w:lang w:val="en-US"/>
        </w:rPr>
        <w:t xml:space="preserve"> Connect SDK 2.2.99-dev3 documentation’. https://developer.nordicsemi.com/nRF_Connect_SDK/doc/2.2.99-dev3/nrf/samples/wifi/sta/README.html (accessed Jul. 26, 2023).</w:t>
      </w:r>
    </w:p>
    <w:p w14:paraId="160DE014" w14:textId="77777777" w:rsidR="00E44C00" w:rsidRPr="0039650A" w:rsidRDefault="00E44C00" w:rsidP="00E44C00">
      <w:pPr>
        <w:pStyle w:val="Bibliographie"/>
        <w:rPr>
          <w:rFonts w:ascii="Calibri" w:hAnsi="Calibri" w:cs="Calibri"/>
          <w:lang w:val="en-US"/>
        </w:rPr>
      </w:pPr>
      <w:r w:rsidRPr="0039650A">
        <w:rPr>
          <w:rFonts w:ascii="Calibri" w:hAnsi="Calibri" w:cs="Calibri"/>
          <w:lang w:val="en-US"/>
        </w:rPr>
        <w:t>[21]</w:t>
      </w:r>
      <w:r w:rsidRPr="0039650A">
        <w:rPr>
          <w:rFonts w:ascii="Calibri" w:hAnsi="Calibri" w:cs="Calibri"/>
          <w:lang w:val="en-US"/>
        </w:rPr>
        <w:tab/>
        <w:t>‘Zephyr API Documentation: Network Management’. https://docs.zephyrproject.org/apidoc/latest/group__net__mgmt.html (accessed Jul. 26, 2023).</w:t>
      </w:r>
    </w:p>
    <w:p w14:paraId="6FB491C9" w14:textId="10D0626A" w:rsidR="00691866" w:rsidRPr="0039650A" w:rsidRDefault="00767F9D" w:rsidP="0032507E">
      <w:pPr>
        <w:spacing w:before="240"/>
        <w:jc w:val="left"/>
        <w:rPr>
          <w:lang w:val="en-US"/>
        </w:rPr>
      </w:pPr>
      <w:r w:rsidRPr="0039650A">
        <w:rPr>
          <w:lang w:val="en-US"/>
        </w:rPr>
        <w:fldChar w:fldCharType="end"/>
      </w:r>
    </w:p>
    <w:p w14:paraId="457299E6" w14:textId="270AD7BB" w:rsidR="00767F9D" w:rsidRPr="0039650A" w:rsidRDefault="00767F9D" w:rsidP="0032507E">
      <w:pPr>
        <w:jc w:val="left"/>
        <w:rPr>
          <w:lang w:val="en-US"/>
        </w:rPr>
      </w:pPr>
    </w:p>
    <w:sectPr w:rsidR="00767F9D" w:rsidRPr="0039650A" w:rsidSect="00106F63">
      <w:headerReference w:type="default" r:id="rId50"/>
      <w:footerReference w:type="default" r:id="rId5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84479" w14:textId="77777777" w:rsidR="003934A0" w:rsidRDefault="003934A0" w:rsidP="002D599B">
      <w:pPr>
        <w:spacing w:after="0" w:line="240" w:lineRule="auto"/>
      </w:pPr>
      <w:r>
        <w:separator/>
      </w:r>
    </w:p>
  </w:endnote>
  <w:endnote w:type="continuationSeparator" w:id="0">
    <w:p w14:paraId="15B062AF" w14:textId="77777777" w:rsidR="003934A0" w:rsidRDefault="003934A0" w:rsidP="002D599B">
      <w:pPr>
        <w:spacing w:after="0" w:line="240" w:lineRule="auto"/>
      </w:pPr>
      <w:r>
        <w:continuationSeparator/>
      </w:r>
    </w:p>
  </w:endnote>
  <w:endnote w:type="continuationNotice" w:id="1">
    <w:p w14:paraId="1F9933FB" w14:textId="77777777" w:rsidR="003934A0" w:rsidRDefault="003934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9BF29" w14:textId="77777777" w:rsidR="003934A0" w:rsidRDefault="003934A0" w:rsidP="002D599B">
      <w:pPr>
        <w:spacing w:after="0" w:line="240" w:lineRule="auto"/>
      </w:pPr>
      <w:r>
        <w:separator/>
      </w:r>
    </w:p>
  </w:footnote>
  <w:footnote w:type="continuationSeparator" w:id="0">
    <w:p w14:paraId="4343E4D0" w14:textId="77777777" w:rsidR="003934A0" w:rsidRDefault="003934A0" w:rsidP="002D599B">
      <w:pPr>
        <w:spacing w:after="0" w:line="240" w:lineRule="auto"/>
      </w:pPr>
      <w:r>
        <w:continuationSeparator/>
      </w:r>
    </w:p>
  </w:footnote>
  <w:footnote w:type="continuationNotice" w:id="1">
    <w:p w14:paraId="105A207F" w14:textId="77777777" w:rsidR="003934A0" w:rsidRDefault="003934A0">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0B8"/>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4A0"/>
    <w:rsid w:val="0039373C"/>
    <w:rsid w:val="00396033"/>
    <w:rsid w:val="0039650A"/>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2112</TotalTime>
  <Pages>38</Pages>
  <Words>10056</Words>
  <Characters>55313</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65239</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799</cp:revision>
  <cp:lastPrinted>2023-02-27T11:47:00Z</cp:lastPrinted>
  <dcterms:created xsi:type="dcterms:W3CDTF">2022-10-24T09:20:00Z</dcterms:created>
  <dcterms:modified xsi:type="dcterms:W3CDTF">2023-08-04T07:36:00Z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id="QYp8QOPS"/&gt;&lt;style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
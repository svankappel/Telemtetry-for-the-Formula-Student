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55D5F684" w14:textId="46BCDFF1"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0179950" w:history="1">
            <w:r w:rsidRPr="001D709E">
              <w:rPr>
                <w:rStyle w:val="Lienhypertexte"/>
                <w:noProof/>
              </w:rPr>
              <w:t>1</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Introduction</w:t>
            </w:r>
            <w:r>
              <w:rPr>
                <w:noProof/>
                <w:webHidden/>
              </w:rPr>
              <w:tab/>
            </w:r>
            <w:r>
              <w:rPr>
                <w:noProof/>
                <w:webHidden/>
              </w:rPr>
              <w:fldChar w:fldCharType="begin"/>
            </w:r>
            <w:r>
              <w:rPr>
                <w:noProof/>
                <w:webHidden/>
              </w:rPr>
              <w:instrText xml:space="preserve"> PAGEREF _Toc140179950 \h </w:instrText>
            </w:r>
            <w:r>
              <w:rPr>
                <w:noProof/>
                <w:webHidden/>
              </w:rPr>
            </w:r>
            <w:r>
              <w:rPr>
                <w:noProof/>
                <w:webHidden/>
              </w:rPr>
              <w:fldChar w:fldCharType="separate"/>
            </w:r>
            <w:r>
              <w:rPr>
                <w:noProof/>
                <w:webHidden/>
              </w:rPr>
              <w:t>2</w:t>
            </w:r>
            <w:r>
              <w:rPr>
                <w:noProof/>
                <w:webHidden/>
              </w:rPr>
              <w:fldChar w:fldCharType="end"/>
            </w:r>
          </w:hyperlink>
        </w:p>
        <w:p w14:paraId="0C5F0EC8" w14:textId="61250F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1" w:history="1">
            <w:r w:rsidR="00CC4309" w:rsidRPr="001D709E">
              <w:rPr>
                <w:rStyle w:val="Lienhypertexte"/>
                <w:noProof/>
              </w:rPr>
              <w:t>1.1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Formula Student</w:t>
            </w:r>
            <w:r w:rsidR="00CC4309">
              <w:rPr>
                <w:noProof/>
                <w:webHidden/>
              </w:rPr>
              <w:tab/>
            </w:r>
            <w:r w:rsidR="00CC4309">
              <w:rPr>
                <w:noProof/>
                <w:webHidden/>
              </w:rPr>
              <w:fldChar w:fldCharType="begin"/>
            </w:r>
            <w:r w:rsidR="00CC4309">
              <w:rPr>
                <w:noProof/>
                <w:webHidden/>
              </w:rPr>
              <w:instrText xml:space="preserve"> PAGEREF _Toc140179951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5C6C68E" w14:textId="397BC1B5"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2" w:history="1">
            <w:r w:rsidR="00CC4309" w:rsidRPr="001D709E">
              <w:rPr>
                <w:rStyle w:val="Lienhypertexte"/>
                <w:noProof/>
              </w:rPr>
              <w:t>1.2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Valais-Wallis Racing team</w:t>
            </w:r>
            <w:r w:rsidR="00CC4309">
              <w:rPr>
                <w:noProof/>
                <w:webHidden/>
              </w:rPr>
              <w:tab/>
            </w:r>
            <w:r w:rsidR="00CC4309">
              <w:rPr>
                <w:noProof/>
                <w:webHidden/>
              </w:rPr>
              <w:fldChar w:fldCharType="begin"/>
            </w:r>
            <w:r w:rsidR="00CC4309">
              <w:rPr>
                <w:noProof/>
                <w:webHidden/>
              </w:rPr>
              <w:instrText xml:space="preserve"> PAGEREF _Toc140179952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25BBFC65" w14:textId="65F8FA6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3" w:history="1">
            <w:r w:rsidR="00CC4309" w:rsidRPr="001D709E">
              <w:rPr>
                <w:rStyle w:val="Lienhypertexte"/>
                <w:noProof/>
              </w:rPr>
              <w:t>1.3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Objectives</w:t>
            </w:r>
            <w:r w:rsidR="00CC4309">
              <w:rPr>
                <w:noProof/>
                <w:webHidden/>
              </w:rPr>
              <w:tab/>
            </w:r>
            <w:r w:rsidR="00CC4309">
              <w:rPr>
                <w:noProof/>
                <w:webHidden/>
              </w:rPr>
              <w:fldChar w:fldCharType="begin"/>
            </w:r>
            <w:r w:rsidR="00CC4309">
              <w:rPr>
                <w:noProof/>
                <w:webHidden/>
              </w:rPr>
              <w:instrText xml:space="preserve"> PAGEREF _Toc140179953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7CE7B1E" w14:textId="70DEF717"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4" w:history="1">
            <w:r w:rsidR="00CC4309" w:rsidRPr="001D709E">
              <w:rPr>
                <w:rStyle w:val="Lienhypertexte"/>
                <w:noProof/>
              </w:rPr>
              <w:t>1.4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State of the art</w:t>
            </w:r>
            <w:r w:rsidR="00CC4309">
              <w:rPr>
                <w:noProof/>
                <w:webHidden/>
              </w:rPr>
              <w:tab/>
            </w:r>
            <w:r w:rsidR="00CC4309">
              <w:rPr>
                <w:noProof/>
                <w:webHidden/>
              </w:rPr>
              <w:fldChar w:fldCharType="begin"/>
            </w:r>
            <w:r w:rsidR="00CC4309">
              <w:rPr>
                <w:noProof/>
                <w:webHidden/>
              </w:rPr>
              <w:instrText xml:space="preserve"> PAGEREF _Toc140179954 \h </w:instrText>
            </w:r>
            <w:r w:rsidR="00CC4309">
              <w:rPr>
                <w:noProof/>
                <w:webHidden/>
              </w:rPr>
            </w:r>
            <w:r w:rsidR="00CC4309">
              <w:rPr>
                <w:noProof/>
                <w:webHidden/>
              </w:rPr>
              <w:fldChar w:fldCharType="separate"/>
            </w:r>
            <w:r w:rsidR="00CC4309">
              <w:rPr>
                <w:noProof/>
                <w:webHidden/>
              </w:rPr>
              <w:t>3</w:t>
            </w:r>
            <w:r w:rsidR="00CC4309">
              <w:rPr>
                <w:noProof/>
                <w:webHidden/>
              </w:rPr>
              <w:fldChar w:fldCharType="end"/>
            </w:r>
          </w:hyperlink>
        </w:p>
        <w:p w14:paraId="0756123B" w14:textId="6616713F"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5" w:history="1">
            <w:r w:rsidR="00CC4309" w:rsidRPr="001D709E">
              <w:rPr>
                <w:rStyle w:val="Lienhypertexte"/>
                <w:noProof/>
              </w:rPr>
              <w:t>1.5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 xml:space="preserve">Timeline -&gt; </w:t>
            </w:r>
            <w:r w:rsidR="00CC4309" w:rsidRPr="001D709E">
              <w:rPr>
                <w:rStyle w:val="Lienhypertexte"/>
                <w:noProof/>
                <w:highlight w:val="yellow"/>
              </w:rPr>
              <w:t>à supprimer ?</w:t>
            </w:r>
            <w:r w:rsidR="00CC4309">
              <w:rPr>
                <w:noProof/>
                <w:webHidden/>
              </w:rPr>
              <w:tab/>
            </w:r>
            <w:r w:rsidR="00CC4309">
              <w:rPr>
                <w:noProof/>
                <w:webHidden/>
              </w:rPr>
              <w:fldChar w:fldCharType="begin"/>
            </w:r>
            <w:r w:rsidR="00CC4309">
              <w:rPr>
                <w:noProof/>
                <w:webHidden/>
              </w:rPr>
              <w:instrText xml:space="preserve"> PAGEREF _Toc140179955 \h </w:instrText>
            </w:r>
            <w:r w:rsidR="00CC4309">
              <w:rPr>
                <w:noProof/>
                <w:webHidden/>
              </w:rPr>
            </w:r>
            <w:r w:rsidR="00CC4309">
              <w:rPr>
                <w:noProof/>
                <w:webHidden/>
              </w:rPr>
              <w:fldChar w:fldCharType="separate"/>
            </w:r>
            <w:r w:rsidR="00CC4309">
              <w:rPr>
                <w:noProof/>
                <w:webHidden/>
              </w:rPr>
              <w:t>4</w:t>
            </w:r>
            <w:r w:rsidR="00CC4309">
              <w:rPr>
                <w:noProof/>
                <w:webHidden/>
              </w:rPr>
              <w:fldChar w:fldCharType="end"/>
            </w:r>
          </w:hyperlink>
        </w:p>
        <w:p w14:paraId="0C061D3B" w14:textId="4E42B2F3"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6" w:history="1">
            <w:r w:rsidR="00CC4309" w:rsidRPr="001D709E">
              <w:rPr>
                <w:rStyle w:val="Lienhypertexte"/>
                <w:noProof/>
              </w:rPr>
              <w:t>2</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Problem Description</w:t>
            </w:r>
            <w:r w:rsidR="00CC4309">
              <w:rPr>
                <w:noProof/>
                <w:webHidden/>
              </w:rPr>
              <w:tab/>
            </w:r>
            <w:r w:rsidR="00CC4309">
              <w:rPr>
                <w:noProof/>
                <w:webHidden/>
              </w:rPr>
              <w:fldChar w:fldCharType="begin"/>
            </w:r>
            <w:r w:rsidR="00CC4309">
              <w:rPr>
                <w:noProof/>
                <w:webHidden/>
              </w:rPr>
              <w:instrText xml:space="preserve"> PAGEREF _Toc140179956 \h </w:instrText>
            </w:r>
            <w:r w:rsidR="00CC4309">
              <w:rPr>
                <w:noProof/>
                <w:webHidden/>
              </w:rPr>
            </w:r>
            <w:r w:rsidR="00CC4309">
              <w:rPr>
                <w:noProof/>
                <w:webHidden/>
              </w:rPr>
              <w:fldChar w:fldCharType="separate"/>
            </w:r>
            <w:r w:rsidR="00CC4309">
              <w:rPr>
                <w:noProof/>
                <w:webHidden/>
              </w:rPr>
              <w:t>5</w:t>
            </w:r>
            <w:r w:rsidR="00CC4309">
              <w:rPr>
                <w:noProof/>
                <w:webHidden/>
              </w:rPr>
              <w:fldChar w:fldCharType="end"/>
            </w:r>
          </w:hyperlink>
        </w:p>
        <w:p w14:paraId="619C11F6" w14:textId="4C240C0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7" w:history="1">
            <w:r w:rsidR="00CC4309" w:rsidRPr="001D709E">
              <w:rPr>
                <w:rStyle w:val="Lienhypertexte"/>
                <w:noProof/>
              </w:rPr>
              <w:t>3</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Transmission technology</w:t>
            </w:r>
            <w:r w:rsidR="00CC4309">
              <w:rPr>
                <w:noProof/>
                <w:webHidden/>
              </w:rPr>
              <w:tab/>
            </w:r>
            <w:r w:rsidR="00CC4309">
              <w:rPr>
                <w:noProof/>
                <w:webHidden/>
              </w:rPr>
              <w:fldChar w:fldCharType="begin"/>
            </w:r>
            <w:r w:rsidR="00CC4309">
              <w:rPr>
                <w:noProof/>
                <w:webHidden/>
              </w:rPr>
              <w:instrText xml:space="preserve"> PAGEREF _Toc140179957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3B69E6AE" w14:textId="06456BA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8" w:history="1">
            <w:r w:rsidR="00CC4309" w:rsidRPr="001D709E">
              <w:rPr>
                <w:rStyle w:val="Lienhypertexte"/>
                <w:noProof/>
              </w:rPr>
              <w:t>3.1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433 MHz RF</w:t>
            </w:r>
            <w:r w:rsidR="00CC4309">
              <w:rPr>
                <w:noProof/>
                <w:webHidden/>
              </w:rPr>
              <w:tab/>
            </w:r>
            <w:r w:rsidR="00CC4309">
              <w:rPr>
                <w:noProof/>
                <w:webHidden/>
              </w:rPr>
              <w:fldChar w:fldCharType="begin"/>
            </w:r>
            <w:r w:rsidR="00CC4309">
              <w:rPr>
                <w:noProof/>
                <w:webHidden/>
              </w:rPr>
              <w:instrText xml:space="preserve"> PAGEREF _Toc140179958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68C372A8" w14:textId="6EB552C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9" w:history="1">
            <w:r w:rsidR="00CC4309" w:rsidRPr="001D709E">
              <w:rPr>
                <w:rStyle w:val="Lienhypertexte"/>
                <w:noProof/>
              </w:rPr>
              <w:t>3.2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Wi-Fi</w:t>
            </w:r>
            <w:r w:rsidR="00CC4309">
              <w:rPr>
                <w:noProof/>
                <w:webHidden/>
              </w:rPr>
              <w:tab/>
            </w:r>
            <w:r w:rsidR="00CC4309">
              <w:rPr>
                <w:noProof/>
                <w:webHidden/>
              </w:rPr>
              <w:fldChar w:fldCharType="begin"/>
            </w:r>
            <w:r w:rsidR="00CC4309">
              <w:rPr>
                <w:noProof/>
                <w:webHidden/>
              </w:rPr>
              <w:instrText xml:space="preserve"> PAGEREF _Toc140179959 \h </w:instrText>
            </w:r>
            <w:r w:rsidR="00CC4309">
              <w:rPr>
                <w:noProof/>
                <w:webHidden/>
              </w:rPr>
            </w:r>
            <w:r w:rsidR="00CC4309">
              <w:rPr>
                <w:noProof/>
                <w:webHidden/>
              </w:rPr>
              <w:fldChar w:fldCharType="separate"/>
            </w:r>
            <w:r w:rsidR="00CC4309">
              <w:rPr>
                <w:noProof/>
                <w:webHidden/>
              </w:rPr>
              <w:t>7</w:t>
            </w:r>
            <w:r w:rsidR="00CC4309">
              <w:rPr>
                <w:noProof/>
                <w:webHidden/>
              </w:rPr>
              <w:fldChar w:fldCharType="end"/>
            </w:r>
          </w:hyperlink>
        </w:p>
        <w:p w14:paraId="2D1281E1" w14:textId="6A15B415" w:rsidR="00CC4309"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0179960" w:history="1">
            <w:r w:rsidR="00CC4309" w:rsidRPr="001D709E">
              <w:rPr>
                <w:rStyle w:val="Lienhypertexte"/>
                <w:noProof/>
              </w:rPr>
              <w:t>3.2.1</w:t>
            </w:r>
            <w:r w:rsidR="00CC4309">
              <w:rPr>
                <w:rFonts w:eastAsiaTheme="minorEastAsia" w:cstheme="minorBidi"/>
                <w:i w:val="0"/>
                <w:iCs w:val="0"/>
                <w:noProof/>
                <w:kern w:val="2"/>
                <w:sz w:val="22"/>
                <w:szCs w:val="22"/>
                <w:lang w:val="fr-CH" w:eastAsia="fr-CH"/>
                <w14:ligatures w14:val="standardContextual"/>
              </w:rPr>
              <w:tab/>
            </w:r>
            <w:r w:rsidR="00CC4309" w:rsidRPr="001D709E">
              <w:rPr>
                <w:rStyle w:val="Lienhypertexte"/>
                <w:noProof/>
              </w:rPr>
              <w:t>Tests</w:t>
            </w:r>
            <w:r w:rsidR="00CC4309">
              <w:rPr>
                <w:noProof/>
                <w:webHidden/>
              </w:rPr>
              <w:tab/>
            </w:r>
            <w:r w:rsidR="00CC4309">
              <w:rPr>
                <w:noProof/>
                <w:webHidden/>
              </w:rPr>
              <w:fldChar w:fldCharType="begin"/>
            </w:r>
            <w:r w:rsidR="00CC4309">
              <w:rPr>
                <w:noProof/>
                <w:webHidden/>
              </w:rPr>
              <w:instrText xml:space="preserve"> PAGEREF _Toc140179960 \h </w:instrText>
            </w:r>
            <w:r w:rsidR="00CC4309">
              <w:rPr>
                <w:noProof/>
                <w:webHidden/>
              </w:rPr>
            </w:r>
            <w:r w:rsidR="00CC4309">
              <w:rPr>
                <w:noProof/>
                <w:webHidden/>
              </w:rPr>
              <w:fldChar w:fldCharType="separate"/>
            </w:r>
            <w:r w:rsidR="00CC4309">
              <w:rPr>
                <w:noProof/>
                <w:webHidden/>
              </w:rPr>
              <w:t>8</w:t>
            </w:r>
            <w:r w:rsidR="00CC4309">
              <w:rPr>
                <w:noProof/>
                <w:webHidden/>
              </w:rPr>
              <w:fldChar w:fldCharType="end"/>
            </w:r>
          </w:hyperlink>
        </w:p>
        <w:p w14:paraId="3A0D6F54" w14:textId="70123D98"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1" w:history="1">
            <w:r w:rsidR="00CC4309" w:rsidRPr="001D709E">
              <w:rPr>
                <w:rStyle w:val="Lienhypertexte"/>
                <w:noProof/>
              </w:rPr>
              <w:t>3.3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Conclusion</w:t>
            </w:r>
            <w:r w:rsidR="00CC4309">
              <w:rPr>
                <w:noProof/>
                <w:webHidden/>
              </w:rPr>
              <w:tab/>
            </w:r>
            <w:r w:rsidR="00CC4309">
              <w:rPr>
                <w:noProof/>
                <w:webHidden/>
              </w:rPr>
              <w:fldChar w:fldCharType="begin"/>
            </w:r>
            <w:r w:rsidR="00CC4309">
              <w:rPr>
                <w:noProof/>
                <w:webHidden/>
              </w:rPr>
              <w:instrText xml:space="preserve"> PAGEREF _Toc140179961 \h </w:instrText>
            </w:r>
            <w:r w:rsidR="00CC4309">
              <w:rPr>
                <w:noProof/>
                <w:webHidden/>
              </w:rPr>
            </w:r>
            <w:r w:rsidR="00CC4309">
              <w:rPr>
                <w:noProof/>
                <w:webHidden/>
              </w:rPr>
              <w:fldChar w:fldCharType="separate"/>
            </w:r>
            <w:r w:rsidR="00CC4309">
              <w:rPr>
                <w:noProof/>
                <w:webHidden/>
              </w:rPr>
              <w:t>9</w:t>
            </w:r>
            <w:r w:rsidR="00CC4309">
              <w:rPr>
                <w:noProof/>
                <w:webHidden/>
              </w:rPr>
              <w:fldChar w:fldCharType="end"/>
            </w:r>
          </w:hyperlink>
        </w:p>
        <w:p w14:paraId="3074B425" w14:textId="3E409992"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2" w:history="1">
            <w:r w:rsidR="00CC4309" w:rsidRPr="001D709E">
              <w:rPr>
                <w:rStyle w:val="Lienhypertexte"/>
                <w:noProof/>
              </w:rPr>
              <w:t>4</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Technologies</w:t>
            </w:r>
            <w:r w:rsidR="00CC4309">
              <w:rPr>
                <w:noProof/>
                <w:webHidden/>
              </w:rPr>
              <w:tab/>
            </w:r>
            <w:r w:rsidR="00CC4309">
              <w:rPr>
                <w:noProof/>
                <w:webHidden/>
              </w:rPr>
              <w:fldChar w:fldCharType="begin"/>
            </w:r>
            <w:r w:rsidR="00CC4309">
              <w:rPr>
                <w:noProof/>
                <w:webHidden/>
              </w:rPr>
              <w:instrText xml:space="preserve"> PAGEREF _Toc140179962 \h </w:instrText>
            </w:r>
            <w:r w:rsidR="00CC4309">
              <w:rPr>
                <w:noProof/>
                <w:webHidden/>
              </w:rPr>
            </w:r>
            <w:r w:rsidR="00CC4309">
              <w:rPr>
                <w:noProof/>
                <w:webHidden/>
              </w:rPr>
              <w:fldChar w:fldCharType="separate"/>
            </w:r>
            <w:r w:rsidR="00CC4309">
              <w:rPr>
                <w:noProof/>
                <w:webHidden/>
              </w:rPr>
              <w:t>10</w:t>
            </w:r>
            <w:r w:rsidR="00CC4309">
              <w:rPr>
                <w:noProof/>
                <w:webHidden/>
              </w:rPr>
              <w:fldChar w:fldCharType="end"/>
            </w:r>
          </w:hyperlink>
        </w:p>
        <w:p w14:paraId="082FC5FD" w14:textId="5826501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3" w:history="1">
            <w:r w:rsidR="00CC4309" w:rsidRPr="001D709E">
              <w:rPr>
                <w:rStyle w:val="Lienhypertexte"/>
                <w:noProof/>
              </w:rPr>
              <w:t>5</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Hardware development</w:t>
            </w:r>
            <w:r w:rsidR="00CC4309">
              <w:rPr>
                <w:noProof/>
                <w:webHidden/>
              </w:rPr>
              <w:tab/>
            </w:r>
            <w:r w:rsidR="00CC4309">
              <w:rPr>
                <w:noProof/>
                <w:webHidden/>
              </w:rPr>
              <w:fldChar w:fldCharType="begin"/>
            </w:r>
            <w:r w:rsidR="00CC4309">
              <w:rPr>
                <w:noProof/>
                <w:webHidden/>
              </w:rPr>
              <w:instrText xml:space="preserve"> PAGEREF _Toc140179963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CB2685" w14:textId="3CEB564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4" w:history="1">
            <w:r w:rsidR="00CC4309" w:rsidRPr="001D709E">
              <w:rPr>
                <w:rStyle w:val="Lienhypertexte"/>
                <w:noProof/>
              </w:rPr>
              <w:t>5.1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Bloc diagram</w:t>
            </w:r>
            <w:r w:rsidR="00CC4309">
              <w:rPr>
                <w:noProof/>
                <w:webHidden/>
              </w:rPr>
              <w:tab/>
            </w:r>
            <w:r w:rsidR="00CC4309">
              <w:rPr>
                <w:noProof/>
                <w:webHidden/>
              </w:rPr>
              <w:fldChar w:fldCharType="begin"/>
            </w:r>
            <w:r w:rsidR="00CC4309">
              <w:rPr>
                <w:noProof/>
                <w:webHidden/>
              </w:rPr>
              <w:instrText xml:space="preserve"> PAGEREF _Toc140179964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918B38" w14:textId="0F3FF86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5" w:history="1">
            <w:r w:rsidR="00CC4309" w:rsidRPr="001D709E">
              <w:rPr>
                <w:rStyle w:val="Lienhypertexte"/>
                <w:noProof/>
              </w:rPr>
              <w:t>5.2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Main SoC</w:t>
            </w:r>
            <w:r w:rsidR="00CC4309">
              <w:rPr>
                <w:noProof/>
                <w:webHidden/>
              </w:rPr>
              <w:tab/>
            </w:r>
            <w:r w:rsidR="00CC4309">
              <w:rPr>
                <w:noProof/>
                <w:webHidden/>
              </w:rPr>
              <w:fldChar w:fldCharType="begin"/>
            </w:r>
            <w:r w:rsidR="00CC4309">
              <w:rPr>
                <w:noProof/>
                <w:webHidden/>
              </w:rPr>
              <w:instrText xml:space="preserve"> PAGEREF _Toc140179965 \h </w:instrText>
            </w:r>
            <w:r w:rsidR="00CC4309">
              <w:rPr>
                <w:noProof/>
                <w:webHidden/>
              </w:rPr>
            </w:r>
            <w:r w:rsidR="00CC4309">
              <w:rPr>
                <w:noProof/>
                <w:webHidden/>
              </w:rPr>
              <w:fldChar w:fldCharType="separate"/>
            </w:r>
            <w:r w:rsidR="00CC4309">
              <w:rPr>
                <w:noProof/>
                <w:webHidden/>
              </w:rPr>
              <w:t>12</w:t>
            </w:r>
            <w:r w:rsidR="00CC4309">
              <w:rPr>
                <w:noProof/>
                <w:webHidden/>
              </w:rPr>
              <w:fldChar w:fldCharType="end"/>
            </w:r>
          </w:hyperlink>
        </w:p>
        <w:p w14:paraId="0996A117" w14:textId="787E558E"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6" w:history="1">
            <w:r w:rsidR="00CC4309" w:rsidRPr="001D709E">
              <w:rPr>
                <w:rStyle w:val="Lienhypertexte"/>
                <w:noProof/>
              </w:rPr>
              <w:t>5.3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GPS Module</w:t>
            </w:r>
            <w:r w:rsidR="00CC4309">
              <w:rPr>
                <w:noProof/>
                <w:webHidden/>
              </w:rPr>
              <w:tab/>
            </w:r>
            <w:r w:rsidR="00CC4309">
              <w:rPr>
                <w:noProof/>
                <w:webHidden/>
              </w:rPr>
              <w:fldChar w:fldCharType="begin"/>
            </w:r>
            <w:r w:rsidR="00CC4309">
              <w:rPr>
                <w:noProof/>
                <w:webHidden/>
              </w:rPr>
              <w:instrText xml:space="preserve"> PAGEREF _Toc140179966 \h </w:instrText>
            </w:r>
            <w:r w:rsidR="00CC4309">
              <w:rPr>
                <w:noProof/>
                <w:webHidden/>
              </w:rPr>
            </w:r>
            <w:r w:rsidR="00CC4309">
              <w:rPr>
                <w:noProof/>
                <w:webHidden/>
              </w:rPr>
              <w:fldChar w:fldCharType="separate"/>
            </w:r>
            <w:r w:rsidR="00CC4309">
              <w:rPr>
                <w:noProof/>
                <w:webHidden/>
              </w:rPr>
              <w:t>13</w:t>
            </w:r>
            <w:r w:rsidR="00CC4309">
              <w:rPr>
                <w:noProof/>
                <w:webHidden/>
              </w:rPr>
              <w:fldChar w:fldCharType="end"/>
            </w:r>
          </w:hyperlink>
        </w:p>
        <w:p w14:paraId="72AE963E" w14:textId="56BECED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7" w:history="1">
            <w:r w:rsidR="00CC4309" w:rsidRPr="001D709E">
              <w:rPr>
                <w:rStyle w:val="Lienhypertexte"/>
                <w:noProof/>
              </w:rPr>
              <w:t>5.4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CAN Bus Controller</w:t>
            </w:r>
            <w:r w:rsidR="00CC4309">
              <w:rPr>
                <w:noProof/>
                <w:webHidden/>
              </w:rPr>
              <w:tab/>
            </w:r>
            <w:r w:rsidR="00CC4309">
              <w:rPr>
                <w:noProof/>
                <w:webHidden/>
              </w:rPr>
              <w:fldChar w:fldCharType="begin"/>
            </w:r>
            <w:r w:rsidR="00CC4309">
              <w:rPr>
                <w:noProof/>
                <w:webHidden/>
              </w:rPr>
              <w:instrText xml:space="preserve"> PAGEREF _Toc140179967 \h </w:instrText>
            </w:r>
            <w:r w:rsidR="00CC4309">
              <w:rPr>
                <w:noProof/>
                <w:webHidden/>
              </w:rPr>
            </w:r>
            <w:r w:rsidR="00CC4309">
              <w:rPr>
                <w:noProof/>
                <w:webHidden/>
              </w:rPr>
              <w:fldChar w:fldCharType="separate"/>
            </w:r>
            <w:r w:rsidR="00CC4309">
              <w:rPr>
                <w:noProof/>
                <w:webHidden/>
              </w:rPr>
              <w:t>15</w:t>
            </w:r>
            <w:r w:rsidR="00CC4309">
              <w:rPr>
                <w:noProof/>
                <w:webHidden/>
              </w:rPr>
              <w:fldChar w:fldCharType="end"/>
            </w:r>
          </w:hyperlink>
        </w:p>
        <w:p w14:paraId="2EC6ACC7" w14:textId="6A3DC2C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8" w:history="1">
            <w:r w:rsidR="00CC4309" w:rsidRPr="001D709E">
              <w:rPr>
                <w:rStyle w:val="Lienhypertexte"/>
                <w:noProof/>
              </w:rPr>
              <w:t>5.5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SD card</w:t>
            </w:r>
            <w:r w:rsidR="00CC4309">
              <w:rPr>
                <w:noProof/>
                <w:webHidden/>
              </w:rPr>
              <w:tab/>
            </w:r>
            <w:r w:rsidR="00CC4309">
              <w:rPr>
                <w:noProof/>
                <w:webHidden/>
              </w:rPr>
              <w:fldChar w:fldCharType="begin"/>
            </w:r>
            <w:r w:rsidR="00CC4309">
              <w:rPr>
                <w:noProof/>
                <w:webHidden/>
              </w:rPr>
              <w:instrText xml:space="preserve"> PAGEREF _Toc140179968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16DF29A2" w14:textId="2571FEF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9" w:history="1">
            <w:r w:rsidR="00CC4309" w:rsidRPr="001D709E">
              <w:rPr>
                <w:rStyle w:val="Lienhypertexte"/>
                <w:noProof/>
              </w:rPr>
              <w:t>5.6</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Power supply</w:t>
            </w:r>
            <w:r w:rsidR="00CC4309">
              <w:rPr>
                <w:noProof/>
                <w:webHidden/>
              </w:rPr>
              <w:tab/>
            </w:r>
            <w:r w:rsidR="00CC4309">
              <w:rPr>
                <w:noProof/>
                <w:webHidden/>
              </w:rPr>
              <w:fldChar w:fldCharType="begin"/>
            </w:r>
            <w:r w:rsidR="00CC4309">
              <w:rPr>
                <w:noProof/>
                <w:webHidden/>
              </w:rPr>
              <w:instrText xml:space="preserve"> PAGEREF _Toc140179969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0A4CEF71" w14:textId="521FF0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70" w:history="1">
            <w:r w:rsidR="00CC4309" w:rsidRPr="001D709E">
              <w:rPr>
                <w:rStyle w:val="Lienhypertexte"/>
                <w:noProof/>
              </w:rPr>
              <w:t>5.7</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Level shifters</w:t>
            </w:r>
            <w:r w:rsidR="00CC4309">
              <w:rPr>
                <w:noProof/>
                <w:webHidden/>
              </w:rPr>
              <w:tab/>
            </w:r>
            <w:r w:rsidR="00CC4309">
              <w:rPr>
                <w:noProof/>
                <w:webHidden/>
              </w:rPr>
              <w:fldChar w:fldCharType="begin"/>
            </w:r>
            <w:r w:rsidR="00CC4309">
              <w:rPr>
                <w:noProof/>
                <w:webHidden/>
              </w:rPr>
              <w:instrText xml:space="preserve"> PAGEREF _Toc140179970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448A6F62" w14:textId="0465984A"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1" w:history="1">
            <w:r w:rsidR="00CC4309" w:rsidRPr="001D709E">
              <w:rPr>
                <w:rStyle w:val="Lienhypertexte"/>
                <w:noProof/>
              </w:rPr>
              <w:t>6</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Software development</w:t>
            </w:r>
            <w:r w:rsidR="00CC4309">
              <w:rPr>
                <w:noProof/>
                <w:webHidden/>
              </w:rPr>
              <w:tab/>
            </w:r>
            <w:r w:rsidR="00CC4309">
              <w:rPr>
                <w:noProof/>
                <w:webHidden/>
              </w:rPr>
              <w:fldChar w:fldCharType="begin"/>
            </w:r>
            <w:r w:rsidR="00CC4309">
              <w:rPr>
                <w:noProof/>
                <w:webHidden/>
              </w:rPr>
              <w:instrText xml:space="preserve"> PAGEREF _Toc140179971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0DDFD853" w14:textId="5904C617"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2" w:history="1">
            <w:r w:rsidR="00CC4309" w:rsidRPr="001D709E">
              <w:rPr>
                <w:rStyle w:val="Lienhypertexte"/>
                <w:noProof/>
              </w:rPr>
              <w:t>7</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Bibliography</w:t>
            </w:r>
            <w:r w:rsidR="00CC4309">
              <w:rPr>
                <w:noProof/>
                <w:webHidden/>
              </w:rPr>
              <w:tab/>
            </w:r>
            <w:r w:rsidR="00CC4309">
              <w:rPr>
                <w:noProof/>
                <w:webHidden/>
              </w:rPr>
              <w:fldChar w:fldCharType="begin"/>
            </w:r>
            <w:r w:rsidR="00CC4309">
              <w:rPr>
                <w:noProof/>
                <w:webHidden/>
              </w:rPr>
              <w:instrText xml:space="preserve"> PAGEREF _Toc140179972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5F7A93D5" w14:textId="033D7EEC"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3" w:history="1">
            <w:r w:rsidR="00CC4309" w:rsidRPr="001D709E">
              <w:rPr>
                <w:rStyle w:val="Lienhypertexte"/>
                <w:noProof/>
              </w:rPr>
              <w:t>8</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Appendix</w:t>
            </w:r>
            <w:r w:rsidR="00CC4309">
              <w:rPr>
                <w:noProof/>
                <w:webHidden/>
              </w:rPr>
              <w:tab/>
            </w:r>
            <w:r w:rsidR="00CC4309">
              <w:rPr>
                <w:noProof/>
                <w:webHidden/>
              </w:rPr>
              <w:fldChar w:fldCharType="begin"/>
            </w:r>
            <w:r w:rsidR="00CC4309">
              <w:rPr>
                <w:noProof/>
                <w:webHidden/>
              </w:rPr>
              <w:instrText xml:space="preserve"> PAGEREF _Toc140179973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2B154545" w14:textId="7C864E9B"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0179950"/>
      <w:r w:rsidRPr="00017B38">
        <w:lastRenderedPageBreak/>
        <w:t>Introduction</w:t>
      </w:r>
      <w:bookmarkEnd w:id="0"/>
    </w:p>
    <w:p w14:paraId="4CB74743" w14:textId="45812C31" w:rsidR="0043147D" w:rsidRDefault="0043147D" w:rsidP="0043147D">
      <w:pPr>
        <w:pStyle w:val="Titre2"/>
      </w:pPr>
      <w:bookmarkStart w:id="1" w:name="_Toc140179951"/>
      <w:r>
        <w:t>Formula Student</w:t>
      </w:r>
      <w:bookmarkEnd w:id="1"/>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5F5253BA" w:rsidR="00805217" w:rsidRDefault="00805217" w:rsidP="00805217">
      <w:pPr>
        <w:pStyle w:val="Lgende"/>
        <w:jc w:val="center"/>
      </w:pPr>
      <w:r>
        <w:t xml:space="preserve">Figure </w:t>
      </w:r>
      <w:r>
        <w:fldChar w:fldCharType="begin"/>
      </w:r>
      <w:r>
        <w:instrText xml:space="preserve"> SEQ Figure \* ARABIC </w:instrText>
      </w:r>
      <w:r>
        <w:fldChar w:fldCharType="separate"/>
      </w:r>
      <w:r w:rsidR="00CC4309">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0179952"/>
      <w:r>
        <w:t>Valais-Wallis Racing team</w:t>
      </w:r>
      <w:bookmarkEnd w:id="2"/>
    </w:p>
    <w:p w14:paraId="344CB13A" w14:textId="216F91DC"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0179953"/>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26BA1B71"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CC4309">
        <w:rPr>
          <w:noProof/>
          <w:lang w:val="fr-CH"/>
        </w:rPr>
        <w:t>2</w:t>
      </w:r>
      <w:r>
        <w:fldChar w:fldCharType="end"/>
      </w:r>
      <w:r w:rsidRPr="00095FCC">
        <w:rPr>
          <w:lang w:val="fr-CH"/>
        </w:rPr>
        <w:t xml:space="preserve">: </w:t>
      </w:r>
      <w:r w:rsidR="00CB21D0" w:rsidRPr="00095FCC">
        <w:rPr>
          <w:lang w:val="fr-CH"/>
        </w:rPr>
        <w:t xml:space="preserve">Alpe </w:t>
      </w:r>
      <w:proofErr w:type="spellStart"/>
      <w:r w:rsidR="00CB21D0" w:rsidRPr="00095FCC">
        <w:rPr>
          <w:lang w:val="fr-CH"/>
        </w:rPr>
        <w:t>Adria</w:t>
      </w:r>
      <w:proofErr w:type="spellEnd"/>
      <w:r w:rsidR="00CB21D0" w:rsidRPr="00095FCC">
        <w:rPr>
          <w:lang w:val="fr-CH"/>
        </w:rPr>
        <w:t xml:space="preserve"> Circuit</w:t>
      </w:r>
    </w:p>
    <w:p w14:paraId="3813EA49" w14:textId="77777777" w:rsidR="00C72147" w:rsidRPr="00815419" w:rsidRDefault="00C72147" w:rsidP="001D5240"/>
    <w:p w14:paraId="0B0D1560" w14:textId="694FB1FC" w:rsidR="004A6BF2" w:rsidRDefault="004A6BF2" w:rsidP="004A6BF2">
      <w:pPr>
        <w:pStyle w:val="Titre2"/>
      </w:pPr>
      <w:bookmarkStart w:id="4" w:name="_Toc140179954"/>
      <w:r>
        <w:t>State of the art</w:t>
      </w:r>
      <w:bookmarkEnd w:id="4"/>
    </w:p>
    <w:p w14:paraId="2CC9139D" w14:textId="05F8F7A2"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w:t>
      </w:r>
      <w:r w:rsidR="00713334">
        <w:t xml:space="preserve"> to develop</w:t>
      </w:r>
      <w:r w:rsidR="0035315C" w:rsidRPr="0035315C">
        <w:t xml:space="preserve">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Otherwise, there are many transmission protocols used for remote data transmission. For example, Wi-Fi is one of the most common transmission protocols. Every laptop, smartphone </w:t>
      </w:r>
      <w:r w:rsidR="005F6731">
        <w:t>etc.</w:t>
      </w:r>
      <w:r w:rsidRPr="00282941">
        <w:t xml:space="preserve"> uses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31DBECC1"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a dedicated software</w:t>
      </w:r>
      <w:r w:rsidRPr="00B21717">
        <w:t xml:space="preserve">. The processing unit displays </w:t>
      </w:r>
      <w:r w:rsidR="005F6731">
        <w:t xml:space="preserve">the measurements </w:t>
      </w:r>
      <w:r w:rsidR="007D4873">
        <w:t>from the sensors</w:t>
      </w:r>
      <w:r w:rsidRPr="00B21717">
        <w:t xml:space="preserve"> and allow</w:t>
      </w:r>
      <w:r w:rsidR="007D4873">
        <w:t xml:space="preserve"> the user</w:t>
      </w:r>
      <w:r w:rsidRPr="00B21717">
        <w:t xml:space="preserve"> to </w:t>
      </w:r>
      <w:r w:rsidR="000938F0" w:rsidRPr="00B21717">
        <w:t>analyse</w:t>
      </w:r>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bookmarkStart w:id="5" w:name="_Toc140179955"/>
      <w:r>
        <w:t xml:space="preserve">Timeline -&gt; </w:t>
      </w:r>
      <w:r w:rsidRPr="007D4873">
        <w:rPr>
          <w:highlight w:val="yellow"/>
        </w:rPr>
        <w:t xml:space="preserve">à </w:t>
      </w:r>
      <w:proofErr w:type="spellStart"/>
      <w:r w:rsidRPr="007D4873">
        <w:rPr>
          <w:highlight w:val="yellow"/>
        </w:rPr>
        <w:t>supprimer</w:t>
      </w:r>
      <w:proofErr w:type="spellEnd"/>
      <w:r w:rsidRPr="007D4873">
        <w:rPr>
          <w:highlight w:val="yellow"/>
        </w:rPr>
        <w:t xml:space="preserve"> ?</w:t>
      </w:r>
      <w:bookmarkEnd w:id="5"/>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77777777"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w:t>
      </w:r>
      <w:r w:rsidR="007D4873">
        <w:t xml:space="preserve">to </w:t>
      </w:r>
      <w:r w:rsidRPr="00D12171">
        <w:t xml:space="preserve">program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bookmarkStart w:id="6" w:name="_Toc140179956"/>
      <w:r>
        <w:t>Problem Description</w:t>
      </w:r>
      <w:bookmarkEnd w:id="6"/>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7B8AD5E3" w14:textId="77777777" w:rsidR="00086CC5" w:rsidRDefault="00086CC5" w:rsidP="00086CC5">
      <w:r>
        <w:t xml:space="preserve">The telemetry device must communicate </w:t>
      </w:r>
      <w:r w:rsidRPr="00B826F3">
        <w:t>via the car's CAN bus with the sensors, the BMS, and the Inverter</w:t>
      </w:r>
      <w:r>
        <w:t>. A GPS must be integrated into the system. A transmission technology must be chosen for the direct visualization of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7" w:name="_Toc140179957"/>
      <w:r w:rsidRPr="009703EE">
        <w:t>Transmission technology</w:t>
      </w:r>
      <w:bookmarkEnd w:id="7"/>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8" w:name="_Toc140179958"/>
      <w:r>
        <w:t>433 MHz RF</w:t>
      </w:r>
      <w:bookmarkEnd w:id="8"/>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0BA6908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CC4309">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9" w:name="_Toc140179959"/>
      <w:r w:rsidRPr="00DA7634">
        <w:lastRenderedPageBreak/>
        <w:t>Wi-Fi</w:t>
      </w:r>
      <w:bookmarkEnd w:id="9"/>
    </w:p>
    <w:p w14:paraId="385BEF22" w14:textId="4BB3444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1C30C88" w:rsidR="007D58E0" w:rsidRDefault="007D58E0" w:rsidP="007D58E0">
      <w:pPr>
        <w:pStyle w:val="Paragraphedeliste"/>
        <w:numPr>
          <w:ilvl w:val="0"/>
          <w:numId w:val="39"/>
        </w:numPr>
      </w:pPr>
      <w:r>
        <w:t>T</w:t>
      </w:r>
      <w:r w:rsidR="00FC5F76" w:rsidRPr="00FC5F76">
        <w:t>he range, which will be more difficult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531D7055"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CC4309">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10" w:name="_Toc140179960"/>
      <w:r>
        <w:rPr>
          <w:rFonts w:eastAsiaTheme="minorEastAsia"/>
        </w:rPr>
        <w:lastRenderedPageBreak/>
        <w:t>Tests</w:t>
      </w:r>
      <w:bookmarkEnd w:id="10"/>
    </w:p>
    <w:p w14:paraId="3955A618" w14:textId="73CD0745" w:rsidR="005368B7" w:rsidRDefault="00D334C2" w:rsidP="00CC4309">
      <w:r>
        <w:t>The aim of this test is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C07BF93"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the use of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4205433D" w:rsidR="00C20C5B" w:rsidRDefault="00C20C5B" w:rsidP="00C20C5B">
      <w:pPr>
        <w:pStyle w:val="Lgende"/>
        <w:jc w:val="center"/>
      </w:pPr>
      <w:r>
        <w:t xml:space="preserve">Figure </w:t>
      </w:r>
      <w:r>
        <w:fldChar w:fldCharType="begin"/>
      </w:r>
      <w:r>
        <w:instrText xml:space="preserve"> SEQ Figure \* ARABIC </w:instrText>
      </w:r>
      <w:r>
        <w:fldChar w:fldCharType="separate"/>
      </w:r>
      <w:r w:rsidR="00CC4309">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50B94C6B" w:rsidR="00C20C5B" w:rsidRDefault="00C20C5B" w:rsidP="00C20C5B">
      <w:pPr>
        <w:pStyle w:val="Lgende"/>
        <w:jc w:val="center"/>
      </w:pPr>
      <w:r>
        <w:t xml:space="preserve">Figure </w:t>
      </w:r>
      <w:r>
        <w:fldChar w:fldCharType="begin"/>
      </w:r>
      <w:r>
        <w:instrText xml:space="preserve"> SEQ Figure \* ARABIC </w:instrText>
      </w:r>
      <w:r>
        <w:fldChar w:fldCharType="separate"/>
      </w:r>
      <w:r w:rsidR="00CC4309">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1" w:name="_Toc140179961"/>
      <w:r>
        <w:lastRenderedPageBreak/>
        <w:t>Conclusion</w:t>
      </w:r>
      <w:bookmarkEnd w:id="11"/>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B9B4294" w:rsidR="007D058E" w:rsidRDefault="00AA0E2D" w:rsidP="00AA0E2D">
      <w:pPr>
        <w:pStyle w:val="Lgende"/>
        <w:jc w:val="center"/>
      </w:pPr>
      <w:r>
        <w:t xml:space="preserve">Table </w:t>
      </w:r>
      <w:r>
        <w:fldChar w:fldCharType="begin"/>
      </w:r>
      <w:r>
        <w:instrText xml:space="preserve"> SEQ Table \* ARABIC </w:instrText>
      </w:r>
      <w:r>
        <w:fldChar w:fldCharType="separate"/>
      </w:r>
      <w:r w:rsidR="00CC4309">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0C262991"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1C44B7">
        <w:t>is</w:t>
      </w:r>
      <w:r w:rsidR="00B54D3F">
        <w:t xml:space="preserve"> likely</w:t>
      </w:r>
      <w:r w:rsidRPr="00D9546B">
        <w:t xml:space="preserve"> </w:t>
      </w:r>
      <w:r w:rsidR="001C44B7">
        <w:t xml:space="preserve">to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53D48EC0" w:rsidR="00623D3E" w:rsidRDefault="000A509A" w:rsidP="00D9546B">
      <w:r w:rsidRPr="000A509A">
        <w:t>Based on these two</w:t>
      </w:r>
      <w:r w:rsidR="001C44B7">
        <w:t xml:space="preserve"> main</w:t>
      </w:r>
      <w:r w:rsidRPr="000A509A">
        <w:t xml:space="preserve"> criteria, the Wi-Fi solution </w:t>
      </w:r>
      <w:r w:rsidR="001C44B7">
        <w:t>is the best option</w:t>
      </w:r>
      <w:r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2" w:name="_Toc140179962"/>
      <w:r w:rsidR="006E6423">
        <w:lastRenderedPageBreak/>
        <w:t>Technologies</w:t>
      </w:r>
      <w:bookmarkEnd w:id="12"/>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3" w:name="_Toc140179963"/>
      <w:r>
        <w:lastRenderedPageBreak/>
        <w:t>Hardware development</w:t>
      </w:r>
      <w:bookmarkEnd w:id="13"/>
    </w:p>
    <w:p w14:paraId="1B2D1E17" w14:textId="3E9CA8B8" w:rsidR="00760C8A" w:rsidRDefault="00760C8A" w:rsidP="00760C8A">
      <w:pPr>
        <w:pStyle w:val="Titre2"/>
      </w:pPr>
      <w:bookmarkStart w:id="14" w:name="_Toc140179964"/>
      <w:r>
        <w:t>Bloc diagram</w:t>
      </w:r>
      <w:bookmarkEnd w:id="14"/>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5" w:name="_Toc140179965"/>
      <w:r>
        <w:lastRenderedPageBreak/>
        <w:t xml:space="preserve">Main </w:t>
      </w:r>
      <w:r w:rsidR="006D08A5">
        <w:t>SoC</w:t>
      </w:r>
      <w:bookmarkEnd w:id="15"/>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275A27A6" w:rsidR="00B84650" w:rsidRDefault="00B84650" w:rsidP="00B84650">
      <w:pPr>
        <w:pStyle w:val="Lgende"/>
        <w:jc w:val="center"/>
      </w:pPr>
      <w:r>
        <w:t xml:space="preserve">Figure </w:t>
      </w:r>
      <w:r>
        <w:fldChar w:fldCharType="begin"/>
      </w:r>
      <w:r>
        <w:instrText xml:space="preserve"> SEQ Figure \* ARABIC </w:instrText>
      </w:r>
      <w:r>
        <w:fldChar w:fldCharType="separate"/>
      </w:r>
      <w:r w:rsidR="00CC4309">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6" w:name="_Toc140179966"/>
      <w:r>
        <w:lastRenderedPageBreak/>
        <w:t>GPS Module</w:t>
      </w:r>
      <w:bookmarkEnd w:id="16"/>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w:t>
      </w:r>
      <w:proofErr w:type="spellStart"/>
      <w:r>
        <w:t>Blox</w:t>
      </w:r>
      <w:proofErr w:type="spellEnd"/>
      <w:r>
        <w:t xml:space="preserve">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1AF6C41C" w:rsidR="005E2F47" w:rsidRDefault="000C6DD3" w:rsidP="000C6DD3">
      <w:pPr>
        <w:pStyle w:val="Lgende"/>
        <w:jc w:val="center"/>
      </w:pPr>
      <w:r>
        <w:t xml:space="preserve">Figure </w:t>
      </w:r>
      <w:r>
        <w:fldChar w:fldCharType="begin"/>
      </w:r>
      <w:r>
        <w:instrText xml:space="preserve"> SEQ Figure \* ARABIC </w:instrText>
      </w:r>
      <w:r>
        <w:fldChar w:fldCharType="separate"/>
      </w:r>
      <w:r w:rsidR="00CC4309">
        <w:rPr>
          <w:noProof/>
        </w:rPr>
        <w:t>8</w:t>
      </w:r>
      <w:r>
        <w:fldChar w:fldCharType="end"/>
      </w:r>
      <w:r>
        <w:t xml:space="preserve"> :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7" w:name="_MON_1750792290"/>
    <w:bookmarkEnd w:id="17"/>
    <w:p w14:paraId="1247330D" w14:textId="656B6F7C" w:rsidR="000C6DD3" w:rsidRDefault="002B63B6" w:rsidP="005E2F47">
      <w:r>
        <w:object w:dxaOrig="8592" w:dyaOrig="426" w14:anchorId="65A0E074">
          <v:shape id="_x0000_i1026" type="#_x0000_t75" style="width:429.6pt;height:21.25pt" o:ole="">
            <v:imagedata r:id="rId23" o:title=""/>
          </v:shape>
          <o:OLEObject Type="Embed" ProgID="Word.Document.12" ShapeID="_x0000_i1026" DrawAspect="Content" ObjectID="_1750933476" r:id="rId24">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5"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4A32E47" w:rsidR="00BB36D4" w:rsidRDefault="000C6DD3" w:rsidP="000C6DD3">
      <w:pPr>
        <w:pStyle w:val="Lgende"/>
        <w:jc w:val="center"/>
      </w:pPr>
      <w:r>
        <w:t xml:space="preserve">Figure </w:t>
      </w:r>
      <w:r>
        <w:fldChar w:fldCharType="begin"/>
      </w:r>
      <w:r>
        <w:instrText xml:space="preserve"> SEQ Figure \* ARABIC </w:instrText>
      </w:r>
      <w:r>
        <w:fldChar w:fldCharType="separate"/>
      </w:r>
      <w:r w:rsidR="00CC4309">
        <w:rPr>
          <w:noProof/>
        </w:rPr>
        <w:t>9</w:t>
      </w:r>
      <w:r>
        <w:fldChar w:fldCharType="end"/>
      </w:r>
      <w:r>
        <w:t xml:space="preserve"> :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057E9D2E"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CC4309">
        <w:rPr>
          <w:noProof/>
        </w:rPr>
        <w:t>10</w:t>
      </w:r>
      <w:r>
        <w:fldChar w:fldCharType="end"/>
      </w:r>
      <w:r>
        <w:t xml:space="preserve"> : UBX-M9140 chip</w:t>
      </w:r>
    </w:p>
    <w:p w14:paraId="18384B2C" w14:textId="77777777" w:rsidR="005F07A2" w:rsidRDefault="005F07A2" w:rsidP="005E2F47"/>
    <w:p w14:paraId="15C422CB" w14:textId="2F1E5663" w:rsidR="005E2F47" w:rsidRDefault="005E2F47" w:rsidP="005E2F47">
      <w:r>
        <w:lastRenderedPageBreak/>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7"/>
                    <a:stretch>
                      <a:fillRect/>
                    </a:stretch>
                  </pic:blipFill>
                  <pic:spPr>
                    <a:xfrm>
                      <a:off x="0" y="0"/>
                      <a:ext cx="1743203" cy="1538979"/>
                    </a:xfrm>
                    <a:prstGeom prst="rect">
                      <a:avLst/>
                    </a:prstGeom>
                  </pic:spPr>
                </pic:pic>
              </a:graphicData>
            </a:graphic>
          </wp:inline>
        </w:drawing>
      </w:r>
    </w:p>
    <w:p w14:paraId="03AF6AA5" w14:textId="65012184" w:rsidR="00E0617E" w:rsidRDefault="009A6F95" w:rsidP="009A6F95">
      <w:pPr>
        <w:pStyle w:val="Lgende"/>
        <w:jc w:val="center"/>
      </w:pPr>
      <w:r>
        <w:t xml:space="preserve">Figure </w:t>
      </w:r>
      <w:r>
        <w:fldChar w:fldCharType="begin"/>
      </w:r>
      <w:r>
        <w:instrText xml:space="preserve"> SEQ Figure \* ARABIC </w:instrText>
      </w:r>
      <w:r>
        <w:fldChar w:fldCharType="separate"/>
      </w:r>
      <w:r w:rsidR="00CC4309">
        <w:rPr>
          <w:noProof/>
        </w:rPr>
        <w:t>11</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73476BD0"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U-</w:t>
      </w:r>
      <w:proofErr w:type="spellStart"/>
      <w:r>
        <w:t>Center</w:t>
      </w:r>
      <w:proofErr w:type="spellEnd"/>
      <w:r>
        <w:t xml:space="preserve"> software.</w:t>
      </w:r>
      <w:r w:rsidR="007F2300" w:rsidRPr="007F2300">
        <w:rPr>
          <w:noProof/>
        </w:rPr>
        <w:t xml:space="preserve"> </w:t>
      </w:r>
    </w:p>
    <w:p w14:paraId="33FD728C" w14:textId="4A375B1E"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permits to enter in safeboot mode.</w:t>
      </w:r>
    </w:p>
    <w:p w14:paraId="7C1220D9" w14:textId="40C0B54C" w:rsidR="00984E1D" w:rsidRDefault="007F2300" w:rsidP="00984E1D">
      <w:pPr>
        <w:rPr>
          <w:noProof/>
        </w:rPr>
      </w:pPr>
      <w:r w:rsidRPr="00760C8A">
        <w:rPr>
          <w:noProof/>
        </w:rPr>
        <w:lastRenderedPageBreak/>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8"/>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9"/>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bookmarkStart w:id="18" w:name="_Toc140179967"/>
      <w:r>
        <w:t>CAN Bus Controller</w:t>
      </w:r>
      <w:bookmarkEnd w:id="18"/>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lastRenderedPageBreak/>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38999200" w:rsidR="00DD25E7" w:rsidRDefault="00CF789F" w:rsidP="007F2300">
      <w:pPr>
        <w:pStyle w:val="Sous-titre2"/>
        <w:rPr>
          <w:rFonts w:eastAsiaTheme="minorHAnsi"/>
          <w:color w:val="auto"/>
          <w:spacing w:val="0"/>
          <w:sz w:val="22"/>
        </w:rPr>
      </w:pPr>
      <w:r w:rsidRPr="00CF789F">
        <w:rPr>
          <w:rFonts w:eastAsiaTheme="minorHAnsi"/>
          <w:color w:val="auto"/>
          <w:spacing w:val="0"/>
          <w:sz w:val="22"/>
        </w:rPr>
        <w:t>The car environment is noisy and harsh, so the CAN must be protected against interference using EMC protections. To reduce noise, all CAN connections must be made with shielded twisted pair cables in the car.</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37BFAAFD" w:rsidR="003A4426" w:rsidRDefault="003A4426" w:rsidP="003A4426">
      <w:r w:rsidRPr="003A4426">
        <w:t>The CAN Controller (MCP251) is actually a tiny microprocessor and requires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lastRenderedPageBreak/>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1E1129A0" w:rsidR="00DF3801" w:rsidRDefault="007455B7" w:rsidP="00DF3801">
      <w:pPr>
        <w:pStyle w:val="Lgende"/>
        <w:jc w:val="center"/>
      </w:pPr>
      <w:r>
        <w:t xml:space="preserve">Table </w:t>
      </w:r>
      <w:r>
        <w:fldChar w:fldCharType="begin"/>
      </w:r>
      <w:r>
        <w:instrText xml:space="preserve"> SEQ Table \* ARABIC </w:instrText>
      </w:r>
      <w:r>
        <w:fldChar w:fldCharType="separate"/>
      </w:r>
      <w:r w:rsidR="00CC4309">
        <w:rPr>
          <w:noProof/>
        </w:rPr>
        <w:t>2</w:t>
      </w:r>
      <w:r>
        <w:fldChar w:fldCharType="end"/>
      </w:r>
      <w:r>
        <w:t xml:space="preserve"> : DE-9 standard CAN pinout</w:t>
      </w:r>
    </w:p>
    <w:p w14:paraId="41077482" w14:textId="77777777" w:rsidR="003A079B" w:rsidRPr="003A079B" w:rsidRDefault="003A079B" w:rsidP="003A079B"/>
    <w:p w14:paraId="1E3E0D86" w14:textId="77777777" w:rsidR="003A079B" w:rsidRDefault="003A079B" w:rsidP="003A079B">
      <w:r>
        <w:t>Shorting SB1 permits connecting the board's input power supply with the CAN Bus's power supply line. This permits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9" w:name="_Toc140179968"/>
      <w:r>
        <w:lastRenderedPageBreak/>
        <w:t>SD card</w:t>
      </w:r>
      <w:bookmarkEnd w:id="19"/>
    </w:p>
    <w:p w14:paraId="3211A8D7" w14:textId="601209B8"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 signals and the DETECT signal are connected to the GPIO of the 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3"/>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bookmarkStart w:id="20" w:name="_Toc140179969"/>
      <w:r>
        <w:t>Power supply</w:t>
      </w:r>
      <w:bookmarkEnd w:id="20"/>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4"/>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1" w:name="_Toc140179970"/>
      <w:r>
        <w:t>Level shifter</w:t>
      </w:r>
      <w:r w:rsidR="00CB010E">
        <w:t>s</w:t>
      </w:r>
      <w:bookmarkEnd w:id="21"/>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bookmarkStart w:id="22" w:name="_Toc140179971"/>
      <w:r>
        <w:lastRenderedPageBreak/>
        <w:t>Software development</w:t>
      </w:r>
      <w:bookmarkEnd w:id="22"/>
    </w:p>
    <w:p w14:paraId="4B75AB2A" w14:textId="3A2C0735" w:rsidR="0086546C" w:rsidRPr="0086546C" w:rsidRDefault="0086546C" w:rsidP="005728FF">
      <w:pPr>
        <w:rPr>
          <w:lang w:val="fr-FR" w:eastAsia="en-CH"/>
        </w:rPr>
      </w:pPr>
      <w:proofErr w:type="spellStart"/>
      <w:r w:rsidRPr="0086546C">
        <w:rPr>
          <w:highlight w:val="yellow"/>
          <w:lang w:val="fr-FR" w:eastAsia="en-CH"/>
        </w:rPr>
        <w:t>Zephyr</w:t>
      </w:r>
      <w:proofErr w:type="spellEnd"/>
    </w:p>
    <w:p w14:paraId="1F8443A9" w14:textId="6D756377" w:rsidR="005728FF" w:rsidRPr="005728FF" w:rsidRDefault="005728FF" w:rsidP="005728FF">
      <w:pPr>
        <w:rPr>
          <w:lang w:val="en-CH" w:eastAsia="en-CH"/>
        </w:rPr>
      </w:pPr>
      <w:r w:rsidRPr="005728FF">
        <w:rPr>
          <w:lang w:val="en-CH" w:eastAsia="en-CH"/>
        </w:rPr>
        <w:t>The software is implemented on the application processor of the nRF5340. It is separated into multiple tasks working in parallel. The </w:t>
      </w:r>
      <w:r w:rsidRPr="005728FF">
        <w:rPr>
          <w:i/>
          <w:iCs/>
          <w:lang w:val="en-CH" w:eastAsia="en-CH"/>
        </w:rPr>
        <w:t>main </w:t>
      </w:r>
      <w:r w:rsidRPr="005728FF">
        <w:rPr>
          <w:lang w:val="en-CH" w:eastAsia="en-CH"/>
        </w:rPr>
        <w:t>function starts the button manager task and led manager task first. Then the configuration file is read, and all the tasks are started if the read succeeds.</w:t>
      </w:r>
    </w:p>
    <w:p w14:paraId="30248043" w14:textId="77777777" w:rsidR="005728FF" w:rsidRDefault="005728FF" w:rsidP="005728FF">
      <w:pPr>
        <w:rPr>
          <w:lang w:val="en-CH" w:eastAsia="en-CH"/>
        </w:rPr>
      </w:pPr>
      <w:r w:rsidRPr="005728FF">
        <w:rPr>
          <w:lang w:val="en-CH" w:eastAsia="en-CH"/>
        </w:rPr>
        <w:t>The software implements the following tasks :</w:t>
      </w:r>
    </w:p>
    <w:p w14:paraId="7DC54237" w14:textId="2397F573" w:rsidR="005728FF" w:rsidRDefault="005728FF" w:rsidP="005728FF">
      <w:pPr>
        <w:pStyle w:val="Paragraphedeliste"/>
        <w:numPr>
          <w:ilvl w:val="0"/>
          <w:numId w:val="39"/>
        </w:numPr>
        <w:rPr>
          <w:lang w:val="fr-FR" w:eastAsia="en-CH"/>
        </w:rPr>
      </w:pPr>
      <w:r>
        <w:rPr>
          <w:lang w:val="fr-FR" w:eastAsia="en-CH"/>
        </w:rPr>
        <w:t xml:space="preserve">Wi-Fi </w:t>
      </w:r>
      <w:proofErr w:type="spellStart"/>
      <w:r>
        <w:rPr>
          <w:lang w:val="fr-FR" w:eastAsia="en-CH"/>
        </w:rPr>
        <w:t>Stationning</w:t>
      </w:r>
      <w:proofErr w:type="spellEnd"/>
    </w:p>
    <w:p w14:paraId="23CA143B" w14:textId="4F69B829" w:rsidR="005728FF" w:rsidRDefault="005728FF" w:rsidP="005728FF">
      <w:pPr>
        <w:pStyle w:val="Paragraphedeliste"/>
        <w:numPr>
          <w:ilvl w:val="0"/>
          <w:numId w:val="39"/>
        </w:numPr>
        <w:rPr>
          <w:lang w:val="fr-FR" w:eastAsia="en-CH"/>
        </w:rPr>
      </w:pPr>
      <w:r>
        <w:rPr>
          <w:lang w:val="fr-FR" w:eastAsia="en-CH"/>
        </w:rPr>
        <w:t>UDP Client</w:t>
      </w:r>
    </w:p>
    <w:p w14:paraId="713B005D" w14:textId="5CF606C8" w:rsidR="005728FF" w:rsidRDefault="005728FF" w:rsidP="005728FF">
      <w:pPr>
        <w:pStyle w:val="Paragraphedeliste"/>
        <w:numPr>
          <w:ilvl w:val="0"/>
          <w:numId w:val="39"/>
        </w:numPr>
        <w:rPr>
          <w:lang w:val="fr-FR" w:eastAsia="en-CH"/>
        </w:rPr>
      </w:pPr>
      <w:r>
        <w:rPr>
          <w:lang w:val="fr-FR" w:eastAsia="en-CH"/>
        </w:rPr>
        <w:t>Data Sender</w:t>
      </w:r>
    </w:p>
    <w:p w14:paraId="6ED77548" w14:textId="62633225" w:rsidR="005728FF" w:rsidRDefault="005728FF" w:rsidP="005728FF">
      <w:pPr>
        <w:pStyle w:val="Paragraphedeliste"/>
        <w:numPr>
          <w:ilvl w:val="0"/>
          <w:numId w:val="39"/>
        </w:numPr>
        <w:rPr>
          <w:lang w:val="fr-FR" w:eastAsia="en-CH"/>
        </w:rPr>
      </w:pPr>
      <w:r>
        <w:rPr>
          <w:lang w:val="fr-FR" w:eastAsia="en-CH"/>
        </w:rPr>
        <w:t>Data Logger</w:t>
      </w:r>
    </w:p>
    <w:p w14:paraId="762BC7D7" w14:textId="04A705A6" w:rsidR="005728FF" w:rsidRDefault="005728FF" w:rsidP="005728FF">
      <w:pPr>
        <w:pStyle w:val="Paragraphedeliste"/>
        <w:numPr>
          <w:ilvl w:val="0"/>
          <w:numId w:val="39"/>
        </w:numPr>
        <w:rPr>
          <w:lang w:val="fr-FR" w:eastAsia="en-CH"/>
        </w:rPr>
      </w:pPr>
      <w:r>
        <w:rPr>
          <w:lang w:val="fr-FR" w:eastAsia="en-CH"/>
        </w:rPr>
        <w:t>GPS Controller</w:t>
      </w:r>
    </w:p>
    <w:p w14:paraId="463430B4" w14:textId="4A4F7096" w:rsidR="005728FF" w:rsidRDefault="005728FF" w:rsidP="005728FF">
      <w:pPr>
        <w:pStyle w:val="Paragraphedeliste"/>
        <w:numPr>
          <w:ilvl w:val="0"/>
          <w:numId w:val="39"/>
        </w:numPr>
        <w:rPr>
          <w:lang w:val="fr-FR" w:eastAsia="en-CH"/>
        </w:rPr>
      </w:pPr>
      <w:r>
        <w:rPr>
          <w:lang w:val="fr-FR" w:eastAsia="en-CH"/>
        </w:rPr>
        <w:t>CAN Controller</w:t>
      </w:r>
    </w:p>
    <w:p w14:paraId="4328660B" w14:textId="6D5DFD85" w:rsidR="00E83D23" w:rsidRDefault="00CD4004" w:rsidP="00E83D23">
      <w:pPr>
        <w:rPr>
          <w:lang w:val="fr-FR" w:eastAsia="en-CH"/>
        </w:rPr>
      </w:pPr>
      <w:r w:rsidRPr="00CD4004">
        <w:rPr>
          <w:highlight w:val="yellow"/>
          <w:lang w:val="fr-FR" w:eastAsia="en-CH"/>
        </w:rPr>
        <w:t>Memory management - buffers</w:t>
      </w:r>
    </w:p>
    <w:p w14:paraId="2315D0B6" w14:textId="767FFC0F" w:rsidR="00E83D23" w:rsidRPr="00E83D23" w:rsidRDefault="00E83D23" w:rsidP="00E83D23">
      <w:pPr>
        <w:rPr>
          <w:lang w:val="fr-FR" w:eastAsia="en-CH"/>
        </w:rPr>
      </w:pPr>
      <w:r w:rsidRPr="00E83D23">
        <w:rPr>
          <w:highlight w:val="yellow"/>
          <w:lang w:val="fr-FR" w:eastAsia="en-CH"/>
        </w:rPr>
        <w:t xml:space="preserve">Data flow </w:t>
      </w:r>
      <w:proofErr w:type="spellStart"/>
      <w:r w:rsidRPr="00E83D23">
        <w:rPr>
          <w:highlight w:val="yellow"/>
          <w:lang w:val="fr-FR" w:eastAsia="en-CH"/>
        </w:rPr>
        <w:t>diagram</w:t>
      </w:r>
      <w:proofErr w:type="spellEnd"/>
    </w:p>
    <w:p w14:paraId="56A552FC" w14:textId="4810FE42" w:rsidR="005728FF" w:rsidRDefault="00E83D23" w:rsidP="005728FF">
      <w:pPr>
        <w:pStyle w:val="Titre2"/>
        <w:rPr>
          <w:rFonts w:eastAsia="Times New Roman"/>
          <w:lang w:val="fr-FR" w:eastAsia="en-CH"/>
        </w:rPr>
      </w:pPr>
      <w:r>
        <w:rPr>
          <w:rFonts w:eastAsia="Times New Roman"/>
          <w:lang w:val="fr-FR" w:eastAsia="en-CH"/>
        </w:rPr>
        <w:t xml:space="preserve">Configuration file </w:t>
      </w:r>
      <w:proofErr w:type="spellStart"/>
      <w:r>
        <w:rPr>
          <w:rFonts w:eastAsia="Times New Roman"/>
          <w:lang w:val="fr-FR" w:eastAsia="en-CH"/>
        </w:rPr>
        <w:t>read</w:t>
      </w:r>
      <w:proofErr w:type="spellEnd"/>
    </w:p>
    <w:p w14:paraId="35225E75" w14:textId="77777777" w:rsidR="00AC7901" w:rsidRPr="00AC7901" w:rsidRDefault="00AC7901" w:rsidP="00AC7901">
      <w:pPr>
        <w:rPr>
          <w:lang w:eastAsia="en-CH"/>
        </w:rPr>
      </w:pPr>
      <w:r w:rsidRPr="00AC7901">
        <w:rPr>
          <w:lang w:eastAsia="en-CH"/>
        </w:rPr>
        <w:t xml:space="preserve">The first thing the program needs to do is to read the configuration file. If this task fails, the program does not start. </w:t>
      </w:r>
    </w:p>
    <w:p w14:paraId="028E8786" w14:textId="77777777" w:rsidR="00AC7901" w:rsidRPr="00AC7901" w:rsidRDefault="00AC7901" w:rsidP="00AC7901">
      <w:pPr>
        <w:rPr>
          <w:lang w:eastAsia="en-CH"/>
        </w:rPr>
      </w:pPr>
      <w:r w:rsidRPr="00AC7901">
        <w:rPr>
          <w:lang w:eastAsia="en-CH"/>
        </w:rPr>
        <w:t>The configuration file is a JSON file and contains the following configurations :</w:t>
      </w:r>
    </w:p>
    <w:p w14:paraId="30F1CB10" w14:textId="7C220A5E" w:rsidR="00AC7901" w:rsidRPr="00AC7901" w:rsidRDefault="00AC7901" w:rsidP="00AC7901">
      <w:pPr>
        <w:pStyle w:val="Paragraphedeliste"/>
        <w:numPr>
          <w:ilvl w:val="0"/>
          <w:numId w:val="40"/>
        </w:numPr>
        <w:rPr>
          <w:lang w:eastAsia="en-CH"/>
        </w:rPr>
      </w:pPr>
      <w:r>
        <w:rPr>
          <w:lang w:eastAsia="en-CH"/>
        </w:rPr>
        <w:t>-</w:t>
      </w:r>
      <w:r w:rsidRPr="00AC7901">
        <w:rPr>
          <w:lang w:eastAsia="en-CH"/>
        </w:rPr>
        <w:t>Wi-Fi SSID and password</w:t>
      </w:r>
    </w:p>
    <w:p w14:paraId="4708052C" w14:textId="77777777" w:rsidR="00AC7901" w:rsidRPr="00AC7901" w:rsidRDefault="00AC7901" w:rsidP="00AC7901">
      <w:pPr>
        <w:pStyle w:val="Paragraphedeliste"/>
        <w:numPr>
          <w:ilvl w:val="0"/>
          <w:numId w:val="40"/>
        </w:numPr>
        <w:rPr>
          <w:lang w:eastAsia="en-CH"/>
        </w:rPr>
      </w:pPr>
      <w:r w:rsidRPr="00AC7901">
        <w:rPr>
          <w:lang w:eastAsia="en-CH"/>
        </w:rPr>
        <w:t xml:space="preserve">-Redundancy </w:t>
      </w:r>
      <w:proofErr w:type="spellStart"/>
      <w:r w:rsidRPr="00AC7901">
        <w:rPr>
          <w:lang w:eastAsia="en-CH"/>
        </w:rPr>
        <w:t>Wi-FI</w:t>
      </w:r>
      <w:proofErr w:type="spellEnd"/>
      <w:r w:rsidRPr="00AC7901">
        <w:rPr>
          <w:lang w:eastAsia="en-CH"/>
        </w:rPr>
        <w:t xml:space="preserve"> SSID, password, and a </w:t>
      </w:r>
      <w:proofErr w:type="spellStart"/>
      <w:r w:rsidRPr="00AC7901">
        <w:rPr>
          <w:lang w:eastAsia="en-CH"/>
        </w:rPr>
        <w:t>boolean</w:t>
      </w:r>
      <w:proofErr w:type="spellEnd"/>
      <w:r w:rsidRPr="00AC7901">
        <w:rPr>
          <w:lang w:eastAsia="en-CH"/>
        </w:rPr>
        <w:t xml:space="preserve"> field to activate the redundancy</w:t>
      </w:r>
    </w:p>
    <w:p w14:paraId="19BB4A18" w14:textId="315882BF" w:rsidR="00AC7901" w:rsidRPr="00AC7901" w:rsidRDefault="00AC7901" w:rsidP="00AC7901">
      <w:pPr>
        <w:pStyle w:val="Paragraphedeliste"/>
        <w:numPr>
          <w:ilvl w:val="0"/>
          <w:numId w:val="40"/>
        </w:numPr>
        <w:rPr>
          <w:lang w:eastAsia="en-CH"/>
        </w:rPr>
      </w:pPr>
      <w:r w:rsidRPr="00AC7901">
        <w:rPr>
          <w:lang w:eastAsia="en-CH"/>
        </w:rPr>
        <w:t>UDP Server address and port. This information is contained in an array so that multiple servers can be selected (max 5)</w:t>
      </w:r>
    </w:p>
    <w:p w14:paraId="41163DC8" w14:textId="4A7BF10A" w:rsidR="00AC7901" w:rsidRPr="00AC7901" w:rsidRDefault="00AC7901" w:rsidP="00AC7901">
      <w:pPr>
        <w:pStyle w:val="Paragraphedeliste"/>
        <w:numPr>
          <w:ilvl w:val="0"/>
          <w:numId w:val="40"/>
        </w:numPr>
        <w:rPr>
          <w:lang w:eastAsia="en-CH"/>
        </w:rPr>
      </w:pPr>
      <w:r w:rsidRPr="00AC7901">
        <w:rPr>
          <w:lang w:eastAsia="en-CH"/>
        </w:rPr>
        <w:t>Telemetry measurement send rate in messages per second</w:t>
      </w:r>
    </w:p>
    <w:p w14:paraId="0D4CEAF1" w14:textId="4BEB37CD" w:rsidR="00AC7901" w:rsidRPr="00AC7901" w:rsidRDefault="00AC7901" w:rsidP="00AC7901">
      <w:pPr>
        <w:pStyle w:val="Paragraphedeliste"/>
        <w:numPr>
          <w:ilvl w:val="0"/>
          <w:numId w:val="40"/>
        </w:numPr>
        <w:rPr>
          <w:lang w:eastAsia="en-CH"/>
        </w:rPr>
      </w:pPr>
      <w:r w:rsidRPr="00AC7901">
        <w:rPr>
          <w:lang w:eastAsia="en-CH"/>
        </w:rPr>
        <w:t>Logging measurement rate in measurement per second</w:t>
      </w:r>
    </w:p>
    <w:p w14:paraId="5ADDC563" w14:textId="6C81C4F5" w:rsidR="00AC7901" w:rsidRPr="00AC7901" w:rsidRDefault="00AC7901" w:rsidP="00AC7901">
      <w:pPr>
        <w:pStyle w:val="Paragraphedeliste"/>
        <w:numPr>
          <w:ilvl w:val="0"/>
          <w:numId w:val="40"/>
        </w:numPr>
        <w:rPr>
          <w:highlight w:val="yellow"/>
          <w:lang w:eastAsia="en-CH"/>
        </w:rPr>
      </w:pPr>
      <w:r w:rsidRPr="00AC7901">
        <w:rPr>
          <w:highlight w:val="yellow"/>
          <w:lang w:eastAsia="en-CH"/>
        </w:rPr>
        <w:t xml:space="preserve">GPS parameters </w:t>
      </w:r>
    </w:p>
    <w:p w14:paraId="3AA4F0AB" w14:textId="54597C1A" w:rsidR="00AC03DD" w:rsidRDefault="00AC7901" w:rsidP="00AC03DD">
      <w:pPr>
        <w:pStyle w:val="Paragraphedeliste"/>
        <w:numPr>
          <w:ilvl w:val="0"/>
          <w:numId w:val="40"/>
        </w:numPr>
        <w:rPr>
          <w:highlight w:val="yellow"/>
          <w:lang w:eastAsia="en-CH"/>
        </w:rPr>
      </w:pPr>
      <w:r w:rsidRPr="00AC7901">
        <w:rPr>
          <w:highlight w:val="yellow"/>
          <w:lang w:eastAsia="en-CH"/>
        </w:rPr>
        <w:t>Sensor parameters</w:t>
      </w:r>
    </w:p>
    <w:p w14:paraId="3A94E9DB" w14:textId="77777777" w:rsidR="00AC03DD" w:rsidRPr="00AC03DD" w:rsidRDefault="00AC03DD" w:rsidP="00AC03DD">
      <w:pPr>
        <w:rPr>
          <w:highlight w:val="yellow"/>
          <w:lang w:eastAsia="en-CH"/>
        </w:rPr>
      </w:pPr>
    </w:p>
    <w:p w14:paraId="5BCBEAAE" w14:textId="77777777" w:rsidR="00AC03DD" w:rsidRPr="00AC03DD" w:rsidRDefault="00AC03DD" w:rsidP="00AC03DD">
      <w:pPr>
        <w:rPr>
          <w:lang w:eastAsia="en-CH"/>
        </w:rPr>
      </w:pPr>
      <w:r w:rsidRPr="00AC03DD">
        <w:rPr>
          <w:lang w:eastAsia="en-CH"/>
        </w:rPr>
        <w:t>First, the SD card is mounted, and the base directory is opened. Then a loop search for the config file. Once the file is found, it is opened and read. The JSON string is parsed with the JSON library provided by the Zephyr environment, and the data are registered in a struct. </w:t>
      </w:r>
    </w:p>
    <w:p w14:paraId="38F6EDB4" w14:textId="77777777" w:rsidR="00AC03DD" w:rsidRPr="00AC03DD" w:rsidRDefault="00AC03DD" w:rsidP="00AC03DD">
      <w:pPr>
        <w:rPr>
          <w:lang w:eastAsia="en-CH"/>
        </w:rPr>
      </w:pPr>
      <w:r w:rsidRPr="00AC03DD">
        <w:rPr>
          <w:lang w:eastAsia="en-CH"/>
        </w:rPr>
        <w:t>An error code is returned, which stops the program, if the SD card cannot be read, if the config file is not present on the SD card, or if the config file contains errors.</w:t>
      </w:r>
    </w:p>
    <w:p w14:paraId="7409D9B8" w14:textId="77777777" w:rsidR="00AC03DD" w:rsidRPr="00AC03DD" w:rsidRDefault="00AC03DD" w:rsidP="00AC03DD">
      <w:pPr>
        <w:rPr>
          <w:lang w:eastAsia="en-CH"/>
        </w:rPr>
      </w:pPr>
      <w:r w:rsidRPr="00AC03DD">
        <w:rPr>
          <w:lang w:eastAsia="en-CH"/>
        </w:rPr>
        <w:t>The last task of the </w:t>
      </w:r>
      <w:proofErr w:type="spellStart"/>
      <w:r w:rsidRPr="00AC03DD">
        <w:rPr>
          <w:i/>
          <w:iCs/>
          <w:lang w:eastAsia="en-CH"/>
        </w:rPr>
        <w:t>config_read</w:t>
      </w:r>
      <w:proofErr w:type="spellEnd"/>
      <w:r w:rsidRPr="00AC03DD">
        <w:rPr>
          <w:lang w:eastAsia="en-CH"/>
        </w:rPr>
        <w:t> function is to initialize the sensor buffer and GPS buffer.</w:t>
      </w:r>
    </w:p>
    <w:p w14:paraId="5E46C8CE" w14:textId="3DCA47F0" w:rsidR="00651076" w:rsidRPr="005728FF" w:rsidRDefault="00651076" w:rsidP="00AC03DD">
      <w:pPr>
        <w:rPr>
          <w:lang w:val="en-CH"/>
        </w:rPr>
      </w:pPr>
    </w:p>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bookmarkStart w:id="23" w:name="_Toc140179972"/>
      <w:r>
        <w:lastRenderedPageBreak/>
        <w:t>Bibliography</w:t>
      </w:r>
      <w:bookmarkEnd w:id="23"/>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bookmarkStart w:id="24" w:name="_Toc140179973"/>
      <w:r>
        <w:t>Appendix</w:t>
      </w:r>
      <w:bookmarkEnd w:id="24"/>
    </w:p>
    <w:p w14:paraId="09080882" w14:textId="77777777" w:rsidR="00384037" w:rsidRPr="00384037" w:rsidRDefault="00384037" w:rsidP="00384037"/>
    <w:p w14:paraId="457299E6" w14:textId="3D1452E8" w:rsidR="00767F9D" w:rsidRPr="00767F9D" w:rsidRDefault="00767F9D" w:rsidP="00892552">
      <w:pPr>
        <w:pStyle w:val="Paragraphedeliste"/>
        <w:numPr>
          <w:ilvl w:val="0"/>
          <w:numId w:val="38"/>
        </w:numPr>
      </w:pPr>
      <w:r>
        <w:fldChar w:fldCharType="end"/>
      </w:r>
      <w:r w:rsidR="006E6423">
        <w:t>Detailed</w:t>
      </w:r>
      <w:r w:rsidR="00892552">
        <w:t xml:space="preserve"> planning</w:t>
      </w:r>
    </w:p>
    <w:sectPr w:rsidR="00767F9D" w:rsidRPr="00767F9D" w:rsidSect="00106F63">
      <w:headerReference w:type="default" r:id="rId35"/>
      <w:footerReference w:type="default" r:id="rId36"/>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F4336" w14:textId="77777777" w:rsidR="0068698D" w:rsidRDefault="0068698D" w:rsidP="002D599B">
      <w:pPr>
        <w:spacing w:after="0" w:line="240" w:lineRule="auto"/>
      </w:pPr>
      <w:r>
        <w:separator/>
      </w:r>
    </w:p>
  </w:endnote>
  <w:endnote w:type="continuationSeparator" w:id="0">
    <w:p w14:paraId="14C3D1F5" w14:textId="77777777" w:rsidR="0068698D" w:rsidRDefault="0068698D" w:rsidP="002D599B">
      <w:pPr>
        <w:spacing w:after="0" w:line="240" w:lineRule="auto"/>
      </w:pPr>
      <w:r>
        <w:continuationSeparator/>
      </w:r>
    </w:p>
  </w:endnote>
  <w:endnote w:type="continuationNotice" w:id="1">
    <w:p w14:paraId="2064D526" w14:textId="77777777" w:rsidR="0068698D" w:rsidRDefault="006869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0019A" w14:textId="77777777" w:rsidR="0068698D" w:rsidRDefault="0068698D" w:rsidP="002D599B">
      <w:pPr>
        <w:spacing w:after="0" w:line="240" w:lineRule="auto"/>
      </w:pPr>
      <w:r>
        <w:separator/>
      </w:r>
    </w:p>
  </w:footnote>
  <w:footnote w:type="continuationSeparator" w:id="0">
    <w:p w14:paraId="48FF2890" w14:textId="77777777" w:rsidR="0068698D" w:rsidRDefault="0068698D" w:rsidP="002D599B">
      <w:pPr>
        <w:spacing w:after="0" w:line="240" w:lineRule="auto"/>
      </w:pPr>
      <w:r>
        <w:continuationSeparator/>
      </w:r>
    </w:p>
  </w:footnote>
  <w:footnote w:type="continuationNotice" w:id="1">
    <w:p w14:paraId="1D98B2E4" w14:textId="77777777" w:rsidR="0068698D" w:rsidRDefault="006869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1pt;height:11.1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7"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1"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2"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8"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9"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9"/>
  </w:num>
  <w:num w:numId="2" w16cid:durableId="790981886">
    <w:abstractNumId w:val="14"/>
  </w:num>
  <w:num w:numId="3" w16cid:durableId="1643652882">
    <w:abstractNumId w:val="21"/>
  </w:num>
  <w:num w:numId="4" w16cid:durableId="1643775515">
    <w:abstractNumId w:val="27"/>
  </w:num>
  <w:num w:numId="5" w16cid:durableId="1813868682">
    <w:abstractNumId w:val="20"/>
  </w:num>
  <w:num w:numId="6" w16cid:durableId="484856911">
    <w:abstractNumId w:val="34"/>
  </w:num>
  <w:num w:numId="7" w16cid:durableId="723678896">
    <w:abstractNumId w:val="33"/>
  </w:num>
  <w:num w:numId="8" w16cid:durableId="2041126678">
    <w:abstractNumId w:val="26"/>
  </w:num>
  <w:num w:numId="9" w16cid:durableId="1744834524">
    <w:abstractNumId w:val="37"/>
  </w:num>
  <w:num w:numId="10" w16cid:durableId="1894272676">
    <w:abstractNumId w:val="0"/>
  </w:num>
  <w:num w:numId="11" w16cid:durableId="1592474265">
    <w:abstractNumId w:val="38"/>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30"/>
  </w:num>
  <w:num w:numId="20" w16cid:durableId="116996798">
    <w:abstractNumId w:val="31"/>
  </w:num>
  <w:num w:numId="21" w16cid:durableId="305861690">
    <w:abstractNumId w:val="12"/>
  </w:num>
  <w:num w:numId="22" w16cid:durableId="36592228">
    <w:abstractNumId w:val="36"/>
  </w:num>
  <w:num w:numId="23" w16cid:durableId="1614432790">
    <w:abstractNumId w:val="29"/>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8"/>
  </w:num>
  <w:num w:numId="36" w16cid:durableId="2111656065">
    <w:abstractNumId w:val="7"/>
  </w:num>
  <w:num w:numId="37" w16cid:durableId="1588729694">
    <w:abstractNumId w:val="4"/>
  </w:num>
  <w:num w:numId="38" w16cid:durableId="389421886">
    <w:abstractNumId w:val="35"/>
  </w:num>
  <w:num w:numId="39" w16cid:durableId="737434292">
    <w:abstractNumId w:val="32"/>
  </w:num>
  <w:num w:numId="40" w16cid:durableId="112095300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6CC5"/>
    <w:rsid w:val="000871DB"/>
    <w:rsid w:val="00087D68"/>
    <w:rsid w:val="00090F58"/>
    <w:rsid w:val="0009354D"/>
    <w:rsid w:val="000938F0"/>
    <w:rsid w:val="00093BF4"/>
    <w:rsid w:val="0009474A"/>
    <w:rsid w:val="00094841"/>
    <w:rsid w:val="00094883"/>
    <w:rsid w:val="00094C3B"/>
    <w:rsid w:val="00095750"/>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13F4"/>
    <w:rsid w:val="00AC1992"/>
    <w:rsid w:val="00AC26E9"/>
    <w:rsid w:val="00AC6925"/>
    <w:rsid w:val="00AC6C74"/>
    <w:rsid w:val="00AC7901"/>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3173"/>
    <w:rsid w:val="00CD3523"/>
    <w:rsid w:val="00CD396F"/>
    <w:rsid w:val="00CD4004"/>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Word_Document.docx"/><Relationship Id="rId32" Type="http://schemas.openxmlformats.org/officeDocument/2006/relationships/image" Target="media/image21.jpe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2445C41-E0A8-45CE-AD0A-D8F443AC9A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0</TotalTime>
  <Pages>20</Pages>
  <Words>5186</Words>
  <Characters>29566</Characters>
  <Application>Microsoft Office Word</Application>
  <DocSecurity>0</DocSecurity>
  <Lines>246</Lines>
  <Paragraphs>69</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34683</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Marjolaine (STD)</cp:lastModifiedBy>
  <cp:revision>752</cp:revision>
  <cp:lastPrinted>2023-02-27T11:47:00Z</cp:lastPrinted>
  <dcterms:created xsi:type="dcterms:W3CDTF">2022-10-24T09:20:00Z</dcterms:created>
  <dcterms:modified xsi:type="dcterms:W3CDTF">2023-07-15T11:38:00Z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
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6846FC05" w14:textId="5F11D9FC" w:rsidR="00CB11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1687825" w:history="1">
            <w:r w:rsidR="00CB1109" w:rsidRPr="00BC1E92">
              <w:rPr>
                <w:rStyle w:val="Lienhypertexte"/>
                <w:noProof/>
              </w:rPr>
              <w:t>1</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Introduction</w:t>
            </w:r>
            <w:r w:rsidR="00CB1109">
              <w:rPr>
                <w:noProof/>
                <w:webHidden/>
              </w:rPr>
              <w:tab/>
            </w:r>
            <w:r w:rsidR="00CB1109">
              <w:rPr>
                <w:noProof/>
                <w:webHidden/>
              </w:rPr>
              <w:fldChar w:fldCharType="begin"/>
            </w:r>
            <w:r w:rsidR="00CB1109">
              <w:rPr>
                <w:noProof/>
                <w:webHidden/>
              </w:rPr>
              <w:instrText xml:space="preserve"> PAGEREF _Toc141687825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063F3C23" w14:textId="52F9713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6" w:history="1">
            <w:r w:rsidR="00CB1109" w:rsidRPr="00BC1E92">
              <w:rPr>
                <w:rStyle w:val="Lienhypertexte"/>
                <w:noProof/>
                <w:lang w:val="en-US"/>
              </w:rPr>
              <w:t>1.1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Formula Student</w:t>
            </w:r>
            <w:r w:rsidR="00CB1109">
              <w:rPr>
                <w:noProof/>
                <w:webHidden/>
              </w:rPr>
              <w:tab/>
            </w:r>
            <w:r w:rsidR="00CB1109">
              <w:rPr>
                <w:noProof/>
                <w:webHidden/>
              </w:rPr>
              <w:fldChar w:fldCharType="begin"/>
            </w:r>
            <w:r w:rsidR="00CB1109">
              <w:rPr>
                <w:noProof/>
                <w:webHidden/>
              </w:rPr>
              <w:instrText xml:space="preserve"> PAGEREF _Toc141687826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42F2C8E8" w14:textId="783136A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7" w:history="1">
            <w:r w:rsidR="00CB1109" w:rsidRPr="00BC1E92">
              <w:rPr>
                <w:rStyle w:val="Lienhypertexte"/>
                <w:noProof/>
                <w:lang w:val="en-US"/>
              </w:rPr>
              <w:t>1.2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Valais-Wallis Racing team</w:t>
            </w:r>
            <w:r w:rsidR="00CB1109">
              <w:rPr>
                <w:noProof/>
                <w:webHidden/>
              </w:rPr>
              <w:tab/>
            </w:r>
            <w:r w:rsidR="00CB1109">
              <w:rPr>
                <w:noProof/>
                <w:webHidden/>
              </w:rPr>
              <w:fldChar w:fldCharType="begin"/>
            </w:r>
            <w:r w:rsidR="00CB1109">
              <w:rPr>
                <w:noProof/>
                <w:webHidden/>
              </w:rPr>
              <w:instrText xml:space="preserve"> PAGEREF _Toc141687827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77123CFA" w14:textId="7E89A859"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8" w:history="1">
            <w:r w:rsidR="00CB1109" w:rsidRPr="00BC1E92">
              <w:rPr>
                <w:rStyle w:val="Lienhypertexte"/>
                <w:noProof/>
                <w:lang w:val="en-US"/>
              </w:rPr>
              <w:t>1.3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Objectives</w:t>
            </w:r>
            <w:r w:rsidR="00CB1109">
              <w:rPr>
                <w:noProof/>
                <w:webHidden/>
              </w:rPr>
              <w:tab/>
            </w:r>
            <w:r w:rsidR="00CB1109">
              <w:rPr>
                <w:noProof/>
                <w:webHidden/>
              </w:rPr>
              <w:fldChar w:fldCharType="begin"/>
            </w:r>
            <w:r w:rsidR="00CB1109">
              <w:rPr>
                <w:noProof/>
                <w:webHidden/>
              </w:rPr>
              <w:instrText xml:space="preserve"> PAGEREF _Toc141687828 \h </w:instrText>
            </w:r>
            <w:r w:rsidR="00CB1109">
              <w:rPr>
                <w:noProof/>
                <w:webHidden/>
              </w:rPr>
            </w:r>
            <w:r w:rsidR="00CB1109">
              <w:rPr>
                <w:noProof/>
                <w:webHidden/>
              </w:rPr>
              <w:fldChar w:fldCharType="separate"/>
            </w:r>
            <w:r w:rsidR="00CB1109">
              <w:rPr>
                <w:noProof/>
                <w:webHidden/>
              </w:rPr>
              <w:t>2</w:t>
            </w:r>
            <w:r w:rsidR="00CB1109">
              <w:rPr>
                <w:noProof/>
                <w:webHidden/>
              </w:rPr>
              <w:fldChar w:fldCharType="end"/>
            </w:r>
          </w:hyperlink>
        </w:p>
        <w:p w14:paraId="11BA34B7" w14:textId="59EC0A1A"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29" w:history="1">
            <w:r w:rsidR="00CB1109" w:rsidRPr="00BC1E92">
              <w:rPr>
                <w:rStyle w:val="Lienhypertexte"/>
                <w:noProof/>
                <w:lang w:val="en-US"/>
              </w:rPr>
              <w:t>1.4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State of the art</w:t>
            </w:r>
            <w:r w:rsidR="00CB1109">
              <w:rPr>
                <w:noProof/>
                <w:webHidden/>
              </w:rPr>
              <w:tab/>
            </w:r>
            <w:r w:rsidR="00CB1109">
              <w:rPr>
                <w:noProof/>
                <w:webHidden/>
              </w:rPr>
              <w:fldChar w:fldCharType="begin"/>
            </w:r>
            <w:r w:rsidR="00CB1109">
              <w:rPr>
                <w:noProof/>
                <w:webHidden/>
              </w:rPr>
              <w:instrText xml:space="preserve"> PAGEREF _Toc141687829 \h </w:instrText>
            </w:r>
            <w:r w:rsidR="00CB1109">
              <w:rPr>
                <w:noProof/>
                <w:webHidden/>
              </w:rPr>
            </w:r>
            <w:r w:rsidR="00CB1109">
              <w:rPr>
                <w:noProof/>
                <w:webHidden/>
              </w:rPr>
              <w:fldChar w:fldCharType="separate"/>
            </w:r>
            <w:r w:rsidR="00CB1109">
              <w:rPr>
                <w:noProof/>
                <w:webHidden/>
              </w:rPr>
              <w:t>3</w:t>
            </w:r>
            <w:r w:rsidR="00CB1109">
              <w:rPr>
                <w:noProof/>
                <w:webHidden/>
              </w:rPr>
              <w:fldChar w:fldCharType="end"/>
            </w:r>
          </w:hyperlink>
        </w:p>
        <w:p w14:paraId="2F85078E" w14:textId="04EA9D7E"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0" w:history="1">
            <w:r w:rsidR="00CB1109" w:rsidRPr="00BC1E92">
              <w:rPr>
                <w:rStyle w:val="Lienhypertexte"/>
                <w:noProof/>
              </w:rPr>
              <w:t>2</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Problem Description</w:t>
            </w:r>
            <w:r w:rsidR="00CB1109">
              <w:rPr>
                <w:noProof/>
                <w:webHidden/>
              </w:rPr>
              <w:tab/>
            </w:r>
            <w:r w:rsidR="00CB1109">
              <w:rPr>
                <w:noProof/>
                <w:webHidden/>
              </w:rPr>
              <w:fldChar w:fldCharType="begin"/>
            </w:r>
            <w:r w:rsidR="00CB1109">
              <w:rPr>
                <w:noProof/>
                <w:webHidden/>
              </w:rPr>
              <w:instrText xml:space="preserve"> PAGEREF _Toc141687830 \h </w:instrText>
            </w:r>
            <w:r w:rsidR="00CB1109">
              <w:rPr>
                <w:noProof/>
                <w:webHidden/>
              </w:rPr>
            </w:r>
            <w:r w:rsidR="00CB1109">
              <w:rPr>
                <w:noProof/>
                <w:webHidden/>
              </w:rPr>
              <w:fldChar w:fldCharType="separate"/>
            </w:r>
            <w:r w:rsidR="00CB1109">
              <w:rPr>
                <w:noProof/>
                <w:webHidden/>
              </w:rPr>
              <w:t>5</w:t>
            </w:r>
            <w:r w:rsidR="00CB1109">
              <w:rPr>
                <w:noProof/>
                <w:webHidden/>
              </w:rPr>
              <w:fldChar w:fldCharType="end"/>
            </w:r>
          </w:hyperlink>
        </w:p>
        <w:p w14:paraId="1D7F9978" w14:textId="304EDE91"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1" w:history="1">
            <w:r w:rsidR="00CB1109" w:rsidRPr="00BC1E92">
              <w:rPr>
                <w:rStyle w:val="Lienhypertexte"/>
                <w:noProof/>
              </w:rPr>
              <w:t>3</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Transmission technology</w:t>
            </w:r>
            <w:r w:rsidR="00CB1109">
              <w:rPr>
                <w:noProof/>
                <w:webHidden/>
              </w:rPr>
              <w:tab/>
            </w:r>
            <w:r w:rsidR="00CB1109">
              <w:rPr>
                <w:noProof/>
                <w:webHidden/>
              </w:rPr>
              <w:fldChar w:fldCharType="begin"/>
            </w:r>
            <w:r w:rsidR="00CB1109">
              <w:rPr>
                <w:noProof/>
                <w:webHidden/>
              </w:rPr>
              <w:instrText xml:space="preserve"> PAGEREF _Toc141687831 \h </w:instrText>
            </w:r>
            <w:r w:rsidR="00CB1109">
              <w:rPr>
                <w:noProof/>
                <w:webHidden/>
              </w:rPr>
            </w:r>
            <w:r w:rsidR="00CB1109">
              <w:rPr>
                <w:noProof/>
                <w:webHidden/>
              </w:rPr>
              <w:fldChar w:fldCharType="separate"/>
            </w:r>
            <w:r w:rsidR="00CB1109">
              <w:rPr>
                <w:noProof/>
                <w:webHidden/>
              </w:rPr>
              <w:t>6</w:t>
            </w:r>
            <w:r w:rsidR="00CB1109">
              <w:rPr>
                <w:noProof/>
                <w:webHidden/>
              </w:rPr>
              <w:fldChar w:fldCharType="end"/>
            </w:r>
          </w:hyperlink>
        </w:p>
        <w:p w14:paraId="432F63FD" w14:textId="002524A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2" w:history="1">
            <w:r w:rsidR="00CB1109" w:rsidRPr="00BC1E92">
              <w:rPr>
                <w:rStyle w:val="Lienhypertexte"/>
                <w:noProof/>
                <w:lang w:val="en-US"/>
              </w:rPr>
              <w:t>3.1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433 MHz RF</w:t>
            </w:r>
            <w:r w:rsidR="00CB1109">
              <w:rPr>
                <w:noProof/>
                <w:webHidden/>
              </w:rPr>
              <w:tab/>
            </w:r>
            <w:r w:rsidR="00CB1109">
              <w:rPr>
                <w:noProof/>
                <w:webHidden/>
              </w:rPr>
              <w:fldChar w:fldCharType="begin"/>
            </w:r>
            <w:r w:rsidR="00CB1109">
              <w:rPr>
                <w:noProof/>
                <w:webHidden/>
              </w:rPr>
              <w:instrText xml:space="preserve"> PAGEREF _Toc141687832 \h </w:instrText>
            </w:r>
            <w:r w:rsidR="00CB1109">
              <w:rPr>
                <w:noProof/>
                <w:webHidden/>
              </w:rPr>
            </w:r>
            <w:r w:rsidR="00CB1109">
              <w:rPr>
                <w:noProof/>
                <w:webHidden/>
              </w:rPr>
              <w:fldChar w:fldCharType="separate"/>
            </w:r>
            <w:r w:rsidR="00CB1109">
              <w:rPr>
                <w:noProof/>
                <w:webHidden/>
              </w:rPr>
              <w:t>6</w:t>
            </w:r>
            <w:r w:rsidR="00CB1109">
              <w:rPr>
                <w:noProof/>
                <w:webHidden/>
              </w:rPr>
              <w:fldChar w:fldCharType="end"/>
            </w:r>
          </w:hyperlink>
        </w:p>
        <w:p w14:paraId="0C1BC11F" w14:textId="2EA234EE"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3" w:history="1">
            <w:r w:rsidR="00CB1109" w:rsidRPr="00BC1E92">
              <w:rPr>
                <w:rStyle w:val="Lienhypertexte"/>
                <w:noProof/>
                <w:lang w:val="en-US"/>
              </w:rPr>
              <w:t>3.2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Wi-Fi</w:t>
            </w:r>
            <w:r w:rsidR="00CB1109">
              <w:rPr>
                <w:noProof/>
                <w:webHidden/>
              </w:rPr>
              <w:tab/>
            </w:r>
            <w:r w:rsidR="00CB1109">
              <w:rPr>
                <w:noProof/>
                <w:webHidden/>
              </w:rPr>
              <w:fldChar w:fldCharType="begin"/>
            </w:r>
            <w:r w:rsidR="00CB1109">
              <w:rPr>
                <w:noProof/>
                <w:webHidden/>
              </w:rPr>
              <w:instrText xml:space="preserve"> PAGEREF _Toc141687833 \h </w:instrText>
            </w:r>
            <w:r w:rsidR="00CB1109">
              <w:rPr>
                <w:noProof/>
                <w:webHidden/>
              </w:rPr>
            </w:r>
            <w:r w:rsidR="00CB1109">
              <w:rPr>
                <w:noProof/>
                <w:webHidden/>
              </w:rPr>
              <w:fldChar w:fldCharType="separate"/>
            </w:r>
            <w:r w:rsidR="00CB1109">
              <w:rPr>
                <w:noProof/>
                <w:webHidden/>
              </w:rPr>
              <w:t>7</w:t>
            </w:r>
            <w:r w:rsidR="00CB1109">
              <w:rPr>
                <w:noProof/>
                <w:webHidden/>
              </w:rPr>
              <w:fldChar w:fldCharType="end"/>
            </w:r>
          </w:hyperlink>
        </w:p>
        <w:p w14:paraId="1FCC7E6E" w14:textId="38A51276" w:rsidR="00CB11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1687834" w:history="1">
            <w:r w:rsidR="00CB1109" w:rsidRPr="00BC1E92">
              <w:rPr>
                <w:rStyle w:val="Lienhypertexte"/>
                <w:noProof/>
              </w:rPr>
              <w:t>3.2.1</w:t>
            </w:r>
            <w:r w:rsidR="00CB1109">
              <w:rPr>
                <w:rFonts w:eastAsiaTheme="minorEastAsia" w:cstheme="minorBidi"/>
                <w:i w:val="0"/>
                <w:iCs w:val="0"/>
                <w:noProof/>
                <w:kern w:val="2"/>
                <w:sz w:val="22"/>
                <w:szCs w:val="22"/>
                <w:lang w:val="fr-CH" w:eastAsia="fr-CH"/>
                <w14:ligatures w14:val="standardContextual"/>
              </w:rPr>
              <w:tab/>
            </w:r>
            <w:r w:rsidR="00CB1109" w:rsidRPr="00BC1E92">
              <w:rPr>
                <w:rStyle w:val="Lienhypertexte"/>
                <w:noProof/>
              </w:rPr>
              <w:t>Tests</w:t>
            </w:r>
            <w:r w:rsidR="00CB1109">
              <w:rPr>
                <w:noProof/>
                <w:webHidden/>
              </w:rPr>
              <w:tab/>
            </w:r>
            <w:r w:rsidR="00CB1109">
              <w:rPr>
                <w:noProof/>
                <w:webHidden/>
              </w:rPr>
              <w:fldChar w:fldCharType="begin"/>
            </w:r>
            <w:r w:rsidR="00CB1109">
              <w:rPr>
                <w:noProof/>
                <w:webHidden/>
              </w:rPr>
              <w:instrText xml:space="preserve"> PAGEREF _Toc141687834 \h </w:instrText>
            </w:r>
            <w:r w:rsidR="00CB1109">
              <w:rPr>
                <w:noProof/>
                <w:webHidden/>
              </w:rPr>
            </w:r>
            <w:r w:rsidR="00CB1109">
              <w:rPr>
                <w:noProof/>
                <w:webHidden/>
              </w:rPr>
              <w:fldChar w:fldCharType="separate"/>
            </w:r>
            <w:r w:rsidR="00CB1109">
              <w:rPr>
                <w:noProof/>
                <w:webHidden/>
              </w:rPr>
              <w:t>8</w:t>
            </w:r>
            <w:r w:rsidR="00CB1109">
              <w:rPr>
                <w:noProof/>
                <w:webHidden/>
              </w:rPr>
              <w:fldChar w:fldCharType="end"/>
            </w:r>
          </w:hyperlink>
        </w:p>
        <w:p w14:paraId="031B1656" w14:textId="5C9EE18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5" w:history="1">
            <w:r w:rsidR="00CB1109" w:rsidRPr="00BC1E92">
              <w:rPr>
                <w:rStyle w:val="Lienhypertexte"/>
                <w:noProof/>
                <w:lang w:val="en-US"/>
              </w:rPr>
              <w:t>3.3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Conclusion</w:t>
            </w:r>
            <w:r w:rsidR="00CB1109">
              <w:rPr>
                <w:noProof/>
                <w:webHidden/>
              </w:rPr>
              <w:tab/>
            </w:r>
            <w:r w:rsidR="00CB1109">
              <w:rPr>
                <w:noProof/>
                <w:webHidden/>
              </w:rPr>
              <w:fldChar w:fldCharType="begin"/>
            </w:r>
            <w:r w:rsidR="00CB1109">
              <w:rPr>
                <w:noProof/>
                <w:webHidden/>
              </w:rPr>
              <w:instrText xml:space="preserve"> PAGEREF _Toc141687835 \h </w:instrText>
            </w:r>
            <w:r w:rsidR="00CB1109">
              <w:rPr>
                <w:noProof/>
                <w:webHidden/>
              </w:rPr>
            </w:r>
            <w:r w:rsidR="00CB1109">
              <w:rPr>
                <w:noProof/>
                <w:webHidden/>
              </w:rPr>
              <w:fldChar w:fldCharType="separate"/>
            </w:r>
            <w:r w:rsidR="00CB1109">
              <w:rPr>
                <w:noProof/>
                <w:webHidden/>
              </w:rPr>
              <w:t>9</w:t>
            </w:r>
            <w:r w:rsidR="00CB1109">
              <w:rPr>
                <w:noProof/>
                <w:webHidden/>
              </w:rPr>
              <w:fldChar w:fldCharType="end"/>
            </w:r>
          </w:hyperlink>
        </w:p>
        <w:p w14:paraId="41348296" w14:textId="7327F64A"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6" w:history="1">
            <w:r w:rsidR="00CB1109" w:rsidRPr="00BC1E92">
              <w:rPr>
                <w:rStyle w:val="Lienhypertexte"/>
                <w:noProof/>
              </w:rPr>
              <w:t>4</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Technologies</w:t>
            </w:r>
            <w:r w:rsidR="00CB1109">
              <w:rPr>
                <w:noProof/>
                <w:webHidden/>
              </w:rPr>
              <w:tab/>
            </w:r>
            <w:r w:rsidR="00CB1109">
              <w:rPr>
                <w:noProof/>
                <w:webHidden/>
              </w:rPr>
              <w:fldChar w:fldCharType="begin"/>
            </w:r>
            <w:r w:rsidR="00CB1109">
              <w:rPr>
                <w:noProof/>
                <w:webHidden/>
              </w:rPr>
              <w:instrText xml:space="preserve"> PAGEREF _Toc141687836 \h </w:instrText>
            </w:r>
            <w:r w:rsidR="00CB1109">
              <w:rPr>
                <w:noProof/>
                <w:webHidden/>
              </w:rPr>
            </w:r>
            <w:r w:rsidR="00CB1109">
              <w:rPr>
                <w:noProof/>
                <w:webHidden/>
              </w:rPr>
              <w:fldChar w:fldCharType="separate"/>
            </w:r>
            <w:r w:rsidR="00CB1109">
              <w:rPr>
                <w:noProof/>
                <w:webHidden/>
              </w:rPr>
              <w:t>10</w:t>
            </w:r>
            <w:r w:rsidR="00CB1109">
              <w:rPr>
                <w:noProof/>
                <w:webHidden/>
              </w:rPr>
              <w:fldChar w:fldCharType="end"/>
            </w:r>
          </w:hyperlink>
        </w:p>
        <w:p w14:paraId="168287D1" w14:textId="6B6C6C10"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37" w:history="1">
            <w:r w:rsidR="00CB1109" w:rsidRPr="00BC1E92">
              <w:rPr>
                <w:rStyle w:val="Lienhypertexte"/>
                <w:noProof/>
              </w:rPr>
              <w:t>5</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Hardware development</w:t>
            </w:r>
            <w:r w:rsidR="00CB1109">
              <w:rPr>
                <w:noProof/>
                <w:webHidden/>
              </w:rPr>
              <w:tab/>
            </w:r>
            <w:r w:rsidR="00CB1109">
              <w:rPr>
                <w:noProof/>
                <w:webHidden/>
              </w:rPr>
              <w:fldChar w:fldCharType="begin"/>
            </w:r>
            <w:r w:rsidR="00CB1109">
              <w:rPr>
                <w:noProof/>
                <w:webHidden/>
              </w:rPr>
              <w:instrText xml:space="preserve"> PAGEREF _Toc141687837 \h </w:instrText>
            </w:r>
            <w:r w:rsidR="00CB1109">
              <w:rPr>
                <w:noProof/>
                <w:webHidden/>
              </w:rPr>
            </w:r>
            <w:r w:rsidR="00CB1109">
              <w:rPr>
                <w:noProof/>
                <w:webHidden/>
              </w:rPr>
              <w:fldChar w:fldCharType="separate"/>
            </w:r>
            <w:r w:rsidR="00CB1109">
              <w:rPr>
                <w:noProof/>
                <w:webHidden/>
              </w:rPr>
              <w:t>11</w:t>
            </w:r>
            <w:r w:rsidR="00CB1109">
              <w:rPr>
                <w:noProof/>
                <w:webHidden/>
              </w:rPr>
              <w:fldChar w:fldCharType="end"/>
            </w:r>
          </w:hyperlink>
        </w:p>
        <w:p w14:paraId="28A126CF" w14:textId="58B5C48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8" w:history="1">
            <w:r w:rsidR="00CB1109" w:rsidRPr="00BC1E92">
              <w:rPr>
                <w:rStyle w:val="Lienhypertexte"/>
                <w:noProof/>
                <w:lang w:val="en-US"/>
              </w:rPr>
              <w:t>5.1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Bloc diagram</w:t>
            </w:r>
            <w:r w:rsidR="00CB1109">
              <w:rPr>
                <w:noProof/>
                <w:webHidden/>
              </w:rPr>
              <w:tab/>
            </w:r>
            <w:r w:rsidR="00CB1109">
              <w:rPr>
                <w:noProof/>
                <w:webHidden/>
              </w:rPr>
              <w:fldChar w:fldCharType="begin"/>
            </w:r>
            <w:r w:rsidR="00CB1109">
              <w:rPr>
                <w:noProof/>
                <w:webHidden/>
              </w:rPr>
              <w:instrText xml:space="preserve"> PAGEREF _Toc141687838 \h </w:instrText>
            </w:r>
            <w:r w:rsidR="00CB1109">
              <w:rPr>
                <w:noProof/>
                <w:webHidden/>
              </w:rPr>
            </w:r>
            <w:r w:rsidR="00CB1109">
              <w:rPr>
                <w:noProof/>
                <w:webHidden/>
              </w:rPr>
              <w:fldChar w:fldCharType="separate"/>
            </w:r>
            <w:r w:rsidR="00CB1109">
              <w:rPr>
                <w:noProof/>
                <w:webHidden/>
              </w:rPr>
              <w:t>11</w:t>
            </w:r>
            <w:r w:rsidR="00CB1109">
              <w:rPr>
                <w:noProof/>
                <w:webHidden/>
              </w:rPr>
              <w:fldChar w:fldCharType="end"/>
            </w:r>
          </w:hyperlink>
        </w:p>
        <w:p w14:paraId="495A8A6C" w14:textId="1C5E8C47"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39" w:history="1">
            <w:r w:rsidR="00CB1109" w:rsidRPr="00BC1E92">
              <w:rPr>
                <w:rStyle w:val="Lienhypertexte"/>
                <w:noProof/>
                <w:lang w:val="en-US"/>
              </w:rPr>
              <w:t>5.2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Main SoC</w:t>
            </w:r>
            <w:r w:rsidR="00CB1109">
              <w:rPr>
                <w:noProof/>
                <w:webHidden/>
              </w:rPr>
              <w:tab/>
            </w:r>
            <w:r w:rsidR="00CB1109">
              <w:rPr>
                <w:noProof/>
                <w:webHidden/>
              </w:rPr>
              <w:fldChar w:fldCharType="begin"/>
            </w:r>
            <w:r w:rsidR="00CB1109">
              <w:rPr>
                <w:noProof/>
                <w:webHidden/>
              </w:rPr>
              <w:instrText xml:space="preserve"> PAGEREF _Toc141687839 \h </w:instrText>
            </w:r>
            <w:r w:rsidR="00CB1109">
              <w:rPr>
                <w:noProof/>
                <w:webHidden/>
              </w:rPr>
            </w:r>
            <w:r w:rsidR="00CB1109">
              <w:rPr>
                <w:noProof/>
                <w:webHidden/>
              </w:rPr>
              <w:fldChar w:fldCharType="separate"/>
            </w:r>
            <w:r w:rsidR="00CB1109">
              <w:rPr>
                <w:noProof/>
                <w:webHidden/>
              </w:rPr>
              <w:t>12</w:t>
            </w:r>
            <w:r w:rsidR="00CB1109">
              <w:rPr>
                <w:noProof/>
                <w:webHidden/>
              </w:rPr>
              <w:fldChar w:fldCharType="end"/>
            </w:r>
          </w:hyperlink>
        </w:p>
        <w:p w14:paraId="317D260E" w14:textId="01B65E8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0" w:history="1">
            <w:r w:rsidR="00CB1109" w:rsidRPr="00BC1E92">
              <w:rPr>
                <w:rStyle w:val="Lienhypertexte"/>
                <w:noProof/>
                <w:lang w:val="en-US"/>
              </w:rPr>
              <w:t>5.3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GPS Module</w:t>
            </w:r>
            <w:r w:rsidR="00CB1109">
              <w:rPr>
                <w:noProof/>
                <w:webHidden/>
              </w:rPr>
              <w:tab/>
            </w:r>
            <w:r w:rsidR="00CB1109">
              <w:rPr>
                <w:noProof/>
                <w:webHidden/>
              </w:rPr>
              <w:fldChar w:fldCharType="begin"/>
            </w:r>
            <w:r w:rsidR="00CB1109">
              <w:rPr>
                <w:noProof/>
                <w:webHidden/>
              </w:rPr>
              <w:instrText xml:space="preserve"> PAGEREF _Toc141687840 \h </w:instrText>
            </w:r>
            <w:r w:rsidR="00CB1109">
              <w:rPr>
                <w:noProof/>
                <w:webHidden/>
              </w:rPr>
            </w:r>
            <w:r w:rsidR="00CB1109">
              <w:rPr>
                <w:noProof/>
                <w:webHidden/>
              </w:rPr>
              <w:fldChar w:fldCharType="separate"/>
            </w:r>
            <w:r w:rsidR="00CB1109">
              <w:rPr>
                <w:noProof/>
                <w:webHidden/>
              </w:rPr>
              <w:t>13</w:t>
            </w:r>
            <w:r w:rsidR="00CB1109">
              <w:rPr>
                <w:noProof/>
                <w:webHidden/>
              </w:rPr>
              <w:fldChar w:fldCharType="end"/>
            </w:r>
          </w:hyperlink>
        </w:p>
        <w:p w14:paraId="2929B23E" w14:textId="03518333"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1" w:history="1">
            <w:r w:rsidR="00CB1109" w:rsidRPr="00BC1E92">
              <w:rPr>
                <w:rStyle w:val="Lienhypertexte"/>
                <w:noProof/>
                <w:lang w:val="en-US"/>
              </w:rPr>
              <w:t>5.4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CAN Bus Controller</w:t>
            </w:r>
            <w:r w:rsidR="00CB1109">
              <w:rPr>
                <w:noProof/>
                <w:webHidden/>
              </w:rPr>
              <w:tab/>
            </w:r>
            <w:r w:rsidR="00CB1109">
              <w:rPr>
                <w:noProof/>
                <w:webHidden/>
              </w:rPr>
              <w:fldChar w:fldCharType="begin"/>
            </w:r>
            <w:r w:rsidR="00CB1109">
              <w:rPr>
                <w:noProof/>
                <w:webHidden/>
              </w:rPr>
              <w:instrText xml:space="preserve"> PAGEREF _Toc141687841 \h </w:instrText>
            </w:r>
            <w:r w:rsidR="00CB1109">
              <w:rPr>
                <w:noProof/>
                <w:webHidden/>
              </w:rPr>
            </w:r>
            <w:r w:rsidR="00CB1109">
              <w:rPr>
                <w:noProof/>
                <w:webHidden/>
              </w:rPr>
              <w:fldChar w:fldCharType="separate"/>
            </w:r>
            <w:r w:rsidR="00CB1109">
              <w:rPr>
                <w:noProof/>
                <w:webHidden/>
              </w:rPr>
              <w:t>15</w:t>
            </w:r>
            <w:r w:rsidR="00CB1109">
              <w:rPr>
                <w:noProof/>
                <w:webHidden/>
              </w:rPr>
              <w:fldChar w:fldCharType="end"/>
            </w:r>
          </w:hyperlink>
        </w:p>
        <w:p w14:paraId="3FA7AF1E" w14:textId="57E9D7C2"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2" w:history="1">
            <w:r w:rsidR="00CB1109" w:rsidRPr="00BC1E92">
              <w:rPr>
                <w:rStyle w:val="Lienhypertexte"/>
                <w:noProof/>
                <w:lang w:val="en-US"/>
              </w:rPr>
              <w:t>5.5</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SD card</w:t>
            </w:r>
            <w:r w:rsidR="00CB1109">
              <w:rPr>
                <w:noProof/>
                <w:webHidden/>
              </w:rPr>
              <w:tab/>
            </w:r>
            <w:r w:rsidR="00CB1109">
              <w:rPr>
                <w:noProof/>
                <w:webHidden/>
              </w:rPr>
              <w:fldChar w:fldCharType="begin"/>
            </w:r>
            <w:r w:rsidR="00CB1109">
              <w:rPr>
                <w:noProof/>
                <w:webHidden/>
              </w:rPr>
              <w:instrText xml:space="preserve"> PAGEREF _Toc141687842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1EF5ED63" w14:textId="3E19CDEC"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3" w:history="1">
            <w:r w:rsidR="00CB1109" w:rsidRPr="00BC1E92">
              <w:rPr>
                <w:rStyle w:val="Lienhypertexte"/>
                <w:noProof/>
                <w:lang w:val="en-US"/>
              </w:rPr>
              <w:t>5.6</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Power supply</w:t>
            </w:r>
            <w:r w:rsidR="00CB1109">
              <w:rPr>
                <w:noProof/>
                <w:webHidden/>
              </w:rPr>
              <w:tab/>
            </w:r>
            <w:r w:rsidR="00CB1109">
              <w:rPr>
                <w:noProof/>
                <w:webHidden/>
              </w:rPr>
              <w:fldChar w:fldCharType="begin"/>
            </w:r>
            <w:r w:rsidR="00CB1109">
              <w:rPr>
                <w:noProof/>
                <w:webHidden/>
              </w:rPr>
              <w:instrText xml:space="preserve"> PAGEREF _Toc141687843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5BA0C07C" w14:textId="2285CD81"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4" w:history="1">
            <w:r w:rsidR="00CB1109" w:rsidRPr="00BC1E92">
              <w:rPr>
                <w:rStyle w:val="Lienhypertexte"/>
                <w:noProof/>
                <w:lang w:val="en-US"/>
              </w:rPr>
              <w:t>5.7</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noProof/>
              </w:rPr>
              <w:t>Level shifters</w:t>
            </w:r>
            <w:r w:rsidR="00CB1109">
              <w:rPr>
                <w:noProof/>
                <w:webHidden/>
              </w:rPr>
              <w:tab/>
            </w:r>
            <w:r w:rsidR="00CB1109">
              <w:rPr>
                <w:noProof/>
                <w:webHidden/>
              </w:rPr>
              <w:fldChar w:fldCharType="begin"/>
            </w:r>
            <w:r w:rsidR="00CB1109">
              <w:rPr>
                <w:noProof/>
                <w:webHidden/>
              </w:rPr>
              <w:instrText xml:space="preserve"> PAGEREF _Toc141687844 \h </w:instrText>
            </w:r>
            <w:r w:rsidR="00CB1109">
              <w:rPr>
                <w:noProof/>
                <w:webHidden/>
              </w:rPr>
            </w:r>
            <w:r w:rsidR="00CB1109">
              <w:rPr>
                <w:noProof/>
                <w:webHidden/>
              </w:rPr>
              <w:fldChar w:fldCharType="separate"/>
            </w:r>
            <w:r w:rsidR="00CB1109">
              <w:rPr>
                <w:noProof/>
                <w:webHidden/>
              </w:rPr>
              <w:t>18</w:t>
            </w:r>
            <w:r w:rsidR="00CB1109">
              <w:rPr>
                <w:noProof/>
                <w:webHidden/>
              </w:rPr>
              <w:fldChar w:fldCharType="end"/>
            </w:r>
          </w:hyperlink>
        </w:p>
        <w:p w14:paraId="410546DD" w14:textId="31C3AEB0"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45" w:history="1">
            <w:r w:rsidR="00CB1109" w:rsidRPr="00BC1E92">
              <w:rPr>
                <w:rStyle w:val="Lienhypertexte"/>
                <w:noProof/>
              </w:rPr>
              <w:t>6</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Software development</w:t>
            </w:r>
            <w:r w:rsidR="00CB1109">
              <w:rPr>
                <w:noProof/>
                <w:webHidden/>
              </w:rPr>
              <w:tab/>
            </w:r>
            <w:r w:rsidR="00CB1109">
              <w:rPr>
                <w:noProof/>
                <w:webHidden/>
              </w:rPr>
              <w:fldChar w:fldCharType="begin"/>
            </w:r>
            <w:r w:rsidR="00CB1109">
              <w:rPr>
                <w:noProof/>
                <w:webHidden/>
              </w:rPr>
              <w:instrText xml:space="preserve"> PAGEREF _Toc141687845 \h </w:instrText>
            </w:r>
            <w:r w:rsidR="00CB1109">
              <w:rPr>
                <w:noProof/>
                <w:webHidden/>
              </w:rPr>
            </w:r>
            <w:r w:rsidR="00CB1109">
              <w:rPr>
                <w:noProof/>
                <w:webHidden/>
              </w:rPr>
              <w:fldChar w:fldCharType="separate"/>
            </w:r>
            <w:r w:rsidR="00CB1109">
              <w:rPr>
                <w:noProof/>
                <w:webHidden/>
              </w:rPr>
              <w:t>19</w:t>
            </w:r>
            <w:r w:rsidR="00CB1109">
              <w:rPr>
                <w:noProof/>
                <w:webHidden/>
              </w:rPr>
              <w:fldChar w:fldCharType="end"/>
            </w:r>
          </w:hyperlink>
        </w:p>
        <w:p w14:paraId="027C62C2" w14:textId="31EBF1E7"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6" w:history="1">
            <w:r w:rsidR="00CB1109" w:rsidRPr="00BC1E92">
              <w:rPr>
                <w:rStyle w:val="Lienhypertexte"/>
                <w:rFonts w:eastAsia="Times New Roman"/>
                <w:noProof/>
                <w:lang w:val="en-US"/>
              </w:rPr>
              <w:t>6.1</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Configuration file</w:t>
            </w:r>
            <w:r w:rsidR="00CB1109">
              <w:rPr>
                <w:noProof/>
                <w:webHidden/>
              </w:rPr>
              <w:tab/>
            </w:r>
            <w:r w:rsidR="00CB1109">
              <w:rPr>
                <w:noProof/>
                <w:webHidden/>
              </w:rPr>
              <w:fldChar w:fldCharType="begin"/>
            </w:r>
            <w:r w:rsidR="00CB1109">
              <w:rPr>
                <w:noProof/>
                <w:webHidden/>
              </w:rPr>
              <w:instrText xml:space="preserve"> PAGEREF _Toc141687846 \h </w:instrText>
            </w:r>
            <w:r w:rsidR="00CB1109">
              <w:rPr>
                <w:noProof/>
                <w:webHidden/>
              </w:rPr>
            </w:r>
            <w:r w:rsidR="00CB1109">
              <w:rPr>
                <w:noProof/>
                <w:webHidden/>
              </w:rPr>
              <w:fldChar w:fldCharType="separate"/>
            </w:r>
            <w:r w:rsidR="00CB1109">
              <w:rPr>
                <w:noProof/>
                <w:webHidden/>
              </w:rPr>
              <w:t>19</w:t>
            </w:r>
            <w:r w:rsidR="00CB1109">
              <w:rPr>
                <w:noProof/>
                <w:webHidden/>
              </w:rPr>
              <w:fldChar w:fldCharType="end"/>
            </w:r>
          </w:hyperlink>
        </w:p>
        <w:p w14:paraId="78E5511D" w14:textId="5DD91822"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7" w:history="1">
            <w:r w:rsidR="00CB1109" w:rsidRPr="00BC1E92">
              <w:rPr>
                <w:rStyle w:val="Lienhypertexte"/>
                <w:rFonts w:eastAsia="Times New Roman"/>
                <w:noProof/>
                <w:lang w:val="en-US"/>
              </w:rPr>
              <w:t>6.2</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CAN Controller</w:t>
            </w:r>
            <w:r w:rsidR="00CB1109">
              <w:rPr>
                <w:noProof/>
                <w:webHidden/>
              </w:rPr>
              <w:tab/>
            </w:r>
            <w:r w:rsidR="00CB1109">
              <w:rPr>
                <w:noProof/>
                <w:webHidden/>
              </w:rPr>
              <w:fldChar w:fldCharType="begin"/>
            </w:r>
            <w:r w:rsidR="00CB1109">
              <w:rPr>
                <w:noProof/>
                <w:webHidden/>
              </w:rPr>
              <w:instrText xml:space="preserve"> PAGEREF _Toc141687847 \h </w:instrText>
            </w:r>
            <w:r w:rsidR="00CB1109">
              <w:rPr>
                <w:noProof/>
                <w:webHidden/>
              </w:rPr>
            </w:r>
            <w:r w:rsidR="00CB1109">
              <w:rPr>
                <w:noProof/>
                <w:webHidden/>
              </w:rPr>
              <w:fldChar w:fldCharType="separate"/>
            </w:r>
            <w:r w:rsidR="00CB1109">
              <w:rPr>
                <w:noProof/>
                <w:webHidden/>
              </w:rPr>
              <w:t>20</w:t>
            </w:r>
            <w:r w:rsidR="00CB1109">
              <w:rPr>
                <w:noProof/>
                <w:webHidden/>
              </w:rPr>
              <w:fldChar w:fldCharType="end"/>
            </w:r>
          </w:hyperlink>
        </w:p>
        <w:p w14:paraId="1065BEED" w14:textId="4026261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8" w:history="1">
            <w:r w:rsidR="00CB1109" w:rsidRPr="00BC1E92">
              <w:rPr>
                <w:rStyle w:val="Lienhypertexte"/>
                <w:rFonts w:eastAsia="Times New Roman"/>
                <w:noProof/>
                <w:lang w:val="en-US"/>
              </w:rPr>
              <w:t>6.3</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GPS Controller</w:t>
            </w:r>
            <w:r w:rsidR="00CB1109">
              <w:rPr>
                <w:noProof/>
                <w:webHidden/>
              </w:rPr>
              <w:tab/>
            </w:r>
            <w:r w:rsidR="00CB1109">
              <w:rPr>
                <w:noProof/>
                <w:webHidden/>
              </w:rPr>
              <w:fldChar w:fldCharType="begin"/>
            </w:r>
            <w:r w:rsidR="00CB1109">
              <w:rPr>
                <w:noProof/>
                <w:webHidden/>
              </w:rPr>
              <w:instrText xml:space="preserve"> PAGEREF _Toc141687848 \h </w:instrText>
            </w:r>
            <w:r w:rsidR="00CB1109">
              <w:rPr>
                <w:noProof/>
                <w:webHidden/>
              </w:rPr>
            </w:r>
            <w:r w:rsidR="00CB1109">
              <w:rPr>
                <w:noProof/>
                <w:webHidden/>
              </w:rPr>
              <w:fldChar w:fldCharType="separate"/>
            </w:r>
            <w:r w:rsidR="00CB1109">
              <w:rPr>
                <w:noProof/>
                <w:webHidden/>
              </w:rPr>
              <w:t>20</w:t>
            </w:r>
            <w:r w:rsidR="00CB1109">
              <w:rPr>
                <w:noProof/>
                <w:webHidden/>
              </w:rPr>
              <w:fldChar w:fldCharType="end"/>
            </w:r>
          </w:hyperlink>
        </w:p>
        <w:p w14:paraId="2A5A382E" w14:textId="626B4EDD"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49" w:history="1">
            <w:r w:rsidR="00CB1109" w:rsidRPr="00BC1E92">
              <w:rPr>
                <w:rStyle w:val="Lienhypertexte"/>
                <w:rFonts w:eastAsia="Times New Roman"/>
                <w:noProof/>
                <w:lang w:val="en-US"/>
              </w:rPr>
              <w:t>6.4</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Data Logger</w:t>
            </w:r>
            <w:r w:rsidR="00CB1109">
              <w:rPr>
                <w:noProof/>
                <w:webHidden/>
              </w:rPr>
              <w:tab/>
            </w:r>
            <w:r w:rsidR="00CB1109">
              <w:rPr>
                <w:noProof/>
                <w:webHidden/>
              </w:rPr>
              <w:fldChar w:fldCharType="begin"/>
            </w:r>
            <w:r w:rsidR="00CB1109">
              <w:rPr>
                <w:noProof/>
                <w:webHidden/>
              </w:rPr>
              <w:instrText xml:space="preserve"> PAGEREF _Toc141687849 \h </w:instrText>
            </w:r>
            <w:r w:rsidR="00CB1109">
              <w:rPr>
                <w:noProof/>
                <w:webHidden/>
              </w:rPr>
            </w:r>
            <w:r w:rsidR="00CB1109">
              <w:rPr>
                <w:noProof/>
                <w:webHidden/>
              </w:rPr>
              <w:fldChar w:fldCharType="separate"/>
            </w:r>
            <w:r w:rsidR="00CB1109">
              <w:rPr>
                <w:noProof/>
                <w:webHidden/>
              </w:rPr>
              <w:t>24</w:t>
            </w:r>
            <w:r w:rsidR="00CB1109">
              <w:rPr>
                <w:noProof/>
                <w:webHidden/>
              </w:rPr>
              <w:fldChar w:fldCharType="end"/>
            </w:r>
          </w:hyperlink>
        </w:p>
        <w:p w14:paraId="622A0B62" w14:textId="5200B155"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0" w:history="1">
            <w:r w:rsidR="00CB1109" w:rsidRPr="00BC1E92">
              <w:rPr>
                <w:rStyle w:val="Lienhypertexte"/>
                <w:rFonts w:eastAsia="Times New Roman"/>
                <w:noProof/>
                <w:lang w:val="en-US"/>
              </w:rPr>
              <w:t>6.5</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Data Sender</w:t>
            </w:r>
            <w:r w:rsidR="00CB1109">
              <w:rPr>
                <w:noProof/>
                <w:webHidden/>
              </w:rPr>
              <w:tab/>
            </w:r>
            <w:r w:rsidR="00CB1109">
              <w:rPr>
                <w:noProof/>
                <w:webHidden/>
              </w:rPr>
              <w:fldChar w:fldCharType="begin"/>
            </w:r>
            <w:r w:rsidR="00CB1109">
              <w:rPr>
                <w:noProof/>
                <w:webHidden/>
              </w:rPr>
              <w:instrText xml:space="preserve"> PAGEREF _Toc141687850 \h </w:instrText>
            </w:r>
            <w:r w:rsidR="00CB1109">
              <w:rPr>
                <w:noProof/>
                <w:webHidden/>
              </w:rPr>
            </w:r>
            <w:r w:rsidR="00CB1109">
              <w:rPr>
                <w:noProof/>
                <w:webHidden/>
              </w:rPr>
              <w:fldChar w:fldCharType="separate"/>
            </w:r>
            <w:r w:rsidR="00CB1109">
              <w:rPr>
                <w:noProof/>
                <w:webHidden/>
              </w:rPr>
              <w:t>26</w:t>
            </w:r>
            <w:r w:rsidR="00CB1109">
              <w:rPr>
                <w:noProof/>
                <w:webHidden/>
              </w:rPr>
              <w:fldChar w:fldCharType="end"/>
            </w:r>
          </w:hyperlink>
        </w:p>
        <w:p w14:paraId="0203A42B" w14:textId="55F3FA3C"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1" w:history="1">
            <w:r w:rsidR="00CB1109" w:rsidRPr="00BC1E92">
              <w:rPr>
                <w:rStyle w:val="Lienhypertexte"/>
                <w:rFonts w:eastAsia="Times New Roman"/>
                <w:noProof/>
                <w:lang w:val="en-US"/>
              </w:rPr>
              <w:t>6.6</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UDP Client</w:t>
            </w:r>
            <w:r w:rsidR="00CB1109">
              <w:rPr>
                <w:noProof/>
                <w:webHidden/>
              </w:rPr>
              <w:tab/>
            </w:r>
            <w:r w:rsidR="00CB1109">
              <w:rPr>
                <w:noProof/>
                <w:webHidden/>
              </w:rPr>
              <w:fldChar w:fldCharType="begin"/>
            </w:r>
            <w:r w:rsidR="00CB1109">
              <w:rPr>
                <w:noProof/>
                <w:webHidden/>
              </w:rPr>
              <w:instrText xml:space="preserve"> PAGEREF _Toc141687851 \h </w:instrText>
            </w:r>
            <w:r w:rsidR="00CB1109">
              <w:rPr>
                <w:noProof/>
                <w:webHidden/>
              </w:rPr>
            </w:r>
            <w:r w:rsidR="00CB1109">
              <w:rPr>
                <w:noProof/>
                <w:webHidden/>
              </w:rPr>
              <w:fldChar w:fldCharType="separate"/>
            </w:r>
            <w:r w:rsidR="00CB1109">
              <w:rPr>
                <w:noProof/>
                <w:webHidden/>
              </w:rPr>
              <w:t>28</w:t>
            </w:r>
            <w:r w:rsidR="00CB1109">
              <w:rPr>
                <w:noProof/>
                <w:webHidden/>
              </w:rPr>
              <w:fldChar w:fldCharType="end"/>
            </w:r>
          </w:hyperlink>
        </w:p>
        <w:p w14:paraId="60BDB8DF" w14:textId="07269600" w:rsidR="00CB11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1687852" w:history="1">
            <w:r w:rsidR="00CB1109" w:rsidRPr="00BC1E92">
              <w:rPr>
                <w:rStyle w:val="Lienhypertexte"/>
                <w:rFonts w:eastAsia="Times New Roman"/>
                <w:noProof/>
                <w:lang w:val="en-US"/>
              </w:rPr>
              <w:t>6.7</w:t>
            </w:r>
            <w:r w:rsidR="00CB1109">
              <w:rPr>
                <w:rFonts w:eastAsiaTheme="minorEastAsia" w:cstheme="minorBidi"/>
                <w:smallCaps w:val="0"/>
                <w:noProof/>
                <w:kern w:val="2"/>
                <w:sz w:val="22"/>
                <w:szCs w:val="22"/>
                <w:lang w:val="fr-CH" w:eastAsia="fr-CH"/>
                <w14:ligatures w14:val="standardContextual"/>
              </w:rPr>
              <w:tab/>
            </w:r>
            <w:r w:rsidR="00CB1109" w:rsidRPr="00BC1E92">
              <w:rPr>
                <w:rStyle w:val="Lienhypertexte"/>
                <w:rFonts w:eastAsia="Times New Roman"/>
                <w:noProof/>
                <w:lang w:val="fr-FR"/>
              </w:rPr>
              <w:t>Wi-Fi Station</w:t>
            </w:r>
            <w:r w:rsidR="00CB1109">
              <w:rPr>
                <w:noProof/>
                <w:webHidden/>
              </w:rPr>
              <w:tab/>
            </w:r>
            <w:r w:rsidR="00CB1109">
              <w:rPr>
                <w:noProof/>
                <w:webHidden/>
              </w:rPr>
              <w:fldChar w:fldCharType="begin"/>
            </w:r>
            <w:r w:rsidR="00CB1109">
              <w:rPr>
                <w:noProof/>
                <w:webHidden/>
              </w:rPr>
              <w:instrText xml:space="preserve"> PAGEREF _Toc141687852 \h </w:instrText>
            </w:r>
            <w:r w:rsidR="00CB1109">
              <w:rPr>
                <w:noProof/>
                <w:webHidden/>
              </w:rPr>
            </w:r>
            <w:r w:rsidR="00CB1109">
              <w:rPr>
                <w:noProof/>
                <w:webHidden/>
              </w:rPr>
              <w:fldChar w:fldCharType="separate"/>
            </w:r>
            <w:r w:rsidR="00CB1109">
              <w:rPr>
                <w:noProof/>
                <w:webHidden/>
              </w:rPr>
              <w:t>29</w:t>
            </w:r>
            <w:r w:rsidR="00CB1109">
              <w:rPr>
                <w:noProof/>
                <w:webHidden/>
              </w:rPr>
              <w:fldChar w:fldCharType="end"/>
            </w:r>
          </w:hyperlink>
        </w:p>
        <w:p w14:paraId="696A2624" w14:textId="5908E054" w:rsidR="00CB11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1687853" w:history="1">
            <w:r w:rsidR="00CB1109" w:rsidRPr="00BC1E92">
              <w:rPr>
                <w:rStyle w:val="Lienhypertexte"/>
                <w:noProof/>
              </w:rPr>
              <w:t>7</w:t>
            </w:r>
            <w:r w:rsidR="00CB1109">
              <w:rPr>
                <w:rFonts w:eastAsiaTheme="minorEastAsia" w:cstheme="minorBidi"/>
                <w:b w:val="0"/>
                <w:bCs w:val="0"/>
                <w:caps w:val="0"/>
                <w:noProof/>
                <w:kern w:val="2"/>
                <w:sz w:val="22"/>
                <w:szCs w:val="22"/>
                <w:lang w:val="fr-CH" w:eastAsia="fr-CH"/>
                <w14:ligatures w14:val="standardContextual"/>
              </w:rPr>
              <w:tab/>
            </w:r>
            <w:r w:rsidR="00CB1109" w:rsidRPr="00BC1E92">
              <w:rPr>
                <w:rStyle w:val="Lienhypertexte"/>
                <w:noProof/>
              </w:rPr>
              <w:t>Sources</w:t>
            </w:r>
            <w:r w:rsidR="00CB1109">
              <w:rPr>
                <w:noProof/>
                <w:webHidden/>
              </w:rPr>
              <w:tab/>
            </w:r>
            <w:r w:rsidR="00CB1109">
              <w:rPr>
                <w:noProof/>
                <w:webHidden/>
              </w:rPr>
              <w:fldChar w:fldCharType="begin"/>
            </w:r>
            <w:r w:rsidR="00CB1109">
              <w:rPr>
                <w:noProof/>
                <w:webHidden/>
              </w:rPr>
              <w:instrText xml:space="preserve"> PAGEREF _Toc141687853 \h </w:instrText>
            </w:r>
            <w:r w:rsidR="00CB1109">
              <w:rPr>
                <w:noProof/>
                <w:webHidden/>
              </w:rPr>
            </w:r>
            <w:r w:rsidR="00CB1109">
              <w:rPr>
                <w:noProof/>
                <w:webHidden/>
              </w:rPr>
              <w:fldChar w:fldCharType="separate"/>
            </w:r>
            <w:r w:rsidR="00CB1109">
              <w:rPr>
                <w:noProof/>
                <w:webHidden/>
              </w:rPr>
              <w:t>31</w:t>
            </w:r>
            <w:r w:rsidR="00CB1109">
              <w:rPr>
                <w:noProof/>
                <w:webHidden/>
              </w:rPr>
              <w:fldChar w:fldCharType="end"/>
            </w:r>
          </w:hyperlink>
        </w:p>
        <w:p w14:paraId="2B154545" w14:textId="28462FD6"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1687825"/>
      <w:r w:rsidRPr="00017B38">
        <w:lastRenderedPageBreak/>
        <w:t>Introduction</w:t>
      </w:r>
      <w:bookmarkEnd w:id="0"/>
    </w:p>
    <w:p w14:paraId="4CB74743" w14:textId="45812C31" w:rsidR="0043147D" w:rsidRDefault="0043147D" w:rsidP="0043147D">
      <w:pPr>
        <w:pStyle w:val="Titre2"/>
      </w:pPr>
      <w:bookmarkStart w:id="1" w:name="_Toc141687826"/>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55D1DB8" w:rsidR="00805217" w:rsidRDefault="00805217" w:rsidP="00805217">
      <w:pPr>
        <w:pStyle w:val="Lgende"/>
        <w:jc w:val="center"/>
      </w:pPr>
      <w:r>
        <w:t xml:space="preserve">Figure </w:t>
      </w:r>
      <w:r>
        <w:fldChar w:fldCharType="begin"/>
      </w:r>
      <w:r>
        <w:instrText xml:space="preserve"> SEQ Figure \* ARABIC </w:instrText>
      </w:r>
      <w:r>
        <w:fldChar w:fldCharType="separate"/>
      </w:r>
      <w:r w:rsidR="00EF546B">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1687827"/>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1687828"/>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51007B85"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EF546B">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1687829"/>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7725B5D6" w14:textId="0A98368E" w:rsidR="00CB1109" w:rsidRDefault="00CB1109">
      <w:pPr>
        <w:jc w:val="left"/>
      </w:pPr>
      <w:r>
        <w:br w:type="page"/>
      </w:r>
    </w:p>
    <w:p w14:paraId="0C71A428" w14:textId="77777777" w:rsidR="00CB1109" w:rsidRDefault="00CB1109" w:rsidP="00B21717">
      <w:pPr>
        <w:spacing w:before="100" w:beforeAutospacing="1" w:after="100" w:afterAutospacing="1" w:line="240" w:lineRule="auto"/>
        <w:jc w:val="left"/>
      </w:pPr>
    </w:p>
    <w:p w14:paraId="7D5449C1" w14:textId="5CEB9B0E" w:rsidR="00086CC5" w:rsidRDefault="00086CC5" w:rsidP="00086CC5">
      <w:pPr>
        <w:pStyle w:val="Titre1"/>
      </w:pPr>
      <w:r w:rsidRPr="009703EE">
        <w:tab/>
      </w:r>
      <w:bookmarkStart w:id="5" w:name="_Toc141687830"/>
      <w:r>
        <w:t>Problem Description</w:t>
      </w:r>
      <w:bookmarkEnd w:id="5"/>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6" w:name="_Toc141687831"/>
      <w:r w:rsidRPr="009703EE">
        <w:t>Transmission technology</w:t>
      </w:r>
      <w:bookmarkEnd w:id="6"/>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7" w:name="_Toc141687832"/>
      <w:r>
        <w:t>433 MHz RF</w:t>
      </w:r>
      <w:bookmarkEnd w:id="7"/>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6E282D63"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EF546B">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8" w:name="_Toc141687833"/>
      <w:r w:rsidRPr="00DA7634">
        <w:lastRenderedPageBreak/>
        <w:t>Wi-Fi</w:t>
      </w:r>
      <w:bookmarkEnd w:id="8"/>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CD0AE33"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EF546B">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9" w:name="_Toc141687834"/>
      <w:r>
        <w:rPr>
          <w:rFonts w:eastAsiaTheme="minorEastAsia"/>
        </w:rPr>
        <w:lastRenderedPageBreak/>
        <w:t>Tests</w:t>
      </w:r>
      <w:bookmarkEnd w:id="9"/>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79994764" w:rsidR="00C20C5B" w:rsidRDefault="00C20C5B" w:rsidP="00C20C5B">
      <w:pPr>
        <w:pStyle w:val="Lgende"/>
        <w:jc w:val="center"/>
      </w:pPr>
      <w:r>
        <w:t xml:space="preserve">Figure </w:t>
      </w:r>
      <w:r>
        <w:fldChar w:fldCharType="begin"/>
      </w:r>
      <w:r>
        <w:instrText xml:space="preserve"> SEQ Figure \* ARABIC </w:instrText>
      </w:r>
      <w:r>
        <w:fldChar w:fldCharType="separate"/>
      </w:r>
      <w:r w:rsidR="00EF546B">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15E6A0B5" w:rsidR="00C20C5B" w:rsidRDefault="00C20C5B" w:rsidP="00C20C5B">
      <w:pPr>
        <w:pStyle w:val="Lgende"/>
        <w:jc w:val="center"/>
      </w:pPr>
      <w:r>
        <w:t xml:space="preserve">Figure </w:t>
      </w:r>
      <w:r>
        <w:fldChar w:fldCharType="begin"/>
      </w:r>
      <w:r>
        <w:instrText xml:space="preserve"> SEQ Figure \* ARABIC </w:instrText>
      </w:r>
      <w:r>
        <w:fldChar w:fldCharType="separate"/>
      </w:r>
      <w:r w:rsidR="00EF546B">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0" w:name="_Toc141687835"/>
      <w:r>
        <w:lastRenderedPageBreak/>
        <w:t>Conclusion</w:t>
      </w:r>
      <w:bookmarkEnd w:id="10"/>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3ECFD370" w:rsidR="007D058E" w:rsidRDefault="00AA0E2D" w:rsidP="00AA0E2D">
      <w:pPr>
        <w:pStyle w:val="Lgende"/>
        <w:jc w:val="center"/>
      </w:pPr>
      <w:r>
        <w:t xml:space="preserve">Table </w:t>
      </w:r>
      <w:r>
        <w:fldChar w:fldCharType="begin"/>
      </w:r>
      <w:r>
        <w:instrText xml:space="preserve"> SEQ Table \* ARABIC </w:instrText>
      </w:r>
      <w:r>
        <w:fldChar w:fldCharType="separate"/>
      </w:r>
      <w:r w:rsidR="003F1690">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1" w:name="_Toc141687836"/>
      <w:r w:rsidR="006E6423">
        <w:lastRenderedPageBreak/>
        <w:t>Technologies</w:t>
      </w:r>
      <w:bookmarkEnd w:id="11"/>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2" w:name="_Toc141687837"/>
      <w:r>
        <w:lastRenderedPageBreak/>
        <w:t>Hardware development</w:t>
      </w:r>
      <w:bookmarkEnd w:id="12"/>
    </w:p>
    <w:p w14:paraId="1B2D1E17" w14:textId="3E9CA8B8" w:rsidR="00760C8A" w:rsidRDefault="00760C8A" w:rsidP="00760C8A">
      <w:pPr>
        <w:pStyle w:val="Titre2"/>
      </w:pPr>
      <w:bookmarkStart w:id="13" w:name="_Toc141687838"/>
      <w:r>
        <w:t>Bloc diagram</w:t>
      </w:r>
      <w:bookmarkEnd w:id="13"/>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4" w:name="_Toc141687839"/>
      <w:r>
        <w:lastRenderedPageBreak/>
        <w:t xml:space="preserve">Main </w:t>
      </w:r>
      <w:r w:rsidR="006D08A5">
        <w:t>SoC</w:t>
      </w:r>
      <w:bookmarkEnd w:id="14"/>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64FE60C9" w:rsidR="00B84650" w:rsidRDefault="00B84650" w:rsidP="00B84650">
      <w:pPr>
        <w:pStyle w:val="Lgende"/>
        <w:jc w:val="center"/>
      </w:pPr>
      <w:r>
        <w:t xml:space="preserve">Figure </w:t>
      </w:r>
      <w:r>
        <w:fldChar w:fldCharType="begin"/>
      </w:r>
      <w:r>
        <w:instrText xml:space="preserve"> SEQ Figure \* ARABIC </w:instrText>
      </w:r>
      <w:r>
        <w:fldChar w:fldCharType="separate"/>
      </w:r>
      <w:r w:rsidR="00EF546B">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5" w:name="_Toc141687840"/>
      <w:r>
        <w:lastRenderedPageBreak/>
        <w:t>GPS Module</w:t>
      </w:r>
      <w:bookmarkEnd w:id="15"/>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0A8F84E" w:rsidR="005E2F47" w:rsidRDefault="000C6DD3" w:rsidP="000C6DD3">
      <w:pPr>
        <w:pStyle w:val="Lgende"/>
        <w:jc w:val="center"/>
      </w:pPr>
      <w:r>
        <w:t xml:space="preserve">Figure </w:t>
      </w:r>
      <w:r>
        <w:fldChar w:fldCharType="begin"/>
      </w:r>
      <w:r>
        <w:instrText xml:space="preserve"> SEQ Figure \* ARABIC </w:instrText>
      </w:r>
      <w:r>
        <w:fldChar w:fldCharType="separate"/>
      </w:r>
      <w:r w:rsidR="00EF546B">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Default="002B63B6" w:rsidP="005E2F47">
      <w:r>
        <w:object w:dxaOrig="8592" w:dyaOrig="426" w14:anchorId="65A0E074">
          <v:shape id="_x0000_i1026" type="#_x0000_t75" style="width:429.4pt;height:21.4pt" o:ole="">
            <v:imagedata r:id="rId22" o:title=""/>
          </v:shape>
          <o:OLEObject Type="Embed" ProgID="Word.Document.12" ShapeID="_x0000_i1026" DrawAspect="Content" ObjectID="_1752586227" r:id="rId23">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C5C354D" w:rsidR="00BB36D4" w:rsidRDefault="000C6DD3" w:rsidP="000C6DD3">
      <w:pPr>
        <w:pStyle w:val="Lgende"/>
        <w:jc w:val="center"/>
      </w:pPr>
      <w:r>
        <w:t xml:space="preserve">Figure </w:t>
      </w:r>
      <w:r>
        <w:fldChar w:fldCharType="begin"/>
      </w:r>
      <w:r>
        <w:instrText xml:space="preserve"> SEQ Figure \* ARABIC </w:instrText>
      </w:r>
      <w:r>
        <w:fldChar w:fldCharType="separate"/>
      </w:r>
      <w:r w:rsidR="00EF546B">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556E1DC"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EF546B">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4A4FDEF5" w:rsidR="00E0617E" w:rsidRDefault="009A6F95" w:rsidP="009A6F95">
      <w:pPr>
        <w:pStyle w:val="Lgende"/>
        <w:jc w:val="center"/>
      </w:pPr>
      <w:r>
        <w:t xml:space="preserve">Figure </w:t>
      </w:r>
      <w:r>
        <w:fldChar w:fldCharType="begin"/>
      </w:r>
      <w:r>
        <w:instrText xml:space="preserve"> SEQ Figure \* ARABIC </w:instrText>
      </w:r>
      <w:r>
        <w:fldChar w:fldCharType="separate"/>
      </w:r>
      <w:r w:rsidR="00EF546B">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6E1AEE1B" w14:textId="77777777" w:rsidR="00761353" w:rsidRDefault="007F2300" w:rsidP="00761353">
      <w:pPr>
        <w:keepNext/>
        <w:jc w:val="center"/>
      </w:pPr>
      <w:r w:rsidRPr="00760C8A">
        <w:rPr>
          <w:noProof/>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0892C3D5" w:rsidR="00984E1D"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12</w:t>
      </w:r>
      <w:r>
        <w:fldChar w:fldCharType="end"/>
      </w:r>
      <w:r>
        <w:t>: GPS schematic</w:t>
      </w:r>
    </w:p>
    <w:p w14:paraId="1904C81A" w14:textId="77777777" w:rsidR="00761353" w:rsidRPr="00761353" w:rsidRDefault="00761353" w:rsidP="00761353"/>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39FB1EDD" w14:textId="77777777" w:rsidR="00761353" w:rsidRDefault="007F2300" w:rsidP="00761353">
      <w:pPr>
        <w:keepNext/>
        <w:jc w:val="center"/>
      </w:pPr>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301A7A22" w:rsidR="00760C8A"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13</w:t>
      </w:r>
      <w:r>
        <w:fldChar w:fldCharType="end"/>
      </w:r>
      <w:r>
        <w:t>: Nordic Dev Kit socket and GPS level shifter schematic</w:t>
      </w:r>
    </w:p>
    <w:p w14:paraId="49FAD2F0" w14:textId="77777777" w:rsidR="00761353" w:rsidRPr="00761353" w:rsidRDefault="00761353" w:rsidP="00761353"/>
    <w:p w14:paraId="67681B22" w14:textId="0D170E34" w:rsidR="00106F63" w:rsidRDefault="00106F63" w:rsidP="00106F63">
      <w:pPr>
        <w:pStyle w:val="Titre2"/>
      </w:pPr>
      <w:bookmarkStart w:id="17" w:name="_Toc141687841"/>
      <w:r>
        <w:t>CAN Bus Controller</w:t>
      </w:r>
      <w:bookmarkEnd w:id="17"/>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w:t>
      </w:r>
      <w:r w:rsidR="00D04C20">
        <w:lastRenderedPageBreak/>
        <w:t>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1DDDC86D" w14:textId="77777777" w:rsidR="00761353" w:rsidRDefault="00351681" w:rsidP="00761353">
      <w:pPr>
        <w:pStyle w:val="Sous-titre2"/>
        <w:keepNext/>
        <w:jc w:val="center"/>
      </w:pPr>
      <w:r w:rsidRPr="00351681">
        <w:rPr>
          <w:noProof/>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73E1DC78" w:rsidR="002B743C"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14</w:t>
      </w:r>
      <w:r>
        <w:fldChar w:fldCharType="end"/>
      </w:r>
      <w:r>
        <w:t>: Can controller schematic</w:t>
      </w:r>
    </w:p>
    <w:p w14:paraId="25F8602A" w14:textId="77777777" w:rsidR="00761353" w:rsidRPr="00761353" w:rsidRDefault="00761353" w:rsidP="00761353"/>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lastRenderedPageBreak/>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5C4A405C" w:rsidR="00DF3801" w:rsidRDefault="007455B7" w:rsidP="00DF3801">
      <w:pPr>
        <w:pStyle w:val="Lgende"/>
        <w:jc w:val="center"/>
      </w:pPr>
      <w:r>
        <w:t xml:space="preserve">Table </w:t>
      </w:r>
      <w:r>
        <w:fldChar w:fldCharType="begin"/>
      </w:r>
      <w:r>
        <w:instrText xml:space="preserve"> SEQ Table \* ARABIC </w:instrText>
      </w:r>
      <w:r>
        <w:fldChar w:fldCharType="separate"/>
      </w:r>
      <w:r w:rsidR="003F1690">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8" w:name="_Toc141687842"/>
      <w:r>
        <w:lastRenderedPageBreak/>
        <w:t>SD card</w:t>
      </w:r>
      <w:bookmarkEnd w:id="18"/>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6C9EF5C5" w14:textId="77777777" w:rsidR="00761353" w:rsidRDefault="00773CB7" w:rsidP="00761353">
      <w:pPr>
        <w:keepNext/>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7FCCA64F" w:rsidR="002B743C"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15</w:t>
      </w:r>
      <w:r>
        <w:fldChar w:fldCharType="end"/>
      </w:r>
      <w:r>
        <w:t>: SD card slot schematic</w:t>
      </w:r>
    </w:p>
    <w:p w14:paraId="4272C1C4" w14:textId="77777777" w:rsidR="00E23ADA" w:rsidRDefault="00E23ADA" w:rsidP="00773CB7">
      <w:pPr>
        <w:jc w:val="center"/>
      </w:pPr>
    </w:p>
    <w:p w14:paraId="79D2CF58" w14:textId="06C7856D" w:rsidR="002B743C" w:rsidRDefault="002B743C" w:rsidP="002B743C">
      <w:pPr>
        <w:pStyle w:val="Titre2"/>
      </w:pPr>
      <w:bookmarkStart w:id="19" w:name="_Toc141687843"/>
      <w:r>
        <w:t>Power supply</w:t>
      </w:r>
      <w:bookmarkEnd w:id="19"/>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63EA7BC8" w14:textId="77777777" w:rsidR="00761353" w:rsidRDefault="00CB010E" w:rsidP="00761353">
      <w:pPr>
        <w:keepNext/>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DC86182" w:rsidR="00CB010E" w:rsidRDefault="00761353" w:rsidP="00761353">
      <w:pPr>
        <w:pStyle w:val="Lgende"/>
        <w:jc w:val="center"/>
      </w:pPr>
      <w:r>
        <w:t xml:space="preserve">Figure </w:t>
      </w:r>
      <w:r>
        <w:fldChar w:fldCharType="begin"/>
      </w:r>
      <w:r>
        <w:instrText xml:space="preserve"> SEQ Figure \* ARABIC </w:instrText>
      </w:r>
      <w:r>
        <w:fldChar w:fldCharType="separate"/>
      </w:r>
      <w:r w:rsidR="00EF546B">
        <w:rPr>
          <w:noProof/>
        </w:rPr>
        <w:t>16</w:t>
      </w:r>
      <w:r>
        <w:fldChar w:fldCharType="end"/>
      </w:r>
      <w:r>
        <w:t>: Power supply schematic</w:t>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0" w:name="_Toc141687844"/>
      <w:r>
        <w:t>Level shifter</w:t>
      </w:r>
      <w:r w:rsidR="00CB010E">
        <w:t>s</w:t>
      </w:r>
      <w:bookmarkEnd w:id="20"/>
    </w:p>
    <w:p w14:paraId="5DC2332D" w14:textId="73A2F123" w:rsidR="00B9040B" w:rsidRDefault="00560534" w:rsidP="00961CF8">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Default="00651076" w:rsidP="00651076">
      <w:pPr>
        <w:pStyle w:val="Titre1"/>
      </w:pPr>
      <w:bookmarkStart w:id="21" w:name="_Toc141687845"/>
      <w:r>
        <w:lastRenderedPageBreak/>
        <w:t>Software development</w:t>
      </w:r>
      <w:bookmarkEnd w:id="21"/>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52C0CFA1"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function starts the button manager task and</w:t>
      </w:r>
      <w:r w:rsidR="00DD16F7">
        <w:t xml:space="preserve"> the</w:t>
      </w:r>
      <w:r w:rsidRPr="005728FF">
        <w:t xml:space="preserve"> led </w:t>
      </w:r>
      <w:r w:rsidR="00DD16F7">
        <w:t>controller</w:t>
      </w:r>
      <w:r w:rsidRPr="005728FF">
        <w:t xml:space="preserve">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51DC8363" w:rsidR="005728FF" w:rsidRDefault="005728FF" w:rsidP="005728FF">
      <w:pPr>
        <w:pStyle w:val="Paragraphedeliste"/>
        <w:numPr>
          <w:ilvl w:val="0"/>
          <w:numId w:val="39"/>
        </w:numPr>
        <w:rPr>
          <w:lang w:val="fr-FR"/>
        </w:rPr>
      </w:pPr>
      <w:r>
        <w:rPr>
          <w:lang w:val="fr-FR"/>
        </w:rPr>
        <w:t xml:space="preserve">Wi-Fi </w:t>
      </w:r>
      <w:r w:rsidR="008871BB">
        <w:rPr>
          <w:lang w:val="fr-FR"/>
        </w:rPr>
        <w:t>Station</w:t>
      </w:r>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24D2D626" w14:textId="1C554E4C" w:rsidR="000763D9" w:rsidRDefault="000763D9" w:rsidP="005728FF">
      <w:pPr>
        <w:pStyle w:val="Paragraphedeliste"/>
        <w:numPr>
          <w:ilvl w:val="0"/>
          <w:numId w:val="39"/>
        </w:numPr>
        <w:rPr>
          <w:lang w:val="fr-FR"/>
        </w:rPr>
      </w:pPr>
      <w:r>
        <w:rPr>
          <w:lang w:val="fr-FR"/>
        </w:rPr>
        <w:t>Button Manager</w:t>
      </w:r>
    </w:p>
    <w:p w14:paraId="66AAE207" w14:textId="0BF845FA" w:rsidR="000763D9" w:rsidRDefault="000763D9" w:rsidP="005728FF">
      <w:pPr>
        <w:pStyle w:val="Paragraphedeliste"/>
        <w:numPr>
          <w:ilvl w:val="0"/>
          <w:numId w:val="39"/>
        </w:numPr>
        <w:rPr>
          <w:lang w:val="fr-FR"/>
        </w:rPr>
      </w:pPr>
      <w:r>
        <w:rPr>
          <w:lang w:val="fr-FR"/>
        </w:rPr>
        <w:t>Led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bookmarkStart w:id="22" w:name="_Toc141687846"/>
      <w:r>
        <w:rPr>
          <w:rFonts w:eastAsia="Times New Roman"/>
          <w:lang w:val="fr-FR"/>
        </w:rPr>
        <w:t>Configuration file</w:t>
      </w:r>
      <w:bookmarkEnd w:id="22"/>
    </w:p>
    <w:p w14:paraId="35225E75" w14:textId="2019B07D" w:rsidR="00AC7901" w:rsidRPr="00AC7901" w:rsidRDefault="00AC7901" w:rsidP="00AC7901">
      <w:r w:rsidRPr="00AC7901">
        <w:t xml:space="preserve">The first thing the program needs to do is to read the configuration file. </w:t>
      </w:r>
      <w:r w:rsidR="006771BA" w:rsidRPr="006771BA">
        <w:t>If the SD card is not inserted, the configuration file is not present or not correctly formed. The program does not start</w:t>
      </w:r>
      <w:r w:rsidR="00D9203A">
        <w:t xml:space="preserve"> and the led on the button stays on</w:t>
      </w:r>
      <w:r w:rsidR="006771BA" w:rsidRPr="006771BA">
        <w:t>.</w:t>
      </w:r>
      <w:r w:rsidR="00D9203A">
        <w:t xml:space="preserve"> The leds powers off if the system started correctly.</w:t>
      </w:r>
    </w:p>
    <w:p w14:paraId="028E8786" w14:textId="541A6627" w:rsidR="00AC7901" w:rsidRPr="00AC7901" w:rsidRDefault="00AC7901" w:rsidP="00AC7901">
      <w:r w:rsidRPr="00AC7901">
        <w:t>The configuration file is a JSON file and contains the following configurations:</w:t>
      </w:r>
    </w:p>
    <w:p w14:paraId="30F1CB10" w14:textId="1308FFFC" w:rsidR="00AC7901" w:rsidRPr="00AC7901" w:rsidRDefault="00AC7901" w:rsidP="00AC7901">
      <w:pPr>
        <w:pStyle w:val="Paragraphedeliste"/>
        <w:numPr>
          <w:ilvl w:val="0"/>
          <w:numId w:val="40"/>
        </w:numPr>
      </w:pPr>
      <w:r w:rsidRPr="00AC7901">
        <w:t>Wi-Fi SSID and password</w:t>
      </w:r>
      <w:r w:rsidR="00D9203A">
        <w:t>.</w:t>
      </w:r>
    </w:p>
    <w:p w14:paraId="4708052C" w14:textId="030FDFCA"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w:t>
      </w:r>
      <w:r w:rsidR="00D9203A" w:rsidRPr="00AC7901">
        <w:t>redundancy.</w:t>
      </w:r>
    </w:p>
    <w:p w14:paraId="19BB4A18" w14:textId="5B51117B"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r w:rsidR="00D9203A">
        <w:t>.</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F4F2233"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w:t>
      </w:r>
      <w:r w:rsidR="006771BA">
        <w:t xml:space="preserve"> </w:t>
      </w:r>
      <w:r w:rsidR="006771BA">
        <w:fldChar w:fldCharType="begin"/>
      </w:r>
      <w:r w:rsidR="006771BA">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fldChar w:fldCharType="separate"/>
      </w:r>
      <w:r w:rsidR="006771BA" w:rsidRPr="006771BA">
        <w:rPr>
          <w:rFonts w:ascii="Calibri" w:hAnsi="Calibri" w:cs="Calibri"/>
        </w:rPr>
        <w:t>[9]</w:t>
      </w:r>
      <w:r w:rsidR="006771BA">
        <w:fldChar w:fldCharType="end"/>
      </w:r>
      <w:r w:rsidRPr="00AC03DD">
        <w:t xml:space="preserve"> provided by Zephy</w:t>
      </w:r>
      <w:r w:rsidR="006771BA">
        <w:t>r</w:t>
      </w:r>
      <w:r w:rsidRPr="00AC03DD">
        <w: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01FC3B6E" w14:textId="166A55B7" w:rsidR="002C58F2" w:rsidRDefault="002C58F2" w:rsidP="00AC03DD">
      <w:r w:rsidRPr="002C58F2">
        <w:rPr>
          <w:highlight w:val="yellow"/>
        </w:rPr>
        <w:t>SD SPI CONFIG</w:t>
      </w:r>
    </w:p>
    <w:p w14:paraId="53B83393" w14:textId="77777777" w:rsidR="00E544DB" w:rsidRDefault="002C58F2" w:rsidP="00E544DB">
      <w:pPr>
        <w:keepNext/>
        <w:jc w:val="center"/>
      </w:pPr>
      <w:r w:rsidRPr="002C58F2">
        <w:rPr>
          <w:noProof/>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6553BFF0" w:rsidR="002C58F2" w:rsidRDefault="00E544DB" w:rsidP="00E544DB">
      <w:pPr>
        <w:pStyle w:val="Lgende"/>
        <w:jc w:val="center"/>
      </w:pPr>
      <w:r>
        <w:t xml:space="preserve">Figure </w:t>
      </w:r>
      <w:r>
        <w:fldChar w:fldCharType="begin"/>
      </w:r>
      <w:r>
        <w:instrText xml:space="preserve"> SEQ Figure \* ARABIC </w:instrText>
      </w:r>
      <w:r>
        <w:fldChar w:fldCharType="separate"/>
      </w:r>
      <w:r w:rsidR="00EF546B">
        <w:rPr>
          <w:noProof/>
        </w:rPr>
        <w:t>17</w:t>
      </w:r>
      <w:r>
        <w:fldChar w:fldCharType="end"/>
      </w:r>
      <w:r>
        <w:t>: SD card configuration</w:t>
      </w:r>
    </w:p>
    <w:p w14:paraId="2B6C09F2" w14:textId="77777777" w:rsidR="002C58F2" w:rsidRDefault="002C58F2" w:rsidP="00AC03DD"/>
    <w:p w14:paraId="5FCA5A9F" w14:textId="77777777" w:rsidR="002C58F2" w:rsidRDefault="002C58F2" w:rsidP="00AC03DD"/>
    <w:p w14:paraId="1B0F1529" w14:textId="76596883" w:rsidR="0010126E" w:rsidRDefault="0010126E" w:rsidP="0010126E">
      <w:pPr>
        <w:pStyle w:val="Titre2"/>
        <w:rPr>
          <w:rFonts w:eastAsia="Times New Roman"/>
          <w:lang w:val="fr-FR"/>
        </w:rPr>
      </w:pPr>
      <w:bookmarkStart w:id="23" w:name="_Toc141687847"/>
      <w:r>
        <w:rPr>
          <w:rFonts w:eastAsia="Times New Roman"/>
          <w:lang w:val="fr-FR"/>
        </w:rPr>
        <w:lastRenderedPageBreak/>
        <w:t>CAN Controller</w:t>
      </w:r>
      <w:bookmarkEnd w:id="23"/>
    </w:p>
    <w:p w14:paraId="0B7E5612" w14:textId="77777777" w:rsidR="00D4312F" w:rsidRDefault="00D4312F" w:rsidP="00D4312F">
      <w:pPr>
        <w:keepNext/>
        <w:rPr>
          <w:lang w:val="en-US"/>
        </w:rPr>
      </w:pPr>
      <w:r w:rsidRPr="00D4312F">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Default="00E544DB" w:rsidP="002D294C">
      <w:pPr>
        <w:keepNext/>
        <w:jc w:val="center"/>
      </w:pPr>
      <w:r w:rsidRPr="00E544DB">
        <w:rPr>
          <w:noProof/>
        </w:rPr>
        <w:drawing>
          <wp:inline distT="0" distB="0" distL="0" distR="0" wp14:anchorId="0E29A6A2" wp14:editId="739C4FC2">
            <wp:extent cx="5188689" cy="3746815"/>
            <wp:effectExtent l="0" t="0" r="0" b="635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89929" cy="3747710"/>
                    </a:xfrm>
                    <a:prstGeom prst="rect">
                      <a:avLst/>
                    </a:prstGeom>
                    <a:noFill/>
                    <a:ln>
                      <a:noFill/>
                    </a:ln>
                  </pic:spPr>
                </pic:pic>
              </a:graphicData>
            </a:graphic>
          </wp:inline>
        </w:drawing>
      </w:r>
    </w:p>
    <w:p w14:paraId="693ACB4C" w14:textId="49FACC1B" w:rsidR="00E544DB" w:rsidRDefault="00E544DB" w:rsidP="00E544DB">
      <w:pPr>
        <w:pStyle w:val="Lgende"/>
        <w:jc w:val="center"/>
      </w:pPr>
      <w:r>
        <w:t xml:space="preserve">Figure </w:t>
      </w:r>
      <w:r>
        <w:fldChar w:fldCharType="begin"/>
      </w:r>
      <w:r>
        <w:instrText xml:space="preserve"> SEQ Figure \* ARABIC </w:instrText>
      </w:r>
      <w:r>
        <w:fldChar w:fldCharType="separate"/>
      </w:r>
      <w:r w:rsidR="00EF546B">
        <w:rPr>
          <w:noProof/>
        </w:rPr>
        <w:t>18</w:t>
      </w:r>
      <w:r>
        <w:fldChar w:fldCharType="end"/>
      </w:r>
      <w:r>
        <w:t>: CANBUS configuration</w:t>
      </w:r>
    </w:p>
    <w:p w14:paraId="6779D260" w14:textId="5C8FDACC" w:rsidR="002D294C" w:rsidRDefault="00D4312F" w:rsidP="002D294C">
      <w:r w:rsidRPr="00E544DB">
        <w:rPr>
          <w:lang w:val="en-US"/>
        </w:rPr>
        <w:t>The CAN Controller</w:t>
      </w:r>
      <w:r>
        <w:rPr>
          <w:lang w:val="en-US"/>
        </w:rPr>
        <w:t xml:space="preserve"> task</w:t>
      </w:r>
      <w:r w:rsidRPr="00E544DB">
        <w:rPr>
          <w:lang w:val="en-US"/>
        </w:rPr>
        <w:t xml:space="preserve"> is i</w:t>
      </w:r>
      <w:r>
        <w:rPr>
          <w:lang w:val="en-US"/>
        </w:rPr>
        <w:t xml:space="preserve">mplemented in an independent thread. </w:t>
      </w:r>
      <w:r w:rsidR="0033699D" w:rsidRPr="0033699D">
        <w:t xml:space="preserve">The code uses the CAN Controller library [10] provided by Zephyr. The system only needs to receive data. </w:t>
      </w:r>
      <w:r>
        <w:t>It</w:t>
      </w:r>
      <w:r w:rsidR="0033699D" w:rsidRPr="0033699D">
        <w:t xml:space="preserve"> sends no</w:t>
      </w:r>
      <w:r>
        <w:t>thing</w:t>
      </w:r>
      <w:r w:rsidR="0033699D" w:rsidRPr="0033699D">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Default="00D4312F" w:rsidP="00D4312F">
      <w:pPr>
        <w:keepNext/>
        <w:jc w:val="center"/>
      </w:pPr>
      <w:r w:rsidRPr="00D4312F">
        <w:rPr>
          <w:noProof/>
        </w:rPr>
        <w:lastRenderedPageBreak/>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3514F7EB" w:rsidR="00D4312F" w:rsidRDefault="00D4312F" w:rsidP="00D4312F">
      <w:pPr>
        <w:pStyle w:val="Lgende"/>
        <w:jc w:val="center"/>
      </w:pPr>
      <w:r>
        <w:t xml:space="preserve">Figure </w:t>
      </w:r>
      <w:r>
        <w:fldChar w:fldCharType="begin"/>
      </w:r>
      <w:r>
        <w:instrText xml:space="preserve"> SEQ Figure \* ARABIC </w:instrText>
      </w:r>
      <w:r>
        <w:fldChar w:fldCharType="separate"/>
      </w:r>
      <w:r w:rsidR="00EF546B">
        <w:rPr>
          <w:noProof/>
        </w:rPr>
        <w:t>19</w:t>
      </w:r>
      <w:r>
        <w:fldChar w:fldCharType="end"/>
      </w:r>
      <w:r>
        <w:t>: Can Controller Activity Diagram</w:t>
      </w:r>
    </w:p>
    <w:p w14:paraId="766758AD" w14:textId="77777777" w:rsidR="00EF546B" w:rsidRPr="00EF546B" w:rsidRDefault="00EF546B" w:rsidP="00EF546B"/>
    <w:p w14:paraId="6AB4A3BA" w14:textId="0B7021AF" w:rsidR="0056797C" w:rsidRDefault="0056797C" w:rsidP="0056797C">
      <w:r>
        <w:t>The library</w:t>
      </w:r>
      <w:r w:rsidR="000B2295">
        <w:t xml:space="preserve"> </w:t>
      </w:r>
      <w:r w:rsidR="000B2295">
        <w:fldChar w:fldCharType="begin"/>
      </w:r>
      <w:r w:rsidR="000B2295">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fldChar w:fldCharType="separate"/>
      </w:r>
      <w:r w:rsidR="000B2295" w:rsidRPr="000B2295">
        <w:rPr>
          <w:rFonts w:ascii="Calibri" w:hAnsi="Calibri" w:cs="Calibri"/>
        </w:rPr>
        <w:t>[10]</w:t>
      </w:r>
      <w:r w:rsidR="000B2295">
        <w:fldChar w:fldCharType="end"/>
      </w:r>
      <w:r>
        <w:t xml:space="preserve"> puts the received messages in a message queue. A filter needs to be set up to receive the data. As the system needs to receive all the messages, the mask is set to 0. </w:t>
      </w:r>
    </w:p>
    <w:p w14:paraId="07DD9BB5" w14:textId="22BD7E61" w:rsidR="00D4312F" w:rsidRDefault="0056797C" w:rsidP="0056797C">
      <w: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t xml:space="preserve"> The following diagram show how the data are stored when a CAN frame is received :</w:t>
      </w:r>
    </w:p>
    <w:p w14:paraId="527B4C0D" w14:textId="77777777" w:rsidR="00EF546B" w:rsidRDefault="00EF546B" w:rsidP="00DD16F7">
      <w:pPr>
        <w:keepNext/>
        <w:jc w:val="center"/>
      </w:pPr>
      <w:r w:rsidRPr="00EF546B">
        <w:rPr>
          <w:noProof/>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662FFABA" w:rsidR="00EF546B" w:rsidRDefault="00EF546B" w:rsidP="00EF546B">
      <w:pPr>
        <w:pStyle w:val="Lgende"/>
        <w:jc w:val="center"/>
      </w:pPr>
      <w:r>
        <w:t xml:space="preserve">Figure </w:t>
      </w:r>
      <w:r>
        <w:fldChar w:fldCharType="begin"/>
      </w:r>
      <w:r>
        <w:instrText xml:space="preserve"> SEQ Figure \* ARABIC </w:instrText>
      </w:r>
      <w:r>
        <w:fldChar w:fldCharType="separate"/>
      </w:r>
      <w:r>
        <w:rPr>
          <w:noProof/>
        </w:rPr>
        <w:t>20</w:t>
      </w:r>
      <w:r>
        <w:fldChar w:fldCharType="end"/>
      </w:r>
      <w:r>
        <w:t>: Can Receive Example</w:t>
      </w:r>
    </w:p>
    <w:p w14:paraId="06D5E8EC" w14:textId="77777777" w:rsidR="00EF546B" w:rsidRPr="00EF546B" w:rsidRDefault="00EF546B" w:rsidP="00EF546B"/>
    <w:p w14:paraId="3969EA42" w14:textId="072B3422" w:rsidR="0033699D" w:rsidRDefault="000B2295" w:rsidP="002D294C">
      <w:r w:rsidRPr="000B2295">
        <w:t>In this example, the box 34 of the sensor buffer contains the value of a voltage sensor. The message's ID is 0x123, and the value (0x4567) of the sensor is stored on two bytes, the bytes 1 and 2 of the CAN frame</w:t>
      </w:r>
      <w:r w:rsidR="00EF546B">
        <w:t>.</w:t>
      </w:r>
    </w:p>
    <w:p w14:paraId="374677C8" w14:textId="77777777" w:rsidR="000477E7" w:rsidRPr="002D294C" w:rsidRDefault="000477E7" w:rsidP="002D294C"/>
    <w:p w14:paraId="2CAB90F9" w14:textId="560AD614" w:rsidR="0010126E" w:rsidRPr="00EF546B" w:rsidRDefault="0010126E" w:rsidP="0010126E">
      <w:pPr>
        <w:pStyle w:val="Titre2"/>
        <w:rPr>
          <w:rFonts w:eastAsia="Times New Roman"/>
          <w:lang w:val="en-US"/>
        </w:rPr>
      </w:pPr>
      <w:bookmarkStart w:id="24" w:name="_Toc141687848"/>
      <w:r w:rsidRPr="00EF546B">
        <w:rPr>
          <w:rFonts w:eastAsia="Times New Roman"/>
          <w:lang w:val="en-US"/>
        </w:rPr>
        <w:t>GPS Controller</w:t>
      </w:r>
      <w:bookmarkEnd w:id="24"/>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2A37CC58"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D294C">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D294C" w:rsidRPr="002D294C">
        <w:rPr>
          <w:rFonts w:ascii="Calibri" w:hAnsi="Calibri" w:cs="Calibri"/>
        </w:rPr>
        <w:t>[11]</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0DD222F4" w:rsidR="00DF0BCC" w:rsidRDefault="008E0DA0" w:rsidP="008E0DA0">
      <w:pPr>
        <w:pStyle w:val="Lgende"/>
        <w:jc w:val="center"/>
      </w:pPr>
      <w:r>
        <w:t xml:space="preserve">Figure </w:t>
      </w:r>
      <w:r>
        <w:fldChar w:fldCharType="begin"/>
      </w:r>
      <w:r>
        <w:instrText xml:space="preserve"> SEQ Figure \* ARABIC </w:instrText>
      </w:r>
      <w:r>
        <w:fldChar w:fldCharType="separate"/>
      </w:r>
      <w:r w:rsidR="00EF546B">
        <w:rPr>
          <w:noProof/>
        </w:rPr>
        <w:t>21</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 xml:space="preserve">Then, the second set of parameters is the vehicle tracker preset available in the u-center2 software. This preset provides continuous tracking with a high position update rate, accuracy, and availability. </w:t>
      </w:r>
      <w:r w:rsidRPr="00AC0A47">
        <w:lastRenderedPageBreak/>
        <w:t>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6C04E5F" w:rsidR="00DF0BCC" w:rsidRDefault="008E0DA0" w:rsidP="002061DC">
      <w:pPr>
        <w:pStyle w:val="Lgende"/>
        <w:jc w:val="center"/>
      </w:pPr>
      <w:r>
        <w:t xml:space="preserve">Figure </w:t>
      </w:r>
      <w:r>
        <w:fldChar w:fldCharType="begin"/>
      </w:r>
      <w:r>
        <w:instrText xml:space="preserve"> SEQ Figure \* ARABIC </w:instrText>
      </w:r>
      <w:r>
        <w:fldChar w:fldCharType="separate"/>
      </w:r>
      <w:r w:rsidR="00EF546B">
        <w:rPr>
          <w:noProof/>
        </w:rPr>
        <w:t>22</w:t>
      </w:r>
      <w:r>
        <w:fldChar w:fldCharType="end"/>
      </w:r>
      <w:r>
        <w:t>: GPS Vehicle tracker configuration</w:t>
      </w:r>
    </w:p>
    <w:p w14:paraId="2EC817D2" w14:textId="7BF48D55" w:rsidR="008E0DA0" w:rsidRDefault="008E0DA0" w:rsidP="00DF0BCC">
      <w:r w:rsidRPr="008E0DA0">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375A4C2E" w:rsidR="00D0561B" w:rsidRDefault="008E0DA0" w:rsidP="00D0561B">
      <w:pPr>
        <w:pStyle w:val="Lgende"/>
        <w:jc w:val="center"/>
      </w:pPr>
      <w:r>
        <w:t xml:space="preserve">Figure </w:t>
      </w:r>
      <w:r>
        <w:fldChar w:fldCharType="begin"/>
      </w:r>
      <w:r>
        <w:instrText xml:space="preserve"> SEQ Figure \* ARABIC </w:instrText>
      </w:r>
      <w:r>
        <w:fldChar w:fldCharType="separate"/>
      </w:r>
      <w:r w:rsidR="00EF546B">
        <w:rPr>
          <w:noProof/>
        </w:rPr>
        <w:t>23</w:t>
      </w:r>
      <w:r>
        <w:fldChar w:fldCharType="end"/>
      </w:r>
      <w:r>
        <w:t>: GPS MSGOUT configuration</w:t>
      </w:r>
    </w:p>
    <w:p w14:paraId="78C33B4F" w14:textId="77777777" w:rsidR="00630880" w:rsidRPr="00630880" w:rsidRDefault="00630880" w:rsidP="00630880"/>
    <w:p w14:paraId="4520E920" w14:textId="2B86D097" w:rsidR="00D0561B" w:rsidRDefault="00630880" w:rsidP="00D0561B">
      <w:r w:rsidRPr="00630880">
        <w:t>The messages are sent to the nRF5340 using a UART bus. The GPS module uses the NMEA standard</w:t>
      </w:r>
      <w:r w:rsidR="00E7601E">
        <w:t xml:space="preserve"> </w:t>
      </w:r>
      <w:r w:rsidR="00E7601E">
        <w:fldChar w:fldCharType="begin"/>
      </w:r>
      <w:r w:rsidR="002D294C">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2D294C" w:rsidRPr="002D294C">
        <w:rPr>
          <w:rFonts w:ascii="Calibri" w:hAnsi="Calibri" w:cs="Calibri"/>
        </w:rPr>
        <w:t>[12]</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lastRenderedPageBreak/>
        <w:t>The GPS module uses the uart3 peripheral of the nRF5340. It uses a 9600 Baud rate. The overlay file contains the following configuration:</w:t>
      </w:r>
    </w:p>
    <w:p w14:paraId="2D7647AC" w14:textId="77777777" w:rsidR="00F078DD" w:rsidRDefault="00F078DD" w:rsidP="00F078DD">
      <w:pPr>
        <w:keepNext/>
        <w:jc w:val="center"/>
      </w:pPr>
      <w:r w:rsidRPr="00F078DD">
        <w:rPr>
          <w:noProof/>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59213EFD" w:rsidR="008E0DA0" w:rsidRDefault="00F078DD" w:rsidP="00F078DD">
      <w:pPr>
        <w:pStyle w:val="Lgende"/>
        <w:jc w:val="center"/>
      </w:pPr>
      <w:r>
        <w:t xml:space="preserve">Figure </w:t>
      </w:r>
      <w:r>
        <w:fldChar w:fldCharType="begin"/>
      </w:r>
      <w:r>
        <w:instrText xml:space="preserve"> SEQ Figure \* ARABIC </w:instrText>
      </w:r>
      <w:r>
        <w:fldChar w:fldCharType="separate"/>
      </w:r>
      <w:r w:rsidR="00EF546B">
        <w:rPr>
          <w:noProof/>
        </w:rPr>
        <w:t>24</w:t>
      </w:r>
      <w:r>
        <w:fldChar w:fldCharType="end"/>
      </w:r>
      <w:r>
        <w:t xml:space="preserve"> : GPS UART Configuration</w:t>
      </w:r>
    </w:p>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214E1167" w:rsidR="00070D15" w:rsidRDefault="00070D15" w:rsidP="00070D15">
      <w:pPr>
        <w:pStyle w:val="Lgende"/>
        <w:jc w:val="center"/>
      </w:pPr>
      <w:r>
        <w:t xml:space="preserve">Figure </w:t>
      </w:r>
      <w:r>
        <w:fldChar w:fldCharType="begin"/>
      </w:r>
      <w:r>
        <w:instrText xml:space="preserve"> SEQ Figure \* ARABIC </w:instrText>
      </w:r>
      <w:r>
        <w:fldChar w:fldCharType="separate"/>
      </w:r>
      <w:r w:rsidR="00EF546B">
        <w:rPr>
          <w:noProof/>
        </w:rPr>
        <w:t>25</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479B0B80" w:rsidR="007155E1" w:rsidRPr="007155E1" w:rsidRDefault="007155E1" w:rsidP="007155E1">
      <w:pPr>
        <w:rPr>
          <w:lang w:eastAsia="fr-CH"/>
        </w:rPr>
      </w:pPr>
      <w:r w:rsidRPr="007155E1">
        <w:rPr>
          <w:lang w:eastAsia="fr-CH"/>
        </w:rPr>
        <w:t xml:space="preserve">In this </w:t>
      </w:r>
      <w:r w:rsidR="000C31DD">
        <w:rPr>
          <w:lang w:eastAsia="fr-CH"/>
        </w:rPr>
        <w:t>RMC frame example</w:t>
      </w:r>
      <w:r w:rsidRPr="007155E1">
        <w:rPr>
          <w:lang w:eastAsia="fr-CH"/>
        </w:rPr>
        <w:t>, the coordinates are 37°23.2475N 12°158.3416W. The coordinates given by the module are in degree-arcminutes (</w:t>
      </w:r>
      <w:r w:rsidRPr="00D73D2E">
        <w:rPr>
          <w:i/>
          <w:iCs/>
          <w:lang w:eastAsia="fr-CH"/>
        </w:rPr>
        <w:t>ddmm.mmmm</w:t>
      </w:r>
      <w:r w:rsidRPr="007155E1">
        <w:rPr>
          <w:lang w:eastAsia="fr-CH"/>
        </w:rPr>
        <w:t xml:space="preserve"> for the latitude and </w:t>
      </w:r>
      <w:r w:rsidRPr="00D73D2E">
        <w:rPr>
          <w:i/>
          <w:iCs/>
          <w:lang w:eastAsia="fr-CH"/>
        </w:rPr>
        <w:t>dddmm.mmmm</w:t>
      </w:r>
      <w:r w:rsidRPr="007155E1">
        <w:rPr>
          <w:lang w:eastAsia="fr-CH"/>
        </w:rPr>
        <w:t xml:space="preserve">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1CDA28DA"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w:t>
      </w:r>
      <w:r w:rsidR="00EE487E">
        <w:rPr>
          <w:lang w:eastAsia="fr-CH"/>
        </w:rPr>
        <w:t>c</w:t>
      </w:r>
      <w:r w:rsidR="00EE487E">
        <w:rPr>
          <w:rStyle w:val="Appelnotedebasdep"/>
          <w:lang w:eastAsia="fr-CH"/>
        </w:rPr>
        <w:footnoteReference w:id="2"/>
      </w:r>
      <w:r w:rsidRPr="007155E1">
        <w:rPr>
          <w:lang w:eastAsia="fr-CH"/>
        </w:rPr>
        <w:t xml:space="preserve"> and one for the mantiss</w:t>
      </w:r>
      <w:r w:rsidR="00EE487E">
        <w:rPr>
          <w:lang w:eastAsia="fr-CH"/>
        </w:rPr>
        <w:t>a</w:t>
      </w:r>
      <w:r w:rsidR="00EE487E">
        <w:rPr>
          <w:rStyle w:val="Appelnotedebasdep"/>
          <w:lang w:eastAsia="fr-CH"/>
        </w:rPr>
        <w:footnoteReference w:id="3"/>
      </w:r>
      <w:r w:rsidRPr="007155E1">
        <w:rPr>
          <w:lang w:eastAsia="fr-CH"/>
        </w:rPr>
        <w:t xml:space="preserve">. Only the degree part is taken for the characteristic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0BCB49D3" w:rsidR="00EE487E" w:rsidRPr="00EE487E" w:rsidRDefault="00A215EF" w:rsidP="00A62B02">
      <w:pPr>
        <w:pStyle w:val="Lgende"/>
        <w:jc w:val="center"/>
      </w:pPr>
      <w:r>
        <w:t xml:space="preserve">Figure </w:t>
      </w:r>
      <w:r>
        <w:fldChar w:fldCharType="begin"/>
      </w:r>
      <w:r>
        <w:instrText xml:space="preserve"> SEQ Figure \* ARABIC </w:instrText>
      </w:r>
      <w:r>
        <w:fldChar w:fldCharType="separate"/>
      </w:r>
      <w:r w:rsidR="00EF546B">
        <w:rPr>
          <w:noProof/>
        </w:rPr>
        <w:t>26</w:t>
      </w:r>
      <w:r>
        <w:fldChar w:fldCharType="end"/>
      </w:r>
      <w:r>
        <w:t xml:space="preserve">: </w:t>
      </w:r>
      <w:r w:rsidR="009A12CE">
        <w:t>Conversion</w:t>
      </w:r>
      <w:r>
        <w:t xml:space="preserve"> of NMEA to decimal coordinates</w:t>
      </w:r>
    </w:p>
    <w:p w14:paraId="526A2215" w14:textId="146C0F43" w:rsidR="00D101E7" w:rsidRDefault="00D101E7" w:rsidP="00D101E7">
      <w:pPr>
        <w:pStyle w:val="Titre2"/>
        <w:rPr>
          <w:rFonts w:eastAsia="Times New Roman"/>
          <w:lang w:val="fr-FR"/>
        </w:rPr>
      </w:pPr>
      <w:bookmarkStart w:id="25" w:name="_Toc141687849"/>
      <w:r>
        <w:rPr>
          <w:rFonts w:eastAsia="Times New Roman"/>
          <w:lang w:val="fr-FR"/>
        </w:rPr>
        <w:lastRenderedPageBreak/>
        <w:t>Data Logger</w:t>
      </w:r>
      <w:bookmarkEnd w:id="25"/>
    </w:p>
    <w:p w14:paraId="77AC9B88" w14:textId="360107BB" w:rsidR="001209B3" w:rsidRDefault="00A414D9" w:rsidP="001209B3">
      <w:pPr>
        <w:rPr>
          <w:lang w:val="en-US"/>
        </w:rPr>
      </w:pPr>
      <w:r w:rsidRPr="00A414D9">
        <w:rPr>
          <w:lang w:val="en-US"/>
        </w:rPr>
        <w:t xml:space="preserve">The Data logger task records the measurement from the sensors on the SD card. </w:t>
      </w:r>
      <w:r w:rsidR="002C58F2">
        <w:rPr>
          <w:lang w:val="en-US"/>
        </w:rPr>
        <w:t xml:space="preserve">The system communicate with the SD card with the SPI bus. The configuration of the SPI is detailed in the Configuration File chapter. </w:t>
      </w:r>
      <w:r w:rsidRPr="00A414D9">
        <w:rPr>
          <w:lang w:val="en-US"/>
        </w:rPr>
        <w:t xml:space="preserve">The data from all the sensors </w:t>
      </w:r>
      <w:r>
        <w:rPr>
          <w:lang w:val="en-US"/>
        </w:rPr>
        <w:t xml:space="preserve">and the GPS </w:t>
      </w:r>
      <w:r w:rsidRPr="00A414D9">
        <w:rPr>
          <w:lang w:val="en-US"/>
        </w:rPr>
        <w:t xml:space="preserve">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w:t>
      </w:r>
      <w:r w:rsidRPr="003F1690">
        <w:rPr>
          <w:lang w:val="en-US"/>
        </w:rPr>
        <w:t>The system was successfully tested with 30 measurements on 12 CAN frames sent 40 times per second with a record frequency of 40 measurements per second.</w:t>
      </w:r>
      <w:r w:rsidR="003F1690">
        <w:rPr>
          <w:lang w:val="en-US"/>
        </w:rPr>
        <w:t xml:space="preserve"> More details about the maximum recording frequency are available in the test section.</w:t>
      </w:r>
    </w:p>
    <w:p w14:paraId="797C2FDB" w14:textId="304AA9D0" w:rsidR="00E81492" w:rsidRDefault="00E81492" w:rsidP="00E81492">
      <w:pPr>
        <w:rPr>
          <w:lang w:val="en-US"/>
        </w:rPr>
      </w:pPr>
      <w:r w:rsidRPr="001971CB">
        <w:rPr>
          <w:lang w:val="en-US"/>
        </w:rPr>
        <w:t xml:space="preserve">The </w:t>
      </w:r>
      <w:r>
        <w:rPr>
          <w:lang w:val="en-US"/>
        </w:rPr>
        <w:t>CSV</w:t>
      </w:r>
      <w:r w:rsidRPr="001971CB">
        <w:rPr>
          <w:lang w:val="en-US"/>
        </w:rPr>
        <w:t xml:space="preserve"> </w:t>
      </w:r>
      <w:r>
        <w:rPr>
          <w:lang w:val="en-US"/>
        </w:rPr>
        <w:t>file</w:t>
      </w:r>
      <w:r w:rsidRPr="001971CB">
        <w:rPr>
          <w:lang w:val="en-US"/>
        </w:rPr>
        <w:t xml:space="preserve"> </w:t>
      </w:r>
      <w:r>
        <w:rPr>
          <w:lang w:val="en-US"/>
        </w:rPr>
        <w:t>uses</w:t>
      </w:r>
      <w:r w:rsidRPr="001971CB">
        <w:rPr>
          <w:lang w:val="en-US"/>
        </w:rPr>
        <w:t xml:space="preserve">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14:paraId="0EE3BDE8" w14:textId="77777777" w:rsidTr="00E81492">
        <w:tc>
          <w:tcPr>
            <w:tcW w:w="2265" w:type="dxa"/>
          </w:tcPr>
          <w:p w14:paraId="3F0E3E08" w14:textId="28FAE537" w:rsidR="00E81492" w:rsidRDefault="00E81492" w:rsidP="00E81492">
            <w:pPr>
              <w:jc w:val="center"/>
              <w:rPr>
                <w:lang w:val="en-US"/>
              </w:rPr>
            </w:pPr>
            <w:r>
              <w:rPr>
                <w:lang w:val="en-US"/>
              </w:rPr>
              <w:t>Timestamp [</w:t>
            </w:r>
            <w:proofErr w:type="spellStart"/>
            <w:r>
              <w:rPr>
                <w:lang w:val="en-US"/>
              </w:rPr>
              <w:t>ms</w:t>
            </w:r>
            <w:proofErr w:type="spellEnd"/>
            <w:r>
              <w:rPr>
                <w:lang w:val="en-US"/>
              </w:rPr>
              <w:t>]</w:t>
            </w:r>
          </w:p>
        </w:tc>
        <w:tc>
          <w:tcPr>
            <w:tcW w:w="2265" w:type="dxa"/>
          </w:tcPr>
          <w:p w14:paraId="206E9765" w14:textId="0779E4D1" w:rsidR="00E81492" w:rsidRDefault="00E81492" w:rsidP="00E81492">
            <w:pPr>
              <w:jc w:val="center"/>
              <w:rPr>
                <w:lang w:val="en-US"/>
              </w:rPr>
            </w:pPr>
            <w:r>
              <w:rPr>
                <w:lang w:val="en-US"/>
              </w:rPr>
              <w:t>Sensor1</w:t>
            </w:r>
          </w:p>
        </w:tc>
        <w:tc>
          <w:tcPr>
            <w:tcW w:w="2266" w:type="dxa"/>
          </w:tcPr>
          <w:p w14:paraId="4DB2B30A" w14:textId="60CDD7CF" w:rsidR="00E81492" w:rsidRDefault="00E81492" w:rsidP="00E81492">
            <w:pPr>
              <w:jc w:val="center"/>
              <w:rPr>
                <w:lang w:val="en-US"/>
              </w:rPr>
            </w:pPr>
            <w:r>
              <w:rPr>
                <w:lang w:val="en-US"/>
              </w:rPr>
              <w:t>Sensor2</w:t>
            </w:r>
          </w:p>
        </w:tc>
        <w:tc>
          <w:tcPr>
            <w:tcW w:w="2266" w:type="dxa"/>
          </w:tcPr>
          <w:p w14:paraId="5B8B6D0F" w14:textId="4D498F4E" w:rsidR="00E81492" w:rsidRDefault="00E81492" w:rsidP="00E81492">
            <w:pPr>
              <w:jc w:val="center"/>
              <w:rPr>
                <w:lang w:val="en-US"/>
              </w:rPr>
            </w:pPr>
            <w:r>
              <w:rPr>
                <w:lang w:val="en-US"/>
              </w:rPr>
              <w:t>Sensor3</w:t>
            </w:r>
          </w:p>
        </w:tc>
      </w:tr>
      <w:tr w:rsidR="00E81492" w14:paraId="2B4CDE2A" w14:textId="77777777" w:rsidTr="00E81492">
        <w:tc>
          <w:tcPr>
            <w:tcW w:w="2265" w:type="dxa"/>
          </w:tcPr>
          <w:p w14:paraId="51F91E82" w14:textId="54296AA9" w:rsidR="00E81492" w:rsidRDefault="00E81492" w:rsidP="00E81492">
            <w:pPr>
              <w:jc w:val="center"/>
              <w:rPr>
                <w:lang w:val="en-US"/>
              </w:rPr>
            </w:pPr>
            <w:r>
              <w:rPr>
                <w:lang w:val="en-US"/>
              </w:rPr>
              <w:t>50</w:t>
            </w:r>
          </w:p>
        </w:tc>
        <w:tc>
          <w:tcPr>
            <w:tcW w:w="2265" w:type="dxa"/>
          </w:tcPr>
          <w:p w14:paraId="5D144807" w14:textId="07F5E830" w:rsidR="00E81492" w:rsidRDefault="00E81492" w:rsidP="00E81492">
            <w:pPr>
              <w:jc w:val="center"/>
              <w:rPr>
                <w:lang w:val="en-US"/>
              </w:rPr>
            </w:pPr>
            <w:r>
              <w:rPr>
                <w:lang w:val="en-US"/>
              </w:rPr>
              <w:t>10</w:t>
            </w:r>
          </w:p>
        </w:tc>
        <w:tc>
          <w:tcPr>
            <w:tcW w:w="2266" w:type="dxa"/>
          </w:tcPr>
          <w:p w14:paraId="6E1C1679" w14:textId="212D187F" w:rsidR="00E81492" w:rsidRDefault="00E81492" w:rsidP="00E81492">
            <w:pPr>
              <w:jc w:val="center"/>
              <w:rPr>
                <w:lang w:val="en-US"/>
              </w:rPr>
            </w:pPr>
            <w:r>
              <w:rPr>
                <w:lang w:val="en-US"/>
              </w:rPr>
              <w:t>34567</w:t>
            </w:r>
          </w:p>
        </w:tc>
        <w:tc>
          <w:tcPr>
            <w:tcW w:w="2266" w:type="dxa"/>
          </w:tcPr>
          <w:p w14:paraId="4697094E" w14:textId="2A50DFA3" w:rsidR="00E81492" w:rsidRDefault="00E81492" w:rsidP="00E81492">
            <w:pPr>
              <w:jc w:val="center"/>
              <w:rPr>
                <w:lang w:val="en-US"/>
              </w:rPr>
            </w:pPr>
            <w:r>
              <w:rPr>
                <w:lang w:val="en-US"/>
              </w:rPr>
              <w:t>156</w:t>
            </w:r>
          </w:p>
        </w:tc>
      </w:tr>
      <w:tr w:rsidR="00E81492" w14:paraId="291712F4" w14:textId="77777777" w:rsidTr="00E81492">
        <w:tc>
          <w:tcPr>
            <w:tcW w:w="2265" w:type="dxa"/>
          </w:tcPr>
          <w:p w14:paraId="3EF3A928" w14:textId="30D390AB" w:rsidR="00E81492" w:rsidRDefault="00E81492" w:rsidP="00E81492">
            <w:pPr>
              <w:jc w:val="center"/>
              <w:rPr>
                <w:lang w:val="en-US"/>
              </w:rPr>
            </w:pPr>
            <w:r>
              <w:rPr>
                <w:lang w:val="en-US"/>
              </w:rPr>
              <w:t>100</w:t>
            </w:r>
          </w:p>
        </w:tc>
        <w:tc>
          <w:tcPr>
            <w:tcW w:w="2265" w:type="dxa"/>
          </w:tcPr>
          <w:p w14:paraId="24AD2A57" w14:textId="381B6557" w:rsidR="00E81492" w:rsidRDefault="00E81492" w:rsidP="00E81492">
            <w:pPr>
              <w:jc w:val="center"/>
              <w:rPr>
                <w:lang w:val="en-US"/>
              </w:rPr>
            </w:pPr>
            <w:r>
              <w:rPr>
                <w:lang w:val="en-US"/>
              </w:rPr>
              <w:t>12</w:t>
            </w:r>
          </w:p>
        </w:tc>
        <w:tc>
          <w:tcPr>
            <w:tcW w:w="2266" w:type="dxa"/>
          </w:tcPr>
          <w:p w14:paraId="223E1809" w14:textId="0C5BCAA0" w:rsidR="00E81492" w:rsidRDefault="00E81492" w:rsidP="00E81492">
            <w:pPr>
              <w:jc w:val="center"/>
              <w:rPr>
                <w:lang w:val="en-US"/>
              </w:rPr>
            </w:pPr>
            <w:r>
              <w:rPr>
                <w:lang w:val="en-US"/>
              </w:rPr>
              <w:t>30678</w:t>
            </w:r>
          </w:p>
        </w:tc>
        <w:tc>
          <w:tcPr>
            <w:tcW w:w="2266" w:type="dxa"/>
          </w:tcPr>
          <w:p w14:paraId="432CCF3C" w14:textId="61BB266E" w:rsidR="00E81492" w:rsidRDefault="00E81492" w:rsidP="00E81492">
            <w:pPr>
              <w:jc w:val="center"/>
              <w:rPr>
                <w:lang w:val="en-US"/>
              </w:rPr>
            </w:pPr>
            <w:r>
              <w:rPr>
                <w:lang w:val="en-US"/>
              </w:rPr>
              <w:t>876</w:t>
            </w:r>
          </w:p>
        </w:tc>
      </w:tr>
      <w:tr w:rsidR="00E81492" w14:paraId="55A184AC" w14:textId="77777777" w:rsidTr="00E81492">
        <w:tc>
          <w:tcPr>
            <w:tcW w:w="2265" w:type="dxa"/>
          </w:tcPr>
          <w:p w14:paraId="753EF287" w14:textId="3354F052" w:rsidR="00E81492" w:rsidRDefault="00E81492" w:rsidP="00E81492">
            <w:pPr>
              <w:jc w:val="center"/>
              <w:rPr>
                <w:lang w:val="en-US"/>
              </w:rPr>
            </w:pPr>
            <w:r>
              <w:rPr>
                <w:lang w:val="en-US"/>
              </w:rPr>
              <w:t>150</w:t>
            </w:r>
          </w:p>
        </w:tc>
        <w:tc>
          <w:tcPr>
            <w:tcW w:w="2265" w:type="dxa"/>
          </w:tcPr>
          <w:p w14:paraId="0AEB27B9" w14:textId="373F4C86" w:rsidR="00E81492" w:rsidRDefault="00E81492" w:rsidP="00E81492">
            <w:pPr>
              <w:jc w:val="center"/>
              <w:rPr>
                <w:lang w:val="en-US"/>
              </w:rPr>
            </w:pPr>
            <w:r>
              <w:rPr>
                <w:lang w:val="en-US"/>
              </w:rPr>
              <w:t>15</w:t>
            </w:r>
          </w:p>
        </w:tc>
        <w:tc>
          <w:tcPr>
            <w:tcW w:w="2266" w:type="dxa"/>
          </w:tcPr>
          <w:p w14:paraId="7A5F8F4A" w14:textId="3052B85F" w:rsidR="00E81492" w:rsidRDefault="00E81492" w:rsidP="00E81492">
            <w:pPr>
              <w:jc w:val="center"/>
              <w:rPr>
                <w:lang w:val="en-US"/>
              </w:rPr>
            </w:pPr>
            <w:r>
              <w:rPr>
                <w:lang w:val="en-US"/>
              </w:rPr>
              <w:t>22344</w:t>
            </w:r>
          </w:p>
        </w:tc>
        <w:tc>
          <w:tcPr>
            <w:tcW w:w="2266" w:type="dxa"/>
          </w:tcPr>
          <w:p w14:paraId="3F08F4BB" w14:textId="67FAE2E0" w:rsidR="00E81492" w:rsidRDefault="00E81492" w:rsidP="003F1690">
            <w:pPr>
              <w:keepNext/>
              <w:jc w:val="center"/>
              <w:rPr>
                <w:lang w:val="en-US"/>
              </w:rPr>
            </w:pPr>
            <w:r>
              <w:rPr>
                <w:lang w:val="en-US"/>
              </w:rPr>
              <w:t>459</w:t>
            </w:r>
          </w:p>
        </w:tc>
      </w:tr>
    </w:tbl>
    <w:p w14:paraId="4DCE2C09" w14:textId="063FE792" w:rsidR="00E81492" w:rsidRDefault="003F1690" w:rsidP="003F1690">
      <w:pPr>
        <w:pStyle w:val="Lgende"/>
        <w:jc w:val="center"/>
        <w:rPr>
          <w:lang w:val="en-US"/>
        </w:rPr>
      </w:pPr>
      <w:r>
        <w:t xml:space="preserve">Table </w:t>
      </w:r>
      <w:r>
        <w:fldChar w:fldCharType="begin"/>
      </w:r>
      <w:r>
        <w:instrText xml:space="preserve"> SEQ Table \* ARABIC </w:instrText>
      </w:r>
      <w:r>
        <w:fldChar w:fldCharType="separate"/>
      </w:r>
      <w:r>
        <w:rPr>
          <w:noProof/>
        </w:rPr>
        <w:t>3</w:t>
      </w:r>
      <w:r>
        <w:fldChar w:fldCharType="end"/>
      </w:r>
      <w:r>
        <w:t>: CSV file structure</w:t>
      </w:r>
    </w:p>
    <w:p w14:paraId="594DE1C5" w14:textId="7A165F14" w:rsidR="003F1690" w:rsidRDefault="003F1690" w:rsidP="001209B3">
      <w:pPr>
        <w:rPr>
          <w:lang w:val="en-US"/>
        </w:rPr>
      </w:pPr>
      <w:r w:rsidRPr="003F1690">
        <w:rPr>
          <w:lang w:val="en-US"/>
        </w:rPr>
        <w:t>The button permits to start and stop the recording of the logs. When the led on the button is blinking, the recording is enabled.</w:t>
      </w:r>
    </w:p>
    <w:p w14:paraId="5042531F" w14:textId="4043B6B0" w:rsidR="006403FB" w:rsidRDefault="006403FB" w:rsidP="001209B3">
      <w:pPr>
        <w:rPr>
          <w:lang w:val="en-US"/>
        </w:rPr>
      </w:pPr>
      <w:r w:rsidRPr="006403FB">
        <w:rPr>
          <w:lang w:val="en-US"/>
        </w:rPr>
        <w:t>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w:t>
      </w:r>
      <w:r>
        <w:rPr>
          <w:lang w:val="en-US"/>
        </w:rPr>
        <w:t xml:space="preserve"> </w:t>
      </w:r>
    </w:p>
    <w:p w14:paraId="5635B633" w14:textId="1D708CEA" w:rsidR="006403FB" w:rsidRDefault="006403FB" w:rsidP="006403FB">
      <w:r>
        <w:t>The following diagram shows how the Data Logger works:</w:t>
      </w:r>
    </w:p>
    <w:p w14:paraId="53E6CBAA" w14:textId="77777777" w:rsidR="006403FB" w:rsidRDefault="006403FB" w:rsidP="006403FB">
      <w:pPr>
        <w:keepNext/>
      </w:pPr>
      <w:r w:rsidRPr="006403FB">
        <w:rPr>
          <w:noProof/>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457CC76E" w:rsidR="006403FB" w:rsidRDefault="006403FB" w:rsidP="006403FB">
      <w:pPr>
        <w:pStyle w:val="Lgende"/>
        <w:jc w:val="center"/>
      </w:pPr>
      <w:r>
        <w:t xml:space="preserve">Figure </w:t>
      </w:r>
      <w:r>
        <w:fldChar w:fldCharType="begin"/>
      </w:r>
      <w:r>
        <w:instrText xml:space="preserve"> SEQ Figure \* ARABIC </w:instrText>
      </w:r>
      <w:r>
        <w:fldChar w:fldCharType="separate"/>
      </w:r>
      <w:r w:rsidR="00EF546B">
        <w:rPr>
          <w:noProof/>
        </w:rPr>
        <w:t>27</w:t>
      </w:r>
      <w:r>
        <w:fldChar w:fldCharType="end"/>
      </w:r>
      <w:r>
        <w:t>: Data Logger Activity Diagram</w:t>
      </w:r>
    </w:p>
    <w:p w14:paraId="34ECEA58" w14:textId="77777777" w:rsidR="00F47D81" w:rsidRPr="00F47D81" w:rsidRDefault="00F47D81" w:rsidP="00F47D81"/>
    <w:p w14:paraId="32A431C2" w14:textId="4A90E29B" w:rsidR="00DD3DA5" w:rsidRDefault="00DD3DA5" w:rsidP="00F47D81">
      <w:r>
        <w:t xml:space="preserve">The code uses the File System library </w:t>
      </w:r>
      <w:r>
        <w:fldChar w:fldCharType="begin"/>
      </w:r>
      <w:r w:rsidR="002D294C">
        <w:instrText xml:space="preserve"> ADDIN ZOTERO_ITEM CSL_CITATION {"citationID":"4ETmnkZh","properties":{"formattedCitation":"[13]","plainCitation":"[13]","noteIndex":0},"citationItems":[{"id":78,"uris":["http://zotero.org/users/11814890/items/MQZP6VQC"],"itemData":{"id":78,"type":"webpage","title":"File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fldChar w:fldCharType="separate"/>
      </w:r>
      <w:r w:rsidR="002D294C" w:rsidRPr="002D294C">
        <w:rPr>
          <w:rFonts w:ascii="Calibri" w:hAnsi="Calibri" w:cs="Calibri"/>
        </w:rPr>
        <w:t>[13]</w:t>
      </w:r>
      <w:r>
        <w:fldChar w:fldCharType="end"/>
      </w:r>
      <w:r>
        <w:t xml:space="preserve"> provided by Zephyr to work with the SD card.</w:t>
      </w:r>
    </w:p>
    <w:p w14:paraId="2E2019B7" w14:textId="7C38C692" w:rsidR="00F47D81" w:rsidRDefault="00F47D81" w:rsidP="00F47D81">
      <w:r w:rsidRPr="000E1A8D">
        <w:t xml:space="preserve">During the initialization, the maximum length of </w:t>
      </w:r>
      <w:r>
        <w:t xml:space="preserve">a line </w:t>
      </w:r>
      <w:r w:rsidRPr="000E1A8D">
        <w:t xml:space="preserve">is calculated. This length is then used when </w:t>
      </w:r>
      <w:r>
        <w:t>a line</w:t>
      </w:r>
      <w:r w:rsidRPr="000E1A8D">
        <w:t xml:space="preserve"> is created. Then the timer that periodically </w:t>
      </w:r>
      <w:r>
        <w:t>calls the Data Logger</w:t>
      </w:r>
      <w:r w:rsidRPr="000E1A8D">
        <w:t xml:space="preserve"> is started. The system uses a timer provided by the Zephyr environment</w:t>
      </w:r>
      <w:r>
        <w:t xml:space="preserve"> </w:t>
      </w:r>
      <w:r>
        <w:fldChar w:fldCharType="begin"/>
      </w:r>
      <w:r w:rsidR="002D294C">
        <w:instrText xml:space="preserve"> ADDIN ZOTERO_ITEM CSL_CITATION {"citationID":"rX8zi8u4","properties":{"formattedCitation":"[14]","plainCitation":"[14]","noteIndex":0},"citationItems":[{"id":68,"uris":["http://zotero.org/users/11814890/items/FKEV5YLS"],"itemData":{"id":68,"type":"webpage","title":"Timers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fldChar w:fldCharType="separate"/>
      </w:r>
      <w:r w:rsidR="002D294C" w:rsidRPr="002D294C">
        <w:rPr>
          <w:rFonts w:ascii="Calibri" w:hAnsi="Calibri" w:cs="Calibri"/>
        </w:rPr>
        <w:t>[14]</w:t>
      </w:r>
      <w:r>
        <w:fldChar w:fldCharType="end"/>
      </w:r>
      <w:r>
        <w:t xml:space="preserve">. </w:t>
      </w:r>
    </w:p>
    <w:p w14:paraId="4362DDE1" w14:textId="2265A6AC" w:rsidR="00F47D81" w:rsidRDefault="00F47D81" w:rsidP="00F47D81">
      <w:r w:rsidRPr="00BA4C34">
        <w:t>In the timer interruption</w:t>
      </w:r>
      <w:r>
        <w:t xml:space="preserve"> and the button callback method</w:t>
      </w:r>
      <w:r w:rsidRPr="00BA4C34">
        <w:t>, work</w:t>
      </w:r>
      <w:r w:rsidR="00BB5B6C">
        <w:t>s</w:t>
      </w:r>
      <w:r>
        <w:t xml:space="preserve"> </w:t>
      </w:r>
      <w:r>
        <w:fldChar w:fldCharType="begin"/>
      </w:r>
      <w:r w:rsidR="002D294C">
        <w:instrText xml:space="preserve"> ADDIN ZOTERO_ITEM CSL_CITATION {"citationID":"RkIRlFCE","properties":{"formattedCitation":"[15]","plainCitation":"[15]","noteIndex":0},"citationItems":[{"id":70,"uris":["http://zotero.org/users/11814890/items/KCYH4DHA"],"itemData":{"id":70,"type":"webpage","title":"Workqueue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2D294C" w:rsidRPr="002D294C">
        <w:rPr>
          <w:rFonts w:ascii="Calibri" w:hAnsi="Calibri" w:cs="Calibri"/>
        </w:rPr>
        <w:t>[15]</w:t>
      </w:r>
      <w:r>
        <w:fldChar w:fldCharType="end"/>
      </w:r>
      <w:r w:rsidRPr="00BA4C34">
        <w:t xml:space="preserve"> that call the function</w:t>
      </w:r>
      <w:r w:rsidR="00BB5B6C">
        <w:t xml:space="preserve">s are </w:t>
      </w:r>
      <w:r w:rsidRPr="00BA4C34">
        <w:t>submitted. Using a work</w:t>
      </w:r>
      <w:r>
        <w:t xml:space="preserve"> </w:t>
      </w:r>
      <w:r w:rsidRPr="00BA4C34">
        <w:t>object</w:t>
      </w:r>
      <w:r w:rsidR="00BB5B6C">
        <w:t xml:space="preserve">s </w:t>
      </w:r>
      <w:r w:rsidR="00BB5B6C">
        <w:fldChar w:fldCharType="begin"/>
      </w:r>
      <w:r w:rsidR="002D294C">
        <w:instrText xml:space="preserve"> ADDIN ZOTERO_ITEM CSL_CITATION {"citationID":"lKo9oAYC","properties":{"formattedCitation":"[15]","plainCitation":"[15]","noteIndex":0},"citationItems":[{"id":70,"uris":["http://zotero.org/users/11814890/items/KCYH4DHA"],"itemData":{"id":70,"type":"webpage","title":"Workqueue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2D294C" w:rsidRPr="002D294C">
        <w:rPr>
          <w:rFonts w:ascii="Calibri" w:hAnsi="Calibri" w:cs="Calibri"/>
        </w:rPr>
        <w:t>[15]</w:t>
      </w:r>
      <w:r w:rsidR="00BB5B6C">
        <w:fldChar w:fldCharType="end"/>
      </w:r>
      <w:r w:rsidRPr="00BA4C34">
        <w:t xml:space="preserve"> permits spending as little time as possible in the interruption to avoid interrupting high-priority processes.</w:t>
      </w:r>
    </w:p>
    <w:p w14:paraId="18EDF0A6" w14:textId="34840FFB" w:rsidR="00823B26" w:rsidRDefault="00823B26" w:rsidP="00823B26">
      <w:r>
        <w:t>When the recording is started, the SD card is mounted, and a new file is created and opened.</w:t>
      </w:r>
      <w:r w:rsidR="00E44C00">
        <w:t xml:space="preserve"> </w:t>
      </w:r>
      <w:r>
        <w:t>The first line of the CSV is written. It contains the name of all the sensors. Then the timestamp variable is set to 0.When the recording is stopped, the file is closed, and the SD card is unmounted.</w:t>
      </w:r>
    </w:p>
    <w:p w14:paraId="4081705E" w14:textId="169ACE9E" w:rsidR="00E44C00" w:rsidRDefault="00E44C00" w:rsidP="00823B26">
      <w:r>
        <w:t>The name of the file is </w:t>
      </w:r>
      <w:r>
        <w:rPr>
          <w:rStyle w:val="Accentuation"/>
          <w:color w:val="0E101A"/>
        </w:rPr>
        <w:t>LOG_XXXX.CSV</w:t>
      </w:r>
      <w:r>
        <w:t xml:space="preserve">. XXXX is a number that is incremented for every new file. The number is saved in the flash memory to avoid restarting at 0 when the system is powered off. The NVS </w:t>
      </w:r>
      <w:r>
        <w:lastRenderedPageBreak/>
        <w:t xml:space="preserve">library </w:t>
      </w:r>
      <w:r>
        <w:fldChar w:fldCharType="begin"/>
      </w:r>
      <w:r>
        <w:instrText xml:space="preserve"> ADDIN ZOTERO_ITEM CSL_CITATION {"citationID":"G9KsviZi","properties":{"formattedCitation":"[16]","plainCitation":"[16]","noteIndex":0},"citationItems":[{"id":84,"uris":["http://zotero.org/users/11814890/items/NLYTCUTR"],"itemData":{"id":84,"type":"webpage","title":"Non-Volatile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fldChar w:fldCharType="separate"/>
      </w:r>
      <w:r w:rsidRPr="00E44C00">
        <w:rPr>
          <w:rFonts w:ascii="Calibri" w:hAnsi="Calibri" w:cs="Calibri"/>
        </w:rPr>
        <w:t>[16]</w:t>
      </w:r>
      <w:r>
        <w:fldChar w:fldCharType="end"/>
      </w:r>
      <w:r>
        <w:t xml:space="preserve"> </w:t>
      </w:r>
      <w:r>
        <w:t>from Zephyr is used to store the number in the flash memory. Every time a new file is created, the number is read from the memory, incremented, and rewritten on the memory.</w:t>
      </w:r>
    </w:p>
    <w:p w14:paraId="7B265102" w14:textId="74FAA253" w:rsidR="00893591" w:rsidRDefault="00405F52" w:rsidP="00405F52">
      <w:r>
        <w:t xml:space="preserve">In the periodic function, if the recording is enabled, a line is formed with the values from the sensor buffer, GPS buffer and timestamp variable. Mutexes </w:t>
      </w:r>
      <w:r w:rsidR="00443AB8">
        <w:fldChar w:fldCharType="begin"/>
      </w:r>
      <w:r w:rsidR="00E44C00">
        <w:instrText xml:space="preserve"> ADDIN ZOTERO_ITEM CSL_CITATION {"citationID":"SDzE2lEY","properties":{"formattedCitation":"[17]","plainCitation":"[17]","noteIndex":0},"citationItems":[{"id":76,"uris":["http://zotero.org/users/11814890/items/ZJC7LALS"],"itemData":{"id":76,"type":"webpage","title":"Mutexes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E44C00" w:rsidRPr="00E44C00">
        <w:rPr>
          <w:rFonts w:ascii="Calibri" w:hAnsi="Calibri" w:cs="Calibri"/>
        </w:rPr>
        <w:t>[17]</w:t>
      </w:r>
      <w:r w:rsidR="00443AB8">
        <w:fldChar w:fldCharType="end"/>
      </w:r>
      <w:r w:rsidR="00443AB8">
        <w:t xml:space="preserve"> </w:t>
      </w:r>
      <w:r>
        <w:t>protect the buffers, as they are used in different threads. The line is then appended in the file and the timestamp variable is incremented</w:t>
      </w:r>
      <w:r w:rsidR="00972C5C">
        <w:t>.</w:t>
      </w:r>
      <w:r w:rsidR="00777D05">
        <w:t xml:space="preserve"> </w:t>
      </w:r>
    </w:p>
    <w:p w14:paraId="059F3388" w14:textId="0A47511F" w:rsidR="006403FB" w:rsidRPr="006403FB" w:rsidRDefault="00893591" w:rsidP="001209B3">
      <w:r w:rsidRPr="00893591">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A414D9" w:rsidRDefault="00CD0992" w:rsidP="001209B3">
      <w:pPr>
        <w:rPr>
          <w:lang w:val="en-US"/>
        </w:rPr>
      </w:pPr>
    </w:p>
    <w:p w14:paraId="4CE57A72" w14:textId="4D1FA783" w:rsidR="0010126E" w:rsidRPr="003F1690" w:rsidRDefault="0010126E" w:rsidP="0010126E">
      <w:pPr>
        <w:pStyle w:val="Titre2"/>
        <w:rPr>
          <w:rFonts w:eastAsia="Times New Roman"/>
          <w:lang w:val="en-US"/>
        </w:rPr>
      </w:pPr>
      <w:bookmarkStart w:id="26" w:name="_Toc141687850"/>
      <w:r>
        <w:rPr>
          <w:rFonts w:eastAsia="Times New Roman"/>
          <w:lang w:val="fr-FR"/>
        </w:rPr>
        <w:t>Data Sender</w:t>
      </w:r>
      <w:bookmarkEnd w:id="26"/>
    </w:p>
    <w:p w14:paraId="661DA2EF" w14:textId="01FD2633" w:rsidR="00D73D2E" w:rsidRDefault="00D74251" w:rsidP="00691866">
      <w:pPr>
        <w:rPr>
          <w:lang w:val="en-US"/>
        </w:rPr>
      </w:pPr>
      <w:r w:rsidRPr="00D74251">
        <w:rPr>
          <w:lang w:val="en-US"/>
        </w:rPr>
        <w:t xml:space="preserve">The Data Sender </w:t>
      </w:r>
      <w:r w:rsidR="001209B3">
        <w:rPr>
          <w:lang w:val="en-US"/>
        </w:rPr>
        <w:t>t</w:t>
      </w:r>
      <w:r w:rsidRPr="00D74251">
        <w:rPr>
          <w:lang w:val="en-US"/>
        </w:rPr>
        <w:t>ask sends the data from the sensor</w:t>
      </w:r>
      <w:r w:rsidR="001209B3">
        <w:rPr>
          <w:lang w:val="en-US"/>
        </w:rPr>
        <w:t>s</w:t>
      </w:r>
      <w:r w:rsidRPr="00D74251">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Pr>
          <w:lang w:val="en-US"/>
        </w:rPr>
        <w:t xml:space="preserve"> by the Data Logger</w:t>
      </w:r>
      <w:r w:rsidRPr="00D74251">
        <w:rPr>
          <w:lang w:val="en-US"/>
        </w:rPr>
        <w:t xml:space="preserve"> are designed for higher frequencies</w:t>
      </w:r>
      <w:r w:rsidR="00D73D2E">
        <w:rPr>
          <w:lang w:val="en-US"/>
        </w:rPr>
        <w:t>.</w:t>
      </w:r>
      <w:r w:rsidR="00CD0992">
        <w:rPr>
          <w:lang w:val="en-US"/>
        </w:rPr>
        <w:t xml:space="preserve"> </w:t>
      </w:r>
    </w:p>
    <w:p w14:paraId="020B271C" w14:textId="2ACCCE9B" w:rsidR="00554E12" w:rsidRDefault="00554E12" w:rsidP="00691866">
      <w:pPr>
        <w:rPr>
          <w:lang w:val="en-US"/>
        </w:rPr>
      </w:pPr>
      <w:r w:rsidRPr="00554E12">
        <w:rPr>
          <w:lang w:val="en-US"/>
        </w:rPr>
        <w:t xml:space="preserve">The Data Sender </w:t>
      </w:r>
      <w:r w:rsidR="00AC713D">
        <w:rPr>
          <w:lang w:val="en-US"/>
        </w:rPr>
        <w:t>t</w:t>
      </w:r>
      <w:r w:rsidRPr="00554E12">
        <w:rPr>
          <w:lang w:val="en-US"/>
        </w:rPr>
        <w:t xml:space="preserve">ask </w:t>
      </w:r>
      <w:r w:rsidR="00AC713D">
        <w:rPr>
          <w:lang w:val="en-US"/>
        </w:rPr>
        <w:t>is periodically called by a timer. T</w:t>
      </w:r>
      <w:r w:rsidR="00344AEC">
        <w:rPr>
          <w:lang w:val="en-US"/>
        </w:rPr>
        <w:t>he task</w:t>
      </w:r>
      <w:r w:rsidR="00AC713D">
        <w:rPr>
          <w:lang w:val="en-US"/>
        </w:rPr>
        <w:t xml:space="preserve"> </w:t>
      </w:r>
      <w:r w:rsidRPr="00554E12">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Pr>
          <w:lang w:val="en-US"/>
        </w:rPr>
        <w:t xml:space="preserve">The message is then added to </w:t>
      </w:r>
      <w:r w:rsidR="000D6B96">
        <w:rPr>
          <w:lang w:val="en-US"/>
        </w:rPr>
        <w:t>a</w:t>
      </w:r>
      <w:r w:rsidR="00EA292C">
        <w:rPr>
          <w:lang w:val="en-US"/>
        </w:rPr>
        <w:t xml:space="preserve"> queue</w:t>
      </w:r>
      <w:r w:rsidR="000D6B96">
        <w:rPr>
          <w:lang w:val="en-US"/>
        </w:rPr>
        <w:t xml:space="preserve"> which is read by the UDP Client</w:t>
      </w:r>
      <w:r w:rsidR="00EA292C">
        <w:rPr>
          <w:lang w:val="en-US"/>
        </w:rPr>
        <w:t>.</w:t>
      </w:r>
    </w:p>
    <w:p w14:paraId="476E1DCE" w14:textId="7F010B74" w:rsidR="00D73D2E" w:rsidRDefault="001971CB" w:rsidP="00691866">
      <w:pPr>
        <w:rPr>
          <w:lang w:val="en-US"/>
        </w:rPr>
      </w:pPr>
      <w:r w:rsidRPr="001971CB">
        <w:rPr>
          <w:lang w:val="en-US"/>
        </w:rPr>
        <w:t xml:space="preserve">The JSON string </w:t>
      </w:r>
      <w:r>
        <w:rPr>
          <w:lang w:val="en-US"/>
        </w:rPr>
        <w:t>uses</w:t>
      </w:r>
      <w:r w:rsidRPr="001971CB">
        <w:rPr>
          <w:lang w:val="en-US"/>
        </w:rPr>
        <w:t xml:space="preserve"> the following structure:</w:t>
      </w:r>
    </w:p>
    <w:p w14:paraId="3E11CCB6" w14:textId="77777777" w:rsidR="00F078DD" w:rsidRDefault="00F078DD" w:rsidP="00F078DD">
      <w:pPr>
        <w:keepNext/>
        <w:jc w:val="center"/>
      </w:pPr>
      <w:r w:rsidRPr="00F078DD">
        <w:rPr>
          <w:noProof/>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14ADF298" w:rsidR="001971CB" w:rsidRDefault="00F078DD" w:rsidP="001971CB">
      <w:pPr>
        <w:pStyle w:val="Lgende"/>
        <w:jc w:val="center"/>
      </w:pPr>
      <w:bookmarkStart w:id="27" w:name="_Ref141260818"/>
      <w:r>
        <w:t xml:space="preserve">Figure </w:t>
      </w:r>
      <w:r>
        <w:fldChar w:fldCharType="begin"/>
      </w:r>
      <w:r>
        <w:instrText xml:space="preserve"> SEQ Figure \* ARABIC </w:instrText>
      </w:r>
      <w:r>
        <w:fldChar w:fldCharType="separate"/>
      </w:r>
      <w:r w:rsidR="00EF546B">
        <w:rPr>
          <w:noProof/>
        </w:rPr>
        <w:t>28</w:t>
      </w:r>
      <w:r>
        <w:fldChar w:fldCharType="end"/>
      </w:r>
      <w:bookmarkEnd w:id="27"/>
      <w:r>
        <w:t>: Live Data Structure</w:t>
      </w:r>
    </w:p>
    <w:p w14:paraId="4ECFAEA6" w14:textId="4B5B407D" w:rsidR="00EA292C" w:rsidRDefault="00EA292C" w:rsidP="00EA292C">
      <w:r>
        <w:t xml:space="preserve">The following </w:t>
      </w:r>
      <w:r w:rsidR="006403FB">
        <w:t>d</w:t>
      </w:r>
      <w:r>
        <w:t>iagram shows how the Data Sender works:</w:t>
      </w:r>
    </w:p>
    <w:p w14:paraId="3E0148DC" w14:textId="77777777" w:rsidR="000D6B96" w:rsidRDefault="000D6B96" w:rsidP="000D6B96">
      <w:pPr>
        <w:keepNext/>
        <w:jc w:val="center"/>
      </w:pPr>
      <w:r w:rsidRPr="000D6B96">
        <w:rPr>
          <w:noProof/>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0EF9188A" w:rsidR="00EA292C" w:rsidRDefault="000D6B96" w:rsidP="000D6B96">
      <w:pPr>
        <w:pStyle w:val="Lgende"/>
        <w:jc w:val="center"/>
      </w:pPr>
      <w:r>
        <w:t xml:space="preserve">Figure </w:t>
      </w:r>
      <w:r>
        <w:fldChar w:fldCharType="begin"/>
      </w:r>
      <w:r>
        <w:instrText xml:space="preserve"> SEQ Figure \* ARABIC </w:instrText>
      </w:r>
      <w:r>
        <w:fldChar w:fldCharType="separate"/>
      </w:r>
      <w:r w:rsidR="00EF546B">
        <w:rPr>
          <w:noProof/>
        </w:rPr>
        <w:t>29</w:t>
      </w:r>
      <w:r>
        <w:fldChar w:fldCharType="end"/>
      </w:r>
      <w:r>
        <w:t>: Data Sender Activity Diagram</w:t>
      </w:r>
    </w:p>
    <w:p w14:paraId="1FCAA2C0" w14:textId="77777777" w:rsidR="001A613A" w:rsidRPr="001A613A" w:rsidRDefault="001A613A" w:rsidP="001A613A"/>
    <w:p w14:paraId="6209831E" w14:textId="79E67AA6" w:rsidR="001971CB" w:rsidRDefault="000E1A8D" w:rsidP="001971CB">
      <w:r w:rsidRPr="000E1A8D">
        <w:t>During the initialization, the maximum length of the message is calculated. This length is then used when the message is created. Then the timer that periodically sends the data is started. The system uses a timer provided by the Zephyr environment</w:t>
      </w:r>
      <w:r>
        <w:t xml:space="preserve"> </w:t>
      </w:r>
      <w:r w:rsidR="00EA292C">
        <w:fldChar w:fldCharType="begin"/>
      </w:r>
      <w:r w:rsidR="002D294C">
        <w:instrText xml:space="preserve"> ADDIN ZOTERO_ITEM CSL_CITATION {"citationID":"IeEaTRQc","properties":{"formattedCitation":"[14]","plainCitation":"[14]","noteIndex":0},"citationItems":[{"id":68,"uris":["http://zotero.org/users/11814890/items/FKEV5YLS"],"itemData":{"id":68,"type":"webpage","title":"Timers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fldChar w:fldCharType="separate"/>
      </w:r>
      <w:r w:rsidR="002D294C" w:rsidRPr="002D294C">
        <w:rPr>
          <w:rFonts w:ascii="Calibri" w:hAnsi="Calibri" w:cs="Calibri"/>
        </w:rPr>
        <w:t>[14]</w:t>
      </w:r>
      <w:r w:rsidR="00EA292C">
        <w:fldChar w:fldCharType="end"/>
      </w:r>
      <w:r w:rsidR="00EA292C">
        <w:t>.</w:t>
      </w:r>
    </w:p>
    <w:p w14:paraId="3F7B79EB" w14:textId="1783F775" w:rsidR="001971CB" w:rsidRDefault="00BA4C34" w:rsidP="001971CB">
      <w:r w:rsidRPr="00BA4C34">
        <w:t>In the timer interruption, a work</w:t>
      </w:r>
      <w:r>
        <w:t xml:space="preserve"> </w:t>
      </w:r>
      <w:r>
        <w:fldChar w:fldCharType="begin"/>
      </w:r>
      <w:r w:rsidR="002D294C">
        <w:instrText xml:space="preserve"> ADDIN ZOTERO_ITEM CSL_CITATION {"citationID":"Iox6BZtc","properties":{"formattedCitation":"[15]","plainCitation":"[15]","noteIndex":0},"citationItems":[{"id":70,"uris":["http://zotero.org/users/11814890/items/KCYH4DHA"],"itemData":{"id":70,"type":"webpage","title":"Workqueue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fldChar w:fldCharType="separate"/>
      </w:r>
      <w:r w:rsidR="002D294C" w:rsidRPr="002D294C">
        <w:rPr>
          <w:rFonts w:ascii="Calibri" w:hAnsi="Calibri" w:cs="Calibri"/>
        </w:rPr>
        <w:t>[15]</w:t>
      </w:r>
      <w:r>
        <w:fldChar w:fldCharType="end"/>
      </w:r>
      <w:r w:rsidRPr="00BA4C34">
        <w:t xml:space="preserve"> that calls the periodic function is submitted. Using a work</w:t>
      </w:r>
      <w:r>
        <w:t xml:space="preserve"> </w:t>
      </w:r>
      <w:r w:rsidRPr="00BA4C34">
        <w:t xml:space="preserve">object </w:t>
      </w:r>
      <w:r w:rsidR="00BB5B6C">
        <w:fldChar w:fldCharType="begin"/>
      </w:r>
      <w:r w:rsidR="002D294C">
        <w:instrText xml:space="preserve"> ADDIN ZOTERO_ITEM CSL_CITATION {"citationID":"KPWY4qhx","properties":{"formattedCitation":"[15]","plainCitation":"[15]","noteIndex":0},"citationItems":[{"id":70,"uris":["http://zotero.org/users/11814890/items/KCYH4DHA"],"itemData":{"id":70,"type":"webpage","title":"Workqueue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fldChar w:fldCharType="separate"/>
      </w:r>
      <w:r w:rsidR="002D294C" w:rsidRPr="002D294C">
        <w:rPr>
          <w:rFonts w:ascii="Calibri" w:hAnsi="Calibri" w:cs="Calibri"/>
        </w:rPr>
        <w:t>[15]</w:t>
      </w:r>
      <w:r w:rsidR="00BB5B6C">
        <w:fldChar w:fldCharType="end"/>
      </w:r>
      <w:r w:rsidR="00BB5B6C" w:rsidRPr="00BA4C34">
        <w:t xml:space="preserve"> </w:t>
      </w:r>
      <w:r w:rsidRPr="00BA4C34">
        <w:t>permits spending as little time as possible in the interruption to avoid interrupting high-priority processes.</w:t>
      </w:r>
    </w:p>
    <w:p w14:paraId="52CE7AC8" w14:textId="201B286B" w:rsidR="000D6B96" w:rsidRDefault="000D6B96" w:rsidP="000D6B96">
      <w: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t>GPS</w:t>
      </w:r>
      <w:r>
        <w:t xml:space="preserve"> buffer. Mutexes </w:t>
      </w:r>
      <w:r w:rsidR="00443AB8">
        <w:fldChar w:fldCharType="begin"/>
      </w:r>
      <w:r w:rsidR="00E44C00">
        <w:instrText xml:space="preserve"> ADDIN ZOTERO_ITEM CSL_CITATION {"citationID":"9d7HhawH","properties":{"formattedCitation":"[17]","plainCitation":"[17]","noteIndex":0},"citationItems":[{"id":76,"uris":["http://zotero.org/users/11814890/items/ZJC7LALS"],"itemData":{"id":76,"type":"webpage","title":"Mutexes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fldChar w:fldCharType="separate"/>
      </w:r>
      <w:r w:rsidR="00E44C00" w:rsidRPr="00E44C00">
        <w:rPr>
          <w:rFonts w:ascii="Calibri" w:hAnsi="Calibri" w:cs="Calibri"/>
        </w:rPr>
        <w:t>[17]</w:t>
      </w:r>
      <w:r w:rsidR="00443AB8">
        <w:fldChar w:fldCharType="end"/>
      </w:r>
      <w:r w:rsidR="00443AB8">
        <w:t xml:space="preserve"> </w:t>
      </w:r>
      <w:r>
        <w:t>protect the buffers, as they are used in different threads. The pointer on the message is then appended to the queue.</w:t>
      </w:r>
    </w:p>
    <w:p w14:paraId="0F6965C8" w14:textId="564934AE" w:rsidR="00BA4C34" w:rsidRPr="001971CB" w:rsidRDefault="000D6B96" w:rsidP="000D6B96">
      <w:r>
        <w:t xml:space="preserve">Finally, the </w:t>
      </w:r>
      <w:proofErr w:type="spellStart"/>
      <w:r>
        <w:t>keepAlive</w:t>
      </w:r>
      <w:proofErr w:type="spellEnd"/>
      <w:r>
        <w:t xml:space="preserve"> counter is incremented.</w:t>
      </w:r>
    </w:p>
    <w:p w14:paraId="6F2E2C05" w14:textId="5FA1FDD6" w:rsidR="0010126E" w:rsidRDefault="0010126E" w:rsidP="0010126E">
      <w:pPr>
        <w:pStyle w:val="Titre2"/>
        <w:rPr>
          <w:rFonts w:eastAsia="Times New Roman"/>
          <w:lang w:val="fr-FR"/>
        </w:rPr>
      </w:pPr>
      <w:bookmarkStart w:id="28" w:name="_Toc141687851"/>
      <w:r>
        <w:rPr>
          <w:rFonts w:eastAsia="Times New Roman"/>
          <w:lang w:val="fr-FR"/>
        </w:rPr>
        <w:lastRenderedPageBreak/>
        <w:t>UDP Client</w:t>
      </w:r>
      <w:bookmarkEnd w:id="28"/>
    </w:p>
    <w:p w14:paraId="382383EB" w14:textId="44BE61F1" w:rsidR="00564698" w:rsidRPr="00564698" w:rsidRDefault="00564698" w:rsidP="00564698">
      <w:pPr>
        <w:rPr>
          <w:lang w:val="en-US"/>
        </w:rPr>
      </w:pPr>
      <w:r w:rsidRPr="00564698">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Pr>
          <w:lang w:val="en-US"/>
        </w:rPr>
        <w:t xml:space="preserve"> </w:t>
      </w:r>
      <w:r w:rsidR="00506042" w:rsidRPr="00506042">
        <w:rPr>
          <w:lang w:val="en-US"/>
        </w:rPr>
        <w:t>It is also useful if the redundancy Wi-Fi router uses different IP addresses</w:t>
      </w:r>
      <w:r w:rsidR="00506042">
        <w:rPr>
          <w:lang w:val="en-US"/>
        </w:rPr>
        <w:t xml:space="preserve">. </w:t>
      </w:r>
      <w:r w:rsidRPr="00564698">
        <w:rPr>
          <w:lang w:val="en-US"/>
        </w:rPr>
        <w:t>The configuration file contains the addresses and ports.</w:t>
      </w:r>
    </w:p>
    <w:p w14:paraId="2663881B" w14:textId="1E5FB74C" w:rsidR="00E06E5E" w:rsidRDefault="00D02A42" w:rsidP="00E06E5E">
      <w:pPr>
        <w:rPr>
          <w:lang w:val="en-US"/>
        </w:rPr>
      </w:pPr>
      <w:r w:rsidRPr="00D02A42">
        <w:rPr>
          <w:lang w:val="en-US"/>
        </w:rPr>
        <w:t xml:space="preserve">The messages that need to be sent are placed in a queue by the Data Sender Task. In the infinite loop of the thread, the queue is read, and the messages are sent via a UDP socket. </w:t>
      </w:r>
      <w:r w:rsidR="00506042" w:rsidRPr="00506042">
        <w:rPr>
          <w:lang w:val="en-US"/>
        </w:rPr>
        <w:t>If the Wi-Fi is disconnected, the UDP socket is closed, and the thread waits for the Wi-Fi to reconnect before reconnecting the socket and sending the data.</w:t>
      </w:r>
    </w:p>
    <w:p w14:paraId="56AA4A84" w14:textId="3671230B" w:rsidR="008061E7" w:rsidRDefault="008061E7" w:rsidP="00E06E5E">
      <w:pPr>
        <w:rPr>
          <w:lang w:val="en-US"/>
        </w:rPr>
      </w:pPr>
      <w:r>
        <w:rPr>
          <w:lang w:val="en-US"/>
        </w:rPr>
        <w:t>The following diagram shows how the UDP Client thread works:</w:t>
      </w:r>
    </w:p>
    <w:p w14:paraId="0B4B9E6D" w14:textId="77777777" w:rsidR="00A62B02" w:rsidRDefault="008061E7" w:rsidP="00A62B02">
      <w:pPr>
        <w:keepNext/>
        <w:jc w:val="center"/>
      </w:pPr>
      <w:r w:rsidRPr="008061E7">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56A66F0E" w:rsidR="008061E7" w:rsidRDefault="00A62B02" w:rsidP="00A62B02">
      <w:pPr>
        <w:pStyle w:val="Lgende"/>
        <w:jc w:val="center"/>
      </w:pPr>
      <w:r>
        <w:t xml:space="preserve">Figure </w:t>
      </w:r>
      <w:r>
        <w:fldChar w:fldCharType="begin"/>
      </w:r>
      <w:r>
        <w:instrText xml:space="preserve"> SEQ Figure \* ARABIC </w:instrText>
      </w:r>
      <w:r>
        <w:fldChar w:fldCharType="separate"/>
      </w:r>
      <w:r w:rsidR="00EF546B">
        <w:rPr>
          <w:noProof/>
        </w:rPr>
        <w:t>30</w:t>
      </w:r>
      <w:r>
        <w:fldChar w:fldCharType="end"/>
      </w:r>
      <w:r>
        <w:t xml:space="preserve">: UDP Client </w:t>
      </w:r>
      <w:r w:rsidRPr="00144962">
        <w:t>Activity diagram</w:t>
      </w:r>
    </w:p>
    <w:p w14:paraId="10DBA6B3" w14:textId="77777777" w:rsidR="00A62B02" w:rsidRPr="00A62B02" w:rsidRDefault="00A62B02" w:rsidP="00A62B02"/>
    <w:p w14:paraId="42B7DAA6" w14:textId="4B1D95B6" w:rsidR="00FF0B68" w:rsidRDefault="00FF0B68" w:rsidP="00E06E5E">
      <w:r>
        <w:lastRenderedPageBreak/>
        <w:t>The code uses the </w:t>
      </w:r>
      <w:proofErr w:type="spellStart"/>
      <w:r>
        <w:rPr>
          <w:rStyle w:val="Accentuation"/>
          <w:color w:val="0E101A"/>
        </w:rPr>
        <w:t>socket.h</w:t>
      </w:r>
      <w:proofErr w:type="spellEnd"/>
      <w:r>
        <w:t> library</w:t>
      </w:r>
      <w:r w:rsidR="00425CBB">
        <w:t xml:space="preserve"> </w:t>
      </w:r>
      <w:r w:rsidR="00425CBB">
        <w:fldChar w:fldCharType="begin"/>
      </w:r>
      <w:r w:rsidR="00E44C00">
        <w:instrText xml:space="preserve"> ADDIN ZOTERO_ITEM CSL_CITATION {"citationID":"K7nzVQfe","properties":{"formattedCitation":"[18]","plainCitation":"[18]","noteIndex":0},"citationItems":[{"id":64,"uris":["http://zotero.org/users/11814890/items/MY4QKNCG"],"itemData":{"id":64,"type":"webpage","title":"BSD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fldChar w:fldCharType="separate"/>
      </w:r>
      <w:r w:rsidR="00E44C00" w:rsidRPr="00E44C00">
        <w:rPr>
          <w:rFonts w:ascii="Calibri" w:hAnsi="Calibri" w:cs="Calibri"/>
        </w:rPr>
        <w:t>[18]</w:t>
      </w:r>
      <w:r w:rsidR="00425CBB">
        <w:fldChar w:fldCharType="end"/>
      </w:r>
      <w:r>
        <w:t xml:space="preserve"> provided by the Zephyr environment. This library permits the creation of BSD sockets to send TCP or UDP packets using the Wi-Fi chip.</w:t>
      </w:r>
      <w:r w:rsidR="00425CBB">
        <w:t xml:space="preserve"> </w:t>
      </w:r>
      <w:r w:rsidR="00425CBB" w:rsidRPr="00425CBB">
        <w:t>A socket is created for each address/port pair if multiple addresses and ports are used.</w:t>
      </w:r>
    </w:p>
    <w:p w14:paraId="5FA677DF" w14:textId="32F99454" w:rsidR="00425CBB" w:rsidRDefault="00EE487E" w:rsidP="00E06E5E">
      <w:r w:rsidRPr="00EE487E">
        <w:t xml:space="preserve">The messages sent by the Data Sender are JSON strings that follow the </w:t>
      </w:r>
      <w:r w:rsidR="00761353" w:rsidRPr="00761353">
        <w:rPr>
          <w:i/>
          <w:iCs/>
        </w:rPr>
        <w:fldChar w:fldCharType="begin"/>
      </w:r>
      <w:r w:rsidR="00761353" w:rsidRPr="00761353">
        <w:rPr>
          <w:i/>
          <w:iCs/>
        </w:rPr>
        <w:instrText xml:space="preserve"> REF  _Ref141260818 \h  \* MERGEFORMAT </w:instrText>
      </w:r>
      <w:r w:rsidR="00761353" w:rsidRPr="00761353">
        <w:rPr>
          <w:i/>
          <w:iCs/>
        </w:rPr>
      </w:r>
      <w:r w:rsidR="00761353" w:rsidRPr="00761353">
        <w:rPr>
          <w:i/>
          <w:iCs/>
        </w:rPr>
        <w:fldChar w:fldCharType="separate"/>
      </w:r>
      <w:r w:rsidR="00761353" w:rsidRPr="00761353">
        <w:rPr>
          <w:i/>
          <w:iCs/>
        </w:rPr>
        <w:t xml:space="preserve">Figure </w:t>
      </w:r>
      <w:r w:rsidR="00761353" w:rsidRPr="00761353">
        <w:rPr>
          <w:i/>
          <w:iCs/>
          <w:noProof/>
        </w:rPr>
        <w:t>23</w:t>
      </w:r>
      <w:r w:rsidR="00761353" w:rsidRPr="00761353">
        <w:rPr>
          <w:i/>
          <w:iCs/>
        </w:rPr>
        <w:fldChar w:fldCharType="end"/>
      </w:r>
      <w:r>
        <w:t xml:space="preserve"> </w:t>
      </w:r>
      <w:r w:rsidRPr="00EE487E">
        <w:t>structure. The Data Sender dynamically allocates memory on a memory heap</w:t>
      </w:r>
      <w:r w:rsidR="002D5F54">
        <w:t xml:space="preserve"> </w:t>
      </w:r>
      <w:r w:rsidR="002D5F54">
        <w:fldChar w:fldCharType="begin"/>
      </w:r>
      <w:r w:rsidR="00E44C00">
        <w:instrText xml:space="preserve"> ADDIN ZOTERO_ITEM CSL_CITATION {"citationID":"2AKFDjHX","properties":{"formattedCitation":"[19]","plainCitation":"[19]","noteIndex":0},"citationItems":[{"id":66,"uris":["http://zotero.org/users/11814890/items/ESU9UP35"],"itemData":{"id":66,"type":"webpage","title":"Memory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fldChar w:fldCharType="separate"/>
      </w:r>
      <w:r w:rsidR="00E44C00" w:rsidRPr="00E44C00">
        <w:rPr>
          <w:rFonts w:ascii="Calibri" w:hAnsi="Calibri" w:cs="Calibri"/>
        </w:rPr>
        <w:t>[19]</w:t>
      </w:r>
      <w:r w:rsidR="002D5F54">
        <w:fldChar w:fldCharType="end"/>
      </w:r>
      <w:r w:rsidRPr="00EE487E">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Default="00961662" w:rsidP="00E06E5E">
      <w:pPr>
        <w:rPr>
          <w:lang w:val="en-US"/>
        </w:rPr>
      </w:pPr>
    </w:p>
    <w:p w14:paraId="588BA7ED" w14:textId="77777777" w:rsidR="00D02A42" w:rsidRPr="00D101E7" w:rsidRDefault="00D02A42" w:rsidP="00E06E5E">
      <w:pPr>
        <w:rPr>
          <w:lang w:val="en-US"/>
        </w:rPr>
      </w:pPr>
    </w:p>
    <w:p w14:paraId="17745C9D" w14:textId="17F53C8E" w:rsidR="0010126E" w:rsidRDefault="0010126E" w:rsidP="0010126E">
      <w:pPr>
        <w:pStyle w:val="Titre2"/>
        <w:rPr>
          <w:rFonts w:eastAsia="Times New Roman"/>
          <w:lang w:val="fr-FR"/>
        </w:rPr>
      </w:pPr>
      <w:bookmarkStart w:id="29" w:name="_Toc141687852"/>
      <w:r>
        <w:rPr>
          <w:rFonts w:eastAsia="Times New Roman"/>
          <w:lang w:val="fr-FR"/>
        </w:rPr>
        <w:t xml:space="preserve">Wi-Fi </w:t>
      </w:r>
      <w:r w:rsidR="008871BB">
        <w:rPr>
          <w:rFonts w:eastAsia="Times New Roman"/>
          <w:lang w:val="fr-FR"/>
        </w:rPr>
        <w:t>Station</w:t>
      </w:r>
      <w:bookmarkEnd w:id="29"/>
    </w:p>
    <w:p w14:paraId="5358F7E5" w14:textId="77777777" w:rsidR="00127837" w:rsidRPr="00127837" w:rsidRDefault="00127837" w:rsidP="00127837">
      <w:pPr>
        <w:rPr>
          <w:lang w:val="fr-FR"/>
        </w:rPr>
      </w:pPr>
    </w:p>
    <w:p w14:paraId="14E7E705" w14:textId="7BA7A7BC" w:rsidR="00604273" w:rsidRDefault="00604273" w:rsidP="0010126E">
      <w:pPr>
        <w:rPr>
          <w:lang w:val="en-US"/>
        </w:rPr>
      </w:pPr>
      <w:r w:rsidRPr="00604273">
        <w:rPr>
          <w:lang w:val="en-US"/>
        </w:rPr>
        <w:t xml:space="preserve">The Wi-Fi Station </w:t>
      </w:r>
      <w:r w:rsidR="00951980">
        <w:rPr>
          <w:lang w:val="en-US"/>
        </w:rPr>
        <w:t>task</w:t>
      </w:r>
      <w:r>
        <w:rPr>
          <w:lang w:val="en-US"/>
        </w:rPr>
        <w:t xml:space="preserve"> is a modified version of the Wi-Fi Station example from Nordic Semiconductors </w:t>
      </w:r>
      <w:r>
        <w:rPr>
          <w:lang w:val="en-US"/>
        </w:rPr>
        <w:fldChar w:fldCharType="begin"/>
      </w:r>
      <w:r w:rsidR="00E44C00">
        <w:rPr>
          <w:lang w:val="en-US"/>
        </w:rPr>
        <w:instrText xml:space="preserve"> ADDIN ZOTERO_ITEM CSL_CITATION {"citationID":"reLk5ztF","properties":{"formattedCitation":"[20]","plainCitation":"[20]","noteIndex":0},"citationItems":[{"id":72,"uris":["http://zotero.org/users/11814890/items/JEHTWN5I"],"itemData":{"id":72,"type":"webpage","title":"Wi-Fi: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Pr>
          <w:lang w:val="en-US"/>
        </w:rPr>
        <w:fldChar w:fldCharType="separate"/>
      </w:r>
      <w:r w:rsidR="00E44C00" w:rsidRPr="00E44C00">
        <w:rPr>
          <w:rFonts w:ascii="Calibri" w:hAnsi="Calibri" w:cs="Calibri"/>
        </w:rPr>
        <w:t>[20]</w:t>
      </w:r>
      <w:r>
        <w:rPr>
          <w:lang w:val="en-US"/>
        </w:rPr>
        <w:fldChar w:fldCharType="end"/>
      </w:r>
      <w:r>
        <w:rPr>
          <w:lang w:val="en-US"/>
        </w:rPr>
        <w:t>.</w:t>
      </w:r>
      <w:r w:rsidR="00951980">
        <w:rPr>
          <w:lang w:val="en-US"/>
        </w:rPr>
        <w:t xml:space="preserve"> It is implemented in an independent thread.</w:t>
      </w:r>
      <w:r w:rsidR="00127837">
        <w:rPr>
          <w:lang w:val="en-US"/>
        </w:rPr>
        <w:t xml:space="preserve"> </w:t>
      </w:r>
      <w:r w:rsidR="00A7688A" w:rsidRPr="00A7688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A7688A" w:rsidRDefault="00A7688A" w:rsidP="00A7688A">
      <w:pPr>
        <w:rPr>
          <w:lang w:val="en-US"/>
        </w:rPr>
      </w:pPr>
      <w:r w:rsidRPr="00A7688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604273" w:rsidRDefault="00A7688A" w:rsidP="00A7688A">
      <w:pPr>
        <w:rPr>
          <w:lang w:val="en-US"/>
        </w:rPr>
      </w:pPr>
      <w:r w:rsidRPr="00A7688A">
        <w:rPr>
          <w:lang w:val="en-US"/>
        </w:rPr>
        <w:t>When the redundancy is not activated, the system only tries to connect to the main router.</w:t>
      </w:r>
    </w:p>
    <w:p w14:paraId="49E84865" w14:textId="6F837570" w:rsidR="0010126E" w:rsidRPr="00604273" w:rsidRDefault="00A42EF6" w:rsidP="0010126E">
      <w:pPr>
        <w:rPr>
          <w:lang w:val="en-US"/>
        </w:rPr>
      </w:pPr>
      <w:r w:rsidRPr="00A42EF6">
        <w:rPr>
          <w:lang w:val="en-US"/>
        </w:rPr>
        <w:t>When the router is connected, the thread goes to sleep mode. If the connection is lost, the thread retries to connect.</w:t>
      </w:r>
    </w:p>
    <w:p w14:paraId="5D96B6C4" w14:textId="1739F3F2" w:rsidR="00951980" w:rsidRDefault="00951980" w:rsidP="0010126E">
      <w:pPr>
        <w:rPr>
          <w:lang w:val="en-US"/>
        </w:rPr>
      </w:pPr>
      <w:r>
        <w:rPr>
          <w:lang w:val="en-US"/>
        </w:rPr>
        <w:t>The following diagram shows how the Wi-Fi Station task works:</w:t>
      </w:r>
    </w:p>
    <w:p w14:paraId="183BE4BB" w14:textId="77777777" w:rsidR="00595C01" w:rsidRDefault="00595C01" w:rsidP="00595C01">
      <w:pPr>
        <w:keepNext/>
        <w:jc w:val="center"/>
      </w:pPr>
      <w:r w:rsidRPr="00595C01">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42122D0C" w:rsidR="0010126E" w:rsidRDefault="00595C01" w:rsidP="00595C01">
      <w:pPr>
        <w:pStyle w:val="Lgende"/>
        <w:jc w:val="center"/>
      </w:pPr>
      <w:r>
        <w:t xml:space="preserve">Figure </w:t>
      </w:r>
      <w:r>
        <w:fldChar w:fldCharType="begin"/>
      </w:r>
      <w:r>
        <w:instrText xml:space="preserve"> SEQ Figure \* ARABIC </w:instrText>
      </w:r>
      <w:r>
        <w:fldChar w:fldCharType="separate"/>
      </w:r>
      <w:r w:rsidR="00EF546B">
        <w:rPr>
          <w:noProof/>
        </w:rPr>
        <w:t>31</w:t>
      </w:r>
      <w:r>
        <w:fldChar w:fldCharType="end"/>
      </w:r>
      <w:r>
        <w:t xml:space="preserve">: </w:t>
      </w:r>
      <w:r w:rsidR="00A6434F">
        <w:t>Wi-Fi</w:t>
      </w:r>
      <w:r>
        <w:t xml:space="preserve"> Station Activity Diagram</w:t>
      </w:r>
    </w:p>
    <w:p w14:paraId="055CCAA1" w14:textId="77777777" w:rsidR="00A6434F" w:rsidRPr="00A6434F" w:rsidRDefault="00A6434F" w:rsidP="00A6434F"/>
    <w:p w14:paraId="6A8F0E96" w14:textId="538ACDCE" w:rsidR="00A6434F" w:rsidRPr="00A6434F" w:rsidRDefault="00A6434F" w:rsidP="00A6434F">
      <w:r>
        <w:t xml:space="preserve">The context struct contains the connection status of the Wi-Fi. It is declared as extern in the </w:t>
      </w:r>
      <w:r w:rsidRPr="00A6434F">
        <w:rPr>
          <w:i/>
          <w:iCs/>
        </w:rPr>
        <w:t>deviceInformation.h</w:t>
      </w:r>
      <w:r>
        <w:t xml:space="preserve"> file. Every task that requires Wi-Fi connection status includes this file.</w:t>
      </w:r>
    </w:p>
    <w:p w14:paraId="5A599DFC" w14:textId="4841C2EA" w:rsidR="00A6434F" w:rsidRPr="00A6434F" w:rsidRDefault="00A6434F" w:rsidP="00A6434F">
      <w:pPr>
        <w:rPr>
          <w:lang w:val="en-US"/>
        </w:rPr>
      </w:pPr>
      <w:r w:rsidRPr="00A6434F">
        <w:rPr>
          <w:lang w:val="en-US"/>
        </w:rPr>
        <w:t>The code uses the network management library</w:t>
      </w:r>
      <w:r>
        <w:rPr>
          <w:lang w:val="en-US"/>
        </w:rPr>
        <w:t xml:space="preserve"> </w:t>
      </w:r>
      <w:r>
        <w:rPr>
          <w:lang w:val="en-US"/>
        </w:rPr>
        <w:fldChar w:fldCharType="begin"/>
      </w:r>
      <w:r w:rsidR="00E44C00">
        <w:rPr>
          <w:lang w:val="en-US"/>
        </w:rPr>
        <w:instrText xml:space="preserve"> ADDIN ZOTERO_ITEM CSL_CITATION {"citationID":"E0Fr6Mph","properties":{"formattedCitation":"[21]","plainCitation":"[21]","noteIndex":0},"citationItems":[{"id":74,"uris":["http://zotero.org/users/11814890/items/LITEJNMG"],"itemData":{"id":74,"type":"webpage","title":"Zephyr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Pr>
          <w:lang w:val="en-US"/>
        </w:rPr>
        <w:fldChar w:fldCharType="separate"/>
      </w:r>
      <w:r w:rsidR="00E44C00" w:rsidRPr="00E44C00">
        <w:rPr>
          <w:rFonts w:ascii="Calibri" w:hAnsi="Calibri" w:cs="Calibri"/>
        </w:rPr>
        <w:t>[21]</w:t>
      </w:r>
      <w:r>
        <w:rPr>
          <w:lang w:val="en-US"/>
        </w:rPr>
        <w:fldChar w:fldCharType="end"/>
      </w:r>
      <w:r w:rsidRPr="00A6434F">
        <w:rPr>
          <w:lang w:val="en-US"/>
        </w:rPr>
        <w:t xml:space="preserve"> provided by the Zephyr environment. When a connect request is made, the thread waits some time. The </w:t>
      </w:r>
      <w:r w:rsidRPr="00A6434F">
        <w:rPr>
          <w:i/>
          <w:iCs/>
          <w:lang w:val="en-US"/>
        </w:rPr>
        <w:t>wifi_mgmt_event_handler</w:t>
      </w:r>
      <w:r w:rsidRPr="00A6434F">
        <w:rPr>
          <w:lang w:val="en-US"/>
        </w:rPr>
        <w:t xml:space="preserve"> method is called when the Wi-Fi is connected. Then, the context struct </w:t>
      </w:r>
      <w:r w:rsidRPr="00A6434F">
        <w:rPr>
          <w:i/>
          <w:iCs/>
          <w:lang w:val="en-US"/>
        </w:rPr>
        <w:t>connected</w:t>
      </w:r>
      <w:r w:rsidRPr="00A6434F">
        <w:rPr>
          <w:lang w:val="en-US"/>
        </w:rPr>
        <w:t xml:space="preserve"> attribute is set to 1, and the thread goes to sleep mode. The </w:t>
      </w:r>
      <w:r w:rsidRPr="00A6434F">
        <w:rPr>
          <w:i/>
          <w:iCs/>
          <w:lang w:val="en-US"/>
        </w:rPr>
        <w:t>net_mgmt_event_handler</w:t>
      </w:r>
      <w:r w:rsidRPr="00A6434F">
        <w:rPr>
          <w:lang w:val="en-US"/>
        </w:rPr>
        <w:t xml:space="preserve"> method is called when an IP address has been assigned. The context struct </w:t>
      </w:r>
      <w:r w:rsidRPr="00A6434F">
        <w:rPr>
          <w:i/>
          <w:iCs/>
          <w:lang w:val="en-US"/>
        </w:rPr>
        <w:t>ip_assigned</w:t>
      </w:r>
      <w:r w:rsidRPr="00A6434F">
        <w:rPr>
          <w:lang w:val="en-US"/>
        </w:rPr>
        <w:t xml:space="preserve"> attribute is then set to 1.</w:t>
      </w:r>
    </w:p>
    <w:p w14:paraId="3B0EADBB" w14:textId="5877136D" w:rsidR="00A6434F" w:rsidRPr="00A6434F" w:rsidRDefault="00A6434F" w:rsidP="00A6434F">
      <w:pPr>
        <w:rPr>
          <w:lang w:val="en-US"/>
        </w:rPr>
      </w:pPr>
      <w:r w:rsidRPr="00A6434F">
        <w:rPr>
          <w:lang w:val="en-US"/>
        </w:rPr>
        <w:t>When the router is disconnected, the </w:t>
      </w:r>
      <w:r w:rsidRPr="00BB1C17">
        <w:rPr>
          <w:i/>
          <w:iCs/>
          <w:lang w:val="en-US"/>
        </w:rPr>
        <w:t>wifi_mgmt_event_handler</w:t>
      </w:r>
      <w:r w:rsidRPr="00A6434F">
        <w:rPr>
          <w:lang w:val="en-US"/>
        </w:rPr>
        <w:t xml:space="preserve"> method is called, the context struct is reset, and the system retr</w:t>
      </w:r>
      <w:r w:rsidR="00BB1C17">
        <w:rPr>
          <w:lang w:val="en-US"/>
        </w:rPr>
        <w:t>ies</w:t>
      </w:r>
      <w:r w:rsidRPr="00A6434F">
        <w:rPr>
          <w:lang w:val="en-US"/>
        </w:rPr>
        <w:t xml:space="preserve"> to connect.</w:t>
      </w:r>
    </w:p>
    <w:p w14:paraId="4F59FE50" w14:textId="77777777" w:rsidR="0010126E" w:rsidRDefault="0010126E" w:rsidP="0010126E">
      <w:pPr>
        <w:rPr>
          <w:lang w:val="en-US"/>
        </w:rPr>
      </w:pPr>
    </w:p>
    <w:p w14:paraId="4828905B" w14:textId="141ED35B" w:rsidR="00DD16F7" w:rsidRDefault="00DD16F7" w:rsidP="00DD16F7">
      <w:pPr>
        <w:pStyle w:val="Titre2"/>
        <w:rPr>
          <w:rFonts w:eastAsia="Times New Roman"/>
          <w:lang w:val="fr-FR"/>
        </w:rPr>
      </w:pPr>
      <w:r>
        <w:rPr>
          <w:rFonts w:eastAsia="Times New Roman"/>
          <w:lang w:val="fr-FR"/>
        </w:rPr>
        <w:lastRenderedPageBreak/>
        <w:t>Button Manager</w:t>
      </w:r>
    </w:p>
    <w:p w14:paraId="07ADAC31" w14:textId="77777777" w:rsidR="00DD16F7" w:rsidRPr="00DD16F7" w:rsidRDefault="00DD16F7" w:rsidP="00DD16F7">
      <w:pPr>
        <w:rPr>
          <w:lang w:val="fr-FR"/>
        </w:rPr>
      </w:pPr>
    </w:p>
    <w:p w14:paraId="41D55827" w14:textId="0A3FB1E6" w:rsidR="00DD16F7" w:rsidRDefault="00DD16F7" w:rsidP="00DD16F7">
      <w:pPr>
        <w:pStyle w:val="Titre2"/>
        <w:rPr>
          <w:rFonts w:eastAsia="Times New Roman"/>
          <w:lang w:val="fr-FR"/>
        </w:rPr>
      </w:pPr>
      <w:r>
        <w:rPr>
          <w:rFonts w:eastAsia="Times New Roman"/>
          <w:lang w:val="fr-FR"/>
        </w:rPr>
        <w:t>Led Controller</w:t>
      </w:r>
    </w:p>
    <w:p w14:paraId="660E282F" w14:textId="77777777" w:rsidR="00DD16F7" w:rsidRPr="00604273" w:rsidRDefault="00DD16F7" w:rsidP="0010126E">
      <w:pPr>
        <w:rPr>
          <w:lang w:val="en-US"/>
        </w:rPr>
      </w:pPr>
    </w:p>
    <w:p w14:paraId="321F6A6F" w14:textId="2035EC20" w:rsidR="003C2D42" w:rsidRPr="0060107F" w:rsidRDefault="00CB1109" w:rsidP="0060107F">
      <w:pPr>
        <w:pStyle w:val="Titre1"/>
      </w:pPr>
      <w:r>
        <w:t>Tests</w:t>
      </w:r>
    </w:p>
    <w:p w14:paraId="242C17EA" w14:textId="753324F0" w:rsidR="003C2D42" w:rsidRDefault="003C2D42" w:rsidP="003C2D42">
      <w:pPr>
        <w:pStyle w:val="Titre2"/>
        <w:rPr>
          <w:rFonts w:eastAsia="Times New Roman"/>
          <w:lang w:val="fr-FR"/>
        </w:rPr>
      </w:pPr>
      <w:r>
        <w:rPr>
          <w:rFonts w:eastAsia="Times New Roman"/>
          <w:lang w:val="fr-FR"/>
        </w:rPr>
        <w:t>Range Tests</w:t>
      </w:r>
    </w:p>
    <w:p w14:paraId="62BB138A" w14:textId="7F6967F8" w:rsidR="003C2D42" w:rsidRPr="00D1273D" w:rsidRDefault="00D1273D" w:rsidP="003C2D42">
      <w:pPr>
        <w:rPr>
          <w:lang w:val="en-US"/>
        </w:rPr>
      </w:pPr>
      <w:r w:rsidRPr="00D1273D">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Default="005D48F5" w:rsidP="005D48F5">
      <w: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Default="005D48F5" w:rsidP="005D48F5">
      <w:r>
        <w:t>The second test aims to use the car in a realistic situation. For this test, the car was driven on the following route:</w:t>
      </w:r>
    </w:p>
    <w:p w14:paraId="42E65DF8" w14:textId="77777777" w:rsidR="005D48F5" w:rsidRDefault="005D48F5" w:rsidP="005D48F5">
      <w:pPr>
        <w:keepNext/>
      </w:pPr>
      <w:r>
        <w:rPr>
          <w:noProof/>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49"/>
                    <a:stretch>
                      <a:fillRect/>
                    </a:stretch>
                  </pic:blipFill>
                  <pic:spPr>
                    <a:xfrm>
                      <a:off x="0" y="0"/>
                      <a:ext cx="5760720" cy="3581400"/>
                    </a:xfrm>
                    <a:prstGeom prst="rect">
                      <a:avLst/>
                    </a:prstGeom>
                  </pic:spPr>
                </pic:pic>
              </a:graphicData>
            </a:graphic>
          </wp:inline>
        </w:drawing>
      </w:r>
    </w:p>
    <w:p w14:paraId="6EC43B54" w14:textId="1D05512A" w:rsidR="005D48F5" w:rsidRDefault="005D48F5" w:rsidP="005D48F5">
      <w:pPr>
        <w:pStyle w:val="Lgende"/>
        <w:jc w:val="center"/>
      </w:pPr>
      <w:r>
        <w:t xml:space="preserve">Figure </w:t>
      </w:r>
      <w:r>
        <w:fldChar w:fldCharType="begin"/>
      </w:r>
      <w:r>
        <w:instrText xml:space="preserve"> SEQ Figure \* ARABIC </w:instrText>
      </w:r>
      <w:r>
        <w:fldChar w:fldCharType="separate"/>
      </w:r>
      <w:r w:rsidR="00EF546B">
        <w:rPr>
          <w:noProof/>
        </w:rPr>
        <w:t>32</w:t>
      </w:r>
      <w:r>
        <w:fldChar w:fldCharType="end"/>
      </w:r>
      <w:r>
        <w:t>: Range Test Route</w:t>
      </w:r>
    </w:p>
    <w:p w14:paraId="321D7EC4" w14:textId="77777777" w:rsidR="005D48F5" w:rsidRDefault="005D48F5" w:rsidP="005D48F5"/>
    <w:p w14:paraId="796F84FA" w14:textId="77777777" w:rsidR="0060107F" w:rsidRDefault="0060107F" w:rsidP="0060107F">
      <w:r>
        <w:lastRenderedPageBreak/>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Default="0060107F" w:rsidP="0060107F">
      <w: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Default="0060107F" w:rsidP="0060107F">
      <w:r>
        <w:t>Three disconnections occurred around the 640 M point, which is, like the first disconnection, totally normal because the line of sight was blocked by houses.</w:t>
      </w:r>
    </w:p>
    <w:p w14:paraId="0B074D02" w14:textId="7957CDB9" w:rsidR="00651076" w:rsidRDefault="00B53546" w:rsidP="00961CF8">
      <w:r w:rsidRPr="00B53546">
        <w:t xml:space="preserve">These two tests showed that the live transmission is working correctly in realistic </w:t>
      </w:r>
      <w:r w:rsidR="005F7CF5">
        <w:t>conditions</w:t>
      </w:r>
      <w:r w:rsidRPr="00B53546">
        <w:t>, and the system completed the 500 meters objective with a transmission working up to 750 meters.</w:t>
      </w:r>
    </w:p>
    <w:p w14:paraId="571A4AE4" w14:textId="79FBEA10" w:rsidR="007277EB" w:rsidRDefault="007277EB" w:rsidP="00961CF8"/>
    <w:p w14:paraId="05EF9811" w14:textId="464EA2A3" w:rsidR="007277EB" w:rsidRDefault="00722F82" w:rsidP="007277EB">
      <w:pPr>
        <w:pStyle w:val="Titre2"/>
        <w:rPr>
          <w:rFonts w:eastAsia="Times New Roman"/>
          <w:lang w:val="fr-FR"/>
        </w:rPr>
      </w:pPr>
      <w:r>
        <w:rPr>
          <w:rFonts w:eastAsia="Times New Roman"/>
          <w:lang w:val="fr-FR"/>
        </w:rPr>
        <w:t>Connexion</w:t>
      </w:r>
      <w:r w:rsidR="007277EB">
        <w:rPr>
          <w:rFonts w:eastAsia="Times New Roman"/>
          <w:lang w:val="fr-FR"/>
        </w:rPr>
        <w:t xml:space="preserve"> Time Tests</w:t>
      </w:r>
    </w:p>
    <w:p w14:paraId="25A056BA" w14:textId="77777777" w:rsidR="00A7779C" w:rsidRDefault="00A7779C" w:rsidP="00A7779C">
      <w:r>
        <w:t>At startup, the system takes about 10 seconds to connect to the Wi-Fi router.</w:t>
      </w:r>
    </w:p>
    <w:p w14:paraId="132BDA44" w14:textId="73AAB9F6" w:rsidR="00A7779C" w:rsidRDefault="00A7779C" w:rsidP="00A7779C">
      <w:r>
        <w:t>As seen in the range tests, the connexion can be lost if there is an obstacle between the car and the base station. This test aims to determine the time the system needs to reconnect once the system is back able to communicate. The telemetry system was placed in an anechoic chamber</w:t>
      </w:r>
      <w:r w:rsidR="00716892">
        <w:rPr>
          <w:rStyle w:val="Appelnotedebasdep"/>
        </w:rPr>
        <w:footnoteReference w:id="4"/>
      </w:r>
      <w:r>
        <w:t>, and the Wi-Fi outside the chamber to perform this test. With the door opened, the system could communicate correctly, and with the door closed, the communication was broken.</w:t>
      </w:r>
    </w:p>
    <w:p w14:paraId="14611B21" w14:textId="77777777" w:rsidR="00A7779C" w:rsidRDefault="00A7779C" w:rsidP="00A7779C">
      <w:r>
        <w:t>When the communication is broken, there is a 20 seconds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Default="00A7779C" w:rsidP="00A7779C">
      <w:r>
        <w:t>If the redundancy is activated, the system could take up to 10 seconds longer to reconnect if only one of the two routers is reachable.</w:t>
      </w:r>
    </w:p>
    <w:p w14:paraId="5EFD47F4" w14:textId="7FC2BE3E" w:rsidR="00A7779C" w:rsidRDefault="00222A3C" w:rsidP="00A7779C">
      <w:r w:rsidRPr="00222A3C">
        <w:t>As on the circuits, the line of sight should be guaranteed except for small obstacles. There should be no long-time disconnections.</w:t>
      </w:r>
    </w:p>
    <w:p w14:paraId="17E3D2E8" w14:textId="77777777" w:rsidR="00222A3C" w:rsidRDefault="00222A3C" w:rsidP="00A7779C"/>
    <w:p w14:paraId="1A56FD21" w14:textId="17E4CA41" w:rsidR="00716892" w:rsidRDefault="00716892">
      <w:pPr>
        <w:jc w:val="left"/>
      </w:pPr>
      <w:r>
        <w:br w:type="page"/>
      </w:r>
    </w:p>
    <w:p w14:paraId="3F2FDB8E" w14:textId="77777777" w:rsidR="00716892" w:rsidRDefault="00716892" w:rsidP="00A7779C"/>
    <w:p w14:paraId="30F2800F" w14:textId="5CF8A8B1" w:rsidR="00017B38" w:rsidRDefault="0070756A" w:rsidP="00767F9D">
      <w:pPr>
        <w:pStyle w:val="Titre1"/>
      </w:pPr>
      <w:bookmarkStart w:id="30" w:name="_Toc141687853"/>
      <w:r>
        <w:t>Sources</w:t>
      </w:r>
      <w:bookmarkEnd w:id="30"/>
    </w:p>
    <w:p w14:paraId="737D2B0B" w14:textId="77777777" w:rsidR="00767F9D" w:rsidRDefault="00767F9D" w:rsidP="0032507E">
      <w:pPr>
        <w:spacing w:before="240" w:after="240"/>
        <w:jc w:val="left"/>
      </w:pPr>
    </w:p>
    <w:p w14:paraId="277F7D63" w14:textId="77777777" w:rsidR="00E44C00" w:rsidRPr="00E44C00" w:rsidRDefault="00767F9D" w:rsidP="00E44C00">
      <w:pPr>
        <w:pStyle w:val="Bibliographie"/>
        <w:rPr>
          <w:rFonts w:ascii="Calibri" w:hAnsi="Calibri" w:cs="Calibri"/>
          <w:lang w:val="fr-CH"/>
        </w:rPr>
      </w:pPr>
      <w:r>
        <w:fldChar w:fldCharType="begin"/>
      </w:r>
      <w:r w:rsidR="00DD3DA5">
        <w:instrText xml:space="preserve"> ADDIN ZOTERO_BIBL {"uncited":[],"omitted":[],"custom":[]} CSL_BIBLIOGRAPHY </w:instrText>
      </w:r>
      <w:r>
        <w:fldChar w:fldCharType="separate"/>
      </w:r>
      <w:r w:rsidR="00E44C00" w:rsidRPr="00E44C00">
        <w:rPr>
          <w:rFonts w:ascii="Calibri" w:hAnsi="Calibri" w:cs="Calibri"/>
        </w:rPr>
        <w:t>[1]</w:t>
      </w:r>
      <w:r w:rsidR="00E44C00" w:rsidRPr="00E44C00">
        <w:rPr>
          <w:rFonts w:ascii="Calibri" w:hAnsi="Calibri" w:cs="Calibri"/>
        </w:rPr>
        <w:tab/>
        <w:t xml:space="preserve">‘FS-Rules_2023_v1.1.pdf’. Accessed: May 26, 2023. </w:t>
      </w:r>
      <w:r w:rsidR="00E44C00" w:rsidRPr="00E44C00">
        <w:rPr>
          <w:rFonts w:ascii="Calibri" w:hAnsi="Calibri" w:cs="Calibri"/>
          <w:lang w:val="fr-CH"/>
        </w:rPr>
        <w:t xml:space="preserve">[Online]. </w:t>
      </w:r>
      <w:proofErr w:type="spellStart"/>
      <w:r w:rsidR="00E44C00" w:rsidRPr="00E44C00">
        <w:rPr>
          <w:rFonts w:ascii="Calibri" w:hAnsi="Calibri" w:cs="Calibri"/>
          <w:lang w:val="fr-CH"/>
        </w:rPr>
        <w:t>Available</w:t>
      </w:r>
      <w:proofErr w:type="spellEnd"/>
      <w:r w:rsidR="00E44C00" w:rsidRPr="00E44C00">
        <w:rPr>
          <w:rFonts w:ascii="Calibri" w:hAnsi="Calibri" w:cs="Calibri"/>
          <w:lang w:val="fr-CH"/>
        </w:rPr>
        <w:t>: https://www.formulastudent.de/fileadmin/user_upload/all/2023/rules/FS-Rules_2023_v1.1.pdf</w:t>
      </w:r>
    </w:p>
    <w:p w14:paraId="60FA09F7" w14:textId="77777777" w:rsidR="00E44C00" w:rsidRPr="00E44C00" w:rsidRDefault="00E44C00" w:rsidP="00E44C00">
      <w:pPr>
        <w:pStyle w:val="Bibliographie"/>
        <w:rPr>
          <w:rFonts w:ascii="Calibri" w:hAnsi="Calibri" w:cs="Calibri"/>
        </w:rPr>
      </w:pPr>
      <w:r w:rsidRPr="00E44C00">
        <w:rPr>
          <w:rFonts w:ascii="Calibri" w:hAnsi="Calibri" w:cs="Calibri"/>
        </w:rPr>
        <w:t>[2]</w:t>
      </w:r>
      <w:r w:rsidRPr="00E44C00">
        <w:rPr>
          <w:rFonts w:ascii="Calibri" w:hAnsi="Calibri" w:cs="Calibri"/>
        </w:rPr>
        <w:tab/>
        <w:t>‘Valais Wallis Racing Team’. https://www.vrt-fs.ch/ (accessed May 26, 2023).</w:t>
      </w:r>
    </w:p>
    <w:p w14:paraId="735D421D" w14:textId="77777777" w:rsidR="00E44C00" w:rsidRPr="00E44C00" w:rsidRDefault="00E44C00" w:rsidP="00E44C00">
      <w:pPr>
        <w:pStyle w:val="Bibliographie"/>
        <w:rPr>
          <w:rFonts w:ascii="Calibri" w:hAnsi="Calibri" w:cs="Calibri"/>
        </w:rPr>
      </w:pPr>
      <w:r w:rsidRPr="00E44C00">
        <w:rPr>
          <w:rFonts w:ascii="Calibri" w:hAnsi="Calibri" w:cs="Calibri"/>
        </w:rPr>
        <w:t>[3]</w:t>
      </w:r>
      <w:r w:rsidRPr="00E44C00">
        <w:rPr>
          <w:rFonts w:ascii="Calibri" w:hAnsi="Calibri" w:cs="Calibri"/>
        </w:rPr>
        <w:tab/>
        <w:t>‘FS Alpe Adria - Home’. https://fs-alpeadria.com/ (accessed Jun. 15, 2023).</w:t>
      </w:r>
    </w:p>
    <w:p w14:paraId="5BBE3643" w14:textId="77777777" w:rsidR="00E44C00" w:rsidRPr="00E44C00" w:rsidRDefault="00E44C00" w:rsidP="00E44C00">
      <w:pPr>
        <w:pStyle w:val="Bibliographie"/>
        <w:rPr>
          <w:rFonts w:ascii="Calibri" w:hAnsi="Calibri" w:cs="Calibri"/>
        </w:rPr>
      </w:pPr>
      <w:r w:rsidRPr="00E44C00">
        <w:rPr>
          <w:rFonts w:ascii="Calibri" w:hAnsi="Calibri" w:cs="Calibri"/>
        </w:rPr>
        <w:t>[4]</w:t>
      </w:r>
      <w:r w:rsidRPr="00E44C00">
        <w:rPr>
          <w:rFonts w:ascii="Calibri" w:hAnsi="Calibri" w:cs="Calibri"/>
        </w:rPr>
        <w:tab/>
        <w:t xml:space="preserve">‘RFM69HC 20dBm Programmable 315-915Mhz RF Transceiver </w:t>
      </w:r>
      <w:proofErr w:type="spellStart"/>
      <w:r w:rsidRPr="00E44C00">
        <w:rPr>
          <w:rFonts w:ascii="Calibri" w:hAnsi="Calibri" w:cs="Calibri"/>
        </w:rPr>
        <w:t>Module_Sub</w:t>
      </w:r>
      <w:proofErr w:type="spellEnd"/>
      <w:r w:rsidRPr="00E44C00">
        <w:rPr>
          <w:rFonts w:ascii="Calibri" w:hAnsi="Calibri" w:cs="Calibri"/>
        </w:rPr>
        <w:t xml:space="preserve"> 1G Programmable 315-915Mhz RF Transceiver Module | HOPERF’. https://www.hoperf.com/modules/rf_transceiver/RFM69HCW.html (accessed May 26, 2023).</w:t>
      </w:r>
    </w:p>
    <w:p w14:paraId="2B349F8D" w14:textId="77777777" w:rsidR="00E44C00" w:rsidRPr="00E44C00" w:rsidRDefault="00E44C00" w:rsidP="00E44C00">
      <w:pPr>
        <w:pStyle w:val="Bibliographie"/>
        <w:rPr>
          <w:rFonts w:ascii="Calibri" w:hAnsi="Calibri" w:cs="Calibri"/>
        </w:rPr>
      </w:pPr>
      <w:r w:rsidRPr="00E44C00">
        <w:rPr>
          <w:rFonts w:ascii="Calibri" w:hAnsi="Calibri" w:cs="Calibri"/>
        </w:rPr>
        <w:t>[5]</w:t>
      </w:r>
      <w:r w:rsidRPr="00E44C00">
        <w:rPr>
          <w:rFonts w:ascii="Calibri" w:hAnsi="Calibri" w:cs="Calibri"/>
        </w:rPr>
        <w:tab/>
        <w:t xml:space="preserve">‘Friis transmission equation’, </w:t>
      </w:r>
      <w:r w:rsidRPr="00E44C00">
        <w:rPr>
          <w:rFonts w:ascii="Calibri" w:hAnsi="Calibri" w:cs="Calibri"/>
          <w:i/>
          <w:iCs/>
        </w:rPr>
        <w:t>Wikipedia</w:t>
      </w:r>
      <w:r w:rsidRPr="00E44C00">
        <w:rPr>
          <w:rFonts w:ascii="Calibri" w:hAnsi="Calibri" w:cs="Calibri"/>
        </w:rPr>
        <w:t>. May 25, 2023. Accessed: May 26, 2023. [Online]. Available: https://en.wikipedia.org/w/index.php?title=Friis_transmission_equation&amp;oldid=1157035076</w:t>
      </w:r>
    </w:p>
    <w:p w14:paraId="1CD9BDB1" w14:textId="77777777" w:rsidR="00E44C00" w:rsidRPr="00E44C00" w:rsidRDefault="00E44C00" w:rsidP="00E44C00">
      <w:pPr>
        <w:pStyle w:val="Bibliographie"/>
        <w:rPr>
          <w:rFonts w:ascii="Calibri" w:hAnsi="Calibri" w:cs="Calibri"/>
        </w:rPr>
      </w:pPr>
      <w:r w:rsidRPr="00E44C00">
        <w:rPr>
          <w:rFonts w:ascii="Calibri" w:hAnsi="Calibri" w:cs="Calibri"/>
        </w:rPr>
        <w:t>[6]</w:t>
      </w:r>
      <w:r w:rsidRPr="00E44C00">
        <w:rPr>
          <w:rFonts w:ascii="Calibri" w:hAnsi="Calibri" w:cs="Calibri"/>
        </w:rPr>
        <w:tab/>
        <w:t>‘nRF7002 - Low-power, advanced security, seamless coexistence’. https://www.nordicsemi.com/Products/nRF7002 (accessed May 26, 2023).</w:t>
      </w:r>
    </w:p>
    <w:p w14:paraId="684EDE21" w14:textId="77777777" w:rsidR="00E44C00" w:rsidRPr="00E44C00" w:rsidRDefault="00E44C00" w:rsidP="00E44C00">
      <w:pPr>
        <w:pStyle w:val="Bibliographie"/>
        <w:rPr>
          <w:rFonts w:ascii="Calibri" w:hAnsi="Calibri" w:cs="Calibri"/>
          <w:lang w:val="fr-CH"/>
        </w:rPr>
      </w:pPr>
      <w:r w:rsidRPr="00E44C00">
        <w:rPr>
          <w:rFonts w:ascii="Calibri" w:hAnsi="Calibri" w:cs="Calibri"/>
          <w:lang w:val="fr-CH"/>
        </w:rPr>
        <w:t>[7]</w:t>
      </w:r>
      <w:r w:rsidRPr="00E44C00">
        <w:rPr>
          <w:rFonts w:ascii="Calibri" w:hAnsi="Calibri" w:cs="Calibri"/>
          <w:lang w:val="fr-CH"/>
        </w:rPr>
        <w:tab/>
        <w:t xml:space="preserve">‘Intel® Wi-Fi 6 AX201 (Gig+) - Caractéristiques du produit’, </w:t>
      </w:r>
      <w:r w:rsidRPr="00E44C00">
        <w:rPr>
          <w:rFonts w:ascii="Calibri" w:hAnsi="Calibri" w:cs="Calibri"/>
          <w:i/>
          <w:iCs/>
          <w:lang w:val="fr-CH"/>
        </w:rPr>
        <w:t>Intel</w:t>
      </w:r>
      <w:r w:rsidRPr="00E44C00">
        <w:rPr>
          <w:rFonts w:ascii="Calibri" w:hAnsi="Calibri" w:cs="Calibri"/>
          <w:lang w:val="fr-CH"/>
        </w:rPr>
        <w:t>. https://www.intel.fr/content/www/fr/fr/products/sku/130293/intel-wifi-6-ax201-gig/specifications.html (</w:t>
      </w:r>
      <w:proofErr w:type="spellStart"/>
      <w:r w:rsidRPr="00E44C00">
        <w:rPr>
          <w:rFonts w:ascii="Calibri" w:hAnsi="Calibri" w:cs="Calibri"/>
          <w:lang w:val="fr-CH"/>
        </w:rPr>
        <w:t>accessed</w:t>
      </w:r>
      <w:proofErr w:type="spellEnd"/>
      <w:r w:rsidRPr="00E44C00">
        <w:rPr>
          <w:rFonts w:ascii="Calibri" w:hAnsi="Calibri" w:cs="Calibri"/>
          <w:lang w:val="fr-CH"/>
        </w:rPr>
        <w:t xml:space="preserve"> May 26, 2023).</w:t>
      </w:r>
    </w:p>
    <w:p w14:paraId="34AC85FC" w14:textId="77777777" w:rsidR="00E44C00" w:rsidRPr="00E44C00" w:rsidRDefault="00E44C00" w:rsidP="00E44C00">
      <w:pPr>
        <w:pStyle w:val="Bibliographie"/>
        <w:rPr>
          <w:rFonts w:ascii="Calibri" w:hAnsi="Calibri" w:cs="Calibri"/>
        </w:rPr>
      </w:pPr>
      <w:r w:rsidRPr="00E44C00">
        <w:rPr>
          <w:rFonts w:ascii="Calibri" w:hAnsi="Calibri" w:cs="Calibri"/>
        </w:rPr>
        <w:t>[8]</w:t>
      </w:r>
      <w:r w:rsidRPr="00E44C00">
        <w:rPr>
          <w:rFonts w:ascii="Calibri" w:hAnsi="Calibri" w:cs="Calibri"/>
        </w:rPr>
        <w:tab/>
        <w:t>‘</w:t>
      </w:r>
      <w:proofErr w:type="spellStart"/>
      <w:r w:rsidRPr="00E44C00">
        <w:rPr>
          <w:rFonts w:ascii="Calibri" w:hAnsi="Calibri" w:cs="Calibri"/>
        </w:rPr>
        <w:t>iPerf</w:t>
      </w:r>
      <w:proofErr w:type="spellEnd"/>
      <w:r w:rsidRPr="00E44C00">
        <w:rPr>
          <w:rFonts w:ascii="Calibri" w:hAnsi="Calibri" w:cs="Calibri"/>
        </w:rPr>
        <w:t xml:space="preserve"> - The TCP, UDP and SCTP network bandwidth measurement tool’. https://iperf.fr/ (accessed May 26, 2023).</w:t>
      </w:r>
    </w:p>
    <w:p w14:paraId="599CE0E6" w14:textId="77777777" w:rsidR="00E44C00" w:rsidRPr="00E44C00" w:rsidRDefault="00E44C00" w:rsidP="00E44C00">
      <w:pPr>
        <w:pStyle w:val="Bibliographie"/>
        <w:rPr>
          <w:rFonts w:ascii="Calibri" w:hAnsi="Calibri" w:cs="Calibri"/>
        </w:rPr>
      </w:pPr>
      <w:r w:rsidRPr="00E44C00">
        <w:rPr>
          <w:rFonts w:ascii="Calibri" w:hAnsi="Calibri" w:cs="Calibri"/>
        </w:rPr>
        <w:t>[9]</w:t>
      </w:r>
      <w:r w:rsidRPr="00E44C00">
        <w:rPr>
          <w:rFonts w:ascii="Calibri" w:hAnsi="Calibri" w:cs="Calibri"/>
        </w:rPr>
        <w:tab/>
        <w:t>‘Zephyr API Documentation: JSON’. https://docs.zephyrproject.org/apidoc/latest/group__json.html (accessed Jul. 31, 2023).</w:t>
      </w:r>
    </w:p>
    <w:p w14:paraId="726CB4EA" w14:textId="77777777" w:rsidR="00E44C00" w:rsidRPr="00E44C00" w:rsidRDefault="00E44C00" w:rsidP="00E44C00">
      <w:pPr>
        <w:pStyle w:val="Bibliographie"/>
        <w:rPr>
          <w:rFonts w:ascii="Calibri" w:hAnsi="Calibri" w:cs="Calibri"/>
        </w:rPr>
      </w:pPr>
      <w:r w:rsidRPr="00E44C00">
        <w:rPr>
          <w:rFonts w:ascii="Calibri" w:hAnsi="Calibri" w:cs="Calibri"/>
        </w:rPr>
        <w:t>[10]</w:t>
      </w:r>
      <w:r w:rsidRPr="00E44C00">
        <w:rPr>
          <w:rFonts w:ascii="Calibri" w:hAnsi="Calibri" w:cs="Calibri"/>
        </w:rPr>
        <w:tab/>
        <w:t>‘CAN Controller — Zephyr Project Documentation’. https://docs.zephyrproject.org/latest/hardware/peripherals/canbus/controller.html (accessed Jul. 31, 2023).</w:t>
      </w:r>
    </w:p>
    <w:p w14:paraId="4F655B49" w14:textId="77777777" w:rsidR="00E44C00" w:rsidRPr="00E44C00" w:rsidRDefault="00E44C00" w:rsidP="00E44C00">
      <w:pPr>
        <w:pStyle w:val="Bibliographie"/>
        <w:rPr>
          <w:rFonts w:ascii="Calibri" w:hAnsi="Calibri" w:cs="Calibri"/>
        </w:rPr>
      </w:pPr>
      <w:r w:rsidRPr="00E44C00">
        <w:rPr>
          <w:rFonts w:ascii="Calibri" w:hAnsi="Calibri" w:cs="Calibri"/>
        </w:rPr>
        <w:t>[11]</w:t>
      </w:r>
      <w:r w:rsidRPr="00E44C00">
        <w:rPr>
          <w:rFonts w:ascii="Calibri" w:hAnsi="Calibri" w:cs="Calibri"/>
        </w:rPr>
        <w:tab/>
        <w:t>‘MAX-M10S Integration manual’.</w:t>
      </w:r>
    </w:p>
    <w:p w14:paraId="7E6BD71B" w14:textId="77777777" w:rsidR="00E44C00" w:rsidRPr="00E44C00" w:rsidRDefault="00E44C00" w:rsidP="00E44C00">
      <w:pPr>
        <w:pStyle w:val="Bibliographie"/>
        <w:rPr>
          <w:rFonts w:ascii="Calibri" w:hAnsi="Calibri" w:cs="Calibri"/>
        </w:rPr>
      </w:pPr>
      <w:r w:rsidRPr="00E44C00">
        <w:rPr>
          <w:rFonts w:ascii="Calibri" w:hAnsi="Calibri" w:cs="Calibri"/>
        </w:rPr>
        <w:t>[12]</w:t>
      </w:r>
      <w:r w:rsidRPr="00E44C00">
        <w:rPr>
          <w:rFonts w:ascii="Calibri" w:hAnsi="Calibri" w:cs="Calibri"/>
        </w:rPr>
        <w:tab/>
        <w:t>S. Jose, ‘NMEA Reference Manual’, 2007.</w:t>
      </w:r>
    </w:p>
    <w:p w14:paraId="0A2833FA" w14:textId="77777777" w:rsidR="00E44C00" w:rsidRPr="00E44C00" w:rsidRDefault="00E44C00" w:rsidP="00E44C00">
      <w:pPr>
        <w:pStyle w:val="Bibliographie"/>
        <w:rPr>
          <w:rFonts w:ascii="Calibri" w:hAnsi="Calibri" w:cs="Calibri"/>
        </w:rPr>
      </w:pPr>
      <w:r w:rsidRPr="00E44C00">
        <w:rPr>
          <w:rFonts w:ascii="Calibri" w:hAnsi="Calibri" w:cs="Calibri"/>
        </w:rPr>
        <w:t>[13]</w:t>
      </w:r>
      <w:r w:rsidRPr="00E44C00">
        <w:rPr>
          <w:rFonts w:ascii="Calibri" w:hAnsi="Calibri" w:cs="Calibri"/>
        </w:rPr>
        <w:tab/>
        <w:t>‘File Systems — Zephyr Project Documentation’. https://docs.zephyrproject.org/latest/services/file_system/index.html (accessed Jul. 28, 2023).</w:t>
      </w:r>
    </w:p>
    <w:p w14:paraId="435EB963" w14:textId="77777777" w:rsidR="00E44C00" w:rsidRPr="00E44C00" w:rsidRDefault="00E44C00" w:rsidP="00E44C00">
      <w:pPr>
        <w:pStyle w:val="Bibliographie"/>
        <w:rPr>
          <w:rFonts w:ascii="Calibri" w:hAnsi="Calibri" w:cs="Calibri"/>
        </w:rPr>
      </w:pPr>
      <w:r w:rsidRPr="00E44C00">
        <w:rPr>
          <w:rFonts w:ascii="Calibri" w:hAnsi="Calibri" w:cs="Calibri"/>
        </w:rPr>
        <w:t>[14]</w:t>
      </w:r>
      <w:r w:rsidRPr="00E44C00">
        <w:rPr>
          <w:rFonts w:ascii="Calibri" w:hAnsi="Calibri" w:cs="Calibri"/>
        </w:rPr>
        <w:tab/>
        <w:t>‘Timers — Zephyr Project Documentation’. https://docs.zephyrproject.org/latest/kernel/services/timing/timers.html (accessed Jul. 26, 2023).</w:t>
      </w:r>
    </w:p>
    <w:p w14:paraId="23FAF451" w14:textId="77777777" w:rsidR="00E44C00" w:rsidRPr="00E44C00" w:rsidRDefault="00E44C00" w:rsidP="00E44C00">
      <w:pPr>
        <w:pStyle w:val="Bibliographie"/>
        <w:rPr>
          <w:rFonts w:ascii="Calibri" w:hAnsi="Calibri" w:cs="Calibri"/>
        </w:rPr>
      </w:pPr>
      <w:r w:rsidRPr="00E44C00">
        <w:rPr>
          <w:rFonts w:ascii="Calibri" w:hAnsi="Calibri" w:cs="Calibri"/>
        </w:rPr>
        <w:t>[15]</w:t>
      </w:r>
      <w:r w:rsidRPr="00E44C00">
        <w:rPr>
          <w:rFonts w:ascii="Calibri" w:hAnsi="Calibri" w:cs="Calibri"/>
        </w:rPr>
        <w:tab/>
        <w:t>‘</w:t>
      </w:r>
      <w:proofErr w:type="spellStart"/>
      <w:r w:rsidRPr="00E44C00">
        <w:rPr>
          <w:rFonts w:ascii="Calibri" w:hAnsi="Calibri" w:cs="Calibri"/>
        </w:rPr>
        <w:t>Workqueue</w:t>
      </w:r>
      <w:proofErr w:type="spellEnd"/>
      <w:r w:rsidRPr="00E44C00">
        <w:rPr>
          <w:rFonts w:ascii="Calibri" w:hAnsi="Calibri" w:cs="Calibri"/>
        </w:rPr>
        <w:t xml:space="preserve"> Threads — Zephyr Project Documentation’. https://docs.zephyrproject.org/latest/kernel/services/threads/workqueue.html#work-item-lifecycle (accessed Jul. 26, 2023).</w:t>
      </w:r>
    </w:p>
    <w:p w14:paraId="6D7B89BC" w14:textId="77777777" w:rsidR="00E44C00" w:rsidRPr="00E44C00" w:rsidRDefault="00E44C00" w:rsidP="00E44C00">
      <w:pPr>
        <w:pStyle w:val="Bibliographie"/>
        <w:rPr>
          <w:rFonts w:ascii="Calibri" w:hAnsi="Calibri" w:cs="Calibri"/>
        </w:rPr>
      </w:pPr>
      <w:r w:rsidRPr="00E44C00">
        <w:rPr>
          <w:rFonts w:ascii="Calibri" w:hAnsi="Calibri" w:cs="Calibri"/>
        </w:rPr>
        <w:t>[16]</w:t>
      </w:r>
      <w:r w:rsidRPr="00E44C00">
        <w:rPr>
          <w:rFonts w:ascii="Calibri" w:hAnsi="Calibri" w:cs="Calibri"/>
        </w:rPr>
        <w:tab/>
        <w:t>‘Non-Volatile Storage (NVS) — Zephyr Project Documentation’. https://docs.zephyrproject.org/latest/services/storage/nvs/nvs.html (accessed Aug. 03, 2023).</w:t>
      </w:r>
    </w:p>
    <w:p w14:paraId="375FE7FC" w14:textId="77777777" w:rsidR="00E44C00" w:rsidRPr="00E44C00" w:rsidRDefault="00E44C00" w:rsidP="00E44C00">
      <w:pPr>
        <w:pStyle w:val="Bibliographie"/>
        <w:rPr>
          <w:rFonts w:ascii="Calibri" w:hAnsi="Calibri" w:cs="Calibri"/>
        </w:rPr>
      </w:pPr>
      <w:r w:rsidRPr="00E44C00">
        <w:rPr>
          <w:rFonts w:ascii="Calibri" w:hAnsi="Calibri" w:cs="Calibri"/>
        </w:rPr>
        <w:t>[17]</w:t>
      </w:r>
      <w:r w:rsidRPr="00E44C00">
        <w:rPr>
          <w:rFonts w:ascii="Calibri" w:hAnsi="Calibri" w:cs="Calibri"/>
        </w:rPr>
        <w:tab/>
        <w:t>‘Mutexes — Zephyr Project Documentation’. https://docs.zephyrproject.org/latest/kernel/services/synchronization/mutexes.html (accessed Jul. 28, 2023).</w:t>
      </w:r>
    </w:p>
    <w:p w14:paraId="75537D98" w14:textId="77777777" w:rsidR="00E44C00" w:rsidRPr="00E44C00" w:rsidRDefault="00E44C00" w:rsidP="00E44C00">
      <w:pPr>
        <w:pStyle w:val="Bibliographie"/>
        <w:rPr>
          <w:rFonts w:ascii="Calibri" w:hAnsi="Calibri" w:cs="Calibri"/>
        </w:rPr>
      </w:pPr>
      <w:r w:rsidRPr="00E44C00">
        <w:rPr>
          <w:rFonts w:ascii="Calibri" w:hAnsi="Calibri" w:cs="Calibri"/>
        </w:rPr>
        <w:t>[18]</w:t>
      </w:r>
      <w:r w:rsidRPr="00E44C00">
        <w:rPr>
          <w:rFonts w:ascii="Calibri" w:hAnsi="Calibri" w:cs="Calibri"/>
        </w:rPr>
        <w:tab/>
        <w:t>‘BSD Sockets — Zephyr Project Documentation’. https://docs.zephyrproject.org/latest/connectivity/networking/api/sockets.html (accessed Jul. 26, 2023).</w:t>
      </w:r>
    </w:p>
    <w:p w14:paraId="1F062243" w14:textId="77777777" w:rsidR="00E44C00" w:rsidRPr="00E44C00" w:rsidRDefault="00E44C00" w:rsidP="00E44C00">
      <w:pPr>
        <w:pStyle w:val="Bibliographie"/>
        <w:rPr>
          <w:rFonts w:ascii="Calibri" w:hAnsi="Calibri" w:cs="Calibri"/>
        </w:rPr>
      </w:pPr>
      <w:r w:rsidRPr="00E44C00">
        <w:rPr>
          <w:rFonts w:ascii="Calibri" w:hAnsi="Calibri" w:cs="Calibri"/>
        </w:rPr>
        <w:t>[19]</w:t>
      </w:r>
      <w:r w:rsidRPr="00E44C00">
        <w:rPr>
          <w:rFonts w:ascii="Calibri" w:hAnsi="Calibri" w:cs="Calibri"/>
        </w:rPr>
        <w:tab/>
        <w:t>‘Memory Heaps — Zephyr Project Documentation’. https://docs.zephyrproject.org/latest/kernel/memory_management/heap.html (accessed Jul. 26, 2023).</w:t>
      </w:r>
    </w:p>
    <w:p w14:paraId="495D2980" w14:textId="77777777" w:rsidR="00E44C00" w:rsidRPr="00E44C00" w:rsidRDefault="00E44C00" w:rsidP="00E44C00">
      <w:pPr>
        <w:pStyle w:val="Bibliographie"/>
        <w:rPr>
          <w:rFonts w:ascii="Calibri" w:hAnsi="Calibri" w:cs="Calibri"/>
        </w:rPr>
      </w:pPr>
      <w:r w:rsidRPr="00E44C00">
        <w:rPr>
          <w:rFonts w:ascii="Calibri" w:hAnsi="Calibri" w:cs="Calibri"/>
        </w:rPr>
        <w:lastRenderedPageBreak/>
        <w:t>[20]</w:t>
      </w:r>
      <w:r w:rsidRPr="00E44C00">
        <w:rPr>
          <w:rFonts w:ascii="Calibri" w:hAnsi="Calibri" w:cs="Calibri"/>
        </w:rPr>
        <w:tab/>
        <w:t xml:space="preserve">‘Wi-Fi: Station — </w:t>
      </w:r>
      <w:proofErr w:type="spellStart"/>
      <w:r w:rsidRPr="00E44C00">
        <w:rPr>
          <w:rFonts w:ascii="Calibri" w:hAnsi="Calibri" w:cs="Calibri"/>
        </w:rPr>
        <w:t>nRF</w:t>
      </w:r>
      <w:proofErr w:type="spellEnd"/>
      <w:r w:rsidRPr="00E44C00">
        <w:rPr>
          <w:rFonts w:ascii="Calibri" w:hAnsi="Calibri" w:cs="Calibri"/>
        </w:rPr>
        <w:t xml:space="preserve"> Connect SDK 2.2.99-dev3 documentation’. https://developer.nordicsemi.com/nRF_Connect_SDK/doc/2.2.99-dev3/nrf/samples/wifi/sta/README.html (accessed Jul. 26, 2023).</w:t>
      </w:r>
    </w:p>
    <w:p w14:paraId="160DE014" w14:textId="77777777" w:rsidR="00E44C00" w:rsidRPr="00E44C00" w:rsidRDefault="00E44C00" w:rsidP="00E44C00">
      <w:pPr>
        <w:pStyle w:val="Bibliographie"/>
        <w:rPr>
          <w:rFonts w:ascii="Calibri" w:hAnsi="Calibri" w:cs="Calibri"/>
        </w:rPr>
      </w:pPr>
      <w:r w:rsidRPr="00E44C00">
        <w:rPr>
          <w:rFonts w:ascii="Calibri" w:hAnsi="Calibri" w:cs="Calibri"/>
        </w:rPr>
        <w:t>[21]</w:t>
      </w:r>
      <w:r w:rsidRPr="00E44C00">
        <w:rPr>
          <w:rFonts w:ascii="Calibri" w:hAnsi="Calibri" w:cs="Calibri"/>
        </w:rPr>
        <w:tab/>
        <w:t>‘Zephyr API Documentation: Network Management’. https://docs.zephyrproject.org/apidoc/latest/group__net__mgmt.html (accessed Jul. 26, 2023).</w:t>
      </w:r>
    </w:p>
    <w:p w14:paraId="6FB491C9" w14:textId="10D0626A" w:rsidR="00691866" w:rsidRDefault="00767F9D" w:rsidP="0032507E">
      <w:pPr>
        <w:spacing w:before="240"/>
        <w:jc w:val="left"/>
      </w:pPr>
      <w:r>
        <w:fldChar w:fldCharType="end"/>
      </w:r>
    </w:p>
    <w:p w14:paraId="457299E6" w14:textId="1BFA6A74" w:rsidR="00767F9D" w:rsidRPr="00767F9D" w:rsidRDefault="00767F9D" w:rsidP="0032507E">
      <w:pPr>
        <w:jc w:val="left"/>
      </w:pPr>
    </w:p>
    <w:sectPr w:rsidR="00767F9D" w:rsidRPr="00767F9D" w:rsidSect="00106F63">
      <w:headerReference w:type="default" r:id="rId50"/>
      <w:footerReference w:type="default" r:id="rId5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920DC" w14:textId="77777777" w:rsidR="001762EB" w:rsidRDefault="001762EB" w:rsidP="002D599B">
      <w:pPr>
        <w:spacing w:after="0" w:line="240" w:lineRule="auto"/>
      </w:pPr>
      <w:r>
        <w:separator/>
      </w:r>
    </w:p>
  </w:endnote>
  <w:endnote w:type="continuationSeparator" w:id="0">
    <w:p w14:paraId="262B8FC1" w14:textId="77777777" w:rsidR="001762EB" w:rsidRDefault="001762EB" w:rsidP="002D599B">
      <w:pPr>
        <w:spacing w:after="0" w:line="240" w:lineRule="auto"/>
      </w:pPr>
      <w:r>
        <w:continuationSeparator/>
      </w:r>
    </w:p>
  </w:endnote>
  <w:endnote w:type="continuationNotice" w:id="1">
    <w:p w14:paraId="7BC19892" w14:textId="77777777" w:rsidR="001762EB" w:rsidRDefault="001762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FC0702" w14:textId="77777777" w:rsidR="001762EB" w:rsidRDefault="001762EB" w:rsidP="002D599B">
      <w:pPr>
        <w:spacing w:after="0" w:line="240" w:lineRule="auto"/>
      </w:pPr>
      <w:r>
        <w:separator/>
      </w:r>
    </w:p>
  </w:footnote>
  <w:footnote w:type="continuationSeparator" w:id="0">
    <w:p w14:paraId="43724933" w14:textId="77777777" w:rsidR="001762EB" w:rsidRDefault="001762EB" w:rsidP="002D599B">
      <w:pPr>
        <w:spacing w:after="0" w:line="240" w:lineRule="auto"/>
      </w:pPr>
      <w:r>
        <w:continuationSeparator/>
      </w:r>
    </w:p>
  </w:footnote>
  <w:footnote w:type="continuationNotice" w:id="1">
    <w:p w14:paraId="465A1069" w14:textId="77777777" w:rsidR="001762EB" w:rsidRDefault="001762EB">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2087</TotalTime>
  <Pages>38</Pages>
  <Words>10056</Words>
  <Characters>55313</Characters>
  <Application>Microsoft Office Word</Application>
  <DocSecurity>0</DocSecurity>
  <Lines>460</Lines>
  <Paragraphs>130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65239</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798</cp:revision>
  <cp:lastPrinted>2023-02-27T11:47:00Z</cp:lastPrinted>
  <dcterms:created xsi:type="dcterms:W3CDTF">2022-10-24T09:20:00Z</dcterms:created>
  <dcterms:modified xsi:type="dcterms:W3CDTF">2023-08-03T14:44:00Z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id="QYp8QOPS"/&gt;&lt;style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
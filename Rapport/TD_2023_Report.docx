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lang w:val="en-US" w:eastAsia="en-US"/>
        </w:rPr>
        <w:id w:val="-1202014486"/>
        <w:docPartObj>
          <w:docPartGallery w:val="Table of Contents"/>
          <w:docPartUnique/>
        </w:docPartObj>
      </w:sdtPr>
      <w:sdtEndPr>
        <w:rPr>
          <w:bCs/>
        </w:rPr>
      </w:sdtEndPr>
      <w:sdtContent>
        <w:p w14:paraId="78CEA823" w14:textId="44ABD8A3" w:rsidR="00CC4309" w:rsidRPr="0039650A" w:rsidRDefault="00CC4309">
          <w:pPr>
            <w:pStyle w:val="En-ttedetabledesmatires"/>
            <w:rPr>
              <w:rStyle w:val="Titre1Car"/>
              <w:color w:val="auto"/>
              <w:lang w:val="en-US"/>
            </w:rPr>
          </w:pPr>
          <w:r w:rsidRPr="0039650A">
            <w:rPr>
              <w:rStyle w:val="Titre1Car"/>
              <w:color w:val="auto"/>
              <w:lang w:val="en-US"/>
            </w:rPr>
            <w:t>Summary</w:t>
          </w:r>
        </w:p>
        <w:p w14:paraId="7F9127F8" w14:textId="4EF8EC56" w:rsidR="004F6EFB" w:rsidRDefault="00CC4309">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r w:rsidRPr="0039650A">
            <w:rPr>
              <w:lang w:val="en-US"/>
            </w:rPr>
            <w:fldChar w:fldCharType="begin"/>
          </w:r>
          <w:r w:rsidRPr="0039650A">
            <w:rPr>
              <w:lang w:val="en-US"/>
            </w:rPr>
            <w:instrText xml:space="preserve"> TOC \o "1-3" \h \z \u </w:instrText>
          </w:r>
          <w:r w:rsidRPr="0039650A">
            <w:rPr>
              <w:lang w:val="en-US"/>
            </w:rPr>
            <w:fldChar w:fldCharType="separate"/>
          </w:r>
          <w:hyperlink w:anchor="_Toc142054691" w:history="1">
            <w:r w:rsidR="004F6EFB" w:rsidRPr="00ED72DD">
              <w:rPr>
                <w:rStyle w:val="Lienhypertexte"/>
                <w:noProof/>
                <w:lang w:val="en-US"/>
              </w:rPr>
              <w:t>1</w:t>
            </w:r>
            <w:r w:rsidR="004F6EFB">
              <w:rPr>
                <w:rFonts w:eastAsiaTheme="minorEastAsia" w:cstheme="minorBidi"/>
                <w:b w:val="0"/>
                <w:bCs w:val="0"/>
                <w:caps w:val="0"/>
                <w:noProof/>
                <w:kern w:val="2"/>
                <w:sz w:val="22"/>
                <w:szCs w:val="22"/>
                <w:lang w:val="fr-CH" w:eastAsia="fr-CH"/>
                <w14:ligatures w14:val="standardContextual"/>
              </w:rPr>
              <w:tab/>
            </w:r>
            <w:r w:rsidR="004F6EFB" w:rsidRPr="00ED72DD">
              <w:rPr>
                <w:rStyle w:val="Lienhypertexte"/>
                <w:noProof/>
                <w:lang w:val="en-US"/>
              </w:rPr>
              <w:t>Introduction</w:t>
            </w:r>
            <w:r w:rsidR="004F6EFB">
              <w:rPr>
                <w:noProof/>
                <w:webHidden/>
              </w:rPr>
              <w:tab/>
            </w:r>
            <w:r w:rsidR="004F6EFB">
              <w:rPr>
                <w:noProof/>
                <w:webHidden/>
              </w:rPr>
              <w:fldChar w:fldCharType="begin"/>
            </w:r>
            <w:r w:rsidR="004F6EFB">
              <w:rPr>
                <w:noProof/>
                <w:webHidden/>
              </w:rPr>
              <w:instrText xml:space="preserve"> PAGEREF _Toc142054691 \h </w:instrText>
            </w:r>
            <w:r w:rsidR="004F6EFB">
              <w:rPr>
                <w:noProof/>
                <w:webHidden/>
              </w:rPr>
            </w:r>
            <w:r w:rsidR="004F6EFB">
              <w:rPr>
                <w:noProof/>
                <w:webHidden/>
              </w:rPr>
              <w:fldChar w:fldCharType="separate"/>
            </w:r>
            <w:r w:rsidR="004F6EFB">
              <w:rPr>
                <w:noProof/>
                <w:webHidden/>
              </w:rPr>
              <w:t>2</w:t>
            </w:r>
            <w:r w:rsidR="004F6EFB">
              <w:rPr>
                <w:noProof/>
                <w:webHidden/>
              </w:rPr>
              <w:fldChar w:fldCharType="end"/>
            </w:r>
          </w:hyperlink>
        </w:p>
        <w:p w14:paraId="7EB751C5" w14:textId="617D9164"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2" w:history="1">
            <w:r w:rsidR="004F6EFB" w:rsidRPr="00ED72DD">
              <w:rPr>
                <w:rStyle w:val="Lienhypertexte"/>
                <w:noProof/>
                <w:lang w:val="en-US"/>
              </w:rPr>
              <w:t>1.1</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Formula Student</w:t>
            </w:r>
            <w:r w:rsidR="004F6EFB">
              <w:rPr>
                <w:noProof/>
                <w:webHidden/>
              </w:rPr>
              <w:tab/>
            </w:r>
            <w:r w:rsidR="004F6EFB">
              <w:rPr>
                <w:noProof/>
                <w:webHidden/>
              </w:rPr>
              <w:fldChar w:fldCharType="begin"/>
            </w:r>
            <w:r w:rsidR="004F6EFB">
              <w:rPr>
                <w:noProof/>
                <w:webHidden/>
              </w:rPr>
              <w:instrText xml:space="preserve"> PAGEREF _Toc142054692 \h </w:instrText>
            </w:r>
            <w:r w:rsidR="004F6EFB">
              <w:rPr>
                <w:noProof/>
                <w:webHidden/>
              </w:rPr>
            </w:r>
            <w:r w:rsidR="004F6EFB">
              <w:rPr>
                <w:noProof/>
                <w:webHidden/>
              </w:rPr>
              <w:fldChar w:fldCharType="separate"/>
            </w:r>
            <w:r w:rsidR="004F6EFB">
              <w:rPr>
                <w:noProof/>
                <w:webHidden/>
              </w:rPr>
              <w:t>2</w:t>
            </w:r>
            <w:r w:rsidR="004F6EFB">
              <w:rPr>
                <w:noProof/>
                <w:webHidden/>
              </w:rPr>
              <w:fldChar w:fldCharType="end"/>
            </w:r>
          </w:hyperlink>
        </w:p>
        <w:p w14:paraId="59C8FC5C" w14:textId="5D912DC3"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3" w:history="1">
            <w:r w:rsidR="004F6EFB" w:rsidRPr="00ED72DD">
              <w:rPr>
                <w:rStyle w:val="Lienhypertexte"/>
                <w:noProof/>
                <w:lang w:val="en-US"/>
              </w:rPr>
              <w:t>1.2</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Valais-Wallis Racing team</w:t>
            </w:r>
            <w:r w:rsidR="004F6EFB">
              <w:rPr>
                <w:noProof/>
                <w:webHidden/>
              </w:rPr>
              <w:tab/>
            </w:r>
            <w:r w:rsidR="004F6EFB">
              <w:rPr>
                <w:noProof/>
                <w:webHidden/>
              </w:rPr>
              <w:fldChar w:fldCharType="begin"/>
            </w:r>
            <w:r w:rsidR="004F6EFB">
              <w:rPr>
                <w:noProof/>
                <w:webHidden/>
              </w:rPr>
              <w:instrText xml:space="preserve"> PAGEREF _Toc142054693 \h </w:instrText>
            </w:r>
            <w:r w:rsidR="004F6EFB">
              <w:rPr>
                <w:noProof/>
                <w:webHidden/>
              </w:rPr>
            </w:r>
            <w:r w:rsidR="004F6EFB">
              <w:rPr>
                <w:noProof/>
                <w:webHidden/>
              </w:rPr>
              <w:fldChar w:fldCharType="separate"/>
            </w:r>
            <w:r w:rsidR="004F6EFB">
              <w:rPr>
                <w:noProof/>
                <w:webHidden/>
              </w:rPr>
              <w:t>2</w:t>
            </w:r>
            <w:r w:rsidR="004F6EFB">
              <w:rPr>
                <w:noProof/>
                <w:webHidden/>
              </w:rPr>
              <w:fldChar w:fldCharType="end"/>
            </w:r>
          </w:hyperlink>
        </w:p>
        <w:p w14:paraId="0E8630C3" w14:textId="2E44CAFE"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4" w:history="1">
            <w:r w:rsidR="004F6EFB" w:rsidRPr="00ED72DD">
              <w:rPr>
                <w:rStyle w:val="Lienhypertexte"/>
                <w:noProof/>
                <w:lang w:val="en-US"/>
              </w:rPr>
              <w:t>1.3</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Objectives</w:t>
            </w:r>
            <w:r w:rsidR="004F6EFB">
              <w:rPr>
                <w:noProof/>
                <w:webHidden/>
              </w:rPr>
              <w:tab/>
            </w:r>
            <w:r w:rsidR="004F6EFB">
              <w:rPr>
                <w:noProof/>
                <w:webHidden/>
              </w:rPr>
              <w:fldChar w:fldCharType="begin"/>
            </w:r>
            <w:r w:rsidR="004F6EFB">
              <w:rPr>
                <w:noProof/>
                <w:webHidden/>
              </w:rPr>
              <w:instrText xml:space="preserve"> PAGEREF _Toc142054694 \h </w:instrText>
            </w:r>
            <w:r w:rsidR="004F6EFB">
              <w:rPr>
                <w:noProof/>
                <w:webHidden/>
              </w:rPr>
            </w:r>
            <w:r w:rsidR="004F6EFB">
              <w:rPr>
                <w:noProof/>
                <w:webHidden/>
              </w:rPr>
              <w:fldChar w:fldCharType="separate"/>
            </w:r>
            <w:r w:rsidR="004F6EFB">
              <w:rPr>
                <w:noProof/>
                <w:webHidden/>
              </w:rPr>
              <w:t>2</w:t>
            </w:r>
            <w:r w:rsidR="004F6EFB">
              <w:rPr>
                <w:noProof/>
                <w:webHidden/>
              </w:rPr>
              <w:fldChar w:fldCharType="end"/>
            </w:r>
          </w:hyperlink>
        </w:p>
        <w:p w14:paraId="4D096C6D" w14:textId="3D1733FD"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5" w:history="1">
            <w:r w:rsidR="004F6EFB" w:rsidRPr="00ED72DD">
              <w:rPr>
                <w:rStyle w:val="Lienhypertexte"/>
                <w:noProof/>
                <w:lang w:val="en-US"/>
              </w:rPr>
              <w:t>1.4</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State of the art</w:t>
            </w:r>
            <w:r w:rsidR="004F6EFB">
              <w:rPr>
                <w:noProof/>
                <w:webHidden/>
              </w:rPr>
              <w:tab/>
            </w:r>
            <w:r w:rsidR="004F6EFB">
              <w:rPr>
                <w:noProof/>
                <w:webHidden/>
              </w:rPr>
              <w:fldChar w:fldCharType="begin"/>
            </w:r>
            <w:r w:rsidR="004F6EFB">
              <w:rPr>
                <w:noProof/>
                <w:webHidden/>
              </w:rPr>
              <w:instrText xml:space="preserve"> PAGEREF _Toc142054695 \h </w:instrText>
            </w:r>
            <w:r w:rsidR="004F6EFB">
              <w:rPr>
                <w:noProof/>
                <w:webHidden/>
              </w:rPr>
            </w:r>
            <w:r w:rsidR="004F6EFB">
              <w:rPr>
                <w:noProof/>
                <w:webHidden/>
              </w:rPr>
              <w:fldChar w:fldCharType="separate"/>
            </w:r>
            <w:r w:rsidR="004F6EFB">
              <w:rPr>
                <w:noProof/>
                <w:webHidden/>
              </w:rPr>
              <w:t>3</w:t>
            </w:r>
            <w:r w:rsidR="004F6EFB">
              <w:rPr>
                <w:noProof/>
                <w:webHidden/>
              </w:rPr>
              <w:fldChar w:fldCharType="end"/>
            </w:r>
          </w:hyperlink>
        </w:p>
        <w:p w14:paraId="7D91654A" w14:textId="795F494A" w:rsidR="004F6EFB"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696" w:history="1">
            <w:r w:rsidR="004F6EFB" w:rsidRPr="00ED72DD">
              <w:rPr>
                <w:rStyle w:val="Lienhypertexte"/>
                <w:noProof/>
                <w:lang w:val="en-US"/>
              </w:rPr>
              <w:t>2</w:t>
            </w:r>
            <w:r w:rsidR="004F6EFB">
              <w:rPr>
                <w:rFonts w:eastAsiaTheme="minorEastAsia" w:cstheme="minorBidi"/>
                <w:b w:val="0"/>
                <w:bCs w:val="0"/>
                <w:caps w:val="0"/>
                <w:noProof/>
                <w:kern w:val="2"/>
                <w:sz w:val="22"/>
                <w:szCs w:val="22"/>
                <w:lang w:val="fr-CH" w:eastAsia="fr-CH"/>
                <w14:ligatures w14:val="standardContextual"/>
              </w:rPr>
              <w:tab/>
            </w:r>
            <w:r w:rsidR="004F6EFB" w:rsidRPr="00ED72DD">
              <w:rPr>
                <w:rStyle w:val="Lienhypertexte"/>
                <w:noProof/>
                <w:lang w:val="en-US"/>
              </w:rPr>
              <w:t>Problem Description</w:t>
            </w:r>
            <w:r w:rsidR="004F6EFB">
              <w:rPr>
                <w:noProof/>
                <w:webHidden/>
              </w:rPr>
              <w:tab/>
            </w:r>
            <w:r w:rsidR="004F6EFB">
              <w:rPr>
                <w:noProof/>
                <w:webHidden/>
              </w:rPr>
              <w:fldChar w:fldCharType="begin"/>
            </w:r>
            <w:r w:rsidR="004F6EFB">
              <w:rPr>
                <w:noProof/>
                <w:webHidden/>
              </w:rPr>
              <w:instrText xml:space="preserve"> PAGEREF _Toc142054696 \h </w:instrText>
            </w:r>
            <w:r w:rsidR="004F6EFB">
              <w:rPr>
                <w:noProof/>
                <w:webHidden/>
              </w:rPr>
            </w:r>
            <w:r w:rsidR="004F6EFB">
              <w:rPr>
                <w:noProof/>
                <w:webHidden/>
              </w:rPr>
              <w:fldChar w:fldCharType="separate"/>
            </w:r>
            <w:r w:rsidR="004F6EFB">
              <w:rPr>
                <w:noProof/>
                <w:webHidden/>
              </w:rPr>
              <w:t>5</w:t>
            </w:r>
            <w:r w:rsidR="004F6EFB">
              <w:rPr>
                <w:noProof/>
                <w:webHidden/>
              </w:rPr>
              <w:fldChar w:fldCharType="end"/>
            </w:r>
          </w:hyperlink>
        </w:p>
        <w:p w14:paraId="4DE7C3F7" w14:textId="15645D53" w:rsidR="004F6EFB"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697" w:history="1">
            <w:r w:rsidR="004F6EFB" w:rsidRPr="00ED72DD">
              <w:rPr>
                <w:rStyle w:val="Lienhypertexte"/>
                <w:noProof/>
                <w:lang w:val="en-US"/>
              </w:rPr>
              <w:t>3</w:t>
            </w:r>
            <w:r w:rsidR="004F6EFB">
              <w:rPr>
                <w:rFonts w:eastAsiaTheme="minorEastAsia" w:cstheme="minorBidi"/>
                <w:b w:val="0"/>
                <w:bCs w:val="0"/>
                <w:caps w:val="0"/>
                <w:noProof/>
                <w:kern w:val="2"/>
                <w:sz w:val="22"/>
                <w:szCs w:val="22"/>
                <w:lang w:val="fr-CH" w:eastAsia="fr-CH"/>
                <w14:ligatures w14:val="standardContextual"/>
              </w:rPr>
              <w:tab/>
            </w:r>
            <w:r w:rsidR="004F6EFB" w:rsidRPr="00ED72DD">
              <w:rPr>
                <w:rStyle w:val="Lienhypertexte"/>
                <w:noProof/>
                <w:lang w:val="en-US"/>
              </w:rPr>
              <w:t>Transmission technology</w:t>
            </w:r>
            <w:r w:rsidR="004F6EFB">
              <w:rPr>
                <w:noProof/>
                <w:webHidden/>
              </w:rPr>
              <w:tab/>
            </w:r>
            <w:r w:rsidR="004F6EFB">
              <w:rPr>
                <w:noProof/>
                <w:webHidden/>
              </w:rPr>
              <w:fldChar w:fldCharType="begin"/>
            </w:r>
            <w:r w:rsidR="004F6EFB">
              <w:rPr>
                <w:noProof/>
                <w:webHidden/>
              </w:rPr>
              <w:instrText xml:space="preserve"> PAGEREF _Toc142054697 \h </w:instrText>
            </w:r>
            <w:r w:rsidR="004F6EFB">
              <w:rPr>
                <w:noProof/>
                <w:webHidden/>
              </w:rPr>
            </w:r>
            <w:r w:rsidR="004F6EFB">
              <w:rPr>
                <w:noProof/>
                <w:webHidden/>
              </w:rPr>
              <w:fldChar w:fldCharType="separate"/>
            </w:r>
            <w:r w:rsidR="004F6EFB">
              <w:rPr>
                <w:noProof/>
                <w:webHidden/>
              </w:rPr>
              <w:t>6</w:t>
            </w:r>
            <w:r w:rsidR="004F6EFB">
              <w:rPr>
                <w:noProof/>
                <w:webHidden/>
              </w:rPr>
              <w:fldChar w:fldCharType="end"/>
            </w:r>
          </w:hyperlink>
        </w:p>
        <w:p w14:paraId="4F55ACC7" w14:textId="58C269D0"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8" w:history="1">
            <w:r w:rsidR="004F6EFB" w:rsidRPr="00ED72DD">
              <w:rPr>
                <w:rStyle w:val="Lienhypertexte"/>
                <w:noProof/>
                <w:lang w:val="en-US"/>
              </w:rPr>
              <w:t>3.1</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433 MHz RF</w:t>
            </w:r>
            <w:r w:rsidR="004F6EFB">
              <w:rPr>
                <w:noProof/>
                <w:webHidden/>
              </w:rPr>
              <w:tab/>
            </w:r>
            <w:r w:rsidR="004F6EFB">
              <w:rPr>
                <w:noProof/>
                <w:webHidden/>
              </w:rPr>
              <w:fldChar w:fldCharType="begin"/>
            </w:r>
            <w:r w:rsidR="004F6EFB">
              <w:rPr>
                <w:noProof/>
                <w:webHidden/>
              </w:rPr>
              <w:instrText xml:space="preserve"> PAGEREF _Toc142054698 \h </w:instrText>
            </w:r>
            <w:r w:rsidR="004F6EFB">
              <w:rPr>
                <w:noProof/>
                <w:webHidden/>
              </w:rPr>
            </w:r>
            <w:r w:rsidR="004F6EFB">
              <w:rPr>
                <w:noProof/>
                <w:webHidden/>
              </w:rPr>
              <w:fldChar w:fldCharType="separate"/>
            </w:r>
            <w:r w:rsidR="004F6EFB">
              <w:rPr>
                <w:noProof/>
                <w:webHidden/>
              </w:rPr>
              <w:t>6</w:t>
            </w:r>
            <w:r w:rsidR="004F6EFB">
              <w:rPr>
                <w:noProof/>
                <w:webHidden/>
              </w:rPr>
              <w:fldChar w:fldCharType="end"/>
            </w:r>
          </w:hyperlink>
        </w:p>
        <w:p w14:paraId="24D2242A" w14:textId="6E460341"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699" w:history="1">
            <w:r w:rsidR="004F6EFB" w:rsidRPr="00ED72DD">
              <w:rPr>
                <w:rStyle w:val="Lienhypertexte"/>
                <w:noProof/>
                <w:lang w:val="en-US"/>
              </w:rPr>
              <w:t>3.2</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Wi-Fi</w:t>
            </w:r>
            <w:r w:rsidR="004F6EFB">
              <w:rPr>
                <w:noProof/>
                <w:webHidden/>
              </w:rPr>
              <w:tab/>
            </w:r>
            <w:r w:rsidR="004F6EFB">
              <w:rPr>
                <w:noProof/>
                <w:webHidden/>
              </w:rPr>
              <w:fldChar w:fldCharType="begin"/>
            </w:r>
            <w:r w:rsidR="004F6EFB">
              <w:rPr>
                <w:noProof/>
                <w:webHidden/>
              </w:rPr>
              <w:instrText xml:space="preserve"> PAGEREF _Toc142054699 \h </w:instrText>
            </w:r>
            <w:r w:rsidR="004F6EFB">
              <w:rPr>
                <w:noProof/>
                <w:webHidden/>
              </w:rPr>
            </w:r>
            <w:r w:rsidR="004F6EFB">
              <w:rPr>
                <w:noProof/>
                <w:webHidden/>
              </w:rPr>
              <w:fldChar w:fldCharType="separate"/>
            </w:r>
            <w:r w:rsidR="004F6EFB">
              <w:rPr>
                <w:noProof/>
                <w:webHidden/>
              </w:rPr>
              <w:t>7</w:t>
            </w:r>
            <w:r w:rsidR="004F6EFB">
              <w:rPr>
                <w:noProof/>
                <w:webHidden/>
              </w:rPr>
              <w:fldChar w:fldCharType="end"/>
            </w:r>
          </w:hyperlink>
        </w:p>
        <w:p w14:paraId="2CC218E1" w14:textId="4C6E1F6A" w:rsidR="004F6EFB" w:rsidRDefault="00000000">
          <w:pPr>
            <w:pStyle w:val="TM3"/>
            <w:tabs>
              <w:tab w:val="left" w:pos="1100"/>
              <w:tab w:val="right" w:leader="dot" w:pos="9062"/>
            </w:tabs>
            <w:rPr>
              <w:rFonts w:eastAsiaTheme="minorEastAsia" w:cstheme="minorBidi"/>
              <w:i w:val="0"/>
              <w:iCs w:val="0"/>
              <w:noProof/>
              <w:kern w:val="2"/>
              <w:sz w:val="22"/>
              <w:szCs w:val="22"/>
              <w:lang w:val="fr-CH" w:eastAsia="fr-CH"/>
              <w14:ligatures w14:val="standardContextual"/>
            </w:rPr>
          </w:pPr>
          <w:hyperlink w:anchor="_Toc142054700" w:history="1">
            <w:r w:rsidR="004F6EFB" w:rsidRPr="00ED72DD">
              <w:rPr>
                <w:rStyle w:val="Lienhypertexte"/>
                <w:noProof/>
                <w:lang w:val="en-US"/>
              </w:rPr>
              <w:t>3.2.1</w:t>
            </w:r>
            <w:r w:rsidR="004F6EFB">
              <w:rPr>
                <w:rFonts w:eastAsiaTheme="minorEastAsia" w:cstheme="minorBidi"/>
                <w:i w:val="0"/>
                <w:iCs w:val="0"/>
                <w:noProof/>
                <w:kern w:val="2"/>
                <w:sz w:val="22"/>
                <w:szCs w:val="22"/>
                <w:lang w:val="fr-CH" w:eastAsia="fr-CH"/>
                <w14:ligatures w14:val="standardContextual"/>
              </w:rPr>
              <w:tab/>
            </w:r>
            <w:r w:rsidR="004F6EFB" w:rsidRPr="00ED72DD">
              <w:rPr>
                <w:rStyle w:val="Lienhypertexte"/>
                <w:noProof/>
                <w:lang w:val="en-US"/>
              </w:rPr>
              <w:t>Tests</w:t>
            </w:r>
            <w:r w:rsidR="004F6EFB">
              <w:rPr>
                <w:noProof/>
                <w:webHidden/>
              </w:rPr>
              <w:tab/>
            </w:r>
            <w:r w:rsidR="004F6EFB">
              <w:rPr>
                <w:noProof/>
                <w:webHidden/>
              </w:rPr>
              <w:fldChar w:fldCharType="begin"/>
            </w:r>
            <w:r w:rsidR="004F6EFB">
              <w:rPr>
                <w:noProof/>
                <w:webHidden/>
              </w:rPr>
              <w:instrText xml:space="preserve"> PAGEREF _Toc142054700 \h </w:instrText>
            </w:r>
            <w:r w:rsidR="004F6EFB">
              <w:rPr>
                <w:noProof/>
                <w:webHidden/>
              </w:rPr>
            </w:r>
            <w:r w:rsidR="004F6EFB">
              <w:rPr>
                <w:noProof/>
                <w:webHidden/>
              </w:rPr>
              <w:fldChar w:fldCharType="separate"/>
            </w:r>
            <w:r w:rsidR="004F6EFB">
              <w:rPr>
                <w:noProof/>
                <w:webHidden/>
              </w:rPr>
              <w:t>8</w:t>
            </w:r>
            <w:r w:rsidR="004F6EFB">
              <w:rPr>
                <w:noProof/>
                <w:webHidden/>
              </w:rPr>
              <w:fldChar w:fldCharType="end"/>
            </w:r>
          </w:hyperlink>
        </w:p>
        <w:p w14:paraId="2D413D5E" w14:textId="73DFDCF9"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1" w:history="1">
            <w:r w:rsidR="004F6EFB" w:rsidRPr="00ED72DD">
              <w:rPr>
                <w:rStyle w:val="Lienhypertexte"/>
                <w:noProof/>
                <w:lang w:val="en-US"/>
              </w:rPr>
              <w:t>3.3</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Conclusion</w:t>
            </w:r>
            <w:r w:rsidR="004F6EFB">
              <w:rPr>
                <w:noProof/>
                <w:webHidden/>
              </w:rPr>
              <w:tab/>
            </w:r>
            <w:r w:rsidR="004F6EFB">
              <w:rPr>
                <w:noProof/>
                <w:webHidden/>
              </w:rPr>
              <w:fldChar w:fldCharType="begin"/>
            </w:r>
            <w:r w:rsidR="004F6EFB">
              <w:rPr>
                <w:noProof/>
                <w:webHidden/>
              </w:rPr>
              <w:instrText xml:space="preserve"> PAGEREF _Toc142054701 \h </w:instrText>
            </w:r>
            <w:r w:rsidR="004F6EFB">
              <w:rPr>
                <w:noProof/>
                <w:webHidden/>
              </w:rPr>
            </w:r>
            <w:r w:rsidR="004F6EFB">
              <w:rPr>
                <w:noProof/>
                <w:webHidden/>
              </w:rPr>
              <w:fldChar w:fldCharType="separate"/>
            </w:r>
            <w:r w:rsidR="004F6EFB">
              <w:rPr>
                <w:noProof/>
                <w:webHidden/>
              </w:rPr>
              <w:t>9</w:t>
            </w:r>
            <w:r w:rsidR="004F6EFB">
              <w:rPr>
                <w:noProof/>
                <w:webHidden/>
              </w:rPr>
              <w:fldChar w:fldCharType="end"/>
            </w:r>
          </w:hyperlink>
        </w:p>
        <w:p w14:paraId="3ADBF985" w14:textId="5C11646D" w:rsidR="004F6EFB"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02" w:history="1">
            <w:r w:rsidR="004F6EFB" w:rsidRPr="00ED72DD">
              <w:rPr>
                <w:rStyle w:val="Lienhypertexte"/>
                <w:noProof/>
                <w:lang w:val="en-US"/>
              </w:rPr>
              <w:t>4</w:t>
            </w:r>
            <w:r w:rsidR="004F6EFB">
              <w:rPr>
                <w:rFonts w:eastAsiaTheme="minorEastAsia" w:cstheme="minorBidi"/>
                <w:b w:val="0"/>
                <w:bCs w:val="0"/>
                <w:caps w:val="0"/>
                <w:noProof/>
                <w:kern w:val="2"/>
                <w:sz w:val="22"/>
                <w:szCs w:val="22"/>
                <w:lang w:val="fr-CH" w:eastAsia="fr-CH"/>
                <w14:ligatures w14:val="standardContextual"/>
              </w:rPr>
              <w:tab/>
            </w:r>
            <w:r w:rsidR="004F6EFB" w:rsidRPr="00ED72DD">
              <w:rPr>
                <w:rStyle w:val="Lienhypertexte"/>
                <w:noProof/>
                <w:lang w:val="en-US"/>
              </w:rPr>
              <w:t>Technologies</w:t>
            </w:r>
            <w:r w:rsidR="004F6EFB">
              <w:rPr>
                <w:noProof/>
                <w:webHidden/>
              </w:rPr>
              <w:tab/>
            </w:r>
            <w:r w:rsidR="004F6EFB">
              <w:rPr>
                <w:noProof/>
                <w:webHidden/>
              </w:rPr>
              <w:fldChar w:fldCharType="begin"/>
            </w:r>
            <w:r w:rsidR="004F6EFB">
              <w:rPr>
                <w:noProof/>
                <w:webHidden/>
              </w:rPr>
              <w:instrText xml:space="preserve"> PAGEREF _Toc142054702 \h </w:instrText>
            </w:r>
            <w:r w:rsidR="004F6EFB">
              <w:rPr>
                <w:noProof/>
                <w:webHidden/>
              </w:rPr>
            </w:r>
            <w:r w:rsidR="004F6EFB">
              <w:rPr>
                <w:noProof/>
                <w:webHidden/>
              </w:rPr>
              <w:fldChar w:fldCharType="separate"/>
            </w:r>
            <w:r w:rsidR="004F6EFB">
              <w:rPr>
                <w:noProof/>
                <w:webHidden/>
              </w:rPr>
              <w:t>10</w:t>
            </w:r>
            <w:r w:rsidR="004F6EFB">
              <w:rPr>
                <w:noProof/>
                <w:webHidden/>
              </w:rPr>
              <w:fldChar w:fldCharType="end"/>
            </w:r>
          </w:hyperlink>
        </w:p>
        <w:p w14:paraId="240029E7" w14:textId="536D8CDD" w:rsidR="004F6EFB"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03" w:history="1">
            <w:r w:rsidR="004F6EFB" w:rsidRPr="00ED72DD">
              <w:rPr>
                <w:rStyle w:val="Lienhypertexte"/>
                <w:noProof/>
                <w:lang w:val="en-US"/>
              </w:rPr>
              <w:t>5</w:t>
            </w:r>
            <w:r w:rsidR="004F6EFB">
              <w:rPr>
                <w:rFonts w:eastAsiaTheme="minorEastAsia" w:cstheme="minorBidi"/>
                <w:b w:val="0"/>
                <w:bCs w:val="0"/>
                <w:caps w:val="0"/>
                <w:noProof/>
                <w:kern w:val="2"/>
                <w:sz w:val="22"/>
                <w:szCs w:val="22"/>
                <w:lang w:val="fr-CH" w:eastAsia="fr-CH"/>
                <w14:ligatures w14:val="standardContextual"/>
              </w:rPr>
              <w:tab/>
            </w:r>
            <w:r w:rsidR="004F6EFB" w:rsidRPr="00ED72DD">
              <w:rPr>
                <w:rStyle w:val="Lienhypertexte"/>
                <w:noProof/>
                <w:lang w:val="en-US"/>
              </w:rPr>
              <w:t>Hardware development</w:t>
            </w:r>
            <w:r w:rsidR="004F6EFB">
              <w:rPr>
                <w:noProof/>
                <w:webHidden/>
              </w:rPr>
              <w:tab/>
            </w:r>
            <w:r w:rsidR="004F6EFB">
              <w:rPr>
                <w:noProof/>
                <w:webHidden/>
              </w:rPr>
              <w:fldChar w:fldCharType="begin"/>
            </w:r>
            <w:r w:rsidR="004F6EFB">
              <w:rPr>
                <w:noProof/>
                <w:webHidden/>
              </w:rPr>
              <w:instrText xml:space="preserve"> PAGEREF _Toc142054703 \h </w:instrText>
            </w:r>
            <w:r w:rsidR="004F6EFB">
              <w:rPr>
                <w:noProof/>
                <w:webHidden/>
              </w:rPr>
            </w:r>
            <w:r w:rsidR="004F6EFB">
              <w:rPr>
                <w:noProof/>
                <w:webHidden/>
              </w:rPr>
              <w:fldChar w:fldCharType="separate"/>
            </w:r>
            <w:r w:rsidR="004F6EFB">
              <w:rPr>
                <w:noProof/>
                <w:webHidden/>
              </w:rPr>
              <w:t>11</w:t>
            </w:r>
            <w:r w:rsidR="004F6EFB">
              <w:rPr>
                <w:noProof/>
                <w:webHidden/>
              </w:rPr>
              <w:fldChar w:fldCharType="end"/>
            </w:r>
          </w:hyperlink>
        </w:p>
        <w:p w14:paraId="35543A71" w14:textId="7D346630"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4" w:history="1">
            <w:r w:rsidR="004F6EFB" w:rsidRPr="00ED72DD">
              <w:rPr>
                <w:rStyle w:val="Lienhypertexte"/>
                <w:noProof/>
                <w:lang w:val="en-US"/>
              </w:rPr>
              <w:t>5.1</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Bloc diagram</w:t>
            </w:r>
            <w:r w:rsidR="004F6EFB">
              <w:rPr>
                <w:noProof/>
                <w:webHidden/>
              </w:rPr>
              <w:tab/>
            </w:r>
            <w:r w:rsidR="004F6EFB">
              <w:rPr>
                <w:noProof/>
                <w:webHidden/>
              </w:rPr>
              <w:fldChar w:fldCharType="begin"/>
            </w:r>
            <w:r w:rsidR="004F6EFB">
              <w:rPr>
                <w:noProof/>
                <w:webHidden/>
              </w:rPr>
              <w:instrText xml:space="preserve"> PAGEREF _Toc142054704 \h </w:instrText>
            </w:r>
            <w:r w:rsidR="004F6EFB">
              <w:rPr>
                <w:noProof/>
                <w:webHidden/>
              </w:rPr>
            </w:r>
            <w:r w:rsidR="004F6EFB">
              <w:rPr>
                <w:noProof/>
                <w:webHidden/>
              </w:rPr>
              <w:fldChar w:fldCharType="separate"/>
            </w:r>
            <w:r w:rsidR="004F6EFB">
              <w:rPr>
                <w:noProof/>
                <w:webHidden/>
              </w:rPr>
              <w:t>11</w:t>
            </w:r>
            <w:r w:rsidR="004F6EFB">
              <w:rPr>
                <w:noProof/>
                <w:webHidden/>
              </w:rPr>
              <w:fldChar w:fldCharType="end"/>
            </w:r>
          </w:hyperlink>
        </w:p>
        <w:p w14:paraId="7B52CB60" w14:textId="7D791086"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5" w:history="1">
            <w:r w:rsidR="004F6EFB" w:rsidRPr="00ED72DD">
              <w:rPr>
                <w:rStyle w:val="Lienhypertexte"/>
                <w:noProof/>
                <w:lang w:val="en-US"/>
              </w:rPr>
              <w:t>5.2</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Main SoC</w:t>
            </w:r>
            <w:r w:rsidR="004F6EFB">
              <w:rPr>
                <w:noProof/>
                <w:webHidden/>
              </w:rPr>
              <w:tab/>
            </w:r>
            <w:r w:rsidR="004F6EFB">
              <w:rPr>
                <w:noProof/>
                <w:webHidden/>
              </w:rPr>
              <w:fldChar w:fldCharType="begin"/>
            </w:r>
            <w:r w:rsidR="004F6EFB">
              <w:rPr>
                <w:noProof/>
                <w:webHidden/>
              </w:rPr>
              <w:instrText xml:space="preserve"> PAGEREF _Toc142054705 \h </w:instrText>
            </w:r>
            <w:r w:rsidR="004F6EFB">
              <w:rPr>
                <w:noProof/>
                <w:webHidden/>
              </w:rPr>
            </w:r>
            <w:r w:rsidR="004F6EFB">
              <w:rPr>
                <w:noProof/>
                <w:webHidden/>
              </w:rPr>
              <w:fldChar w:fldCharType="separate"/>
            </w:r>
            <w:r w:rsidR="004F6EFB">
              <w:rPr>
                <w:noProof/>
                <w:webHidden/>
              </w:rPr>
              <w:t>12</w:t>
            </w:r>
            <w:r w:rsidR="004F6EFB">
              <w:rPr>
                <w:noProof/>
                <w:webHidden/>
              </w:rPr>
              <w:fldChar w:fldCharType="end"/>
            </w:r>
          </w:hyperlink>
        </w:p>
        <w:p w14:paraId="32512946" w14:textId="053FFE97"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6" w:history="1">
            <w:r w:rsidR="004F6EFB" w:rsidRPr="00ED72DD">
              <w:rPr>
                <w:rStyle w:val="Lienhypertexte"/>
                <w:noProof/>
                <w:lang w:val="en-US"/>
              </w:rPr>
              <w:t>5.3</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GPS Module</w:t>
            </w:r>
            <w:r w:rsidR="004F6EFB">
              <w:rPr>
                <w:noProof/>
                <w:webHidden/>
              </w:rPr>
              <w:tab/>
            </w:r>
            <w:r w:rsidR="004F6EFB">
              <w:rPr>
                <w:noProof/>
                <w:webHidden/>
              </w:rPr>
              <w:fldChar w:fldCharType="begin"/>
            </w:r>
            <w:r w:rsidR="004F6EFB">
              <w:rPr>
                <w:noProof/>
                <w:webHidden/>
              </w:rPr>
              <w:instrText xml:space="preserve"> PAGEREF _Toc142054706 \h </w:instrText>
            </w:r>
            <w:r w:rsidR="004F6EFB">
              <w:rPr>
                <w:noProof/>
                <w:webHidden/>
              </w:rPr>
            </w:r>
            <w:r w:rsidR="004F6EFB">
              <w:rPr>
                <w:noProof/>
                <w:webHidden/>
              </w:rPr>
              <w:fldChar w:fldCharType="separate"/>
            </w:r>
            <w:r w:rsidR="004F6EFB">
              <w:rPr>
                <w:noProof/>
                <w:webHidden/>
              </w:rPr>
              <w:t>13</w:t>
            </w:r>
            <w:r w:rsidR="004F6EFB">
              <w:rPr>
                <w:noProof/>
                <w:webHidden/>
              </w:rPr>
              <w:fldChar w:fldCharType="end"/>
            </w:r>
          </w:hyperlink>
        </w:p>
        <w:p w14:paraId="6EA91E98" w14:textId="2F55019D"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7" w:history="1">
            <w:r w:rsidR="004F6EFB" w:rsidRPr="00ED72DD">
              <w:rPr>
                <w:rStyle w:val="Lienhypertexte"/>
                <w:noProof/>
                <w:lang w:val="en-US"/>
              </w:rPr>
              <w:t>5.4</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CAN Bus Controller</w:t>
            </w:r>
            <w:r w:rsidR="004F6EFB">
              <w:rPr>
                <w:noProof/>
                <w:webHidden/>
              </w:rPr>
              <w:tab/>
            </w:r>
            <w:r w:rsidR="004F6EFB">
              <w:rPr>
                <w:noProof/>
                <w:webHidden/>
              </w:rPr>
              <w:fldChar w:fldCharType="begin"/>
            </w:r>
            <w:r w:rsidR="004F6EFB">
              <w:rPr>
                <w:noProof/>
                <w:webHidden/>
              </w:rPr>
              <w:instrText xml:space="preserve"> PAGEREF _Toc142054707 \h </w:instrText>
            </w:r>
            <w:r w:rsidR="004F6EFB">
              <w:rPr>
                <w:noProof/>
                <w:webHidden/>
              </w:rPr>
            </w:r>
            <w:r w:rsidR="004F6EFB">
              <w:rPr>
                <w:noProof/>
                <w:webHidden/>
              </w:rPr>
              <w:fldChar w:fldCharType="separate"/>
            </w:r>
            <w:r w:rsidR="004F6EFB">
              <w:rPr>
                <w:noProof/>
                <w:webHidden/>
              </w:rPr>
              <w:t>15</w:t>
            </w:r>
            <w:r w:rsidR="004F6EFB">
              <w:rPr>
                <w:noProof/>
                <w:webHidden/>
              </w:rPr>
              <w:fldChar w:fldCharType="end"/>
            </w:r>
          </w:hyperlink>
        </w:p>
        <w:p w14:paraId="6907A7F3" w14:textId="72458444"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8" w:history="1">
            <w:r w:rsidR="004F6EFB" w:rsidRPr="00ED72DD">
              <w:rPr>
                <w:rStyle w:val="Lienhypertexte"/>
                <w:noProof/>
                <w:lang w:val="en-US"/>
              </w:rPr>
              <w:t>5.5</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SD card</w:t>
            </w:r>
            <w:r w:rsidR="004F6EFB">
              <w:rPr>
                <w:noProof/>
                <w:webHidden/>
              </w:rPr>
              <w:tab/>
            </w:r>
            <w:r w:rsidR="004F6EFB">
              <w:rPr>
                <w:noProof/>
                <w:webHidden/>
              </w:rPr>
              <w:fldChar w:fldCharType="begin"/>
            </w:r>
            <w:r w:rsidR="004F6EFB">
              <w:rPr>
                <w:noProof/>
                <w:webHidden/>
              </w:rPr>
              <w:instrText xml:space="preserve"> PAGEREF _Toc142054708 \h </w:instrText>
            </w:r>
            <w:r w:rsidR="004F6EFB">
              <w:rPr>
                <w:noProof/>
                <w:webHidden/>
              </w:rPr>
            </w:r>
            <w:r w:rsidR="004F6EFB">
              <w:rPr>
                <w:noProof/>
                <w:webHidden/>
              </w:rPr>
              <w:fldChar w:fldCharType="separate"/>
            </w:r>
            <w:r w:rsidR="004F6EFB">
              <w:rPr>
                <w:noProof/>
                <w:webHidden/>
              </w:rPr>
              <w:t>18</w:t>
            </w:r>
            <w:r w:rsidR="004F6EFB">
              <w:rPr>
                <w:noProof/>
                <w:webHidden/>
              </w:rPr>
              <w:fldChar w:fldCharType="end"/>
            </w:r>
          </w:hyperlink>
        </w:p>
        <w:p w14:paraId="65C3037F" w14:textId="260DB552"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09" w:history="1">
            <w:r w:rsidR="004F6EFB" w:rsidRPr="00ED72DD">
              <w:rPr>
                <w:rStyle w:val="Lienhypertexte"/>
                <w:noProof/>
                <w:lang w:val="en-US"/>
              </w:rPr>
              <w:t>5.6</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Power supply</w:t>
            </w:r>
            <w:r w:rsidR="004F6EFB">
              <w:rPr>
                <w:noProof/>
                <w:webHidden/>
              </w:rPr>
              <w:tab/>
            </w:r>
            <w:r w:rsidR="004F6EFB">
              <w:rPr>
                <w:noProof/>
                <w:webHidden/>
              </w:rPr>
              <w:fldChar w:fldCharType="begin"/>
            </w:r>
            <w:r w:rsidR="004F6EFB">
              <w:rPr>
                <w:noProof/>
                <w:webHidden/>
              </w:rPr>
              <w:instrText xml:space="preserve"> PAGEREF _Toc142054709 \h </w:instrText>
            </w:r>
            <w:r w:rsidR="004F6EFB">
              <w:rPr>
                <w:noProof/>
                <w:webHidden/>
              </w:rPr>
            </w:r>
            <w:r w:rsidR="004F6EFB">
              <w:rPr>
                <w:noProof/>
                <w:webHidden/>
              </w:rPr>
              <w:fldChar w:fldCharType="separate"/>
            </w:r>
            <w:r w:rsidR="004F6EFB">
              <w:rPr>
                <w:noProof/>
                <w:webHidden/>
              </w:rPr>
              <w:t>18</w:t>
            </w:r>
            <w:r w:rsidR="004F6EFB">
              <w:rPr>
                <w:noProof/>
                <w:webHidden/>
              </w:rPr>
              <w:fldChar w:fldCharType="end"/>
            </w:r>
          </w:hyperlink>
        </w:p>
        <w:p w14:paraId="056A0066" w14:textId="6962DF96"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0" w:history="1">
            <w:r w:rsidR="004F6EFB" w:rsidRPr="00ED72DD">
              <w:rPr>
                <w:rStyle w:val="Lienhypertexte"/>
                <w:noProof/>
                <w:lang w:val="en-US"/>
              </w:rPr>
              <w:t>5.7</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noProof/>
                <w:lang w:val="en-US"/>
              </w:rPr>
              <w:t>Level shifters</w:t>
            </w:r>
            <w:r w:rsidR="004F6EFB">
              <w:rPr>
                <w:noProof/>
                <w:webHidden/>
              </w:rPr>
              <w:tab/>
            </w:r>
            <w:r w:rsidR="004F6EFB">
              <w:rPr>
                <w:noProof/>
                <w:webHidden/>
              </w:rPr>
              <w:fldChar w:fldCharType="begin"/>
            </w:r>
            <w:r w:rsidR="004F6EFB">
              <w:rPr>
                <w:noProof/>
                <w:webHidden/>
              </w:rPr>
              <w:instrText xml:space="preserve"> PAGEREF _Toc142054710 \h </w:instrText>
            </w:r>
            <w:r w:rsidR="004F6EFB">
              <w:rPr>
                <w:noProof/>
                <w:webHidden/>
              </w:rPr>
            </w:r>
            <w:r w:rsidR="004F6EFB">
              <w:rPr>
                <w:noProof/>
                <w:webHidden/>
              </w:rPr>
              <w:fldChar w:fldCharType="separate"/>
            </w:r>
            <w:r w:rsidR="004F6EFB">
              <w:rPr>
                <w:noProof/>
                <w:webHidden/>
              </w:rPr>
              <w:t>18</w:t>
            </w:r>
            <w:r w:rsidR="004F6EFB">
              <w:rPr>
                <w:noProof/>
                <w:webHidden/>
              </w:rPr>
              <w:fldChar w:fldCharType="end"/>
            </w:r>
          </w:hyperlink>
        </w:p>
        <w:p w14:paraId="4E9DF3B0" w14:textId="30978A95" w:rsidR="004F6EFB"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11" w:history="1">
            <w:r w:rsidR="004F6EFB" w:rsidRPr="00ED72DD">
              <w:rPr>
                <w:rStyle w:val="Lienhypertexte"/>
                <w:noProof/>
                <w:lang w:val="en-US"/>
              </w:rPr>
              <w:t>6</w:t>
            </w:r>
            <w:r w:rsidR="004F6EFB">
              <w:rPr>
                <w:rFonts w:eastAsiaTheme="minorEastAsia" w:cstheme="minorBidi"/>
                <w:b w:val="0"/>
                <w:bCs w:val="0"/>
                <w:caps w:val="0"/>
                <w:noProof/>
                <w:kern w:val="2"/>
                <w:sz w:val="22"/>
                <w:szCs w:val="22"/>
                <w:lang w:val="fr-CH" w:eastAsia="fr-CH"/>
                <w14:ligatures w14:val="standardContextual"/>
              </w:rPr>
              <w:tab/>
            </w:r>
            <w:r w:rsidR="004F6EFB" w:rsidRPr="00ED72DD">
              <w:rPr>
                <w:rStyle w:val="Lienhypertexte"/>
                <w:noProof/>
                <w:lang w:val="en-US"/>
              </w:rPr>
              <w:t>Software development</w:t>
            </w:r>
            <w:r w:rsidR="004F6EFB">
              <w:rPr>
                <w:noProof/>
                <w:webHidden/>
              </w:rPr>
              <w:tab/>
            </w:r>
            <w:r w:rsidR="004F6EFB">
              <w:rPr>
                <w:noProof/>
                <w:webHidden/>
              </w:rPr>
              <w:fldChar w:fldCharType="begin"/>
            </w:r>
            <w:r w:rsidR="004F6EFB">
              <w:rPr>
                <w:noProof/>
                <w:webHidden/>
              </w:rPr>
              <w:instrText xml:space="preserve"> PAGEREF _Toc142054711 \h </w:instrText>
            </w:r>
            <w:r w:rsidR="004F6EFB">
              <w:rPr>
                <w:noProof/>
                <w:webHidden/>
              </w:rPr>
            </w:r>
            <w:r w:rsidR="004F6EFB">
              <w:rPr>
                <w:noProof/>
                <w:webHidden/>
              </w:rPr>
              <w:fldChar w:fldCharType="separate"/>
            </w:r>
            <w:r w:rsidR="004F6EFB">
              <w:rPr>
                <w:noProof/>
                <w:webHidden/>
              </w:rPr>
              <w:t>19</w:t>
            </w:r>
            <w:r w:rsidR="004F6EFB">
              <w:rPr>
                <w:noProof/>
                <w:webHidden/>
              </w:rPr>
              <w:fldChar w:fldCharType="end"/>
            </w:r>
          </w:hyperlink>
        </w:p>
        <w:p w14:paraId="1C9A8E57" w14:textId="4738884C"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2" w:history="1">
            <w:r w:rsidR="004F6EFB" w:rsidRPr="00ED72DD">
              <w:rPr>
                <w:rStyle w:val="Lienhypertexte"/>
                <w:rFonts w:eastAsia="Times New Roman"/>
                <w:noProof/>
                <w:lang w:val="en-US"/>
              </w:rPr>
              <w:t>6.1</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Configuration file</w:t>
            </w:r>
            <w:r w:rsidR="004F6EFB">
              <w:rPr>
                <w:noProof/>
                <w:webHidden/>
              </w:rPr>
              <w:tab/>
            </w:r>
            <w:r w:rsidR="004F6EFB">
              <w:rPr>
                <w:noProof/>
                <w:webHidden/>
              </w:rPr>
              <w:fldChar w:fldCharType="begin"/>
            </w:r>
            <w:r w:rsidR="004F6EFB">
              <w:rPr>
                <w:noProof/>
                <w:webHidden/>
              </w:rPr>
              <w:instrText xml:space="preserve"> PAGEREF _Toc142054712 \h </w:instrText>
            </w:r>
            <w:r w:rsidR="004F6EFB">
              <w:rPr>
                <w:noProof/>
                <w:webHidden/>
              </w:rPr>
            </w:r>
            <w:r w:rsidR="004F6EFB">
              <w:rPr>
                <w:noProof/>
                <w:webHidden/>
              </w:rPr>
              <w:fldChar w:fldCharType="separate"/>
            </w:r>
            <w:r w:rsidR="004F6EFB">
              <w:rPr>
                <w:noProof/>
                <w:webHidden/>
              </w:rPr>
              <w:t>19</w:t>
            </w:r>
            <w:r w:rsidR="004F6EFB">
              <w:rPr>
                <w:noProof/>
                <w:webHidden/>
              </w:rPr>
              <w:fldChar w:fldCharType="end"/>
            </w:r>
          </w:hyperlink>
        </w:p>
        <w:p w14:paraId="70536C8E" w14:textId="6332DEB4"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3" w:history="1">
            <w:r w:rsidR="004F6EFB" w:rsidRPr="00ED72DD">
              <w:rPr>
                <w:rStyle w:val="Lienhypertexte"/>
                <w:rFonts w:eastAsia="Times New Roman"/>
                <w:noProof/>
                <w:lang w:val="en-US"/>
              </w:rPr>
              <w:t>6.2</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CAN Controller</w:t>
            </w:r>
            <w:r w:rsidR="004F6EFB">
              <w:rPr>
                <w:noProof/>
                <w:webHidden/>
              </w:rPr>
              <w:tab/>
            </w:r>
            <w:r w:rsidR="004F6EFB">
              <w:rPr>
                <w:noProof/>
                <w:webHidden/>
              </w:rPr>
              <w:fldChar w:fldCharType="begin"/>
            </w:r>
            <w:r w:rsidR="004F6EFB">
              <w:rPr>
                <w:noProof/>
                <w:webHidden/>
              </w:rPr>
              <w:instrText xml:space="preserve"> PAGEREF _Toc142054713 \h </w:instrText>
            </w:r>
            <w:r w:rsidR="004F6EFB">
              <w:rPr>
                <w:noProof/>
                <w:webHidden/>
              </w:rPr>
            </w:r>
            <w:r w:rsidR="004F6EFB">
              <w:rPr>
                <w:noProof/>
                <w:webHidden/>
              </w:rPr>
              <w:fldChar w:fldCharType="separate"/>
            </w:r>
            <w:r w:rsidR="004F6EFB">
              <w:rPr>
                <w:noProof/>
                <w:webHidden/>
              </w:rPr>
              <w:t>20</w:t>
            </w:r>
            <w:r w:rsidR="004F6EFB">
              <w:rPr>
                <w:noProof/>
                <w:webHidden/>
              </w:rPr>
              <w:fldChar w:fldCharType="end"/>
            </w:r>
          </w:hyperlink>
        </w:p>
        <w:p w14:paraId="4B787254" w14:textId="0B6B17E7"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4" w:history="1">
            <w:r w:rsidR="004F6EFB" w:rsidRPr="00ED72DD">
              <w:rPr>
                <w:rStyle w:val="Lienhypertexte"/>
                <w:rFonts w:eastAsia="Times New Roman"/>
                <w:noProof/>
                <w:lang w:val="en-US"/>
              </w:rPr>
              <w:t>6.3</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GPS Controller</w:t>
            </w:r>
            <w:r w:rsidR="004F6EFB">
              <w:rPr>
                <w:noProof/>
                <w:webHidden/>
              </w:rPr>
              <w:tab/>
            </w:r>
            <w:r w:rsidR="004F6EFB">
              <w:rPr>
                <w:noProof/>
                <w:webHidden/>
              </w:rPr>
              <w:fldChar w:fldCharType="begin"/>
            </w:r>
            <w:r w:rsidR="004F6EFB">
              <w:rPr>
                <w:noProof/>
                <w:webHidden/>
              </w:rPr>
              <w:instrText xml:space="preserve"> PAGEREF _Toc142054714 \h </w:instrText>
            </w:r>
            <w:r w:rsidR="004F6EFB">
              <w:rPr>
                <w:noProof/>
                <w:webHidden/>
              </w:rPr>
            </w:r>
            <w:r w:rsidR="004F6EFB">
              <w:rPr>
                <w:noProof/>
                <w:webHidden/>
              </w:rPr>
              <w:fldChar w:fldCharType="separate"/>
            </w:r>
            <w:r w:rsidR="004F6EFB">
              <w:rPr>
                <w:noProof/>
                <w:webHidden/>
              </w:rPr>
              <w:t>22</w:t>
            </w:r>
            <w:r w:rsidR="004F6EFB">
              <w:rPr>
                <w:noProof/>
                <w:webHidden/>
              </w:rPr>
              <w:fldChar w:fldCharType="end"/>
            </w:r>
          </w:hyperlink>
        </w:p>
        <w:p w14:paraId="66C6EC56" w14:textId="14416D78"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5" w:history="1">
            <w:r w:rsidR="004F6EFB" w:rsidRPr="00ED72DD">
              <w:rPr>
                <w:rStyle w:val="Lienhypertexte"/>
                <w:rFonts w:eastAsia="Times New Roman"/>
                <w:noProof/>
                <w:lang w:val="en-US"/>
              </w:rPr>
              <w:t>6.4</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Data Logger</w:t>
            </w:r>
            <w:r w:rsidR="004F6EFB">
              <w:rPr>
                <w:noProof/>
                <w:webHidden/>
              </w:rPr>
              <w:tab/>
            </w:r>
            <w:r w:rsidR="004F6EFB">
              <w:rPr>
                <w:noProof/>
                <w:webHidden/>
              </w:rPr>
              <w:fldChar w:fldCharType="begin"/>
            </w:r>
            <w:r w:rsidR="004F6EFB">
              <w:rPr>
                <w:noProof/>
                <w:webHidden/>
              </w:rPr>
              <w:instrText xml:space="preserve"> PAGEREF _Toc142054715 \h </w:instrText>
            </w:r>
            <w:r w:rsidR="004F6EFB">
              <w:rPr>
                <w:noProof/>
                <w:webHidden/>
              </w:rPr>
            </w:r>
            <w:r w:rsidR="004F6EFB">
              <w:rPr>
                <w:noProof/>
                <w:webHidden/>
              </w:rPr>
              <w:fldChar w:fldCharType="separate"/>
            </w:r>
            <w:r w:rsidR="004F6EFB">
              <w:rPr>
                <w:noProof/>
                <w:webHidden/>
              </w:rPr>
              <w:t>27</w:t>
            </w:r>
            <w:r w:rsidR="004F6EFB">
              <w:rPr>
                <w:noProof/>
                <w:webHidden/>
              </w:rPr>
              <w:fldChar w:fldCharType="end"/>
            </w:r>
          </w:hyperlink>
        </w:p>
        <w:p w14:paraId="786587B0" w14:textId="56938560"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6" w:history="1">
            <w:r w:rsidR="004F6EFB" w:rsidRPr="00ED72DD">
              <w:rPr>
                <w:rStyle w:val="Lienhypertexte"/>
                <w:rFonts w:eastAsia="Times New Roman"/>
                <w:noProof/>
                <w:lang w:val="en-US"/>
              </w:rPr>
              <w:t>6.5</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Data Sender</w:t>
            </w:r>
            <w:r w:rsidR="004F6EFB">
              <w:rPr>
                <w:noProof/>
                <w:webHidden/>
              </w:rPr>
              <w:tab/>
            </w:r>
            <w:r w:rsidR="004F6EFB">
              <w:rPr>
                <w:noProof/>
                <w:webHidden/>
              </w:rPr>
              <w:fldChar w:fldCharType="begin"/>
            </w:r>
            <w:r w:rsidR="004F6EFB">
              <w:rPr>
                <w:noProof/>
                <w:webHidden/>
              </w:rPr>
              <w:instrText xml:space="preserve"> PAGEREF _Toc142054716 \h </w:instrText>
            </w:r>
            <w:r w:rsidR="004F6EFB">
              <w:rPr>
                <w:noProof/>
                <w:webHidden/>
              </w:rPr>
            </w:r>
            <w:r w:rsidR="004F6EFB">
              <w:rPr>
                <w:noProof/>
                <w:webHidden/>
              </w:rPr>
              <w:fldChar w:fldCharType="separate"/>
            </w:r>
            <w:r w:rsidR="004F6EFB">
              <w:rPr>
                <w:noProof/>
                <w:webHidden/>
              </w:rPr>
              <w:t>29</w:t>
            </w:r>
            <w:r w:rsidR="004F6EFB">
              <w:rPr>
                <w:noProof/>
                <w:webHidden/>
              </w:rPr>
              <w:fldChar w:fldCharType="end"/>
            </w:r>
          </w:hyperlink>
        </w:p>
        <w:p w14:paraId="6A137314" w14:textId="79C5B976"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7" w:history="1">
            <w:r w:rsidR="004F6EFB" w:rsidRPr="00ED72DD">
              <w:rPr>
                <w:rStyle w:val="Lienhypertexte"/>
                <w:rFonts w:eastAsia="Times New Roman"/>
                <w:noProof/>
                <w:lang w:val="en-US"/>
              </w:rPr>
              <w:t>6.6</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UDP Client</w:t>
            </w:r>
            <w:r w:rsidR="004F6EFB">
              <w:rPr>
                <w:noProof/>
                <w:webHidden/>
              </w:rPr>
              <w:tab/>
            </w:r>
            <w:r w:rsidR="004F6EFB">
              <w:rPr>
                <w:noProof/>
                <w:webHidden/>
              </w:rPr>
              <w:fldChar w:fldCharType="begin"/>
            </w:r>
            <w:r w:rsidR="004F6EFB">
              <w:rPr>
                <w:noProof/>
                <w:webHidden/>
              </w:rPr>
              <w:instrText xml:space="preserve"> PAGEREF _Toc142054717 \h </w:instrText>
            </w:r>
            <w:r w:rsidR="004F6EFB">
              <w:rPr>
                <w:noProof/>
                <w:webHidden/>
              </w:rPr>
            </w:r>
            <w:r w:rsidR="004F6EFB">
              <w:rPr>
                <w:noProof/>
                <w:webHidden/>
              </w:rPr>
              <w:fldChar w:fldCharType="separate"/>
            </w:r>
            <w:r w:rsidR="004F6EFB">
              <w:rPr>
                <w:noProof/>
                <w:webHidden/>
              </w:rPr>
              <w:t>31</w:t>
            </w:r>
            <w:r w:rsidR="004F6EFB">
              <w:rPr>
                <w:noProof/>
                <w:webHidden/>
              </w:rPr>
              <w:fldChar w:fldCharType="end"/>
            </w:r>
          </w:hyperlink>
        </w:p>
        <w:p w14:paraId="0732C81F" w14:textId="67EFEB1A"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8" w:history="1">
            <w:r w:rsidR="004F6EFB" w:rsidRPr="00ED72DD">
              <w:rPr>
                <w:rStyle w:val="Lienhypertexte"/>
                <w:rFonts w:eastAsia="Times New Roman"/>
                <w:noProof/>
                <w:lang w:val="en-US"/>
              </w:rPr>
              <w:t>6.7</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Wi-Fi Station</w:t>
            </w:r>
            <w:r w:rsidR="004F6EFB">
              <w:rPr>
                <w:noProof/>
                <w:webHidden/>
              </w:rPr>
              <w:tab/>
            </w:r>
            <w:r w:rsidR="004F6EFB">
              <w:rPr>
                <w:noProof/>
                <w:webHidden/>
              </w:rPr>
              <w:fldChar w:fldCharType="begin"/>
            </w:r>
            <w:r w:rsidR="004F6EFB">
              <w:rPr>
                <w:noProof/>
                <w:webHidden/>
              </w:rPr>
              <w:instrText xml:space="preserve"> PAGEREF _Toc142054718 \h </w:instrText>
            </w:r>
            <w:r w:rsidR="004F6EFB">
              <w:rPr>
                <w:noProof/>
                <w:webHidden/>
              </w:rPr>
            </w:r>
            <w:r w:rsidR="004F6EFB">
              <w:rPr>
                <w:noProof/>
                <w:webHidden/>
              </w:rPr>
              <w:fldChar w:fldCharType="separate"/>
            </w:r>
            <w:r w:rsidR="004F6EFB">
              <w:rPr>
                <w:noProof/>
                <w:webHidden/>
              </w:rPr>
              <w:t>32</w:t>
            </w:r>
            <w:r w:rsidR="004F6EFB">
              <w:rPr>
                <w:noProof/>
                <w:webHidden/>
              </w:rPr>
              <w:fldChar w:fldCharType="end"/>
            </w:r>
          </w:hyperlink>
        </w:p>
        <w:p w14:paraId="4233F86C" w14:textId="514E77FA"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19" w:history="1">
            <w:r w:rsidR="004F6EFB" w:rsidRPr="00ED72DD">
              <w:rPr>
                <w:rStyle w:val="Lienhypertexte"/>
                <w:rFonts w:eastAsia="Times New Roman"/>
                <w:noProof/>
                <w:lang w:val="en-US"/>
              </w:rPr>
              <w:t>6.8</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Button Manager</w:t>
            </w:r>
            <w:r w:rsidR="004F6EFB">
              <w:rPr>
                <w:noProof/>
                <w:webHidden/>
              </w:rPr>
              <w:tab/>
            </w:r>
            <w:r w:rsidR="004F6EFB">
              <w:rPr>
                <w:noProof/>
                <w:webHidden/>
              </w:rPr>
              <w:fldChar w:fldCharType="begin"/>
            </w:r>
            <w:r w:rsidR="004F6EFB">
              <w:rPr>
                <w:noProof/>
                <w:webHidden/>
              </w:rPr>
              <w:instrText xml:space="preserve"> PAGEREF _Toc142054719 \h </w:instrText>
            </w:r>
            <w:r w:rsidR="004F6EFB">
              <w:rPr>
                <w:noProof/>
                <w:webHidden/>
              </w:rPr>
            </w:r>
            <w:r w:rsidR="004F6EFB">
              <w:rPr>
                <w:noProof/>
                <w:webHidden/>
              </w:rPr>
              <w:fldChar w:fldCharType="separate"/>
            </w:r>
            <w:r w:rsidR="004F6EFB">
              <w:rPr>
                <w:noProof/>
                <w:webHidden/>
              </w:rPr>
              <w:t>34</w:t>
            </w:r>
            <w:r w:rsidR="004F6EFB">
              <w:rPr>
                <w:noProof/>
                <w:webHidden/>
              </w:rPr>
              <w:fldChar w:fldCharType="end"/>
            </w:r>
          </w:hyperlink>
        </w:p>
        <w:p w14:paraId="5ECE12B0" w14:textId="3D17B854"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20" w:history="1">
            <w:r w:rsidR="004F6EFB" w:rsidRPr="00ED72DD">
              <w:rPr>
                <w:rStyle w:val="Lienhypertexte"/>
                <w:rFonts w:eastAsia="Times New Roman"/>
                <w:noProof/>
                <w:lang w:val="en-US"/>
              </w:rPr>
              <w:t>6.9</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Led Controller</w:t>
            </w:r>
            <w:r w:rsidR="004F6EFB">
              <w:rPr>
                <w:noProof/>
                <w:webHidden/>
              </w:rPr>
              <w:tab/>
            </w:r>
            <w:r w:rsidR="004F6EFB">
              <w:rPr>
                <w:noProof/>
                <w:webHidden/>
              </w:rPr>
              <w:fldChar w:fldCharType="begin"/>
            </w:r>
            <w:r w:rsidR="004F6EFB">
              <w:rPr>
                <w:noProof/>
                <w:webHidden/>
              </w:rPr>
              <w:instrText xml:space="preserve"> PAGEREF _Toc142054720 \h </w:instrText>
            </w:r>
            <w:r w:rsidR="004F6EFB">
              <w:rPr>
                <w:noProof/>
                <w:webHidden/>
              </w:rPr>
            </w:r>
            <w:r w:rsidR="004F6EFB">
              <w:rPr>
                <w:noProof/>
                <w:webHidden/>
              </w:rPr>
              <w:fldChar w:fldCharType="separate"/>
            </w:r>
            <w:r w:rsidR="004F6EFB">
              <w:rPr>
                <w:noProof/>
                <w:webHidden/>
              </w:rPr>
              <w:t>35</w:t>
            </w:r>
            <w:r w:rsidR="004F6EFB">
              <w:rPr>
                <w:noProof/>
                <w:webHidden/>
              </w:rPr>
              <w:fldChar w:fldCharType="end"/>
            </w:r>
          </w:hyperlink>
        </w:p>
        <w:p w14:paraId="22AFC068" w14:textId="37D3D005" w:rsidR="004F6EFB"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21" w:history="1">
            <w:r w:rsidR="004F6EFB" w:rsidRPr="00ED72DD">
              <w:rPr>
                <w:rStyle w:val="Lienhypertexte"/>
                <w:noProof/>
                <w:lang w:val="en-US"/>
              </w:rPr>
              <w:t>7</w:t>
            </w:r>
            <w:r w:rsidR="004F6EFB">
              <w:rPr>
                <w:rFonts w:eastAsiaTheme="minorEastAsia" w:cstheme="minorBidi"/>
                <w:b w:val="0"/>
                <w:bCs w:val="0"/>
                <w:caps w:val="0"/>
                <w:noProof/>
                <w:kern w:val="2"/>
                <w:sz w:val="22"/>
                <w:szCs w:val="22"/>
                <w:lang w:val="fr-CH" w:eastAsia="fr-CH"/>
                <w14:ligatures w14:val="standardContextual"/>
              </w:rPr>
              <w:tab/>
            </w:r>
            <w:r w:rsidR="004F6EFB" w:rsidRPr="00ED72DD">
              <w:rPr>
                <w:rStyle w:val="Lienhypertexte"/>
                <w:noProof/>
                <w:lang w:val="en-US"/>
              </w:rPr>
              <w:t>Tests</w:t>
            </w:r>
            <w:r w:rsidR="004F6EFB">
              <w:rPr>
                <w:noProof/>
                <w:webHidden/>
              </w:rPr>
              <w:tab/>
            </w:r>
            <w:r w:rsidR="004F6EFB">
              <w:rPr>
                <w:noProof/>
                <w:webHidden/>
              </w:rPr>
              <w:fldChar w:fldCharType="begin"/>
            </w:r>
            <w:r w:rsidR="004F6EFB">
              <w:rPr>
                <w:noProof/>
                <w:webHidden/>
              </w:rPr>
              <w:instrText xml:space="preserve"> PAGEREF _Toc142054721 \h </w:instrText>
            </w:r>
            <w:r w:rsidR="004F6EFB">
              <w:rPr>
                <w:noProof/>
                <w:webHidden/>
              </w:rPr>
            </w:r>
            <w:r w:rsidR="004F6EFB">
              <w:rPr>
                <w:noProof/>
                <w:webHidden/>
              </w:rPr>
              <w:fldChar w:fldCharType="separate"/>
            </w:r>
            <w:r w:rsidR="004F6EFB">
              <w:rPr>
                <w:noProof/>
                <w:webHidden/>
              </w:rPr>
              <w:t>36</w:t>
            </w:r>
            <w:r w:rsidR="004F6EFB">
              <w:rPr>
                <w:noProof/>
                <w:webHidden/>
              </w:rPr>
              <w:fldChar w:fldCharType="end"/>
            </w:r>
          </w:hyperlink>
        </w:p>
        <w:p w14:paraId="4B7520C9" w14:textId="7054E807"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22" w:history="1">
            <w:r w:rsidR="004F6EFB" w:rsidRPr="00ED72DD">
              <w:rPr>
                <w:rStyle w:val="Lienhypertexte"/>
                <w:rFonts w:eastAsia="Times New Roman"/>
                <w:noProof/>
                <w:lang w:val="en-US"/>
              </w:rPr>
              <w:t>7.1</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Range Tests</w:t>
            </w:r>
            <w:r w:rsidR="004F6EFB">
              <w:rPr>
                <w:noProof/>
                <w:webHidden/>
              </w:rPr>
              <w:tab/>
            </w:r>
            <w:r w:rsidR="004F6EFB">
              <w:rPr>
                <w:noProof/>
                <w:webHidden/>
              </w:rPr>
              <w:fldChar w:fldCharType="begin"/>
            </w:r>
            <w:r w:rsidR="004F6EFB">
              <w:rPr>
                <w:noProof/>
                <w:webHidden/>
              </w:rPr>
              <w:instrText xml:space="preserve"> PAGEREF _Toc142054722 \h </w:instrText>
            </w:r>
            <w:r w:rsidR="004F6EFB">
              <w:rPr>
                <w:noProof/>
                <w:webHidden/>
              </w:rPr>
            </w:r>
            <w:r w:rsidR="004F6EFB">
              <w:rPr>
                <w:noProof/>
                <w:webHidden/>
              </w:rPr>
              <w:fldChar w:fldCharType="separate"/>
            </w:r>
            <w:r w:rsidR="004F6EFB">
              <w:rPr>
                <w:noProof/>
                <w:webHidden/>
              </w:rPr>
              <w:t>36</w:t>
            </w:r>
            <w:r w:rsidR="004F6EFB">
              <w:rPr>
                <w:noProof/>
                <w:webHidden/>
              </w:rPr>
              <w:fldChar w:fldCharType="end"/>
            </w:r>
          </w:hyperlink>
        </w:p>
        <w:p w14:paraId="6777920A" w14:textId="210E140B"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23" w:history="1">
            <w:r w:rsidR="004F6EFB" w:rsidRPr="00ED72DD">
              <w:rPr>
                <w:rStyle w:val="Lienhypertexte"/>
                <w:rFonts w:eastAsia="Times New Roman"/>
                <w:noProof/>
                <w:lang w:val="en-US"/>
              </w:rPr>
              <w:t>7.2</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Connection Time Tests</w:t>
            </w:r>
            <w:r w:rsidR="004F6EFB">
              <w:rPr>
                <w:noProof/>
                <w:webHidden/>
              </w:rPr>
              <w:tab/>
            </w:r>
            <w:r w:rsidR="004F6EFB">
              <w:rPr>
                <w:noProof/>
                <w:webHidden/>
              </w:rPr>
              <w:fldChar w:fldCharType="begin"/>
            </w:r>
            <w:r w:rsidR="004F6EFB">
              <w:rPr>
                <w:noProof/>
                <w:webHidden/>
              </w:rPr>
              <w:instrText xml:space="preserve"> PAGEREF _Toc142054723 \h </w:instrText>
            </w:r>
            <w:r w:rsidR="004F6EFB">
              <w:rPr>
                <w:noProof/>
                <w:webHidden/>
              </w:rPr>
            </w:r>
            <w:r w:rsidR="004F6EFB">
              <w:rPr>
                <w:noProof/>
                <w:webHidden/>
              </w:rPr>
              <w:fldChar w:fldCharType="separate"/>
            </w:r>
            <w:r w:rsidR="004F6EFB">
              <w:rPr>
                <w:noProof/>
                <w:webHidden/>
              </w:rPr>
              <w:t>37</w:t>
            </w:r>
            <w:r w:rsidR="004F6EFB">
              <w:rPr>
                <w:noProof/>
                <w:webHidden/>
              </w:rPr>
              <w:fldChar w:fldCharType="end"/>
            </w:r>
          </w:hyperlink>
        </w:p>
        <w:p w14:paraId="712A6D5C" w14:textId="06EDE7A2" w:rsidR="004F6EFB" w:rsidRDefault="00000000">
          <w:pPr>
            <w:pStyle w:val="TM2"/>
            <w:tabs>
              <w:tab w:val="left" w:pos="880"/>
              <w:tab w:val="right" w:leader="dot" w:pos="9062"/>
            </w:tabs>
            <w:rPr>
              <w:rFonts w:eastAsiaTheme="minorEastAsia" w:cstheme="minorBidi"/>
              <w:smallCaps w:val="0"/>
              <w:noProof/>
              <w:kern w:val="2"/>
              <w:sz w:val="22"/>
              <w:szCs w:val="22"/>
              <w:lang w:val="fr-CH" w:eastAsia="fr-CH"/>
              <w14:ligatures w14:val="standardContextual"/>
            </w:rPr>
          </w:pPr>
          <w:hyperlink w:anchor="_Toc142054724" w:history="1">
            <w:r w:rsidR="004F6EFB" w:rsidRPr="00ED72DD">
              <w:rPr>
                <w:rStyle w:val="Lienhypertexte"/>
                <w:rFonts w:eastAsia="Times New Roman"/>
                <w:noProof/>
                <w:lang w:val="en-US"/>
              </w:rPr>
              <w:t>7.3</w:t>
            </w:r>
            <w:r w:rsidR="004F6EFB">
              <w:rPr>
                <w:rFonts w:eastAsiaTheme="minorEastAsia" w:cstheme="minorBidi"/>
                <w:smallCaps w:val="0"/>
                <w:noProof/>
                <w:kern w:val="2"/>
                <w:sz w:val="22"/>
                <w:szCs w:val="22"/>
                <w:lang w:val="fr-CH" w:eastAsia="fr-CH"/>
                <w14:ligatures w14:val="standardContextual"/>
              </w:rPr>
              <w:tab/>
            </w:r>
            <w:r w:rsidR="004F6EFB" w:rsidRPr="00ED72DD">
              <w:rPr>
                <w:rStyle w:val="Lienhypertexte"/>
                <w:rFonts w:eastAsia="Times New Roman"/>
                <w:noProof/>
                <w:lang w:val="en-US"/>
              </w:rPr>
              <w:t>CAN bus speed test</w:t>
            </w:r>
            <w:r w:rsidR="004F6EFB">
              <w:rPr>
                <w:noProof/>
                <w:webHidden/>
              </w:rPr>
              <w:tab/>
            </w:r>
            <w:r w:rsidR="004F6EFB">
              <w:rPr>
                <w:noProof/>
                <w:webHidden/>
              </w:rPr>
              <w:fldChar w:fldCharType="begin"/>
            </w:r>
            <w:r w:rsidR="004F6EFB">
              <w:rPr>
                <w:noProof/>
                <w:webHidden/>
              </w:rPr>
              <w:instrText xml:space="preserve"> PAGEREF _Toc142054724 \h </w:instrText>
            </w:r>
            <w:r w:rsidR="004F6EFB">
              <w:rPr>
                <w:noProof/>
                <w:webHidden/>
              </w:rPr>
            </w:r>
            <w:r w:rsidR="004F6EFB">
              <w:rPr>
                <w:noProof/>
                <w:webHidden/>
              </w:rPr>
              <w:fldChar w:fldCharType="separate"/>
            </w:r>
            <w:r w:rsidR="004F6EFB">
              <w:rPr>
                <w:noProof/>
                <w:webHidden/>
              </w:rPr>
              <w:t>37</w:t>
            </w:r>
            <w:r w:rsidR="004F6EFB">
              <w:rPr>
                <w:noProof/>
                <w:webHidden/>
              </w:rPr>
              <w:fldChar w:fldCharType="end"/>
            </w:r>
          </w:hyperlink>
        </w:p>
        <w:p w14:paraId="03B25990" w14:textId="04D36B9A" w:rsidR="004F6EFB" w:rsidRDefault="00000000">
          <w:pPr>
            <w:pStyle w:val="TM1"/>
            <w:tabs>
              <w:tab w:val="left" w:pos="440"/>
              <w:tab w:val="right" w:leader="dot" w:pos="9062"/>
            </w:tabs>
            <w:rPr>
              <w:rFonts w:eastAsiaTheme="minorEastAsia" w:cstheme="minorBidi"/>
              <w:b w:val="0"/>
              <w:bCs w:val="0"/>
              <w:caps w:val="0"/>
              <w:noProof/>
              <w:kern w:val="2"/>
              <w:sz w:val="22"/>
              <w:szCs w:val="22"/>
              <w:lang w:val="fr-CH" w:eastAsia="fr-CH"/>
              <w14:ligatures w14:val="standardContextual"/>
            </w:rPr>
          </w:pPr>
          <w:hyperlink w:anchor="_Toc142054725" w:history="1">
            <w:r w:rsidR="004F6EFB" w:rsidRPr="00ED72DD">
              <w:rPr>
                <w:rStyle w:val="Lienhypertexte"/>
                <w:noProof/>
                <w:lang w:val="en-US"/>
              </w:rPr>
              <w:t>8</w:t>
            </w:r>
            <w:r w:rsidR="004F6EFB">
              <w:rPr>
                <w:rFonts w:eastAsiaTheme="minorEastAsia" w:cstheme="minorBidi"/>
                <w:b w:val="0"/>
                <w:bCs w:val="0"/>
                <w:caps w:val="0"/>
                <w:noProof/>
                <w:kern w:val="2"/>
                <w:sz w:val="22"/>
                <w:szCs w:val="22"/>
                <w:lang w:val="fr-CH" w:eastAsia="fr-CH"/>
                <w14:ligatures w14:val="standardContextual"/>
              </w:rPr>
              <w:tab/>
            </w:r>
            <w:r w:rsidR="004F6EFB" w:rsidRPr="00ED72DD">
              <w:rPr>
                <w:rStyle w:val="Lienhypertexte"/>
                <w:noProof/>
                <w:lang w:val="en-US"/>
              </w:rPr>
              <w:t>Sources</w:t>
            </w:r>
            <w:r w:rsidR="004F6EFB">
              <w:rPr>
                <w:noProof/>
                <w:webHidden/>
              </w:rPr>
              <w:tab/>
            </w:r>
            <w:r w:rsidR="004F6EFB">
              <w:rPr>
                <w:noProof/>
                <w:webHidden/>
              </w:rPr>
              <w:fldChar w:fldCharType="begin"/>
            </w:r>
            <w:r w:rsidR="004F6EFB">
              <w:rPr>
                <w:noProof/>
                <w:webHidden/>
              </w:rPr>
              <w:instrText xml:space="preserve"> PAGEREF _Toc142054725 \h </w:instrText>
            </w:r>
            <w:r w:rsidR="004F6EFB">
              <w:rPr>
                <w:noProof/>
                <w:webHidden/>
              </w:rPr>
            </w:r>
            <w:r w:rsidR="004F6EFB">
              <w:rPr>
                <w:noProof/>
                <w:webHidden/>
              </w:rPr>
              <w:fldChar w:fldCharType="separate"/>
            </w:r>
            <w:r w:rsidR="004F6EFB">
              <w:rPr>
                <w:noProof/>
                <w:webHidden/>
              </w:rPr>
              <w:t>39</w:t>
            </w:r>
            <w:r w:rsidR="004F6EFB">
              <w:rPr>
                <w:noProof/>
                <w:webHidden/>
              </w:rPr>
              <w:fldChar w:fldCharType="end"/>
            </w:r>
          </w:hyperlink>
        </w:p>
        <w:p w14:paraId="2B154545" w14:textId="6C229598" w:rsidR="00CC4309" w:rsidRPr="0039650A" w:rsidRDefault="00CC4309">
          <w:pPr>
            <w:rPr>
              <w:lang w:val="en-US"/>
            </w:rPr>
          </w:pPr>
          <w:r w:rsidRPr="0039650A">
            <w:rPr>
              <w:b/>
              <w:bCs/>
              <w:lang w:val="en-US"/>
            </w:rPr>
            <w:fldChar w:fldCharType="end"/>
          </w:r>
        </w:p>
      </w:sdtContent>
    </w:sdt>
    <w:p w14:paraId="541DF710" w14:textId="77777777" w:rsidR="002B63B6" w:rsidRPr="0039650A" w:rsidRDefault="002B63B6">
      <w:pPr>
        <w:jc w:val="left"/>
        <w:rPr>
          <w:rFonts w:ascii="Cambria" w:eastAsiaTheme="majorEastAsia" w:hAnsi="Cambria" w:cstheme="majorBidi"/>
          <w:sz w:val="36"/>
          <w:szCs w:val="32"/>
          <w:lang w:val="en-US"/>
        </w:rPr>
      </w:pPr>
      <w:r w:rsidRPr="0039650A">
        <w:rPr>
          <w:lang w:val="en-US"/>
        </w:rPr>
        <w:br w:type="page"/>
      </w:r>
    </w:p>
    <w:p w14:paraId="07892301" w14:textId="34C06636" w:rsidR="00D01993" w:rsidRPr="0039650A" w:rsidRDefault="00385A91" w:rsidP="00017B38">
      <w:pPr>
        <w:pStyle w:val="Titre1"/>
        <w:rPr>
          <w:lang w:val="en-US"/>
        </w:rPr>
      </w:pPr>
      <w:bookmarkStart w:id="0" w:name="_Toc142054691"/>
      <w:r w:rsidRPr="0039650A">
        <w:rPr>
          <w:lang w:val="en-US"/>
        </w:rPr>
        <w:lastRenderedPageBreak/>
        <w:t>Introduction</w:t>
      </w:r>
      <w:bookmarkEnd w:id="0"/>
    </w:p>
    <w:p w14:paraId="4CB74743" w14:textId="45812C31" w:rsidR="0043147D" w:rsidRPr="0039650A" w:rsidRDefault="0043147D" w:rsidP="0043147D">
      <w:pPr>
        <w:pStyle w:val="Titre2"/>
        <w:rPr>
          <w:lang w:val="en-US"/>
        </w:rPr>
      </w:pPr>
      <w:bookmarkStart w:id="1" w:name="_Toc142054692"/>
      <w:r w:rsidRPr="0039650A">
        <w:rPr>
          <w:lang w:val="en-US"/>
        </w:rPr>
        <w:t>Formula Student</w:t>
      </w:r>
      <w:bookmarkEnd w:id="1"/>
    </w:p>
    <w:p w14:paraId="57E4C6AB" w14:textId="3912F7B0" w:rsidR="00805217" w:rsidRPr="0039650A" w:rsidRDefault="00D01993" w:rsidP="0043147D">
      <w:pPr>
        <w:rPr>
          <w:lang w:val="en-US"/>
        </w:rPr>
      </w:pPr>
      <w:r w:rsidRPr="0039650A">
        <w:rPr>
          <w:lang w:val="en-US"/>
        </w:rPr>
        <w:t xml:space="preserve">Formula Student is an international student engineering competition. Teams from all over the world design and build a small-scale Formula-style racing car. During the competitions, the </w:t>
      </w:r>
      <w:r w:rsidR="003F62F4" w:rsidRPr="0039650A">
        <w:rPr>
          <w:lang w:val="en-US"/>
        </w:rPr>
        <w:t>vehicles</w:t>
      </w:r>
      <w:r w:rsidRPr="0039650A">
        <w:rPr>
          <w:lang w:val="en-US"/>
        </w:rPr>
        <w:t xml:space="preserve"> are judged on static events: Engineering Design, Cost &amp; Manufacturing, Business Presentation, Lap Time Simulation</w:t>
      </w:r>
      <w:r w:rsidR="00CB33B0" w:rsidRPr="0039650A">
        <w:rPr>
          <w:lang w:val="en-US"/>
        </w:rPr>
        <w:t>,</w:t>
      </w:r>
      <w:r w:rsidRPr="0039650A">
        <w:rPr>
          <w:lang w:val="en-US"/>
        </w:rPr>
        <w:t xml:space="preserve"> and Technical Inspection. The </w:t>
      </w:r>
      <w:r w:rsidR="00CB33B0" w:rsidRPr="0039650A">
        <w:rPr>
          <w:lang w:val="en-US"/>
        </w:rPr>
        <w:t>vehicle</w:t>
      </w:r>
      <w:r w:rsidRPr="0039650A">
        <w:rPr>
          <w:lang w:val="en-US"/>
        </w:rPr>
        <w:t xml:space="preserve"> must comply with the rules</w:t>
      </w:r>
      <w:r w:rsidR="00767F9D" w:rsidRPr="0039650A">
        <w:rPr>
          <w:lang w:val="en-US"/>
        </w:rPr>
        <w:t xml:space="preserve"> </w:t>
      </w:r>
      <w:r w:rsidR="00767F9D" w:rsidRPr="0039650A">
        <w:rPr>
          <w:lang w:val="en-US"/>
        </w:rPr>
        <w:fldChar w:fldCharType="begin"/>
      </w:r>
      <w:r w:rsidR="000D0597" w:rsidRPr="0039650A">
        <w:rPr>
          <w:lang w:val="en-US"/>
        </w:rPr>
        <w:instrText xml:space="preserve"> ADDIN ZOTERO_ITEM CSL_CITATION {"citationID":"8I53KEng","properties":{"formattedCitation":"[1]","plainCitation":"[1]","noteIndex":0},"citationItems":[{"id":3,"uris":["http://zotero.org/users/local/uCBlbi95/items/2HKT7F9Y","http://zotero.org/users/11814890/items/2HKT7F9Y"],"itemData":{"id":3,"type":"document","title":"FS-Rules_2023_v1.1.pdf","URL":"https://www.formulastudent.de/fileadmin/user_upload/all/2023/rules/FS-Rules_2023_v1.1.pdf","accessed":{"date-parts":[["2023",5,26]]}}}],"schema":"https://github.com/citation-style-language/schema/raw/master/csl-citation.json"} </w:instrText>
      </w:r>
      <w:r w:rsidR="00767F9D" w:rsidRPr="0039650A">
        <w:rPr>
          <w:lang w:val="en-US"/>
        </w:rPr>
        <w:fldChar w:fldCharType="separate"/>
      </w:r>
      <w:r w:rsidR="00767F9D" w:rsidRPr="0039650A">
        <w:rPr>
          <w:rFonts w:ascii="Calibri" w:hAnsi="Calibri" w:cs="Calibri"/>
          <w:lang w:val="en-US"/>
        </w:rPr>
        <w:t>[1]</w:t>
      </w:r>
      <w:r w:rsidR="00767F9D" w:rsidRPr="0039650A">
        <w:rPr>
          <w:lang w:val="en-US"/>
        </w:rPr>
        <w:fldChar w:fldCharType="end"/>
      </w:r>
      <w:r w:rsidR="00FB3544" w:rsidRPr="0039650A">
        <w:rPr>
          <w:lang w:val="en-US"/>
        </w:rPr>
        <w:t xml:space="preserve"> </w:t>
      </w:r>
      <w:r w:rsidRPr="0039650A">
        <w:rPr>
          <w:lang w:val="en-US"/>
        </w:rPr>
        <w:t xml:space="preserve">for the technical inspection. If the </w:t>
      </w:r>
      <w:r w:rsidR="00CB33B0" w:rsidRPr="0039650A">
        <w:rPr>
          <w:lang w:val="en-US"/>
        </w:rPr>
        <w:t>car</w:t>
      </w:r>
      <w:r w:rsidRPr="0039650A">
        <w:rPr>
          <w:lang w:val="en-US"/>
        </w:rPr>
        <w:t xml:space="preserve"> passes the technical </w:t>
      </w:r>
      <w:r w:rsidR="003F62F4" w:rsidRPr="0039650A">
        <w:rPr>
          <w:lang w:val="en-US"/>
        </w:rPr>
        <w:t>assessment</w:t>
      </w:r>
      <w:r w:rsidRPr="0039650A">
        <w:rPr>
          <w:lang w:val="en-US"/>
        </w:rPr>
        <w:t xml:space="preserve">, it </w:t>
      </w:r>
      <w:r w:rsidR="00CB33B0" w:rsidRPr="0039650A">
        <w:rPr>
          <w:lang w:val="en-US"/>
        </w:rPr>
        <w:t>can</w:t>
      </w:r>
      <w:r w:rsidRPr="0039650A">
        <w:rPr>
          <w:lang w:val="en-US"/>
        </w:rPr>
        <w:t xml:space="preserve"> participate in the dynamic events: </w:t>
      </w:r>
      <w:proofErr w:type="spellStart"/>
      <w:r w:rsidR="00CB33B0" w:rsidRPr="0039650A">
        <w:rPr>
          <w:lang w:val="en-US"/>
        </w:rPr>
        <w:t>Skidpad</w:t>
      </w:r>
      <w:proofErr w:type="spellEnd"/>
      <w:r w:rsidRPr="0039650A">
        <w:rPr>
          <w:lang w:val="en-US"/>
        </w:rPr>
        <w:t>, 1 km autocross/sprint, 75 m acceleration</w:t>
      </w:r>
      <w:r w:rsidR="00CB33B0" w:rsidRPr="0039650A">
        <w:rPr>
          <w:lang w:val="en-US"/>
        </w:rPr>
        <w:t>,</w:t>
      </w:r>
      <w:r w:rsidRPr="0039650A">
        <w:rPr>
          <w:lang w:val="en-US"/>
        </w:rPr>
        <w:t xml:space="preserve"> and 22 km endurance.</w:t>
      </w:r>
    </w:p>
    <w:p w14:paraId="4C3CB6EB" w14:textId="77777777" w:rsidR="00786854" w:rsidRPr="0039650A" w:rsidRDefault="00786854" w:rsidP="0043147D">
      <w:pPr>
        <w:rPr>
          <w:lang w:val="en-US"/>
        </w:rPr>
      </w:pPr>
    </w:p>
    <w:p w14:paraId="7A759E5B" w14:textId="77777777" w:rsidR="00805217" w:rsidRPr="0039650A" w:rsidRDefault="00805217" w:rsidP="00805217">
      <w:pPr>
        <w:keepNext/>
        <w:jc w:val="center"/>
        <w:rPr>
          <w:lang w:val="en-US"/>
        </w:rPr>
      </w:pPr>
      <w:r w:rsidRPr="0039650A">
        <w:rPr>
          <w:noProof/>
          <w:lang w:val="en-US"/>
        </w:rPr>
        <w:drawing>
          <wp:inline distT="0" distB="0" distL="0" distR="0" wp14:anchorId="51B0CB36" wp14:editId="4CCBC14B">
            <wp:extent cx="4072890" cy="2178657"/>
            <wp:effectExtent l="0" t="0" r="3810" b="0"/>
            <wp:docPr id="937082279" name="Image 1" descr="Une image contenant plein air, route, véhicule, sport méca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2279" name="Image 1" descr="Une image contenant plein air, route, véhicule, sport mécanique&#10;&#10;Description générée automatiquement"/>
                    <pic:cNvPicPr/>
                  </pic:nvPicPr>
                  <pic:blipFill rotWithShape="1">
                    <a:blip r:embed="rId12"/>
                    <a:srcRect t="12282" b="7586"/>
                    <a:stretch/>
                  </pic:blipFill>
                  <pic:spPr bwMode="auto">
                    <a:xfrm>
                      <a:off x="0" y="0"/>
                      <a:ext cx="4080613" cy="2182788"/>
                    </a:xfrm>
                    <a:prstGeom prst="rect">
                      <a:avLst/>
                    </a:prstGeom>
                    <a:ln>
                      <a:noFill/>
                    </a:ln>
                    <a:extLst>
                      <a:ext uri="{53640926-AAD7-44D8-BBD7-CCE9431645EC}">
                        <a14:shadowObscured xmlns:a14="http://schemas.microsoft.com/office/drawing/2010/main"/>
                      </a:ext>
                    </a:extLst>
                  </pic:spPr>
                </pic:pic>
              </a:graphicData>
            </a:graphic>
          </wp:inline>
        </w:drawing>
      </w:r>
    </w:p>
    <w:p w14:paraId="4E0E8653" w14:textId="2ABA2346" w:rsidR="00805217" w:rsidRPr="0039650A" w:rsidRDefault="00805217" w:rsidP="00805217">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w:t>
      </w:r>
      <w:r w:rsidRPr="0039650A">
        <w:rPr>
          <w:lang w:val="en-US"/>
        </w:rPr>
        <w:fldChar w:fldCharType="end"/>
      </w:r>
      <w:r w:rsidRPr="0039650A">
        <w:rPr>
          <w:lang w:val="en-US"/>
        </w:rPr>
        <w:t xml:space="preserve">: Formula Student </w:t>
      </w:r>
      <w:r w:rsidR="00CB33B0" w:rsidRPr="0039650A">
        <w:rPr>
          <w:lang w:val="en-US"/>
        </w:rPr>
        <w:t>Endurance</w:t>
      </w:r>
      <w:r w:rsidRPr="0039650A">
        <w:rPr>
          <w:lang w:val="en-US"/>
        </w:rPr>
        <w:t xml:space="preserve"> race</w:t>
      </w:r>
    </w:p>
    <w:p w14:paraId="028A655C" w14:textId="239D0919" w:rsidR="00D40F8A" w:rsidRPr="0039650A" w:rsidRDefault="00D40F8A" w:rsidP="00805217">
      <w:pPr>
        <w:rPr>
          <w:lang w:val="en-US"/>
        </w:rPr>
      </w:pPr>
    </w:p>
    <w:p w14:paraId="18056E7B" w14:textId="5FA0047D" w:rsidR="00FB3544" w:rsidRPr="0039650A" w:rsidRDefault="00D01993" w:rsidP="00FB3544">
      <w:pPr>
        <w:pStyle w:val="Titre2"/>
        <w:rPr>
          <w:lang w:val="en-US"/>
        </w:rPr>
      </w:pPr>
      <w:bookmarkStart w:id="2" w:name="_Toc142054693"/>
      <w:r w:rsidRPr="0039650A">
        <w:rPr>
          <w:lang w:val="en-US"/>
        </w:rPr>
        <w:t>Valais-Wallis Racing team</w:t>
      </w:r>
      <w:bookmarkEnd w:id="2"/>
    </w:p>
    <w:p w14:paraId="344CB13A" w14:textId="77E125F1" w:rsidR="00E92538" w:rsidRPr="0039650A" w:rsidRDefault="00E92538" w:rsidP="00CC4309">
      <w:pPr>
        <w:rPr>
          <w:lang w:val="en-US"/>
        </w:rPr>
      </w:pPr>
      <w:r w:rsidRPr="0039650A">
        <w:rPr>
          <w:lang w:val="en-US"/>
        </w:rPr>
        <w:t xml:space="preserve">The Valais-Wallis Racing team </w:t>
      </w:r>
      <w:r w:rsidR="004A755C" w:rsidRPr="0039650A">
        <w:rPr>
          <w:lang w:val="en-US"/>
        </w:rPr>
        <w:fldChar w:fldCharType="begin"/>
      </w:r>
      <w:r w:rsidR="000D0597" w:rsidRPr="0039650A">
        <w:rPr>
          <w:lang w:val="en-US"/>
        </w:rPr>
        <w:instrText xml:space="preserve"> ADDIN ZOTERO_ITEM CSL_CITATION {"citationID":"QYxUcdkq","properties":{"formattedCitation":"[2]","plainCitation":"[2]","noteIndex":0},"citationItems":[{"id":4,"uris":["http://zotero.org/users/local/uCBlbi95/items/N9W4K52I","http://zotero.org/users/11814890/items/N9W4K52I"],"itemData":{"id":4,"type":"webpage","abstract":"Construire une voiture 100% électrique pour participer à la compétition internationale Formula Student. C'est le défi que des étudiants de la HEI du Valais se sont lancés.","title":"Valais Wallis Racing Team","URL":"https://www.vrt-fs.ch/","accessed":{"date-parts":[["2023",5,26]]}}}],"schema":"https://github.com/citation-style-language/schema/raw/master/csl-citation.json"} </w:instrText>
      </w:r>
      <w:r w:rsidR="004A755C" w:rsidRPr="0039650A">
        <w:rPr>
          <w:lang w:val="en-US"/>
        </w:rPr>
        <w:fldChar w:fldCharType="separate"/>
      </w:r>
      <w:r w:rsidR="004A755C" w:rsidRPr="0039650A">
        <w:rPr>
          <w:rFonts w:ascii="Calibri" w:hAnsi="Calibri" w:cs="Calibri"/>
          <w:lang w:val="en-US"/>
        </w:rPr>
        <w:t>[2]</w:t>
      </w:r>
      <w:r w:rsidR="004A755C" w:rsidRPr="0039650A">
        <w:rPr>
          <w:lang w:val="en-US"/>
        </w:rPr>
        <w:fldChar w:fldCharType="end"/>
      </w:r>
      <w:r w:rsidRPr="0039650A">
        <w:rPr>
          <w:lang w:val="en-US"/>
        </w:rPr>
        <w:t xml:space="preserve"> is the </w:t>
      </w:r>
      <w:r w:rsidR="00713334" w:rsidRPr="0039650A">
        <w:rPr>
          <w:lang w:val="en-US"/>
        </w:rPr>
        <w:t>F</w:t>
      </w:r>
      <w:r w:rsidRPr="0039650A">
        <w:rPr>
          <w:lang w:val="en-US"/>
        </w:rPr>
        <w:t xml:space="preserve">ormula </w:t>
      </w:r>
      <w:r w:rsidR="00713334" w:rsidRPr="0039650A">
        <w:rPr>
          <w:lang w:val="en-US"/>
        </w:rPr>
        <w:t>S</w:t>
      </w:r>
      <w:r w:rsidRPr="0039650A">
        <w:rPr>
          <w:lang w:val="en-US"/>
        </w:rPr>
        <w:t xml:space="preserve">tudent team of the HES-SO Valais Wallis. It was created in the spring of 2022 by a group of students. The </w:t>
      </w:r>
      <w:r w:rsidR="00CB33B0" w:rsidRPr="0039650A">
        <w:rPr>
          <w:lang w:val="en-US"/>
        </w:rPr>
        <w:t>team’s first car</w:t>
      </w:r>
      <w:r w:rsidRPr="0039650A">
        <w:rPr>
          <w:lang w:val="en-US"/>
        </w:rPr>
        <w:t xml:space="preserve"> will take part in the races of summer 2023</w:t>
      </w:r>
      <w:r w:rsidR="00CB33B0" w:rsidRPr="0039650A">
        <w:rPr>
          <w:lang w:val="en-US"/>
        </w:rPr>
        <w:t>,</w:t>
      </w:r>
      <w:r w:rsidRPr="0039650A">
        <w:rPr>
          <w:lang w:val="en-US"/>
        </w:rPr>
        <w:t xml:space="preserve"> and the telemetry system developed in this thesis will be used on the next car for the races of summer 2024.</w:t>
      </w:r>
      <w:r w:rsidR="00086CC5" w:rsidRPr="0039650A">
        <w:rPr>
          <w:lang w:val="en-US"/>
        </w:rPr>
        <w:t xml:space="preserve"> The current and first car does not implement telemetry. This project deals with the development of </w:t>
      </w:r>
      <w:r w:rsidR="003F62F4" w:rsidRPr="0039650A">
        <w:rPr>
          <w:lang w:val="en-US"/>
        </w:rPr>
        <w:t xml:space="preserve">the </w:t>
      </w:r>
      <w:r w:rsidR="00086CC5" w:rsidRPr="0039650A">
        <w:rPr>
          <w:lang w:val="en-US"/>
        </w:rPr>
        <w:t>team's first telemetry system.</w:t>
      </w:r>
    </w:p>
    <w:p w14:paraId="673979EA" w14:textId="77777777" w:rsidR="00E92538" w:rsidRPr="0039650A" w:rsidRDefault="00E92538" w:rsidP="00E92538">
      <w:pPr>
        <w:rPr>
          <w:lang w:val="en-US"/>
        </w:rPr>
      </w:pPr>
    </w:p>
    <w:p w14:paraId="0A6D7CA7" w14:textId="3598630A" w:rsidR="00F3545D" w:rsidRPr="0039650A" w:rsidRDefault="00E92538" w:rsidP="00F3545D">
      <w:pPr>
        <w:pStyle w:val="Titre2"/>
        <w:rPr>
          <w:lang w:val="en-US"/>
        </w:rPr>
      </w:pPr>
      <w:bookmarkStart w:id="3" w:name="_Toc142054694"/>
      <w:r w:rsidRPr="0039650A">
        <w:rPr>
          <w:lang w:val="en-US"/>
        </w:rPr>
        <w:t>Objective</w:t>
      </w:r>
      <w:r w:rsidR="00F3545D" w:rsidRPr="0039650A">
        <w:rPr>
          <w:lang w:val="en-US"/>
        </w:rPr>
        <w:t>s</w:t>
      </w:r>
      <w:bookmarkEnd w:id="3"/>
    </w:p>
    <w:p w14:paraId="2658DDC6" w14:textId="37BC4191" w:rsidR="00D25C46" w:rsidRPr="0039650A" w:rsidRDefault="00CB33B0" w:rsidP="00F3545D">
      <w:pPr>
        <w:rPr>
          <w:lang w:val="en-US"/>
        </w:rPr>
      </w:pPr>
      <w:r w:rsidRPr="0039650A">
        <w:rPr>
          <w:lang w:val="en-US"/>
        </w:rPr>
        <w:t>Telemetry is a technology that enables remote measurement and monitoring. This technology is interesting for a race vehicle as it allows live readings from the car's sensors to be read directly from the side of the track. With such a system, the data from all the sensors is easily accessible, and the engineers can adjust the car's parameters during the test sessions to increase the car's performance. A telemetry system is also helpful in improving the driver's skills, providing measurements such as GPS, speed, pedal level, steering angle,</w:t>
      </w:r>
      <w:r w:rsidR="005F6731" w:rsidRPr="0039650A">
        <w:rPr>
          <w:lang w:val="en-US"/>
        </w:rPr>
        <w:t xml:space="preserve"> etc</w:t>
      </w:r>
      <w:r w:rsidRPr="0039650A">
        <w:rPr>
          <w:lang w:val="en-US"/>
        </w:rPr>
        <w:t>. Direct visualization of measurements also allows problems to be identified before they can cause an accident</w:t>
      </w:r>
      <w:r w:rsidR="000938F0" w:rsidRPr="0039650A">
        <w:rPr>
          <w:lang w:val="en-US"/>
        </w:rPr>
        <w:t xml:space="preserve"> or damage the car</w:t>
      </w:r>
      <w:r w:rsidRPr="0039650A">
        <w:rPr>
          <w:lang w:val="en-US"/>
        </w:rPr>
        <w:t>.</w:t>
      </w:r>
    </w:p>
    <w:p w14:paraId="3796FDF0" w14:textId="77777777" w:rsidR="00CB33B0" w:rsidRPr="0039650A" w:rsidRDefault="00CB33B0" w:rsidP="00F3545D">
      <w:pPr>
        <w:rPr>
          <w:lang w:val="en-US"/>
        </w:rPr>
      </w:pPr>
    </w:p>
    <w:p w14:paraId="5BAEEEAB" w14:textId="6BF86046" w:rsidR="00CB33B0" w:rsidRPr="0039650A" w:rsidRDefault="00CB33B0" w:rsidP="00E92538">
      <w:pPr>
        <w:rPr>
          <w:lang w:val="en-US"/>
        </w:rPr>
      </w:pPr>
      <w:r w:rsidRPr="0039650A">
        <w:rPr>
          <w:lang w:val="en-US"/>
        </w:rPr>
        <w:lastRenderedPageBreak/>
        <w:t xml:space="preserve">This project aims to develop and test a telemetry system for the Formula Student car of the HES-SO Valais-Wallis. This thesis deals with the embedded part of the system and the communication with the </w:t>
      </w:r>
      <w:r w:rsidR="00713334" w:rsidRPr="0039650A">
        <w:rPr>
          <w:lang w:val="en-US"/>
        </w:rPr>
        <w:t xml:space="preserve">remote </w:t>
      </w:r>
      <w:r w:rsidRPr="0039650A">
        <w:rPr>
          <w:lang w:val="en-US"/>
        </w:rPr>
        <w:t>PC. This project will be carried out in collaboration with a Business Information Technology student working on the software to display the telemetry system's data.</w:t>
      </w:r>
    </w:p>
    <w:p w14:paraId="0A1D712C" w14:textId="3CF3063A" w:rsidR="000D0597" w:rsidRPr="0039650A" w:rsidRDefault="000D0597" w:rsidP="00E92538">
      <w:pPr>
        <w:rPr>
          <w:lang w:val="en-US"/>
        </w:rPr>
      </w:pPr>
      <w:r w:rsidRPr="0039650A">
        <w:rPr>
          <w:lang w:val="en-US"/>
        </w:rPr>
        <w:t>For this work, the reference race is Formula Student Alpe Adria</w:t>
      </w:r>
      <w:r w:rsidR="00CB21D0" w:rsidRPr="0039650A">
        <w:rPr>
          <w:lang w:val="en-US"/>
        </w:rPr>
        <w:t xml:space="preserve"> </w:t>
      </w:r>
      <w:r w:rsidRPr="0039650A">
        <w:rPr>
          <w:lang w:val="en-US"/>
        </w:rPr>
        <w:fldChar w:fldCharType="begin"/>
      </w:r>
      <w:r w:rsidRPr="0039650A">
        <w:rPr>
          <w:lang w:val="en-US"/>
        </w:rPr>
        <w:instrText xml:space="preserve"> ADDIN ZOTERO_ITEM CSL_CITATION {"citationID":"hfdIskmI","properties":{"formattedCitation":"[3]","plainCitation":"[3]","noteIndex":0},"citationItems":[{"id":52,"uris":["http://zotero.org/users/11814890/items/IHWLER77"],"itemData":{"id":52,"type":"webpage","title":"FS Alpe Adria - Home","URL":"https://fs-alpeadria.com/","accessed":{"date-parts":[["2023",6,15]]}}}],"schema":"https://github.com/citation-style-language/schema/raw/master/csl-citation.json"} </w:instrText>
      </w:r>
      <w:r w:rsidRPr="0039650A">
        <w:rPr>
          <w:lang w:val="en-US"/>
        </w:rPr>
        <w:fldChar w:fldCharType="separate"/>
      </w:r>
      <w:r w:rsidRPr="0039650A">
        <w:rPr>
          <w:rFonts w:ascii="Calibri" w:hAnsi="Calibri" w:cs="Calibri"/>
          <w:lang w:val="en-US"/>
        </w:rPr>
        <w:t>[3]</w:t>
      </w:r>
      <w:r w:rsidRPr="0039650A">
        <w:rPr>
          <w:lang w:val="en-US"/>
        </w:rPr>
        <w:fldChar w:fldCharType="end"/>
      </w:r>
      <w:r w:rsidRPr="0039650A">
        <w:rPr>
          <w:lang w:val="en-US"/>
        </w:rPr>
        <w:t xml:space="preserve"> in Croatia. On this circuit</w:t>
      </w:r>
      <w:r w:rsidR="00CB33B0" w:rsidRPr="0039650A">
        <w:rPr>
          <w:lang w:val="en-US"/>
        </w:rPr>
        <w:t>,</w:t>
      </w:r>
      <w:r w:rsidRPr="0039650A">
        <w:rPr>
          <w:lang w:val="en-US"/>
        </w:rPr>
        <w:t xml:space="preserve"> the maxim</w:t>
      </w:r>
      <w:r w:rsidR="00CB21D0" w:rsidRPr="0039650A">
        <w:rPr>
          <w:lang w:val="en-US"/>
        </w:rPr>
        <w:t>um</w:t>
      </w:r>
      <w:r w:rsidRPr="0039650A">
        <w:rPr>
          <w:lang w:val="en-US"/>
        </w:rPr>
        <w:t xml:space="preserve"> distance between the car and the base station will be </w:t>
      </w:r>
      <w:r w:rsidR="00CB21D0" w:rsidRPr="0039650A">
        <w:rPr>
          <w:lang w:val="en-US"/>
        </w:rPr>
        <w:t>less than 300 meters.</w:t>
      </w:r>
      <w:r w:rsidR="001D5240" w:rsidRPr="0039650A">
        <w:rPr>
          <w:lang w:val="en-US"/>
        </w:rPr>
        <w:t xml:space="preserve"> The minimum range of the system must therefore be 300 meters, ideally 500 meters.</w:t>
      </w:r>
    </w:p>
    <w:p w14:paraId="048BCEC4" w14:textId="77777777" w:rsidR="00E0617E" w:rsidRPr="0039650A" w:rsidRDefault="00E0617E" w:rsidP="00E92538">
      <w:pPr>
        <w:rPr>
          <w:lang w:val="en-US"/>
        </w:rPr>
      </w:pPr>
    </w:p>
    <w:p w14:paraId="7A24DB85" w14:textId="77777777" w:rsidR="00FB51FD" w:rsidRDefault="00FB51FD" w:rsidP="00805FA4">
      <w:pPr>
        <w:keepNext/>
        <w:jc w:val="center"/>
        <w:rPr>
          <w:noProof/>
          <w:lang w:val="en-US"/>
        </w:rPr>
      </w:pPr>
    </w:p>
    <w:p w14:paraId="30B2A140" w14:textId="040CCD19" w:rsidR="00805FA4" w:rsidRPr="0039650A" w:rsidRDefault="00E0741A" w:rsidP="00805FA4">
      <w:pPr>
        <w:keepNext/>
        <w:jc w:val="center"/>
        <w:rPr>
          <w:lang w:val="en-US"/>
        </w:rPr>
      </w:pPr>
      <w:r w:rsidRPr="0039650A">
        <w:rPr>
          <w:noProof/>
          <w:lang w:val="en-US"/>
        </w:rPr>
        <w:drawing>
          <wp:inline distT="0" distB="0" distL="0" distR="0" wp14:anchorId="595475D3" wp14:editId="4A69A8DD">
            <wp:extent cx="3253374" cy="3731536"/>
            <wp:effectExtent l="0" t="0" r="4445" b="2540"/>
            <wp:docPr id="294947128" name="Image 1" descr="Une image contenant Photographie aérienne, ligne, Vue plongeante, plein a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7128" name="Image 1" descr="Une image contenant Photographie aérienne, ligne, Vue plongeante, plein air&#10;&#10;Description générée automatiquement"/>
                    <pic:cNvPicPr/>
                  </pic:nvPicPr>
                  <pic:blipFill>
                    <a:blip r:embed="rId13"/>
                    <a:stretch>
                      <a:fillRect/>
                    </a:stretch>
                  </pic:blipFill>
                  <pic:spPr>
                    <a:xfrm>
                      <a:off x="0" y="0"/>
                      <a:ext cx="3257858" cy="3736679"/>
                    </a:xfrm>
                    <a:prstGeom prst="rect">
                      <a:avLst/>
                    </a:prstGeom>
                  </pic:spPr>
                </pic:pic>
              </a:graphicData>
            </a:graphic>
          </wp:inline>
        </w:drawing>
      </w:r>
    </w:p>
    <w:p w14:paraId="7D3F3E1C" w14:textId="4CD709C5" w:rsidR="00E0741A" w:rsidRPr="0039650A" w:rsidRDefault="00805FA4" w:rsidP="00805FA4">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w:t>
      </w:r>
      <w:r w:rsidRPr="0039650A">
        <w:rPr>
          <w:lang w:val="en-US"/>
        </w:rPr>
        <w:fldChar w:fldCharType="end"/>
      </w:r>
      <w:r w:rsidRPr="0039650A">
        <w:rPr>
          <w:lang w:val="en-US"/>
        </w:rPr>
        <w:t xml:space="preserve">: </w:t>
      </w:r>
      <w:r w:rsidR="00CB21D0" w:rsidRPr="0039650A">
        <w:rPr>
          <w:lang w:val="en-US"/>
        </w:rPr>
        <w:t>Alpe Adria Circuit</w:t>
      </w:r>
    </w:p>
    <w:p w14:paraId="3813EA49" w14:textId="77777777" w:rsidR="00C72147" w:rsidRPr="0039650A" w:rsidRDefault="00C72147" w:rsidP="001D5240">
      <w:pPr>
        <w:rPr>
          <w:lang w:val="en-US"/>
        </w:rPr>
      </w:pPr>
    </w:p>
    <w:p w14:paraId="0B0D1560" w14:textId="694FB1FC" w:rsidR="004A6BF2" w:rsidRPr="0039650A" w:rsidRDefault="004A6BF2" w:rsidP="004A6BF2">
      <w:pPr>
        <w:pStyle w:val="Titre2"/>
        <w:rPr>
          <w:lang w:val="en-US"/>
        </w:rPr>
      </w:pPr>
      <w:bookmarkStart w:id="4" w:name="_Toc142054695"/>
      <w:r w:rsidRPr="0039650A">
        <w:rPr>
          <w:lang w:val="en-US"/>
        </w:rPr>
        <w:t>State of the art</w:t>
      </w:r>
      <w:bookmarkEnd w:id="4"/>
    </w:p>
    <w:p w14:paraId="2CC9139D" w14:textId="34D95BC7" w:rsidR="006B65D5" w:rsidRPr="0039650A" w:rsidRDefault="006B65D5" w:rsidP="006B65D5">
      <w:pPr>
        <w:rPr>
          <w:lang w:val="en-US"/>
        </w:rPr>
      </w:pPr>
      <w:r w:rsidRPr="0039650A">
        <w:rPr>
          <w:lang w:val="en-US"/>
        </w:rPr>
        <w:t xml:space="preserve">Telemetry is used in </w:t>
      </w:r>
      <w:r w:rsidR="00424B75" w:rsidRPr="0039650A">
        <w:rPr>
          <w:lang w:val="en-US"/>
        </w:rPr>
        <w:t>many</w:t>
      </w:r>
      <w:r w:rsidRPr="0039650A">
        <w:rPr>
          <w:lang w:val="en-US"/>
        </w:rPr>
        <w:t xml:space="preserve"> system</w:t>
      </w:r>
      <w:r w:rsidR="00424B75" w:rsidRPr="0039650A">
        <w:rPr>
          <w:lang w:val="en-US"/>
        </w:rPr>
        <w:t>s</w:t>
      </w:r>
      <w:r w:rsidR="007A7576" w:rsidRPr="0039650A">
        <w:rPr>
          <w:lang w:val="en-US"/>
        </w:rPr>
        <w:t xml:space="preserve"> that </w:t>
      </w:r>
      <w:r w:rsidR="00424B75" w:rsidRPr="0039650A">
        <w:rPr>
          <w:lang w:val="en-US"/>
        </w:rPr>
        <w:t>require</w:t>
      </w:r>
      <w:r w:rsidR="007A7576" w:rsidRPr="0039650A">
        <w:rPr>
          <w:lang w:val="en-US"/>
        </w:rPr>
        <w:t xml:space="preserve"> real</w:t>
      </w:r>
      <w:r w:rsidR="00424B75" w:rsidRPr="0039650A">
        <w:rPr>
          <w:lang w:val="en-US"/>
        </w:rPr>
        <w:t>-</w:t>
      </w:r>
      <w:r w:rsidR="007A7576" w:rsidRPr="0039650A">
        <w:rPr>
          <w:lang w:val="en-US"/>
        </w:rPr>
        <w:t>time remote measur</w:t>
      </w:r>
      <w:r w:rsidR="00424B75" w:rsidRPr="0039650A">
        <w:rPr>
          <w:lang w:val="en-US"/>
        </w:rPr>
        <w:t>ement</w:t>
      </w:r>
      <w:r w:rsidR="007A7576" w:rsidRPr="0039650A">
        <w:rPr>
          <w:lang w:val="en-US"/>
        </w:rPr>
        <w:t xml:space="preserve"> and monitoring.</w:t>
      </w:r>
      <w:r w:rsidR="00424B75" w:rsidRPr="0039650A">
        <w:rPr>
          <w:lang w:val="en-US"/>
        </w:rPr>
        <w:t xml:space="preserve"> </w:t>
      </w:r>
      <w:r w:rsidR="00B47645" w:rsidRPr="0039650A">
        <w:rPr>
          <w:lang w:val="en-US"/>
        </w:rPr>
        <w:t xml:space="preserve">The telemetry needs to be embedded in a vehicle for this </w:t>
      </w:r>
      <w:r w:rsidR="00713334" w:rsidRPr="0039650A">
        <w:rPr>
          <w:lang w:val="en-US"/>
        </w:rPr>
        <w:t>application</w:t>
      </w:r>
      <w:r w:rsidR="0035315C" w:rsidRPr="0039650A">
        <w:rPr>
          <w:lang w:val="en-US"/>
        </w:rPr>
        <w:t xml:space="preserve">. Racing cars often incorporate telemetry systems, but these are proprietary systems </w:t>
      </w:r>
      <w:r w:rsidR="00B47645" w:rsidRPr="0039650A">
        <w:rPr>
          <w:lang w:val="en-US"/>
        </w:rPr>
        <w:t>unavailable</w:t>
      </w:r>
      <w:r w:rsidR="0035315C" w:rsidRPr="0039650A">
        <w:rPr>
          <w:lang w:val="en-US"/>
        </w:rPr>
        <w:t xml:space="preserve"> on the market. That's why the Valais-Wallis Racing Team </w:t>
      </w:r>
      <w:r w:rsidR="003F62F4" w:rsidRPr="0039650A">
        <w:rPr>
          <w:lang w:val="en-US"/>
        </w:rPr>
        <w:t>must develop its own</w:t>
      </w:r>
      <w:r w:rsidR="0035315C" w:rsidRPr="0039650A">
        <w:rPr>
          <w:lang w:val="en-US"/>
        </w:rPr>
        <w:t xml:space="preserve"> telemetry system.</w:t>
      </w:r>
    </w:p>
    <w:p w14:paraId="4417D102" w14:textId="77777777" w:rsidR="007A7576" w:rsidRPr="0039650A" w:rsidRDefault="007A7576" w:rsidP="006B65D5">
      <w:pPr>
        <w:rPr>
          <w:lang w:val="en-US"/>
        </w:rPr>
      </w:pPr>
    </w:p>
    <w:p w14:paraId="2FF55986" w14:textId="2B710BD9" w:rsidR="00E353F7" w:rsidRPr="0039650A" w:rsidRDefault="00E353F7" w:rsidP="007A7576">
      <w:pPr>
        <w:spacing w:before="100" w:beforeAutospacing="1" w:after="100" w:afterAutospacing="1" w:line="240" w:lineRule="auto"/>
        <w:jc w:val="left"/>
        <w:rPr>
          <w:lang w:val="en-US"/>
        </w:rPr>
      </w:pPr>
      <w:r w:rsidRPr="0039650A">
        <w:rPr>
          <w:lang w:val="en-US"/>
        </w:rPr>
        <w:t>Sensors are the fundamental elements of a telemetry system. All sensors must be connected to the telemetry system</w:t>
      </w:r>
      <w:r w:rsidR="006F4DFC" w:rsidRPr="0039650A">
        <w:rPr>
          <w:lang w:val="en-US"/>
        </w:rPr>
        <w:t xml:space="preserve">. The CAN bus is the standard protocol used in the automotive industry for this purpose. CAN bus (Control Area Network Bus) is a communication protocol that enables reliable and efficient data transfer between </w:t>
      </w:r>
      <w:r w:rsidR="0095747E" w:rsidRPr="0039650A">
        <w:rPr>
          <w:lang w:val="en-US"/>
        </w:rPr>
        <w:t>ECUs (Electronic Control Units) and sensors</w:t>
      </w:r>
      <w:r w:rsidR="006F4DFC" w:rsidRPr="0039650A">
        <w:rPr>
          <w:lang w:val="en-US"/>
        </w:rPr>
        <w:t xml:space="preserve">. </w:t>
      </w:r>
      <w:r w:rsidR="00E61E07" w:rsidRPr="0039650A">
        <w:rPr>
          <w:lang w:val="en-US"/>
        </w:rPr>
        <w:t>It is a multiplex</w:t>
      </w:r>
      <w:r w:rsidR="0095747E" w:rsidRPr="0039650A">
        <w:rPr>
          <w:lang w:val="en-US"/>
        </w:rPr>
        <w:t xml:space="preserve">ed bus </w:t>
      </w:r>
      <w:r w:rsidR="0095747E" w:rsidRPr="0039650A">
        <w:rPr>
          <w:lang w:val="en-US"/>
        </w:rPr>
        <w:lastRenderedPageBreak/>
        <w:t>and was</w:t>
      </w:r>
      <w:r w:rsidR="00E61E07" w:rsidRPr="0039650A">
        <w:rPr>
          <w:lang w:val="en-US"/>
        </w:rPr>
        <w:t xml:space="preserve"> </w:t>
      </w:r>
      <w:r w:rsidR="0095747E" w:rsidRPr="0039650A">
        <w:rPr>
          <w:lang w:val="en-US"/>
        </w:rPr>
        <w:t>introduced</w:t>
      </w:r>
      <w:r w:rsidR="00E61E07" w:rsidRPr="0039650A">
        <w:rPr>
          <w:lang w:val="en-US"/>
        </w:rPr>
        <w:t xml:space="preserve"> to reduce the amount of </w:t>
      </w:r>
      <w:r w:rsidR="0095747E" w:rsidRPr="0039650A">
        <w:rPr>
          <w:lang w:val="en-US"/>
        </w:rPr>
        <w:t>copper</w:t>
      </w:r>
      <w:r w:rsidR="00E61E07" w:rsidRPr="0039650A">
        <w:rPr>
          <w:lang w:val="en-US"/>
        </w:rPr>
        <w:t xml:space="preserve"> in cars</w:t>
      </w:r>
      <w:r w:rsidR="0095747E" w:rsidRPr="0039650A">
        <w:rPr>
          <w:lang w:val="en-US"/>
        </w:rPr>
        <w:t xml:space="preserve"> by wiring all the ECUs and sensors on the same bus.</w:t>
      </w:r>
      <w:r w:rsidR="00E61E07" w:rsidRPr="0039650A">
        <w:rPr>
          <w:lang w:val="en-US"/>
        </w:rPr>
        <w:t xml:space="preserve"> It has been standardized with ISO 118987.</w:t>
      </w:r>
    </w:p>
    <w:p w14:paraId="7EEDF824" w14:textId="77777777" w:rsidR="005F6731" w:rsidRPr="0039650A" w:rsidRDefault="00282941" w:rsidP="007A7576">
      <w:pPr>
        <w:spacing w:before="100" w:beforeAutospacing="1" w:after="100" w:afterAutospacing="1" w:line="240" w:lineRule="auto"/>
        <w:jc w:val="left"/>
        <w:rPr>
          <w:lang w:val="en-US"/>
        </w:rPr>
      </w:pPr>
      <w:r w:rsidRPr="0039650A">
        <w:rPr>
          <w:lang w:val="en-US"/>
        </w:rPr>
        <w:t xml:space="preserve">The transmission process is the other key point of the telemetry system. Many transmission processes could be used for this purpose. </w:t>
      </w:r>
    </w:p>
    <w:p w14:paraId="086BA528" w14:textId="77777777"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 xml:space="preserve">A standard 433 MHz RF transmission can send data through the air at a reasonable range. Many wireless devices use this transmission method with a dedicated protocol. </w:t>
      </w:r>
    </w:p>
    <w:p w14:paraId="66548403" w14:textId="31844443" w:rsidR="005F6731" w:rsidRPr="0039650A" w:rsidRDefault="00282941" w:rsidP="005F6731">
      <w:pPr>
        <w:pStyle w:val="Paragraphedeliste"/>
        <w:numPr>
          <w:ilvl w:val="0"/>
          <w:numId w:val="39"/>
        </w:numPr>
        <w:spacing w:before="100" w:beforeAutospacing="1" w:after="100" w:afterAutospacing="1" w:line="240" w:lineRule="auto"/>
        <w:jc w:val="left"/>
        <w:rPr>
          <w:lang w:val="en-US"/>
        </w:rPr>
      </w:pPr>
      <w:r w:rsidRPr="0039650A">
        <w:rPr>
          <w:lang w:val="en-US"/>
        </w:rPr>
        <w:t>Otherwise, there are many transmission protocols used for remote data transmission. For example, Wi-Fi is one of the most common transmission protocols. Every laptop, smartphone</w:t>
      </w:r>
      <w:r w:rsidR="003F62F4" w:rsidRPr="0039650A">
        <w:rPr>
          <w:lang w:val="en-US"/>
        </w:rPr>
        <w:t>,</w:t>
      </w:r>
      <w:r w:rsidRPr="0039650A">
        <w:rPr>
          <w:lang w:val="en-US"/>
        </w:rPr>
        <w:t xml:space="preserve"> </w:t>
      </w:r>
      <w:r w:rsidR="005F6731" w:rsidRPr="0039650A">
        <w:rPr>
          <w:lang w:val="en-US"/>
        </w:rPr>
        <w:t>etc.</w:t>
      </w:r>
      <w:r w:rsidR="003F62F4" w:rsidRPr="0039650A">
        <w:rPr>
          <w:lang w:val="en-US"/>
        </w:rPr>
        <w:t>,</w:t>
      </w:r>
      <w:r w:rsidRPr="0039650A">
        <w:rPr>
          <w:lang w:val="en-US"/>
        </w:rPr>
        <w:t xml:space="preserve"> </w:t>
      </w:r>
      <w:r w:rsidR="003F62F4" w:rsidRPr="0039650A">
        <w:rPr>
          <w:lang w:val="en-US"/>
        </w:rPr>
        <w:t>use</w:t>
      </w:r>
      <w:r w:rsidRPr="0039650A">
        <w:rPr>
          <w:lang w:val="en-US"/>
        </w:rPr>
        <w:t xml:space="preserve"> it. </w:t>
      </w:r>
    </w:p>
    <w:p w14:paraId="02D6934F" w14:textId="22D793BB" w:rsidR="006F4DFC" w:rsidRPr="0039650A" w:rsidRDefault="00282941" w:rsidP="005F6731">
      <w:pPr>
        <w:pStyle w:val="Paragraphedeliste"/>
        <w:numPr>
          <w:ilvl w:val="0"/>
          <w:numId w:val="39"/>
        </w:numPr>
        <w:spacing w:before="100" w:beforeAutospacing="1" w:after="100" w:afterAutospacing="1" w:line="240" w:lineRule="auto"/>
        <w:jc w:val="left"/>
        <w:rPr>
          <w:lang w:val="en-US"/>
        </w:rPr>
      </w:pPr>
      <w:proofErr w:type="spellStart"/>
      <w:r w:rsidRPr="0039650A">
        <w:rPr>
          <w:lang w:val="en-US"/>
        </w:rPr>
        <w:t>LoRaWAN</w:t>
      </w:r>
      <w:proofErr w:type="spellEnd"/>
      <w:r w:rsidRPr="0039650A">
        <w:rPr>
          <w:lang w:val="en-US"/>
        </w:rPr>
        <w:t xml:space="preserve"> is a protocol used with LoRa technology that enables long-range communication. Many IoT (Internet of Things) applications use this protocol to communicate.</w:t>
      </w:r>
    </w:p>
    <w:p w14:paraId="342FCD6E" w14:textId="3FEEFE7E" w:rsidR="005F6731" w:rsidRPr="0039650A" w:rsidRDefault="00095FCC" w:rsidP="005F6731">
      <w:pPr>
        <w:pStyle w:val="Paragraphedeliste"/>
        <w:numPr>
          <w:ilvl w:val="0"/>
          <w:numId w:val="39"/>
        </w:numPr>
        <w:spacing w:before="100" w:beforeAutospacing="1" w:after="100" w:afterAutospacing="1" w:line="240" w:lineRule="auto"/>
        <w:jc w:val="left"/>
        <w:rPr>
          <w:lang w:val="en-US"/>
        </w:rPr>
      </w:pPr>
      <w:r w:rsidRPr="0039650A">
        <w:rPr>
          <w:lang w:val="en-US"/>
        </w:rPr>
        <w:t>4G/5G cellular networks can transmit data with an unlimited range as long as the car is in network coverage.</w:t>
      </w:r>
    </w:p>
    <w:p w14:paraId="58C88BC9" w14:textId="753EB7C4" w:rsidR="00787F3E" w:rsidRPr="0039650A" w:rsidRDefault="00B21717" w:rsidP="00B21717">
      <w:pPr>
        <w:spacing w:before="100" w:beforeAutospacing="1" w:after="100" w:afterAutospacing="1" w:line="240" w:lineRule="auto"/>
        <w:jc w:val="left"/>
        <w:rPr>
          <w:lang w:val="en-US"/>
        </w:rPr>
      </w:pPr>
      <w:r w:rsidRPr="0039650A">
        <w:rPr>
          <w:lang w:val="en-US"/>
        </w:rPr>
        <w:t>The last component of a Telemetry system is the processing unit. The processing unit on almost every telemetry system is a PC</w:t>
      </w:r>
      <w:r w:rsidR="005F6731" w:rsidRPr="0039650A">
        <w:rPr>
          <w:lang w:val="en-US"/>
        </w:rPr>
        <w:t xml:space="preserve"> with dedicated software</w:t>
      </w:r>
      <w:r w:rsidRPr="0039650A">
        <w:rPr>
          <w:lang w:val="en-US"/>
        </w:rPr>
        <w:t xml:space="preserve">. The processing unit displays </w:t>
      </w:r>
      <w:r w:rsidR="005F6731" w:rsidRPr="0039650A">
        <w:rPr>
          <w:lang w:val="en-US"/>
        </w:rPr>
        <w:t xml:space="preserve">the </w:t>
      </w:r>
      <w:r w:rsidR="003F62F4" w:rsidRPr="0039650A">
        <w:rPr>
          <w:lang w:val="en-US"/>
        </w:rPr>
        <w:t>sensors' measurements and allows</w:t>
      </w:r>
      <w:r w:rsidR="007D4873" w:rsidRPr="0039650A">
        <w:rPr>
          <w:lang w:val="en-US"/>
        </w:rPr>
        <w:t xml:space="preserve"> the user</w:t>
      </w:r>
      <w:r w:rsidRPr="0039650A">
        <w:rPr>
          <w:lang w:val="en-US"/>
        </w:rPr>
        <w:t xml:space="preserve"> to </w:t>
      </w:r>
      <w:r w:rsidR="003F62F4" w:rsidRPr="0039650A">
        <w:rPr>
          <w:lang w:val="en-US"/>
        </w:rPr>
        <w:t>analyze</w:t>
      </w:r>
      <w:r w:rsidRPr="0039650A">
        <w:rPr>
          <w:lang w:val="en-US"/>
        </w:rPr>
        <w:t xml:space="preserve"> the </w:t>
      </w:r>
      <w:r w:rsidR="007D4873" w:rsidRPr="0039650A">
        <w:rPr>
          <w:lang w:val="en-US"/>
        </w:rPr>
        <w:t xml:space="preserve">data </w:t>
      </w:r>
      <w:r w:rsidRPr="0039650A">
        <w:rPr>
          <w:lang w:val="en-US"/>
        </w:rPr>
        <w:t xml:space="preserve">transmitted by the telemetry system. The processing units </w:t>
      </w:r>
      <w:r w:rsidR="007D4873" w:rsidRPr="0039650A">
        <w:rPr>
          <w:lang w:val="en-US"/>
        </w:rPr>
        <w:t>can</w:t>
      </w:r>
      <w:r w:rsidRPr="0039650A">
        <w:rPr>
          <w:lang w:val="en-US"/>
        </w:rPr>
        <w:t xml:space="preserve"> also be linked with a database to store the data at the end of every test session or race.</w:t>
      </w:r>
    </w:p>
    <w:p w14:paraId="7725B5D6" w14:textId="0A98368E" w:rsidR="00CB1109" w:rsidRPr="0039650A" w:rsidRDefault="00CB1109">
      <w:pPr>
        <w:jc w:val="left"/>
        <w:rPr>
          <w:lang w:val="en-US"/>
        </w:rPr>
      </w:pPr>
      <w:r w:rsidRPr="0039650A">
        <w:rPr>
          <w:lang w:val="en-US"/>
        </w:rPr>
        <w:br w:type="page"/>
      </w:r>
    </w:p>
    <w:p w14:paraId="0C71A428" w14:textId="77777777" w:rsidR="00CB1109" w:rsidRPr="0039650A" w:rsidRDefault="00CB1109" w:rsidP="00B21717">
      <w:pPr>
        <w:spacing w:before="100" w:beforeAutospacing="1" w:after="100" w:afterAutospacing="1" w:line="240" w:lineRule="auto"/>
        <w:jc w:val="left"/>
        <w:rPr>
          <w:lang w:val="en-US"/>
        </w:rPr>
      </w:pPr>
    </w:p>
    <w:p w14:paraId="7D5449C1" w14:textId="5CEB9B0E" w:rsidR="00086CC5" w:rsidRPr="0039650A" w:rsidRDefault="00086CC5" w:rsidP="00086CC5">
      <w:pPr>
        <w:pStyle w:val="Titre1"/>
        <w:rPr>
          <w:lang w:val="en-US"/>
        </w:rPr>
      </w:pPr>
      <w:r w:rsidRPr="0039650A">
        <w:rPr>
          <w:lang w:val="en-US"/>
        </w:rPr>
        <w:tab/>
      </w:r>
      <w:bookmarkStart w:id="5" w:name="_Toc142054696"/>
      <w:r w:rsidRPr="0039650A">
        <w:rPr>
          <w:lang w:val="en-US"/>
        </w:rPr>
        <w:t>Problem Description</w:t>
      </w:r>
      <w:bookmarkEnd w:id="5"/>
    </w:p>
    <w:p w14:paraId="7CD70F76" w14:textId="05191BCD" w:rsidR="00086CC5" w:rsidRPr="0039650A" w:rsidRDefault="00086CC5" w:rsidP="00B21717">
      <w:pPr>
        <w:spacing w:before="100" w:beforeAutospacing="1" w:after="100" w:afterAutospacing="1" w:line="240" w:lineRule="auto"/>
        <w:jc w:val="left"/>
        <w:rPr>
          <w:lang w:val="en-US"/>
        </w:rPr>
      </w:pPr>
      <w:r w:rsidRPr="0039650A">
        <w:rPr>
          <w:lang w:val="en-US"/>
        </w:rPr>
        <w:t>The car electrical</w:t>
      </w:r>
    </w:p>
    <w:p w14:paraId="390B24AD" w14:textId="77777777" w:rsidR="00086CC5" w:rsidRPr="00DF0661" w:rsidRDefault="00086CC5" w:rsidP="00086CC5">
      <w:pPr>
        <w:rPr>
          <w:lang w:val="fr-CH"/>
        </w:rPr>
      </w:pPr>
      <w:r w:rsidRPr="00DF0661">
        <w:rPr>
          <w:highlight w:val="yellow"/>
          <w:lang w:val="fr-CH"/>
        </w:rPr>
        <w:t xml:space="preserve">Expliquer bus can </w:t>
      </w:r>
      <w:proofErr w:type="spellStart"/>
      <w:r w:rsidRPr="00DF0661">
        <w:rPr>
          <w:highlight w:val="yellow"/>
          <w:lang w:val="fr-CH"/>
        </w:rPr>
        <w:t>bms</w:t>
      </w:r>
      <w:proofErr w:type="spellEnd"/>
      <w:r w:rsidRPr="00DF0661">
        <w:rPr>
          <w:highlight w:val="yellow"/>
          <w:lang w:val="fr-CH"/>
        </w:rPr>
        <w:t xml:space="preserve"> capteurs …. Comment est la voiture – unidirectionnel </w:t>
      </w:r>
    </w:p>
    <w:p w14:paraId="7B8AD5E3" w14:textId="47512455" w:rsidR="00086CC5" w:rsidRPr="0039650A" w:rsidRDefault="00086CC5" w:rsidP="00086CC5">
      <w:pPr>
        <w:rPr>
          <w:lang w:val="en-US"/>
        </w:rPr>
      </w:pPr>
      <w:r w:rsidRPr="0039650A">
        <w:rPr>
          <w:lang w:val="en-US"/>
        </w:rPr>
        <w:t xml:space="preserve">The telemetry device must communicate via the car's CAN bus with the sensors, the BMS, and the Inverter. A GPS must be integrated into the system. A transmission technology must be chosen </w:t>
      </w:r>
      <w:r w:rsidR="003F62F4" w:rsidRPr="0039650A">
        <w:rPr>
          <w:lang w:val="en-US"/>
        </w:rPr>
        <w:t>to directly visualize</w:t>
      </w:r>
      <w:r w:rsidRPr="0039650A">
        <w:rPr>
          <w:lang w:val="en-US"/>
        </w:rPr>
        <w:t xml:space="preserve"> the data, and the system must also store the data on a microSD card.</w:t>
      </w:r>
    </w:p>
    <w:p w14:paraId="3F10ACBD" w14:textId="5D022732" w:rsidR="009703EE" w:rsidRPr="0039650A" w:rsidRDefault="00086CC5" w:rsidP="00086CC5">
      <w:pPr>
        <w:spacing w:before="100" w:beforeAutospacing="1" w:after="100" w:afterAutospacing="1" w:line="240" w:lineRule="auto"/>
        <w:jc w:val="center"/>
        <w:rPr>
          <w:lang w:val="en-US"/>
        </w:rPr>
      </w:pPr>
      <w:r w:rsidRPr="0039650A">
        <w:rPr>
          <w:noProof/>
          <w:lang w:val="en-US"/>
        </w:rPr>
        <w:drawing>
          <wp:inline distT="0" distB="0" distL="0" distR="0" wp14:anchorId="20C04554" wp14:editId="0B3074EC">
            <wp:extent cx="5237683" cy="3004509"/>
            <wp:effectExtent l="0" t="0" r="1270" b="5715"/>
            <wp:docPr id="894034468"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4468" name="Image 1" descr="Une image contenant texte, diagramme, capture d’écran, ligne&#10;&#10;Description générée automatiquement"/>
                    <pic:cNvPicPr/>
                  </pic:nvPicPr>
                  <pic:blipFill>
                    <a:blip r:embed="rId14"/>
                    <a:stretch>
                      <a:fillRect/>
                    </a:stretch>
                  </pic:blipFill>
                  <pic:spPr>
                    <a:xfrm>
                      <a:off x="0" y="0"/>
                      <a:ext cx="5245379" cy="3008923"/>
                    </a:xfrm>
                    <a:prstGeom prst="rect">
                      <a:avLst/>
                    </a:prstGeom>
                  </pic:spPr>
                </pic:pic>
              </a:graphicData>
            </a:graphic>
          </wp:inline>
        </w:drawing>
      </w:r>
    </w:p>
    <w:p w14:paraId="364ADCC9" w14:textId="7104D14D" w:rsidR="00086CC5" w:rsidRPr="0039650A" w:rsidRDefault="00086CC5" w:rsidP="00086CC5">
      <w:pPr>
        <w:jc w:val="left"/>
        <w:rPr>
          <w:lang w:val="en-US"/>
        </w:rPr>
      </w:pPr>
      <w:r w:rsidRPr="0039650A">
        <w:rPr>
          <w:lang w:val="en-US"/>
        </w:rPr>
        <w:br w:type="page"/>
      </w:r>
    </w:p>
    <w:p w14:paraId="21D866AE" w14:textId="57AAB28C" w:rsidR="009703EE" w:rsidRPr="0039650A" w:rsidRDefault="009703EE" w:rsidP="009703EE">
      <w:pPr>
        <w:pStyle w:val="Titre1"/>
        <w:rPr>
          <w:lang w:val="en-US"/>
        </w:rPr>
      </w:pPr>
      <w:r w:rsidRPr="0039650A">
        <w:rPr>
          <w:lang w:val="en-US"/>
        </w:rPr>
        <w:lastRenderedPageBreak/>
        <w:tab/>
      </w:r>
      <w:bookmarkStart w:id="6" w:name="_Toc142054697"/>
      <w:r w:rsidRPr="0039650A">
        <w:rPr>
          <w:lang w:val="en-US"/>
        </w:rPr>
        <w:t>Transmission technology</w:t>
      </w:r>
      <w:bookmarkEnd w:id="6"/>
    </w:p>
    <w:p w14:paraId="2B49F868" w14:textId="34BAA1D3" w:rsidR="00DA7634" w:rsidRPr="0039650A" w:rsidRDefault="00DA7634" w:rsidP="00DA7634">
      <w:pPr>
        <w:rPr>
          <w:lang w:val="en-US"/>
        </w:rPr>
      </w:pPr>
      <w:r w:rsidRPr="0039650A">
        <w:rPr>
          <w:lang w:val="en-US"/>
        </w:rPr>
        <w:t xml:space="preserve">A wireless transmission must be established from the car to the computer. The range of the </w:t>
      </w:r>
      <w:r w:rsidR="00727E84" w:rsidRPr="0039650A">
        <w:rPr>
          <w:lang w:val="en-US"/>
        </w:rPr>
        <w:t xml:space="preserve">telemetry </w:t>
      </w:r>
      <w:r w:rsidRPr="0039650A">
        <w:rPr>
          <w:lang w:val="en-US"/>
        </w:rPr>
        <w:t>system must be greater than 300 meters</w:t>
      </w:r>
      <w:r w:rsidR="0042208C" w:rsidRPr="0039650A">
        <w:rPr>
          <w:lang w:val="en-US"/>
        </w:rPr>
        <w:t xml:space="preserve"> (ideally 500 meters)</w:t>
      </w:r>
      <w:r w:rsidR="00E31F38" w:rsidRPr="0039650A">
        <w:rPr>
          <w:lang w:val="en-US"/>
        </w:rPr>
        <w:t xml:space="preserve"> with no obstacle between the transmitter and the receiver</w:t>
      </w:r>
      <w:r w:rsidRPr="0039650A">
        <w:rPr>
          <w:lang w:val="en-US"/>
        </w:rPr>
        <w:t>.</w:t>
      </w:r>
      <w:r w:rsidR="0042208C" w:rsidRPr="0039650A">
        <w:rPr>
          <w:lang w:val="en-US"/>
        </w:rPr>
        <w:t xml:space="preserve"> </w:t>
      </w:r>
    </w:p>
    <w:p w14:paraId="4F1B9A77" w14:textId="5975BD94" w:rsidR="00DA7634" w:rsidRPr="0039650A" w:rsidRDefault="00DA7634" w:rsidP="00DA7634">
      <w:pPr>
        <w:rPr>
          <w:lang w:val="en-US"/>
        </w:rPr>
      </w:pPr>
      <w:r w:rsidRPr="0039650A">
        <w:rPr>
          <w:lang w:val="en-US"/>
        </w:rPr>
        <w:t>For this transmission, two technologies were studied. A Wi-Fi connection and a 433</w:t>
      </w:r>
      <w:r w:rsidR="00AA0E2D" w:rsidRPr="0039650A">
        <w:rPr>
          <w:lang w:val="en-US"/>
        </w:rPr>
        <w:t xml:space="preserve"> </w:t>
      </w:r>
      <w:r w:rsidRPr="0039650A">
        <w:rPr>
          <w:lang w:val="en-US"/>
        </w:rPr>
        <w:t>MHz RF transmission.</w:t>
      </w:r>
    </w:p>
    <w:p w14:paraId="701A9679" w14:textId="660350C7" w:rsidR="00DA7634" w:rsidRPr="0039650A" w:rsidRDefault="009D6DE3" w:rsidP="00DA7634">
      <w:pPr>
        <w:rPr>
          <w:lang w:val="en-US"/>
        </w:rPr>
      </w:pPr>
      <w:r w:rsidRPr="0039650A">
        <w:rPr>
          <w:lang w:val="en-US"/>
        </w:rPr>
        <w:t xml:space="preserve">LoRa protocol and </w:t>
      </w:r>
      <w:r w:rsidR="00865598" w:rsidRPr="0039650A">
        <w:rPr>
          <w:lang w:val="en-US"/>
        </w:rPr>
        <w:t xml:space="preserve">4G/5G cellular networks were not </w:t>
      </w:r>
      <w:r w:rsidR="00B47645" w:rsidRPr="0039650A">
        <w:rPr>
          <w:lang w:val="en-US"/>
        </w:rPr>
        <w:t>considered,</w:t>
      </w:r>
      <w:r w:rsidRPr="0039650A">
        <w:rPr>
          <w:lang w:val="en-US"/>
        </w:rPr>
        <w:t xml:space="preserve"> as the bandwidth is not enough for the first, and</w:t>
      </w:r>
      <w:r w:rsidR="00B47645" w:rsidRPr="0039650A">
        <w:rPr>
          <w:lang w:val="en-US"/>
        </w:rPr>
        <w:t xml:space="preserve"> there is no guarantee of</w:t>
      </w:r>
      <w:r w:rsidR="00865598" w:rsidRPr="0039650A">
        <w:rPr>
          <w:lang w:val="en-US"/>
        </w:rPr>
        <w:t xml:space="preserve"> network coverage in the race locations</w:t>
      </w:r>
      <w:r w:rsidRPr="0039650A">
        <w:rPr>
          <w:lang w:val="en-US"/>
        </w:rPr>
        <w:t xml:space="preserve"> for the second</w:t>
      </w:r>
      <w:r w:rsidR="00865598" w:rsidRPr="0039650A">
        <w:rPr>
          <w:lang w:val="en-US"/>
        </w:rPr>
        <w:t>.</w:t>
      </w:r>
    </w:p>
    <w:p w14:paraId="7448E5BC" w14:textId="77777777" w:rsidR="003B53FD" w:rsidRPr="0039650A" w:rsidRDefault="003B53FD" w:rsidP="00DA7634">
      <w:pPr>
        <w:rPr>
          <w:lang w:val="en-US"/>
        </w:rPr>
      </w:pPr>
    </w:p>
    <w:p w14:paraId="1281F658" w14:textId="411F1E5B" w:rsidR="00DA7634" w:rsidRPr="0039650A" w:rsidRDefault="00DA7634" w:rsidP="001E10E4">
      <w:pPr>
        <w:pStyle w:val="Titre2"/>
        <w:rPr>
          <w:lang w:val="en-US"/>
        </w:rPr>
      </w:pPr>
      <w:bookmarkStart w:id="7" w:name="_Toc142054698"/>
      <w:r w:rsidRPr="0039650A">
        <w:rPr>
          <w:lang w:val="en-US"/>
        </w:rPr>
        <w:t>433 MHz RF</w:t>
      </w:r>
      <w:bookmarkEnd w:id="7"/>
    </w:p>
    <w:p w14:paraId="4B29A962" w14:textId="1853FA48" w:rsidR="007D4873" w:rsidRPr="0039650A" w:rsidRDefault="00DA7634" w:rsidP="00DA7634">
      <w:pPr>
        <w:rPr>
          <w:lang w:val="en-US"/>
        </w:rPr>
      </w:pPr>
      <w:r w:rsidRPr="0039650A">
        <w:rPr>
          <w:lang w:val="en-US"/>
        </w:rPr>
        <w:t xml:space="preserve">The first option is a standard RF transmission. This solution is </w:t>
      </w:r>
      <w:r w:rsidR="00110DB4" w:rsidRPr="0039650A">
        <w:rPr>
          <w:lang w:val="en-US"/>
        </w:rPr>
        <w:t xml:space="preserve">easy to implement, the </w:t>
      </w:r>
      <w:r w:rsidR="00476392" w:rsidRPr="0039650A">
        <w:rPr>
          <w:lang w:val="en-US"/>
        </w:rPr>
        <w:t>range</w:t>
      </w:r>
      <w:r w:rsidR="00110DB4" w:rsidRPr="0039650A">
        <w:rPr>
          <w:lang w:val="en-US"/>
        </w:rPr>
        <w:t xml:space="preserve"> is </w:t>
      </w:r>
      <w:r w:rsidR="00B56611" w:rsidRPr="0039650A">
        <w:rPr>
          <w:lang w:val="en-US"/>
        </w:rPr>
        <w:t xml:space="preserve">wide enough, </w:t>
      </w:r>
      <w:r w:rsidR="00110DB4" w:rsidRPr="0039650A">
        <w:rPr>
          <w:lang w:val="en-US"/>
        </w:rPr>
        <w:t xml:space="preserve">and the </w:t>
      </w:r>
      <w:r w:rsidR="00B56611" w:rsidRPr="0039650A">
        <w:rPr>
          <w:lang w:val="en-US"/>
        </w:rPr>
        <w:t>bandwidth is sufficient for the small amount of data to be sent.</w:t>
      </w:r>
      <w:r w:rsidR="006A7EED" w:rsidRPr="0039650A">
        <w:rPr>
          <w:lang w:val="en-US"/>
        </w:rPr>
        <w:t xml:space="preserve"> Moreover, there is no need to establish a connection. The transmitter </w:t>
      </w:r>
      <w:r w:rsidR="00476392" w:rsidRPr="0039650A">
        <w:rPr>
          <w:lang w:val="en-US"/>
        </w:rPr>
        <w:t>emits</w:t>
      </w:r>
      <w:r w:rsidR="006A7EED" w:rsidRPr="0039650A">
        <w:rPr>
          <w:lang w:val="en-US"/>
        </w:rPr>
        <w:t xml:space="preserve"> the data </w:t>
      </w:r>
      <w:r w:rsidR="00476392" w:rsidRPr="0039650A">
        <w:rPr>
          <w:lang w:val="en-US"/>
        </w:rPr>
        <w:t>on a frequency</w:t>
      </w:r>
      <w:r w:rsidR="00B47645" w:rsidRPr="0039650A">
        <w:rPr>
          <w:lang w:val="en-US"/>
        </w:rPr>
        <w:t>,</w:t>
      </w:r>
      <w:r w:rsidR="00476392" w:rsidRPr="0039650A">
        <w:rPr>
          <w:lang w:val="en-US"/>
        </w:rPr>
        <w:t xml:space="preserve"> </w:t>
      </w:r>
      <w:r w:rsidR="006A7EED" w:rsidRPr="0039650A">
        <w:rPr>
          <w:lang w:val="en-US"/>
        </w:rPr>
        <w:t xml:space="preserve">and the receiver </w:t>
      </w:r>
      <w:r w:rsidR="00476392" w:rsidRPr="0039650A">
        <w:rPr>
          <w:lang w:val="en-US"/>
        </w:rPr>
        <w:t>listens</w:t>
      </w:r>
      <w:r w:rsidR="006A7EED" w:rsidRPr="0039650A">
        <w:rPr>
          <w:lang w:val="en-US"/>
        </w:rPr>
        <w:t xml:space="preserve"> to the </w:t>
      </w:r>
      <w:r w:rsidR="00476392" w:rsidRPr="0039650A">
        <w:rPr>
          <w:lang w:val="en-US"/>
        </w:rPr>
        <w:t>same frequency. If the transmission is interrupted, the data transmission will instantly work once the signal is recovered.</w:t>
      </w:r>
      <w:r w:rsidR="000C44DE" w:rsidRPr="0039650A">
        <w:rPr>
          <w:lang w:val="en-US"/>
        </w:rPr>
        <w:t xml:space="preserve"> </w:t>
      </w:r>
    </w:p>
    <w:p w14:paraId="50DD0BCD" w14:textId="58B7F408" w:rsidR="00307B96" w:rsidRPr="0039650A" w:rsidRDefault="00307B96" w:rsidP="00DA7634">
      <w:pPr>
        <w:rPr>
          <w:lang w:val="en-US"/>
        </w:rPr>
      </w:pPr>
      <w:r w:rsidRPr="0039650A">
        <w:rPr>
          <w:lang w:val="en-US"/>
        </w:rPr>
        <w:t>The 433 MHz band is the best compromise between the range and the bandwidth. Higher frequencies will have better bandwidth, but the range will be shorter. Lower frequencies will have a better range, but the bandwidth will not be able to carry enough data.</w:t>
      </w:r>
    </w:p>
    <w:p w14:paraId="2C30195D" w14:textId="01716CFC" w:rsidR="00E31F38" w:rsidRPr="0039650A" w:rsidRDefault="00B56611" w:rsidP="00DA7634">
      <w:pPr>
        <w:rPr>
          <w:lang w:val="en-US"/>
        </w:rPr>
      </w:pPr>
      <w:r w:rsidRPr="0039650A">
        <w:rPr>
          <w:lang w:val="en-US"/>
        </w:rPr>
        <w:t xml:space="preserve">However, there will be </w:t>
      </w:r>
      <w:r w:rsidR="003F62F4" w:rsidRPr="0039650A">
        <w:rPr>
          <w:lang w:val="en-US"/>
        </w:rPr>
        <w:t>many</w:t>
      </w:r>
      <w:r w:rsidRPr="0039650A">
        <w:rPr>
          <w:lang w:val="en-US"/>
        </w:rPr>
        <w:t xml:space="preserve"> teams during the competition</w:t>
      </w:r>
      <w:r w:rsidR="006A7EED" w:rsidRPr="0039650A">
        <w:rPr>
          <w:lang w:val="en-US"/>
        </w:rPr>
        <w:t>,</w:t>
      </w:r>
      <w:r w:rsidRPr="0039650A">
        <w:rPr>
          <w:lang w:val="en-US"/>
        </w:rPr>
        <w:t xml:space="preserve"> and if other teams use the same transmission</w:t>
      </w:r>
      <w:r w:rsidR="000C44DE" w:rsidRPr="0039650A">
        <w:rPr>
          <w:lang w:val="en-US"/>
        </w:rPr>
        <w:t xml:space="preserve"> method, all systems will </w:t>
      </w:r>
      <w:r w:rsidR="009E21F2" w:rsidRPr="0039650A">
        <w:rPr>
          <w:lang w:val="en-US"/>
        </w:rPr>
        <w:t xml:space="preserve">disturb </w:t>
      </w:r>
      <w:r w:rsidR="009B428B" w:rsidRPr="0039650A">
        <w:rPr>
          <w:lang w:val="en-US"/>
        </w:rPr>
        <w:t xml:space="preserve">each other, and the transmission will not be guaranteed. </w:t>
      </w:r>
    </w:p>
    <w:p w14:paraId="04A5A4F9" w14:textId="7D7D6AA2" w:rsidR="007A090B" w:rsidRPr="0039650A" w:rsidRDefault="00E31F38" w:rsidP="00DA7634">
      <w:pPr>
        <w:rPr>
          <w:lang w:val="en-US"/>
        </w:rPr>
      </w:pPr>
      <w:r w:rsidRPr="0039650A">
        <w:rPr>
          <w:lang w:val="en-US"/>
        </w:rPr>
        <w:t>For an RF transmission, the RFM69HCW</w:t>
      </w:r>
      <w:r w:rsidR="00417B89" w:rsidRPr="0039650A">
        <w:rPr>
          <w:lang w:val="en-US"/>
        </w:rPr>
        <w:t xml:space="preserve"> </w:t>
      </w:r>
      <w:r w:rsidR="00417B89" w:rsidRPr="0039650A">
        <w:rPr>
          <w:lang w:val="en-US"/>
        </w:rPr>
        <w:fldChar w:fldCharType="begin"/>
      </w:r>
      <w:r w:rsidR="000D0597" w:rsidRPr="0039650A">
        <w:rPr>
          <w:lang w:val="en-US"/>
        </w:rPr>
        <w:instrText xml:space="preserve"> ADDIN ZOTERO_ITEM CSL_CITATION {"citationID":"WmWfutP3","properties":{"formattedCitation":"[4]","plainCitation":"[4]","noteIndex":0},"citationItems":[{"id":11,"uris":["http://zotero.org/users/local/uCBlbi95/items/LLAK6REQ","http://zotero.org/users/11814890/items/LLAK6REQ"],"itemData":{"id":11,"type":"webpage","title":"RFM69HC 20dBm Programmable 315-915Mhz RF Transceiver Module_Sub 1G Programmable 315-915Mhz RF Transceiver Module | HOPERF","URL":"https://www.hoperf.com/modules/rf_transceiver/RFM69HCW.html","accessed":{"date-parts":[["2023",5,26]]}}}],"schema":"https://github.com/citation-style-language/schema/raw/master/csl-citation.json"} </w:instrText>
      </w:r>
      <w:r w:rsidR="00417B89" w:rsidRPr="0039650A">
        <w:rPr>
          <w:lang w:val="en-US"/>
        </w:rPr>
        <w:fldChar w:fldCharType="separate"/>
      </w:r>
      <w:r w:rsidR="000D0597" w:rsidRPr="0039650A">
        <w:rPr>
          <w:rFonts w:ascii="Calibri" w:hAnsi="Calibri" w:cs="Calibri"/>
          <w:lang w:val="en-US"/>
        </w:rPr>
        <w:t>[4]</w:t>
      </w:r>
      <w:r w:rsidR="00417B89" w:rsidRPr="0039650A">
        <w:rPr>
          <w:lang w:val="en-US"/>
        </w:rPr>
        <w:fldChar w:fldCharType="end"/>
      </w:r>
      <w:r w:rsidRPr="0039650A">
        <w:rPr>
          <w:lang w:val="en-US"/>
        </w:rPr>
        <w:t xml:space="preserve"> module</w:t>
      </w:r>
      <w:r w:rsidR="000241F4" w:rsidRPr="0039650A">
        <w:rPr>
          <w:lang w:val="en-US"/>
        </w:rPr>
        <w:t xml:space="preserve"> from </w:t>
      </w:r>
      <w:proofErr w:type="spellStart"/>
      <w:r w:rsidR="000241F4" w:rsidRPr="0039650A">
        <w:rPr>
          <w:lang w:val="en-US"/>
        </w:rPr>
        <w:t>HopeRF</w:t>
      </w:r>
      <w:proofErr w:type="spellEnd"/>
      <w:r w:rsidRPr="0039650A">
        <w:rPr>
          <w:lang w:val="en-US"/>
        </w:rPr>
        <w:t xml:space="preserve"> is</w:t>
      </w:r>
      <w:r w:rsidR="0042208C" w:rsidRPr="0039650A">
        <w:rPr>
          <w:lang w:val="en-US"/>
        </w:rPr>
        <w:t xml:space="preserve"> one of the best options for this use case.</w:t>
      </w:r>
      <w:r w:rsidR="00AC1992" w:rsidRPr="0039650A">
        <w:rPr>
          <w:lang w:val="en-US"/>
        </w:rPr>
        <w:t xml:space="preserve"> It is available in 433 MHz and 868 </w:t>
      </w:r>
      <w:proofErr w:type="spellStart"/>
      <w:r w:rsidR="00541590" w:rsidRPr="0039650A">
        <w:rPr>
          <w:lang w:val="en-US"/>
        </w:rPr>
        <w:t>MHz.</w:t>
      </w:r>
      <w:proofErr w:type="spellEnd"/>
    </w:p>
    <w:p w14:paraId="5E9510C9" w14:textId="47893302" w:rsidR="00BE1D6B" w:rsidRPr="0039650A" w:rsidRDefault="00805FA4" w:rsidP="00BE1D6B">
      <w:pPr>
        <w:keepNext/>
        <w:jc w:val="center"/>
        <w:rPr>
          <w:lang w:val="en-US"/>
        </w:rPr>
      </w:pPr>
      <w:r w:rsidRPr="0039650A">
        <w:rPr>
          <w:noProof/>
          <w:lang w:val="en-US"/>
        </w:rPr>
        <w:drawing>
          <wp:inline distT="0" distB="0" distL="0" distR="0" wp14:anchorId="4E3064CD" wp14:editId="3C4EB547">
            <wp:extent cx="1766685" cy="1406324"/>
            <wp:effectExtent l="0" t="0" r="5080" b="3810"/>
            <wp:docPr id="666386855" name="Image 1" descr="RFM69HCW Wireless Transceiver - 915MHz - COM-1390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FM69HCW Wireless Transceiver - 915MHz - COM-13909 - SparkFun Electronic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204" b="9193"/>
                    <a:stretch/>
                  </pic:blipFill>
                  <pic:spPr bwMode="auto">
                    <a:xfrm>
                      <a:off x="0" y="0"/>
                      <a:ext cx="1773291" cy="1411582"/>
                    </a:xfrm>
                    <a:prstGeom prst="rect">
                      <a:avLst/>
                    </a:prstGeom>
                    <a:noFill/>
                    <a:ln>
                      <a:noFill/>
                    </a:ln>
                    <a:extLst>
                      <a:ext uri="{53640926-AAD7-44D8-BBD7-CCE9431645EC}">
                        <a14:shadowObscured xmlns:a14="http://schemas.microsoft.com/office/drawing/2010/main"/>
                      </a:ext>
                    </a:extLst>
                  </pic:spPr>
                </pic:pic>
              </a:graphicData>
            </a:graphic>
          </wp:inline>
        </w:drawing>
      </w:r>
    </w:p>
    <w:p w14:paraId="35674636" w14:textId="7E7993EA" w:rsidR="00F441AB" w:rsidRPr="0039650A" w:rsidRDefault="00805FA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w:t>
      </w:r>
      <w:r w:rsidRPr="0039650A">
        <w:rPr>
          <w:lang w:val="en-US"/>
        </w:rPr>
        <w:fldChar w:fldCharType="end"/>
      </w:r>
      <w:r w:rsidRPr="0039650A">
        <w:rPr>
          <w:lang w:val="en-US"/>
        </w:rPr>
        <w:t>: RFM69HCW module</w:t>
      </w:r>
    </w:p>
    <w:p w14:paraId="58A8257A" w14:textId="659E07D4" w:rsidR="007A090B" w:rsidRPr="0039650A" w:rsidRDefault="007A090B" w:rsidP="00DA7634">
      <w:pPr>
        <w:rPr>
          <w:lang w:val="en-US"/>
        </w:rPr>
      </w:pPr>
      <w:r w:rsidRPr="0039650A">
        <w:rPr>
          <w:lang w:val="en-US"/>
        </w:rPr>
        <w:t>This module</w:t>
      </w:r>
      <w:r w:rsidR="00C562B8" w:rsidRPr="0039650A">
        <w:rPr>
          <w:lang w:val="en-US"/>
        </w:rPr>
        <w:t xml:space="preserve"> has an</w:t>
      </w:r>
      <w:r w:rsidR="0042208C" w:rsidRPr="0039650A">
        <w:rPr>
          <w:lang w:val="en-US"/>
        </w:rPr>
        <w:t xml:space="preserve"> output power </w:t>
      </w:r>
      <w:r w:rsidR="00C562B8" w:rsidRPr="0039650A">
        <w:rPr>
          <w:lang w:val="en-US"/>
        </w:rPr>
        <w:t>of</w:t>
      </w:r>
      <w:r w:rsidR="0042208C" w:rsidRPr="0039650A">
        <w:rPr>
          <w:lang w:val="en-US"/>
        </w:rPr>
        <w:t xml:space="preserve"> +20 dBm and an input sensitivity of </w:t>
      </w:r>
      <w:r w:rsidR="00C562B8" w:rsidRPr="0039650A">
        <w:rPr>
          <w:lang w:val="en-US"/>
        </w:rPr>
        <w:t>-</w:t>
      </w:r>
      <w:r w:rsidR="0042208C" w:rsidRPr="0039650A">
        <w:rPr>
          <w:lang w:val="en-US"/>
        </w:rPr>
        <w:t>120 dBm at 1.2 kbps. Th</w:t>
      </w:r>
      <w:r w:rsidR="00F77F66" w:rsidRPr="0039650A">
        <w:rPr>
          <w:lang w:val="en-US"/>
        </w:rPr>
        <w:t>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G4SR3gLt","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00F77F66" w:rsidRPr="0039650A">
        <w:rPr>
          <w:lang w:val="en-US"/>
        </w:rPr>
        <w:t xml:space="preserve"> (with omnidirectional antennas </w:t>
      </w:r>
      <w:r w:rsidR="00AC1992" w:rsidRPr="0039650A">
        <w:rPr>
          <w:rFonts w:cstheme="minorHAnsi"/>
          <w:lang w:val="en-US"/>
        </w:rPr>
        <w:t>→</w:t>
      </w:r>
      <w:r w:rsidR="00F77F66" w:rsidRPr="0039650A">
        <w:rPr>
          <w:lang w:val="en-US"/>
        </w:rPr>
        <w:t xml:space="preserve"> </w:t>
      </w:r>
      <w:proofErr w:type="spellStart"/>
      <w:r w:rsidR="00F77F66" w:rsidRPr="0039650A">
        <w:rPr>
          <w:lang w:val="en-US"/>
        </w:rPr>
        <w:t>G</w:t>
      </w:r>
      <w:r w:rsidRPr="0039650A">
        <w:rPr>
          <w:vertAlign w:val="subscript"/>
          <w:lang w:val="en-US"/>
        </w:rPr>
        <w:t>antenna</w:t>
      </w:r>
      <w:proofErr w:type="spellEnd"/>
      <w:r w:rsidR="00F77F66" w:rsidRPr="0039650A">
        <w:rPr>
          <w:lang w:val="en-US"/>
        </w:rPr>
        <w:t xml:space="preserve"> = 0 </w:t>
      </w:r>
      <w:proofErr w:type="spellStart"/>
      <w:r w:rsidR="00F77F66" w:rsidRPr="0039650A">
        <w:rPr>
          <w:lang w:val="en-US"/>
        </w:rPr>
        <w:t>dbi</w:t>
      </w:r>
      <w:proofErr w:type="spellEnd"/>
      <w:r w:rsidR="00F77F66" w:rsidRPr="0039650A">
        <w:rPr>
          <w:lang w:val="en-US"/>
        </w:rPr>
        <w:t>):</w:t>
      </w:r>
    </w:p>
    <w:p w14:paraId="6F238B3E" w14:textId="41A1AA68" w:rsidR="003B53FD" w:rsidRPr="0039650A" w:rsidRDefault="00000000" w:rsidP="00DA7634">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532F45D1" w14:textId="4D17AA72" w:rsidR="007A090B" w:rsidRPr="0039650A" w:rsidRDefault="007A090B" w:rsidP="00DA7634">
      <w:pPr>
        <w:rPr>
          <w:rFonts w:eastAsiaTheme="minorEastAsia"/>
          <w:lang w:val="en-US"/>
        </w:rPr>
      </w:pPr>
      <w:r w:rsidRPr="0039650A">
        <w:rPr>
          <w:rFonts w:eastAsiaTheme="minorEastAsia"/>
          <w:lang w:val="en-US"/>
        </w:rPr>
        <w:t>For the 433 MHz module, the received power is -</w:t>
      </w:r>
      <w:r w:rsidR="001E10E4" w:rsidRPr="0039650A">
        <w:rPr>
          <w:rFonts w:eastAsiaTheme="minorEastAsia"/>
          <w:lang w:val="en-US"/>
        </w:rPr>
        <w:t>54</w:t>
      </w:r>
      <w:r w:rsidRPr="0039650A">
        <w:rPr>
          <w:rFonts w:eastAsiaTheme="minorEastAsia"/>
          <w:lang w:val="en-US"/>
        </w:rPr>
        <w:t xml:space="preserve"> dBm at 5</w:t>
      </w:r>
      <w:r w:rsidR="00E20359" w:rsidRPr="0039650A">
        <w:rPr>
          <w:rFonts w:eastAsiaTheme="minorEastAsia"/>
          <w:lang w:val="en-US"/>
        </w:rPr>
        <w:t>00m</w:t>
      </w:r>
      <w:r w:rsidRPr="0039650A">
        <w:rPr>
          <w:rFonts w:eastAsiaTheme="minorEastAsia"/>
          <w:lang w:val="en-US"/>
        </w:rPr>
        <w:t>, which is more than enough for the input sensitivity of -120 dBm.</w:t>
      </w:r>
    </w:p>
    <w:p w14:paraId="6D2BB4E8" w14:textId="12F57A0A" w:rsidR="00DA7634" w:rsidRPr="0039650A" w:rsidRDefault="00DA7634" w:rsidP="001E10E4">
      <w:pPr>
        <w:pStyle w:val="Titre2"/>
        <w:rPr>
          <w:lang w:val="en-US"/>
        </w:rPr>
      </w:pPr>
      <w:bookmarkStart w:id="8" w:name="_Toc142054699"/>
      <w:r w:rsidRPr="0039650A">
        <w:rPr>
          <w:lang w:val="en-US"/>
        </w:rPr>
        <w:lastRenderedPageBreak/>
        <w:t>Wi-Fi</w:t>
      </w:r>
      <w:bookmarkEnd w:id="8"/>
    </w:p>
    <w:p w14:paraId="385BEF22" w14:textId="776EC0CE" w:rsidR="00392238" w:rsidRPr="0039650A" w:rsidRDefault="00DA7634" w:rsidP="00DA7634">
      <w:pPr>
        <w:rPr>
          <w:lang w:val="en-US"/>
        </w:rPr>
      </w:pPr>
      <w:r w:rsidRPr="0039650A">
        <w:rPr>
          <w:lang w:val="en-US"/>
        </w:rPr>
        <w:t xml:space="preserve">The </w:t>
      </w:r>
      <w:r w:rsidR="0099378C" w:rsidRPr="0039650A">
        <w:rPr>
          <w:lang w:val="en-US"/>
        </w:rPr>
        <w:t>second</w:t>
      </w:r>
      <w:r w:rsidRPr="0039650A">
        <w:rPr>
          <w:lang w:val="en-US"/>
        </w:rPr>
        <w:t xml:space="preserve"> option is a Wi-Fi connection. </w:t>
      </w:r>
      <w:r w:rsidR="00D9546B" w:rsidRPr="0039650A">
        <w:rPr>
          <w:lang w:val="en-US"/>
        </w:rPr>
        <w:t>It</w:t>
      </w:r>
      <w:r w:rsidR="00865598" w:rsidRPr="0039650A">
        <w:rPr>
          <w:lang w:val="en-US"/>
        </w:rPr>
        <w:t xml:space="preserve"> is a </w:t>
      </w:r>
      <w:r w:rsidR="00B54D3F" w:rsidRPr="0039650A">
        <w:rPr>
          <w:lang w:val="en-US"/>
        </w:rPr>
        <w:t>robust</w:t>
      </w:r>
      <w:r w:rsidR="00865598" w:rsidRPr="0039650A">
        <w:rPr>
          <w:lang w:val="en-US"/>
        </w:rPr>
        <w:t xml:space="preserve"> prot</w:t>
      </w:r>
      <w:r w:rsidR="00D971C7" w:rsidRPr="0039650A">
        <w:rPr>
          <w:lang w:val="en-US"/>
        </w:rPr>
        <w:t>ocol</w:t>
      </w:r>
      <w:r w:rsidR="002D6A5E" w:rsidRPr="0039650A">
        <w:rPr>
          <w:lang w:val="en-US"/>
        </w:rPr>
        <w:t xml:space="preserve"> that allows the transfer of large amounts of data. With a Wi-Fi connection, </w:t>
      </w:r>
      <w:r w:rsidR="00DF4E2E" w:rsidRPr="0039650A">
        <w:rPr>
          <w:lang w:val="en-US"/>
        </w:rPr>
        <w:t>a classic router</w:t>
      </w:r>
      <w:r w:rsidR="00F441AB" w:rsidRPr="0039650A">
        <w:rPr>
          <w:lang w:val="en-US"/>
        </w:rPr>
        <w:t xml:space="preserve"> can </w:t>
      </w:r>
      <w:r w:rsidR="00DF4E2E" w:rsidRPr="0039650A">
        <w:rPr>
          <w:lang w:val="en-US"/>
        </w:rPr>
        <w:t>connect the telemetry system to the computer</w:t>
      </w:r>
      <w:r w:rsidR="00A91617" w:rsidRPr="0039650A">
        <w:rPr>
          <w:lang w:val="en-US"/>
        </w:rPr>
        <w:t xml:space="preserve"> and directly send IP </w:t>
      </w:r>
      <w:r w:rsidR="00FC5F76" w:rsidRPr="0039650A">
        <w:rPr>
          <w:lang w:val="en-US"/>
        </w:rPr>
        <w:t>packets</w:t>
      </w:r>
      <w:r w:rsidR="00DF4E2E" w:rsidRPr="0039650A">
        <w:rPr>
          <w:lang w:val="en-US"/>
        </w:rPr>
        <w:t xml:space="preserve">. </w:t>
      </w:r>
      <w:r w:rsidR="00392238" w:rsidRPr="0039650A">
        <w:rPr>
          <w:lang w:val="en-US"/>
        </w:rPr>
        <w:t xml:space="preserve">Moreover, the system will not have to manage </w:t>
      </w:r>
      <w:r w:rsidR="00FB65E1" w:rsidRPr="0039650A">
        <w:rPr>
          <w:lang w:val="en-US"/>
        </w:rPr>
        <w:t>interference</w:t>
      </w:r>
      <w:r w:rsidR="009E21F2" w:rsidRPr="0039650A">
        <w:rPr>
          <w:lang w:val="en-US"/>
        </w:rPr>
        <w:t xml:space="preserve"> </w:t>
      </w:r>
      <w:r w:rsidR="00392238" w:rsidRPr="0039650A">
        <w:rPr>
          <w:lang w:val="en-US"/>
        </w:rPr>
        <w:t>from other teams because t</w:t>
      </w:r>
      <w:r w:rsidR="0086612D" w:rsidRPr="0039650A">
        <w:rPr>
          <w:lang w:val="en-US"/>
        </w:rPr>
        <w:t xml:space="preserve">he Wi-Fi protocol </w:t>
      </w:r>
      <w:r w:rsidR="00392238" w:rsidRPr="0039650A">
        <w:rPr>
          <w:lang w:val="en-US"/>
        </w:rPr>
        <w:t>use</w:t>
      </w:r>
      <w:r w:rsidR="009E21F2" w:rsidRPr="0039650A">
        <w:rPr>
          <w:lang w:val="en-US"/>
        </w:rPr>
        <w:t>s</w:t>
      </w:r>
      <w:r w:rsidR="0086612D" w:rsidRPr="0039650A">
        <w:rPr>
          <w:lang w:val="en-US"/>
        </w:rPr>
        <w:t xml:space="preserve"> </w:t>
      </w:r>
      <w:r w:rsidR="00392238" w:rsidRPr="0039650A">
        <w:rPr>
          <w:lang w:val="en-US"/>
        </w:rPr>
        <w:t>c</w:t>
      </w:r>
      <w:r w:rsidR="0086612D" w:rsidRPr="0039650A">
        <w:rPr>
          <w:lang w:val="en-US"/>
        </w:rPr>
        <w:t>arrier-sense multiple access with collision avoidance (CSMA/CA)</w:t>
      </w:r>
      <w:r w:rsidR="00392238" w:rsidRPr="0039650A">
        <w:rPr>
          <w:lang w:val="en-US"/>
        </w:rPr>
        <w:t xml:space="preserve">. This </w:t>
      </w:r>
      <w:r w:rsidR="00B54D3F" w:rsidRPr="0039650A">
        <w:rPr>
          <w:lang w:val="en-US"/>
        </w:rPr>
        <w:t>method</w:t>
      </w:r>
      <w:r w:rsidR="00392238" w:rsidRPr="0039650A">
        <w:rPr>
          <w:lang w:val="en-US"/>
        </w:rPr>
        <w:t xml:space="preserve"> share</w:t>
      </w:r>
      <w:r w:rsidR="009E21F2" w:rsidRPr="0039650A">
        <w:rPr>
          <w:lang w:val="en-US"/>
        </w:rPr>
        <w:t>s</w:t>
      </w:r>
      <w:r w:rsidR="00392238" w:rsidRPr="0039650A">
        <w:rPr>
          <w:lang w:val="en-US"/>
        </w:rPr>
        <w:t xml:space="preserve"> the band between the stations to avoid collision</w:t>
      </w:r>
      <w:r w:rsidR="009D52EB" w:rsidRPr="0039650A">
        <w:rPr>
          <w:lang w:val="en-US"/>
        </w:rPr>
        <w:t>s</w:t>
      </w:r>
      <w:r w:rsidR="00392238" w:rsidRPr="0039650A">
        <w:rPr>
          <w:lang w:val="en-US"/>
        </w:rPr>
        <w:t xml:space="preserve"> between frames.</w:t>
      </w:r>
      <w:r w:rsidR="007D58E0" w:rsidRPr="0039650A">
        <w:rPr>
          <w:lang w:val="en-US"/>
        </w:rPr>
        <w:tab/>
      </w:r>
      <w:r w:rsidR="007D58E0" w:rsidRPr="0039650A">
        <w:rPr>
          <w:lang w:val="en-US"/>
        </w:rPr>
        <w:tab/>
      </w:r>
      <w:proofErr w:type="spellStart"/>
      <w:r w:rsidR="007D58E0" w:rsidRPr="0039650A">
        <w:rPr>
          <w:highlight w:val="yellow"/>
          <w:lang w:val="en-US"/>
        </w:rPr>
        <w:t>développer</w:t>
      </w:r>
      <w:proofErr w:type="spellEnd"/>
    </w:p>
    <w:p w14:paraId="2531B089" w14:textId="0A015296" w:rsidR="007D58E0" w:rsidRPr="0039650A" w:rsidRDefault="007D58E0" w:rsidP="00FC5F76">
      <w:pPr>
        <w:rPr>
          <w:lang w:val="en-US"/>
        </w:rPr>
      </w:pPr>
      <w:r w:rsidRPr="0039650A">
        <w:rPr>
          <w:lang w:val="en-US"/>
        </w:rPr>
        <w:t>Disadvantages</w:t>
      </w:r>
      <w:r w:rsidR="00FC5F76" w:rsidRPr="0039650A">
        <w:rPr>
          <w:lang w:val="en-US"/>
        </w:rPr>
        <w:t xml:space="preserve"> of Wi-Fi communication </w:t>
      </w:r>
      <w:r w:rsidRPr="0039650A">
        <w:rPr>
          <w:lang w:val="en-US"/>
        </w:rPr>
        <w:t>are:</w:t>
      </w:r>
    </w:p>
    <w:p w14:paraId="7265105F" w14:textId="4FAD17B6" w:rsidR="007D58E0" w:rsidRPr="0039650A" w:rsidRDefault="007D58E0" w:rsidP="007D58E0">
      <w:pPr>
        <w:pStyle w:val="Paragraphedeliste"/>
        <w:numPr>
          <w:ilvl w:val="0"/>
          <w:numId w:val="39"/>
        </w:numPr>
        <w:rPr>
          <w:lang w:val="en-US"/>
        </w:rPr>
      </w:pPr>
      <w:r w:rsidRPr="0039650A">
        <w:rPr>
          <w:lang w:val="en-US"/>
        </w:rPr>
        <w:t>T</w:t>
      </w:r>
      <w:r w:rsidR="00FC5F76" w:rsidRPr="0039650A">
        <w:rPr>
          <w:lang w:val="en-US"/>
        </w:rPr>
        <w:t xml:space="preserve">he range, which will be more </w:t>
      </w:r>
      <w:r w:rsidR="003F62F4" w:rsidRPr="0039650A">
        <w:rPr>
          <w:lang w:val="en-US"/>
        </w:rPr>
        <w:t>challenging</w:t>
      </w:r>
      <w:r w:rsidR="00FC5F76" w:rsidRPr="0039650A">
        <w:rPr>
          <w:lang w:val="en-US"/>
        </w:rPr>
        <w:t xml:space="preserve"> to reach</w:t>
      </w:r>
      <w:r w:rsidRPr="0039650A">
        <w:rPr>
          <w:lang w:val="en-US"/>
        </w:rPr>
        <w:t xml:space="preserve"> than with a 433 MHz transmission.</w:t>
      </w:r>
    </w:p>
    <w:p w14:paraId="0D94558D" w14:textId="4A6EDFAC" w:rsidR="00DA7634" w:rsidRPr="0039650A" w:rsidRDefault="007D58E0" w:rsidP="007D58E0">
      <w:pPr>
        <w:pStyle w:val="Paragraphedeliste"/>
        <w:numPr>
          <w:ilvl w:val="0"/>
          <w:numId w:val="39"/>
        </w:numPr>
        <w:rPr>
          <w:lang w:val="en-US"/>
        </w:rPr>
      </w:pPr>
      <w:r w:rsidRPr="0039650A">
        <w:rPr>
          <w:lang w:val="en-US"/>
        </w:rPr>
        <w:t>In</w:t>
      </w:r>
      <w:r w:rsidR="007D4873" w:rsidRPr="0039650A">
        <w:rPr>
          <w:lang w:val="en-US"/>
        </w:rPr>
        <w:t xml:space="preserve"> case of loss of connection, the car will need to reconnect to the hotspot, which takes a little time.</w:t>
      </w:r>
    </w:p>
    <w:p w14:paraId="78503B8F" w14:textId="781C5192" w:rsidR="007D58E0" w:rsidRPr="0039650A" w:rsidRDefault="007D58E0" w:rsidP="007D58E0">
      <w:pPr>
        <w:rPr>
          <w:lang w:val="en-US"/>
        </w:rPr>
      </w:pPr>
      <w:proofErr w:type="spellStart"/>
      <w:r w:rsidRPr="0039650A">
        <w:rPr>
          <w:highlight w:val="yellow"/>
          <w:lang w:val="en-US"/>
        </w:rPr>
        <w:t>Plusieurs</w:t>
      </w:r>
      <w:proofErr w:type="spellEnd"/>
      <w:r w:rsidRPr="0039650A">
        <w:rPr>
          <w:highlight w:val="yellow"/>
          <w:lang w:val="en-US"/>
        </w:rPr>
        <w:t xml:space="preserve"> choix</w:t>
      </w:r>
    </w:p>
    <w:p w14:paraId="044686A4" w14:textId="15DBEAA8" w:rsidR="000241F4" w:rsidRPr="0039650A" w:rsidRDefault="000241F4" w:rsidP="00FC5F76">
      <w:pPr>
        <w:rPr>
          <w:lang w:val="en-US"/>
        </w:rPr>
      </w:pPr>
      <w:r w:rsidRPr="0039650A">
        <w:rPr>
          <w:lang w:val="en-US"/>
        </w:rPr>
        <w:t>The best option for Wi-Fi communication is the nRF7002</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KSvn26Qs","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[6]</w:t>
      </w:r>
      <w:r w:rsidR="00541590" w:rsidRPr="0039650A">
        <w:rPr>
          <w:lang w:val="en-US"/>
        </w:rPr>
        <w:fldChar w:fldCharType="end"/>
      </w:r>
      <w:r w:rsidRPr="0039650A">
        <w:rPr>
          <w:lang w:val="en-US"/>
        </w:rPr>
        <w:t xml:space="preserve"> chip from Nordic Semiconductors. </w:t>
      </w:r>
      <w:r w:rsidR="0051765E" w:rsidRPr="0039650A">
        <w:rPr>
          <w:lang w:val="en-US"/>
        </w:rPr>
        <w:t xml:space="preserve">It is a dual-band Wi-Fi module </w:t>
      </w:r>
      <w:r w:rsidR="00B54D3F" w:rsidRPr="0039650A">
        <w:rPr>
          <w:lang w:val="en-US"/>
        </w:rPr>
        <w:t>with</w:t>
      </w:r>
      <w:r w:rsidR="0051765E" w:rsidRPr="0039650A">
        <w:rPr>
          <w:lang w:val="en-US"/>
        </w:rPr>
        <w:t xml:space="preserve"> an </w:t>
      </w:r>
      <w:r w:rsidRPr="0039650A">
        <w:rPr>
          <w:lang w:val="en-US"/>
        </w:rPr>
        <w:t xml:space="preserve">SPI/QSPI interface to </w:t>
      </w:r>
      <w:r w:rsidR="006A314C" w:rsidRPr="0039650A">
        <w:rPr>
          <w:lang w:val="en-US"/>
        </w:rPr>
        <w:t>relate to</w:t>
      </w:r>
      <w:r w:rsidRPr="0039650A">
        <w:rPr>
          <w:lang w:val="en-US"/>
        </w:rPr>
        <w:t xml:space="preserve"> a host SoC.</w:t>
      </w:r>
      <w:r w:rsidR="0051765E" w:rsidRPr="0039650A">
        <w:rPr>
          <w:lang w:val="en-US"/>
        </w:rPr>
        <w:t xml:space="preserve"> </w:t>
      </w:r>
    </w:p>
    <w:p w14:paraId="4DB6A8E8" w14:textId="77777777" w:rsidR="000241F4" w:rsidRPr="0039650A" w:rsidRDefault="000241F4" w:rsidP="00FC5F76">
      <w:pPr>
        <w:rPr>
          <w:lang w:val="en-US"/>
        </w:rPr>
      </w:pPr>
    </w:p>
    <w:p w14:paraId="2A0C1413" w14:textId="77777777" w:rsidR="000241F4" w:rsidRPr="0039650A" w:rsidRDefault="00F441AB" w:rsidP="000241F4">
      <w:pPr>
        <w:keepNext/>
        <w:jc w:val="center"/>
        <w:rPr>
          <w:lang w:val="en-US"/>
        </w:rPr>
      </w:pPr>
      <w:r w:rsidRPr="0039650A">
        <w:rPr>
          <w:rStyle w:val="Rfrencelgre"/>
          <w:smallCaps w:val="0"/>
          <w:noProof/>
          <w:color w:val="auto"/>
          <w:lang w:val="en-US"/>
        </w:rPr>
        <w:drawing>
          <wp:inline distT="0" distB="0" distL="0" distR="0" wp14:anchorId="02E47CED" wp14:editId="444154A4">
            <wp:extent cx="1621766" cy="1591358"/>
            <wp:effectExtent l="0" t="0" r="0" b="8890"/>
            <wp:docPr id="625738397"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8397" name="Image 1" descr="Une image contenant texte&#10;&#10;Description générée automatiquement"/>
                    <pic:cNvPicPr/>
                  </pic:nvPicPr>
                  <pic:blipFill>
                    <a:blip r:embed="rId16"/>
                    <a:stretch>
                      <a:fillRect/>
                    </a:stretch>
                  </pic:blipFill>
                  <pic:spPr>
                    <a:xfrm>
                      <a:off x="0" y="0"/>
                      <a:ext cx="1627617" cy="1597099"/>
                    </a:xfrm>
                    <a:prstGeom prst="rect">
                      <a:avLst/>
                    </a:prstGeom>
                  </pic:spPr>
                </pic:pic>
              </a:graphicData>
            </a:graphic>
          </wp:inline>
        </w:drawing>
      </w:r>
    </w:p>
    <w:p w14:paraId="732B8FB8" w14:textId="79422CE2" w:rsidR="003B53FD" w:rsidRPr="0039650A" w:rsidRDefault="000241F4" w:rsidP="003B53F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4</w:t>
      </w:r>
      <w:r w:rsidRPr="0039650A">
        <w:rPr>
          <w:lang w:val="en-US"/>
        </w:rPr>
        <w:fldChar w:fldCharType="end"/>
      </w:r>
      <w:r w:rsidRPr="0039650A">
        <w:rPr>
          <w:lang w:val="en-US"/>
        </w:rPr>
        <w:t>: nRF</w:t>
      </w:r>
      <w:r w:rsidR="00CA0CFD" w:rsidRPr="0039650A">
        <w:rPr>
          <w:lang w:val="en-US"/>
        </w:rPr>
        <w:t>7</w:t>
      </w:r>
      <w:r w:rsidRPr="0039650A">
        <w:rPr>
          <w:lang w:val="en-US"/>
        </w:rPr>
        <w:t>002 chip</w:t>
      </w:r>
    </w:p>
    <w:p w14:paraId="5BEE7F4A" w14:textId="083521C5" w:rsidR="00CC2C79" w:rsidRPr="0039650A" w:rsidRDefault="007D058E" w:rsidP="007D058E">
      <w:pPr>
        <w:rPr>
          <w:lang w:val="en-US"/>
        </w:rPr>
      </w:pPr>
      <w:r w:rsidRPr="0039650A">
        <w:rPr>
          <w:lang w:val="en-US"/>
        </w:rPr>
        <w:t>On the 2.4 GHz band at 1 Mbps, the maximum output power is 21 dBm</w:t>
      </w:r>
      <w:r w:rsidR="00B54D3F" w:rsidRPr="0039650A">
        <w:rPr>
          <w:lang w:val="en-US"/>
        </w:rPr>
        <w:t>,</w:t>
      </w:r>
      <w:r w:rsidRPr="0039650A">
        <w:rPr>
          <w:lang w:val="en-US"/>
        </w:rPr>
        <w:t xml:space="preserve"> and </w:t>
      </w:r>
      <w:r w:rsidR="00570F61" w:rsidRPr="0039650A">
        <w:rPr>
          <w:lang w:val="en-US"/>
        </w:rPr>
        <w:t xml:space="preserve">the </w:t>
      </w:r>
      <w:r w:rsidRPr="0039650A">
        <w:rPr>
          <w:lang w:val="en-US"/>
        </w:rPr>
        <w:t>input sensitivity is -98.6 dBm.</w:t>
      </w:r>
    </w:p>
    <w:p w14:paraId="5F3559FB" w14:textId="335811E2" w:rsidR="007D058E" w:rsidRPr="0039650A" w:rsidRDefault="007D058E" w:rsidP="007D058E">
      <w:pPr>
        <w:rPr>
          <w:lang w:val="en-US"/>
        </w:rPr>
      </w:pPr>
      <w:r w:rsidRPr="0039650A">
        <w:rPr>
          <w:lang w:val="en-US"/>
        </w:rPr>
        <w:t>The theoretical range can be calculated with the Friis transmission equation</w:t>
      </w:r>
      <w:r w:rsidR="00541590" w:rsidRPr="0039650A">
        <w:rPr>
          <w:lang w:val="en-US"/>
        </w:rPr>
        <w:t xml:space="preserve"> </w:t>
      </w:r>
      <w:r w:rsidR="00541590" w:rsidRPr="0039650A">
        <w:rPr>
          <w:lang w:val="en-US"/>
        </w:rPr>
        <w:fldChar w:fldCharType="begin"/>
      </w:r>
      <w:r w:rsidR="000D0597" w:rsidRPr="0039650A">
        <w:rPr>
          <w:lang w:val="en-US"/>
        </w:rPr>
        <w:instrText xml:space="preserve"> ADDIN ZOTERO_ITEM CSL_CITATION {"citationID":"yDWGnt7b","properties":{"formattedCitation":"[5]","plainCitation":"[5]","noteIndex":0},"citationItems":[{"id":15,"uris":["http://zotero.org/users/local/uCBlbi95/items/XSNDFWP7","http://zotero.org/users/11814890/items/XSNDFWP7"],"itemData":{"id":15,"type":"entry-encyclopedia","abstract":"The Friis transmission formula is used in telecommunications engineering, equating the power at the terminals of a receive antenna as the product of power density of the incident wave and the effective aperture of the receiving antenna under idealized conditions given another antenna some distance away transmitting a known amount of power. The formula was presented first by Danish-American radio engineer Harald T. Friis in 1946. The formula is sometimes referenced as the Friis transmission equation.","container-title":"Wikipedia","language":"en","license":"Creative Commons Attribution-ShareAlike License","note":"Page Version ID: 1157035076","source":"Wikipedia","title":"Friis transmission equation","URL":"https://en.wikipedia.org/w/index.php?title=Friis_transmission_equation&amp;oldid=1157035076","accessed":{"date-parts":[["2023",5,26]]},"issued":{"date-parts":[["2023",5,25]]}}}],"schema":"https://github.com/citation-style-language/schema/raw/master/csl-citation.json"} </w:instrText>
      </w:r>
      <w:r w:rsidR="00541590" w:rsidRPr="0039650A">
        <w:rPr>
          <w:lang w:val="en-US"/>
        </w:rPr>
        <w:fldChar w:fldCharType="separate"/>
      </w:r>
      <w:r w:rsidR="000D0597" w:rsidRPr="0039650A">
        <w:rPr>
          <w:rFonts w:ascii="Calibri" w:hAnsi="Calibri" w:cs="Calibri"/>
          <w:lang w:val="en-US"/>
        </w:rPr>
        <w:t>[5]</w:t>
      </w:r>
      <w:r w:rsidR="00541590" w:rsidRPr="0039650A">
        <w:rPr>
          <w:lang w:val="en-US"/>
        </w:rPr>
        <w:fldChar w:fldCharType="end"/>
      </w:r>
      <w:r w:rsidRPr="0039650A">
        <w:rPr>
          <w:lang w:val="en-US"/>
        </w:rPr>
        <w:t xml:space="preserve"> (with omnidirectional antennas </w:t>
      </w:r>
      <w:r w:rsidRPr="0039650A">
        <w:rPr>
          <w:rFonts w:cstheme="minorHAnsi"/>
          <w:lang w:val="en-US"/>
        </w:rPr>
        <w:t>→</w:t>
      </w:r>
      <w:r w:rsidRPr="0039650A">
        <w:rPr>
          <w:lang w:val="en-US"/>
        </w:rPr>
        <w:t xml:space="preserve"> </w:t>
      </w:r>
      <w:proofErr w:type="spellStart"/>
      <w:r w:rsidRPr="0039650A">
        <w:rPr>
          <w:lang w:val="en-US"/>
        </w:rPr>
        <w:t>G</w:t>
      </w:r>
      <w:r w:rsidRPr="0039650A">
        <w:rPr>
          <w:vertAlign w:val="subscript"/>
          <w:lang w:val="en-US"/>
        </w:rPr>
        <w:t>antenna</w:t>
      </w:r>
      <w:proofErr w:type="spellEnd"/>
      <w:r w:rsidRPr="0039650A">
        <w:rPr>
          <w:lang w:val="en-US"/>
        </w:rPr>
        <w:t xml:space="preserve"> = 0 </w:t>
      </w:r>
      <w:proofErr w:type="spellStart"/>
      <w:r w:rsidRPr="0039650A">
        <w:rPr>
          <w:lang w:val="en-US"/>
        </w:rPr>
        <w:t>dbi</w:t>
      </w:r>
      <w:proofErr w:type="spellEnd"/>
      <w:r w:rsidRPr="0039650A">
        <w:rPr>
          <w:lang w:val="en-US"/>
        </w:rPr>
        <w:t>):</w:t>
      </w:r>
    </w:p>
    <w:p w14:paraId="1CC9EE6B" w14:textId="77777777" w:rsidR="007D058E" w:rsidRPr="0039650A" w:rsidRDefault="007D058E" w:rsidP="007D058E">
      <w:pPr>
        <w:rPr>
          <w:lang w:val="en-US"/>
        </w:rPr>
      </w:pPr>
    </w:p>
    <w:p w14:paraId="09CC4F7F" w14:textId="77777777" w:rsidR="007D058E" w:rsidRPr="0039650A" w:rsidRDefault="00000000" w:rsidP="007D058E">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t</m:t>
              </m:r>
            </m:sub>
          </m:sSub>
          <m:r>
            <w:rPr>
              <w:rFonts w:ascii="Cambria Math" w:hAnsi="Cambria Math"/>
              <w:lang w:val="en-US"/>
            </w:rPr>
            <m:t>+20*</m:t>
          </m:r>
          <m:r>
            <m:rPr>
              <m:sty m:val="p"/>
            </m:rPr>
            <w:rPr>
              <w:rFonts w:ascii="Cambria Math" w:hAnsi="Cambria Math"/>
              <w:lang w:val="en-US"/>
            </w:rPr>
            <m:t>log⁡</m:t>
          </m:r>
          <m:r>
            <w:rPr>
              <w:rFonts w:ascii="Cambria Math" w:hAnsi="Cambria Math"/>
              <w:lang w:val="en-US"/>
            </w:rPr>
            <m:t>(</m:t>
          </m:r>
          <m:f>
            <m:fPr>
              <m:ctrlPr>
                <w:rPr>
                  <w:rFonts w:ascii="Cambria Math" w:hAnsi="Cambria Math"/>
                  <w:i/>
                  <w:lang w:val="en-US"/>
                </w:rPr>
              </m:ctrlPr>
            </m:fPr>
            <m:num>
              <m:r>
                <w:rPr>
                  <w:rFonts w:ascii="Cambria Math" w:hAnsi="Cambria Math"/>
                  <w:lang w:val="en-US"/>
                </w:rPr>
                <m:t>λ</m:t>
              </m:r>
            </m:num>
            <m:den>
              <m:r>
                <w:rPr>
                  <w:rFonts w:ascii="Cambria Math" w:hAnsi="Cambria Math"/>
                  <w:lang w:val="en-US"/>
                </w:rPr>
                <m:t>4πd</m:t>
              </m:r>
            </m:den>
          </m:f>
          <m:r>
            <w:rPr>
              <w:rFonts w:ascii="Cambria Math" w:hAnsi="Cambria Math"/>
              <w:lang w:val="en-US"/>
            </w:rPr>
            <m:t>)</m:t>
          </m:r>
        </m:oMath>
      </m:oMathPara>
    </w:p>
    <w:p w14:paraId="7E127FB1" w14:textId="77777777" w:rsidR="007D058E" w:rsidRPr="0039650A" w:rsidRDefault="007D058E" w:rsidP="007D058E">
      <w:pPr>
        <w:rPr>
          <w:rFonts w:eastAsiaTheme="minorEastAsia"/>
          <w:lang w:val="en-US"/>
        </w:rPr>
      </w:pPr>
    </w:p>
    <w:p w14:paraId="26B9B139" w14:textId="6AA8EB3A" w:rsidR="007D058E" w:rsidRPr="0039650A" w:rsidRDefault="007D058E" w:rsidP="007D058E">
      <w:pPr>
        <w:rPr>
          <w:rFonts w:eastAsiaTheme="minorEastAsia"/>
          <w:lang w:val="en-US"/>
        </w:rPr>
      </w:pPr>
      <w:r w:rsidRPr="0039650A">
        <w:rPr>
          <w:rFonts w:eastAsiaTheme="minorEastAsia"/>
          <w:lang w:val="en-US"/>
        </w:rPr>
        <w:t>For the 2.4 GHz band, the received power is -</w:t>
      </w:r>
      <w:r w:rsidR="00E20359" w:rsidRPr="0039650A">
        <w:rPr>
          <w:rFonts w:eastAsiaTheme="minorEastAsia"/>
          <w:lang w:val="en-US"/>
        </w:rPr>
        <w:t>7</w:t>
      </w:r>
      <w:r w:rsidR="001E10E4" w:rsidRPr="0039650A">
        <w:rPr>
          <w:rFonts w:eastAsiaTheme="minorEastAsia"/>
          <w:lang w:val="en-US"/>
        </w:rPr>
        <w:t>0</w:t>
      </w:r>
      <w:r w:rsidRPr="0039650A">
        <w:rPr>
          <w:rFonts w:eastAsiaTheme="minorEastAsia"/>
          <w:lang w:val="en-US"/>
        </w:rPr>
        <w:t xml:space="preserve"> dBm at </w:t>
      </w:r>
      <w:r w:rsidR="001E10E4" w:rsidRPr="0039650A">
        <w:rPr>
          <w:rFonts w:eastAsiaTheme="minorEastAsia"/>
          <w:lang w:val="en-US"/>
        </w:rPr>
        <w:t>300</w:t>
      </w:r>
      <w:r w:rsidR="009E21F2" w:rsidRPr="0039650A">
        <w:rPr>
          <w:rFonts w:eastAsiaTheme="minorEastAsia"/>
          <w:lang w:val="en-US"/>
        </w:rPr>
        <w:t xml:space="preserve"> </w:t>
      </w:r>
      <w:r w:rsidR="001E10E4" w:rsidRPr="0039650A">
        <w:rPr>
          <w:rFonts w:eastAsiaTheme="minorEastAsia"/>
          <w:lang w:val="en-US"/>
        </w:rPr>
        <w:t>m</w:t>
      </w:r>
      <w:r w:rsidRPr="0039650A">
        <w:rPr>
          <w:rFonts w:eastAsiaTheme="minorEastAsia"/>
          <w:lang w:val="en-US"/>
        </w:rPr>
        <w:t>, which is</w:t>
      </w:r>
      <w:r w:rsidR="00E20359" w:rsidRPr="0039650A">
        <w:rPr>
          <w:rFonts w:eastAsiaTheme="minorEastAsia"/>
          <w:lang w:val="en-US"/>
        </w:rPr>
        <w:t xml:space="preserve"> close to the input sensitivity of </w:t>
      </w:r>
      <w:r w:rsidR="00B54D3F" w:rsidRPr="0039650A">
        <w:rPr>
          <w:rFonts w:eastAsiaTheme="minorEastAsia"/>
          <w:lang w:val="en-US"/>
        </w:rPr>
        <w:t>a traditional</w:t>
      </w:r>
      <w:r w:rsidR="001E10E4" w:rsidRPr="0039650A">
        <w:rPr>
          <w:rFonts w:eastAsiaTheme="minorEastAsia"/>
          <w:lang w:val="en-US"/>
        </w:rPr>
        <w:t xml:space="preserve"> router.</w:t>
      </w:r>
    </w:p>
    <w:p w14:paraId="5F4456A7" w14:textId="56E77D2D" w:rsidR="001E10E4" w:rsidRPr="0039650A" w:rsidRDefault="001E10E4" w:rsidP="007D058E">
      <w:pPr>
        <w:rPr>
          <w:rFonts w:eastAsiaTheme="minorEastAsia"/>
          <w:lang w:val="en-US"/>
        </w:rPr>
      </w:pPr>
      <w:r w:rsidRPr="0039650A">
        <w:rPr>
          <w:rFonts w:eastAsiaTheme="minorEastAsia"/>
          <w:lang w:val="en-US"/>
        </w:rPr>
        <w:t>As these equations give theoretical results, tests must be carried out to determine whether the range will be sufficient in practice.</w:t>
      </w:r>
    </w:p>
    <w:p w14:paraId="0BE8F15F" w14:textId="3BF29CF7" w:rsidR="003B53FD" w:rsidRPr="0039650A" w:rsidRDefault="003B53FD" w:rsidP="003B53FD">
      <w:pPr>
        <w:jc w:val="left"/>
        <w:rPr>
          <w:rFonts w:eastAsiaTheme="minorEastAsia"/>
          <w:lang w:val="en-US"/>
        </w:rPr>
      </w:pPr>
      <w:r w:rsidRPr="0039650A">
        <w:rPr>
          <w:rFonts w:eastAsiaTheme="minorEastAsia"/>
          <w:lang w:val="en-US"/>
        </w:rPr>
        <w:br w:type="page"/>
      </w:r>
    </w:p>
    <w:p w14:paraId="1F411D54" w14:textId="37225F8B" w:rsidR="006B43EE" w:rsidRPr="0039650A" w:rsidRDefault="006B43EE" w:rsidP="006B43EE">
      <w:pPr>
        <w:pStyle w:val="Titre3"/>
        <w:rPr>
          <w:rFonts w:eastAsiaTheme="minorEastAsia"/>
          <w:lang w:val="en-US"/>
        </w:rPr>
      </w:pPr>
      <w:bookmarkStart w:id="9" w:name="_Toc142054700"/>
      <w:r w:rsidRPr="0039650A">
        <w:rPr>
          <w:rFonts w:eastAsiaTheme="minorEastAsia"/>
          <w:lang w:val="en-US"/>
        </w:rPr>
        <w:lastRenderedPageBreak/>
        <w:t>Tests</w:t>
      </w:r>
      <w:bookmarkEnd w:id="9"/>
    </w:p>
    <w:p w14:paraId="3955A618" w14:textId="6DB70C64" w:rsidR="005368B7" w:rsidRPr="0039650A" w:rsidRDefault="003F62F4" w:rsidP="00CC4309">
      <w:pPr>
        <w:rPr>
          <w:lang w:val="en-US"/>
        </w:rPr>
      </w:pPr>
      <w:r w:rsidRPr="0039650A">
        <w:rPr>
          <w:lang w:val="en-US"/>
        </w:rPr>
        <w:t>This test aims</w:t>
      </w:r>
      <w:r w:rsidR="00B54D3F" w:rsidRPr="0039650A">
        <w:rPr>
          <w:lang w:val="en-US"/>
        </w:rPr>
        <w:t xml:space="preserve"> to determine</w:t>
      </w:r>
      <w:r w:rsidR="00E935A6" w:rsidRPr="0039650A">
        <w:rPr>
          <w:lang w:val="en-US"/>
        </w:rPr>
        <w:t xml:space="preserve"> if a Wi-Fi connection is suitable for the </w:t>
      </w:r>
      <w:r w:rsidR="00955132" w:rsidRPr="0039650A">
        <w:rPr>
          <w:lang w:val="en-US"/>
        </w:rPr>
        <w:t xml:space="preserve">required </w:t>
      </w:r>
      <w:r w:rsidR="00E935A6" w:rsidRPr="0039650A">
        <w:rPr>
          <w:lang w:val="en-US"/>
        </w:rPr>
        <w:t>rang</w:t>
      </w:r>
      <w:r w:rsidR="00955132" w:rsidRPr="0039650A">
        <w:rPr>
          <w:lang w:val="en-US"/>
        </w:rPr>
        <w:t>e</w:t>
      </w:r>
      <w:r w:rsidR="00E935A6" w:rsidRPr="0039650A">
        <w:rPr>
          <w:lang w:val="en-US"/>
        </w:rPr>
        <w:t>.</w:t>
      </w:r>
      <w:r w:rsidR="005368B7" w:rsidRPr="0039650A">
        <w:rPr>
          <w:lang w:val="en-US"/>
        </w:rPr>
        <w:t xml:space="preserve"> </w:t>
      </w:r>
      <w:r w:rsidR="003A6BC9" w:rsidRPr="0039650A">
        <w:rPr>
          <w:lang w:val="en-US"/>
        </w:rPr>
        <w:t>The tests have been carried out in the 2.4 GHz frequency band</w:t>
      </w:r>
      <w:r w:rsidR="00CC08B5" w:rsidRPr="0039650A">
        <w:rPr>
          <w:lang w:val="en-US"/>
        </w:rPr>
        <w:t xml:space="preserve"> because it offers the best range.</w:t>
      </w:r>
    </w:p>
    <w:p w14:paraId="2AE1D1EA" w14:textId="7343EFC1" w:rsidR="00D84A25" w:rsidRPr="0039650A" w:rsidRDefault="002B64E5" w:rsidP="00CC4309">
      <w:pPr>
        <w:rPr>
          <w:lang w:val="en-US"/>
        </w:rPr>
      </w:pPr>
      <w:r w:rsidRPr="0039650A">
        <w:rPr>
          <w:lang w:val="en-US"/>
        </w:rPr>
        <w:t>The router used in this test is an Asus RT-AC68U. The router's technical specifications do not mention the output power, but it does have the CE mark, which means that the output power should not exceed 20 dBm.</w:t>
      </w:r>
      <w:r w:rsidR="00541590" w:rsidRPr="0039650A">
        <w:rPr>
          <w:lang w:val="en-US"/>
        </w:rPr>
        <w:t xml:space="preserve"> </w:t>
      </w:r>
      <w:r w:rsidR="00C20C5B" w:rsidRPr="0039650A">
        <w:rPr>
          <w:lang w:val="en-US"/>
        </w:rPr>
        <w:t>On the o</w:t>
      </w:r>
      <w:r w:rsidR="009E21F2" w:rsidRPr="0039650A">
        <w:rPr>
          <w:lang w:val="en-US"/>
        </w:rPr>
        <w:t>pposite</w:t>
      </w:r>
      <w:r w:rsidR="00C20C5B" w:rsidRPr="0039650A">
        <w:rPr>
          <w:lang w:val="en-US"/>
        </w:rPr>
        <w:t xml:space="preserve"> side, a laptop was used. It is equipped with an Intel Wi-Fi 6 AX201</w:t>
      </w:r>
      <w:r w:rsidR="00151E31" w:rsidRPr="0039650A">
        <w:rPr>
          <w:lang w:val="en-US"/>
        </w:rPr>
        <w:t xml:space="preserve"> module</w:t>
      </w:r>
      <w:r w:rsidR="00687B61" w:rsidRPr="0039650A">
        <w:rPr>
          <w:lang w:val="en-US"/>
        </w:rPr>
        <w:t xml:space="preserve"> </w:t>
      </w:r>
      <w:r w:rsidR="00687B61" w:rsidRPr="0039650A">
        <w:rPr>
          <w:lang w:val="en-US"/>
        </w:rPr>
        <w:fldChar w:fldCharType="begin"/>
      </w:r>
      <w:r w:rsidR="000D0597" w:rsidRPr="0039650A">
        <w:rPr>
          <w:lang w:val="en-US"/>
        </w:rPr>
        <w:instrText xml:space="preserve"> ADDIN ZOTERO_ITEM CSL_CITATION {"citationID":"oaL7EZ1O","properties":{"formattedCitation":"[7]","plainCitation":"[7]","noteIndex":0},"citationItems":[{"id":18,"uris":["http://zotero.org/users/local/uCBlbi95/items/HCUGR9DD","http://zotero.org/users/11814890/items/HCUGR9DD"],"itemData":{"id":18,"type":"webpage","abstract":"Intel® Wi-Fi 6 AX201 (Gig+) référence rapide avec les spécifications, les fonctionnalités et les technologies.","container-title":"Intel","language":"fr","title":"Intel® Wi-Fi 6 AX201 (Gig+) - Caractéristiques du produit","URL":"https://www.intel.fr/content/www/fr/fr/products/sku/130293/intel-wifi-6-ax201-gig/specifications.html","accessed":{"date-parts":[["2023",5,26]]}}}],"schema":"https://github.com/citation-style-language/schema/raw/master/csl-citation.json"} </w:instrText>
      </w:r>
      <w:r w:rsidR="00687B61" w:rsidRPr="0039650A">
        <w:rPr>
          <w:lang w:val="en-US"/>
        </w:rPr>
        <w:fldChar w:fldCharType="separate"/>
      </w:r>
      <w:r w:rsidR="000D0597" w:rsidRPr="0039650A">
        <w:rPr>
          <w:rFonts w:ascii="Calibri" w:hAnsi="Calibri" w:cs="Calibri"/>
          <w:lang w:val="en-US"/>
        </w:rPr>
        <w:t>[7]</w:t>
      </w:r>
      <w:r w:rsidR="00687B61" w:rsidRPr="0039650A">
        <w:rPr>
          <w:lang w:val="en-US"/>
        </w:rPr>
        <w:fldChar w:fldCharType="end"/>
      </w:r>
      <w:r w:rsidR="00C20C5B" w:rsidRPr="0039650A">
        <w:rPr>
          <w:lang w:val="en-US"/>
        </w:rPr>
        <w:t xml:space="preserve">, which has similar performances </w:t>
      </w:r>
      <w:r w:rsidR="00955132" w:rsidRPr="0039650A">
        <w:rPr>
          <w:lang w:val="en-US"/>
        </w:rPr>
        <w:t xml:space="preserve">(in terms of range) </w:t>
      </w:r>
      <w:r w:rsidR="009E21F2" w:rsidRPr="0039650A">
        <w:rPr>
          <w:lang w:val="en-US"/>
        </w:rPr>
        <w:t>as</w:t>
      </w:r>
      <w:r w:rsidR="00C20C5B" w:rsidRPr="0039650A">
        <w:rPr>
          <w:lang w:val="en-US"/>
        </w:rPr>
        <w:t xml:space="preserve"> the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8THHfaRz","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00C20C5B" w:rsidRPr="0039650A">
        <w:rPr>
          <w:lang w:val="en-US"/>
        </w:rPr>
        <w:t xml:space="preserve">. </w:t>
      </w:r>
      <w:r w:rsidR="00D84A25" w:rsidRPr="0039650A">
        <w:rPr>
          <w:lang w:val="en-US"/>
        </w:rPr>
        <w:t xml:space="preserve">The test </w:t>
      </w:r>
      <w:r w:rsidR="00F50631" w:rsidRPr="0039650A">
        <w:rPr>
          <w:lang w:val="en-US"/>
        </w:rPr>
        <w:t>was</w:t>
      </w:r>
      <w:r w:rsidR="00D84A25" w:rsidRPr="0039650A">
        <w:rPr>
          <w:lang w:val="en-US"/>
        </w:rPr>
        <w:t xml:space="preserve"> realized with </w:t>
      </w:r>
      <w:r w:rsidR="00F50631" w:rsidRPr="0039650A">
        <w:rPr>
          <w:lang w:val="en-US"/>
        </w:rPr>
        <w:t xml:space="preserve">the </w:t>
      </w:r>
      <w:r w:rsidR="00D84A25" w:rsidRPr="0039650A">
        <w:rPr>
          <w:lang w:val="en-US"/>
        </w:rPr>
        <w:t>default omnidirectional antennas</w:t>
      </w:r>
      <w:r w:rsidR="003C196D" w:rsidRPr="0039650A">
        <w:rPr>
          <w:lang w:val="en-US"/>
        </w:rPr>
        <w:t>, so there is room for improvement using sector antenna</w:t>
      </w:r>
      <w:r w:rsidR="0079122F" w:rsidRPr="0039650A">
        <w:rPr>
          <w:lang w:val="en-US"/>
        </w:rPr>
        <w:t>s</w:t>
      </w:r>
      <w:r w:rsidR="003C196D" w:rsidRPr="0039650A">
        <w:rPr>
          <w:lang w:val="en-US"/>
        </w:rPr>
        <w:t xml:space="preserve"> if needed.</w:t>
      </w:r>
    </w:p>
    <w:p w14:paraId="7C3FF222" w14:textId="47DD8325" w:rsidR="004A755C" w:rsidRPr="0039650A" w:rsidRDefault="004A755C" w:rsidP="00CC4309">
      <w:pPr>
        <w:rPr>
          <w:lang w:val="en-US"/>
        </w:rPr>
      </w:pPr>
      <w:r w:rsidRPr="0039650A">
        <w:rPr>
          <w:lang w:val="en-US"/>
        </w:rPr>
        <w:t xml:space="preserve">The tests were </w:t>
      </w:r>
      <w:r w:rsidR="00B54D3F" w:rsidRPr="0039650A">
        <w:rPr>
          <w:lang w:val="en-US"/>
        </w:rPr>
        <w:t>performed</w:t>
      </w:r>
      <w:r w:rsidRPr="0039650A">
        <w:rPr>
          <w:lang w:val="en-US"/>
        </w:rPr>
        <w:t xml:space="preserve"> with the </w:t>
      </w:r>
      <w:proofErr w:type="spellStart"/>
      <w:r w:rsidRPr="0039650A">
        <w:rPr>
          <w:lang w:val="en-US"/>
        </w:rPr>
        <w:t>iPerf</w:t>
      </w:r>
      <w:proofErr w:type="spellEnd"/>
      <w:r w:rsidRPr="0039650A">
        <w:rPr>
          <w:lang w:val="en-US"/>
        </w:rPr>
        <w:t xml:space="preserve"> software </w:t>
      </w:r>
      <w:r w:rsidRPr="0039650A">
        <w:rPr>
          <w:lang w:val="en-US"/>
        </w:rPr>
        <w:fldChar w:fldCharType="begin"/>
      </w:r>
      <w:r w:rsidR="000D0597" w:rsidRPr="0039650A">
        <w:rPr>
          <w:lang w:val="en-US"/>
        </w:rPr>
        <w:instrText xml:space="preserve"> ADDIN ZOTERO_ITEM CSL_CITATION {"citationID":"KivRORi2","properties":{"formattedCitation":"[8]","plainCitation":"[8]","noteIndex":0},"citationItems":[{"id":9,"uris":["http://zotero.org/users/local/uCBlbi95/items/8L93IXRF","http://zotero.org/users/11814890/items/8L93IXRF"],"itemData":{"id":9,"type":"webpage","title":"iPerf - The TCP, UDP and SCTP network bandwidth measurement tool","URL":"https://iperf.fr/","accessed":{"date-parts":[["2023",5,26]]}}}],"schema":"https://github.com/citation-style-language/schema/raw/master/csl-citation.json"} </w:instrText>
      </w:r>
      <w:r w:rsidRPr="0039650A">
        <w:rPr>
          <w:lang w:val="en-US"/>
        </w:rPr>
        <w:fldChar w:fldCharType="separate"/>
      </w:r>
      <w:r w:rsidR="000D0597" w:rsidRPr="0039650A">
        <w:rPr>
          <w:rFonts w:ascii="Calibri" w:hAnsi="Calibri" w:cs="Calibri"/>
          <w:lang w:val="en-US"/>
        </w:rPr>
        <w:t>[8]</w:t>
      </w:r>
      <w:r w:rsidRPr="0039650A">
        <w:rPr>
          <w:lang w:val="en-US"/>
        </w:rPr>
        <w:fldChar w:fldCharType="end"/>
      </w:r>
      <w:r w:rsidRPr="0039650A">
        <w:rPr>
          <w:lang w:val="en-US"/>
        </w:rPr>
        <w:t>, using the UDP protocol at 1 Mbps.</w:t>
      </w:r>
    </w:p>
    <w:p w14:paraId="2A241E6D" w14:textId="6F509188" w:rsidR="00C20C5B" w:rsidRPr="0039650A" w:rsidRDefault="00C20C5B" w:rsidP="00CC4309">
      <w:pPr>
        <w:rPr>
          <w:lang w:val="en-US"/>
        </w:rPr>
      </w:pPr>
      <w:r w:rsidRPr="0039650A">
        <w:rPr>
          <w:lang w:val="en-US"/>
        </w:rPr>
        <w:t xml:space="preserve">The laptop and the router </w:t>
      </w:r>
      <w:r w:rsidR="00B54D3F" w:rsidRPr="0039650A">
        <w:rPr>
          <w:lang w:val="en-US"/>
        </w:rPr>
        <w:t>could</w:t>
      </w:r>
      <w:r w:rsidRPr="0039650A">
        <w:rPr>
          <w:lang w:val="en-US"/>
        </w:rPr>
        <w:t xml:space="preserve"> communicate successfully at 400 meter</w:t>
      </w:r>
      <w:r w:rsidR="00054FEE" w:rsidRPr="0039650A">
        <w:rPr>
          <w:lang w:val="en-US"/>
        </w:rPr>
        <w:t>s</w:t>
      </w:r>
      <w:r w:rsidR="0079122F" w:rsidRPr="0039650A">
        <w:rPr>
          <w:lang w:val="en-US"/>
        </w:rPr>
        <w:t xml:space="preserve"> distance</w:t>
      </w:r>
      <w:r w:rsidR="00CC08B5" w:rsidRPr="0039650A">
        <w:rPr>
          <w:lang w:val="en-US"/>
        </w:rPr>
        <w:t xml:space="preserve">. The minimal objective of 300 meters is reached. It has not been demonstrated that the system also works at 500 meters. Should a better range be necessary, the performances can be improved by </w:t>
      </w:r>
      <w:r w:rsidR="00981D86" w:rsidRPr="0039650A">
        <w:rPr>
          <w:lang w:val="en-US"/>
        </w:rPr>
        <w:t>using</w:t>
      </w:r>
      <w:r w:rsidR="00CC08B5" w:rsidRPr="0039650A">
        <w:rPr>
          <w:lang w:val="en-US"/>
        </w:rPr>
        <w:t xml:space="preserve"> sector antennas. </w:t>
      </w:r>
    </w:p>
    <w:p w14:paraId="71E2D7E5" w14:textId="77777777" w:rsidR="00C20C5B" w:rsidRPr="0039650A" w:rsidRDefault="00C20C5B" w:rsidP="002B64E5">
      <w:pPr>
        <w:rPr>
          <w:lang w:val="en-US"/>
        </w:rPr>
      </w:pPr>
    </w:p>
    <w:p w14:paraId="59469614" w14:textId="77777777" w:rsidR="00C20C5B" w:rsidRPr="0039650A" w:rsidRDefault="00C20C5B" w:rsidP="00C20C5B">
      <w:pPr>
        <w:keepNext/>
        <w:jc w:val="center"/>
        <w:rPr>
          <w:lang w:val="en-US"/>
        </w:rPr>
      </w:pPr>
      <w:r w:rsidRPr="0039650A">
        <w:rPr>
          <w:noProof/>
          <w:lang w:val="en-US"/>
        </w:rPr>
        <w:drawing>
          <wp:inline distT="0" distB="0" distL="0" distR="0" wp14:anchorId="745CA496" wp14:editId="21231092">
            <wp:extent cx="4457700" cy="1773931"/>
            <wp:effectExtent l="0" t="0" r="0" b="0"/>
            <wp:docPr id="11865942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4284" name=""/>
                    <pic:cNvPicPr/>
                  </pic:nvPicPr>
                  <pic:blipFill>
                    <a:blip r:embed="rId17"/>
                    <a:stretch>
                      <a:fillRect/>
                    </a:stretch>
                  </pic:blipFill>
                  <pic:spPr>
                    <a:xfrm>
                      <a:off x="0" y="0"/>
                      <a:ext cx="4488575" cy="1786218"/>
                    </a:xfrm>
                    <a:prstGeom prst="rect">
                      <a:avLst/>
                    </a:prstGeom>
                  </pic:spPr>
                </pic:pic>
              </a:graphicData>
            </a:graphic>
          </wp:inline>
        </w:drawing>
      </w:r>
    </w:p>
    <w:p w14:paraId="51F74561" w14:textId="10290669"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5</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Client side</w:t>
      </w:r>
    </w:p>
    <w:p w14:paraId="4DD1F451" w14:textId="77777777" w:rsidR="00C20C5B" w:rsidRPr="0039650A" w:rsidRDefault="00C20C5B" w:rsidP="00C20C5B">
      <w:pPr>
        <w:jc w:val="center"/>
        <w:rPr>
          <w:lang w:val="en-US"/>
        </w:rPr>
      </w:pPr>
    </w:p>
    <w:p w14:paraId="5C2DE677" w14:textId="77777777" w:rsidR="00C20C5B" w:rsidRPr="0039650A" w:rsidRDefault="00C20C5B" w:rsidP="00C20C5B">
      <w:pPr>
        <w:keepNext/>
        <w:jc w:val="center"/>
        <w:rPr>
          <w:lang w:val="en-US"/>
        </w:rPr>
      </w:pPr>
      <w:r w:rsidRPr="0039650A">
        <w:rPr>
          <w:noProof/>
          <w:lang w:val="en-US"/>
        </w:rPr>
        <w:drawing>
          <wp:inline distT="0" distB="0" distL="0" distR="0" wp14:anchorId="176FB159" wp14:editId="1A6F40D9">
            <wp:extent cx="4457700" cy="1806272"/>
            <wp:effectExtent l="0" t="0" r="0" b="3810"/>
            <wp:docPr id="3274209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20999" name=""/>
                    <pic:cNvPicPr/>
                  </pic:nvPicPr>
                  <pic:blipFill>
                    <a:blip r:embed="rId18"/>
                    <a:stretch>
                      <a:fillRect/>
                    </a:stretch>
                  </pic:blipFill>
                  <pic:spPr>
                    <a:xfrm>
                      <a:off x="0" y="0"/>
                      <a:ext cx="4519332" cy="1831246"/>
                    </a:xfrm>
                    <a:prstGeom prst="rect">
                      <a:avLst/>
                    </a:prstGeom>
                  </pic:spPr>
                </pic:pic>
              </a:graphicData>
            </a:graphic>
          </wp:inline>
        </w:drawing>
      </w:r>
    </w:p>
    <w:p w14:paraId="62755FBB" w14:textId="6FF3B6B5" w:rsidR="00C20C5B" w:rsidRPr="0039650A" w:rsidRDefault="00C20C5B" w:rsidP="00C20C5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6</w:t>
      </w:r>
      <w:r w:rsidRPr="0039650A">
        <w:rPr>
          <w:lang w:val="en-US"/>
        </w:rPr>
        <w:fldChar w:fldCharType="end"/>
      </w:r>
      <w:r w:rsidRPr="0039650A">
        <w:rPr>
          <w:lang w:val="en-US"/>
        </w:rPr>
        <w:t xml:space="preserve">: </w:t>
      </w:r>
      <w:proofErr w:type="spellStart"/>
      <w:r w:rsidRPr="0039650A">
        <w:rPr>
          <w:lang w:val="en-US"/>
        </w:rPr>
        <w:t>iPerf</w:t>
      </w:r>
      <w:proofErr w:type="spellEnd"/>
      <w:r w:rsidRPr="0039650A">
        <w:rPr>
          <w:lang w:val="en-US"/>
        </w:rPr>
        <w:t xml:space="preserve"> test - Server side</w:t>
      </w:r>
    </w:p>
    <w:p w14:paraId="26669860" w14:textId="7CB20001" w:rsidR="00C20C5B" w:rsidRPr="0039650A" w:rsidRDefault="00C20C5B" w:rsidP="00C20C5B">
      <w:pPr>
        <w:rPr>
          <w:lang w:val="en-US"/>
        </w:rPr>
      </w:pPr>
    </w:p>
    <w:p w14:paraId="06A2089F" w14:textId="43A00FC1" w:rsidR="003A6BC9" w:rsidRPr="0039650A" w:rsidRDefault="003B53FD" w:rsidP="003A6BC9">
      <w:pPr>
        <w:rPr>
          <w:lang w:val="en-US"/>
        </w:rPr>
      </w:pPr>
      <w:r w:rsidRPr="0039650A">
        <w:rPr>
          <w:lang w:val="en-US"/>
        </w:rPr>
        <w:t>The same test was also successfully carried out on a smartphone at the same distance.</w:t>
      </w:r>
    </w:p>
    <w:p w14:paraId="165BE6AE" w14:textId="5EAD5DC1" w:rsidR="003A6BC9" w:rsidRPr="0039650A" w:rsidRDefault="003B53FD" w:rsidP="003B53FD">
      <w:pPr>
        <w:jc w:val="left"/>
        <w:rPr>
          <w:lang w:val="en-US"/>
        </w:rPr>
      </w:pPr>
      <w:r w:rsidRPr="0039650A">
        <w:rPr>
          <w:lang w:val="en-US"/>
        </w:rPr>
        <w:br w:type="page"/>
      </w:r>
    </w:p>
    <w:p w14:paraId="5EAECEC0" w14:textId="4B641FE4" w:rsidR="001E10E4" w:rsidRPr="0039650A" w:rsidRDefault="003B53FD" w:rsidP="001E10E4">
      <w:pPr>
        <w:pStyle w:val="Titre2"/>
        <w:rPr>
          <w:lang w:val="en-US"/>
        </w:rPr>
      </w:pPr>
      <w:bookmarkStart w:id="10" w:name="_Toc142054701"/>
      <w:r w:rsidRPr="0039650A">
        <w:rPr>
          <w:lang w:val="en-US"/>
        </w:rPr>
        <w:lastRenderedPageBreak/>
        <w:t>Conclusion</w:t>
      </w:r>
      <w:bookmarkEnd w:id="10"/>
    </w:p>
    <w:p w14:paraId="74CC819D" w14:textId="488F29C2" w:rsidR="001E10E4" w:rsidRPr="0039650A" w:rsidRDefault="003B53FD" w:rsidP="007D058E">
      <w:pPr>
        <w:rPr>
          <w:lang w:val="en-US"/>
        </w:rPr>
      </w:pPr>
      <w:r w:rsidRPr="0039650A">
        <w:rPr>
          <w:lang w:val="en-US"/>
        </w:rPr>
        <w:t>The following table shows the differences between a 433</w:t>
      </w:r>
      <w:r w:rsidR="00AA0E2D" w:rsidRPr="0039650A">
        <w:rPr>
          <w:lang w:val="en-US"/>
        </w:rPr>
        <w:t xml:space="preserve"> </w:t>
      </w:r>
      <w:r w:rsidRPr="0039650A">
        <w:rPr>
          <w:lang w:val="en-US"/>
        </w:rPr>
        <w:t xml:space="preserve">MHz RF transmission and a Wi-Fi </w:t>
      </w:r>
      <w:r w:rsidR="00AE0771" w:rsidRPr="0039650A">
        <w:rPr>
          <w:lang w:val="en-US"/>
        </w:rPr>
        <w:t>communication:</w:t>
      </w:r>
    </w:p>
    <w:tbl>
      <w:tblPr>
        <w:tblStyle w:val="TableauListe7Couleur"/>
        <w:tblW w:w="0" w:type="auto"/>
        <w:tblLook w:val="04A0" w:firstRow="1" w:lastRow="0" w:firstColumn="1" w:lastColumn="0" w:noHBand="0" w:noVBand="1"/>
      </w:tblPr>
      <w:tblGrid>
        <w:gridCol w:w="3261"/>
        <w:gridCol w:w="2976"/>
        <w:gridCol w:w="2825"/>
      </w:tblGrid>
      <w:tr w:rsidR="00724FBC" w:rsidRPr="0039650A" w14:paraId="52949D09" w14:textId="77777777" w:rsidTr="00AA0E2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tcPr>
          <w:p w14:paraId="4A5888B5" w14:textId="77777777" w:rsidR="00724FBC" w:rsidRPr="0039650A" w:rsidRDefault="00724FBC" w:rsidP="007D058E">
            <w:pPr>
              <w:rPr>
                <w:rFonts w:eastAsiaTheme="minorEastAsia"/>
                <w:lang w:val="en-US"/>
              </w:rPr>
            </w:pPr>
          </w:p>
        </w:tc>
        <w:tc>
          <w:tcPr>
            <w:tcW w:w="2976" w:type="dxa"/>
          </w:tcPr>
          <w:p w14:paraId="41816CAF" w14:textId="26899FD9"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EastAsia"/>
                <w:b/>
                <w:bCs/>
                <w:lang w:val="en-US"/>
              </w:rPr>
            </w:pPr>
            <w:r w:rsidRPr="0039650A">
              <w:rPr>
                <w:rFonts w:eastAsiaTheme="minorEastAsia"/>
                <w:b/>
                <w:bCs/>
                <w:lang w:val="en-US"/>
              </w:rPr>
              <w:t>Wi-Fi</w:t>
            </w:r>
          </w:p>
        </w:tc>
        <w:tc>
          <w:tcPr>
            <w:tcW w:w="2825" w:type="dxa"/>
          </w:tcPr>
          <w:p w14:paraId="1D3342C1" w14:textId="4CA1F292" w:rsidR="00724FBC" w:rsidRPr="0039650A" w:rsidRDefault="00724FBC" w:rsidP="00724FBC">
            <w:pPr>
              <w:jc w:val="center"/>
              <w:cnfStyle w:val="100000000000" w:firstRow="1" w:lastRow="0" w:firstColumn="0" w:lastColumn="0" w:oddVBand="0" w:evenVBand="0" w:oddHBand="0" w:evenHBand="0" w:firstRowFirstColumn="0" w:firstRowLastColumn="0" w:lastRowFirstColumn="0" w:lastRowLastColumn="0"/>
              <w:rPr>
                <w:rFonts w:eastAsiaTheme="minorHAnsi"/>
                <w:b/>
                <w:bCs/>
                <w:lang w:val="en-US"/>
              </w:rPr>
            </w:pPr>
            <w:r w:rsidRPr="0039650A">
              <w:rPr>
                <w:b/>
                <w:bCs/>
                <w:lang w:val="en-US"/>
              </w:rPr>
              <w:t>433 MHz RF</w:t>
            </w:r>
          </w:p>
        </w:tc>
      </w:tr>
      <w:tr w:rsidR="00724FBC" w:rsidRPr="0039650A" w14:paraId="2CB826F3"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A594194" w14:textId="0CE9A5C6" w:rsidR="00724FBC" w:rsidRPr="0039650A" w:rsidRDefault="005E1D01" w:rsidP="007D058E">
            <w:pPr>
              <w:rPr>
                <w:rFonts w:eastAsiaTheme="minorEastAsia"/>
                <w:lang w:val="en-US"/>
              </w:rPr>
            </w:pPr>
            <w:r w:rsidRPr="0039650A">
              <w:rPr>
                <w:rFonts w:eastAsiaTheme="minorEastAsia"/>
                <w:lang w:val="en-US"/>
              </w:rPr>
              <w:t>Bandwidth</w:t>
            </w:r>
          </w:p>
        </w:tc>
        <w:tc>
          <w:tcPr>
            <w:tcW w:w="2976" w:type="dxa"/>
          </w:tcPr>
          <w:p w14:paraId="3D35A667" w14:textId="1A7D0011"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More than enough</w:t>
            </w:r>
          </w:p>
        </w:tc>
        <w:tc>
          <w:tcPr>
            <w:tcW w:w="2825" w:type="dxa"/>
          </w:tcPr>
          <w:p w14:paraId="4E3D9CE0" w14:textId="770E3EDD" w:rsidR="00724FBC" w:rsidRPr="0039650A" w:rsidRDefault="005E1D01"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Just enough</w:t>
            </w:r>
          </w:p>
        </w:tc>
      </w:tr>
      <w:tr w:rsidR="00724FBC" w:rsidRPr="0039650A" w14:paraId="4E470F17"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2FBB0F7F" w14:textId="1AECA2D2" w:rsidR="00724FBC" w:rsidRPr="0039650A" w:rsidRDefault="005E1D01" w:rsidP="007D058E">
            <w:pPr>
              <w:rPr>
                <w:rFonts w:eastAsiaTheme="minorEastAsia"/>
                <w:lang w:val="en-US"/>
              </w:rPr>
            </w:pPr>
            <w:r w:rsidRPr="0039650A">
              <w:rPr>
                <w:rFonts w:eastAsiaTheme="minorEastAsia"/>
                <w:lang w:val="en-US"/>
              </w:rPr>
              <w:t xml:space="preserve">Range </w:t>
            </w:r>
          </w:p>
        </w:tc>
        <w:tc>
          <w:tcPr>
            <w:tcW w:w="2976" w:type="dxa"/>
          </w:tcPr>
          <w:p w14:paraId="364E3F19" w14:textId="2BA398F7" w:rsidR="00724FBC" w:rsidRPr="0039650A" w:rsidRDefault="0095513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enough</w:t>
            </w:r>
          </w:p>
        </w:tc>
        <w:tc>
          <w:tcPr>
            <w:tcW w:w="2825" w:type="dxa"/>
          </w:tcPr>
          <w:p w14:paraId="72D77241" w14:textId="6B212114" w:rsidR="00724FBC" w:rsidRPr="0039650A" w:rsidRDefault="009507C2"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More than enough</w:t>
            </w:r>
          </w:p>
        </w:tc>
      </w:tr>
      <w:tr w:rsidR="00724FBC" w:rsidRPr="0039650A" w14:paraId="1C0797D7"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71AB95A" w14:textId="6571B3A3" w:rsidR="00724FBC" w:rsidRPr="0039650A" w:rsidRDefault="009507C2" w:rsidP="007D058E">
            <w:pPr>
              <w:rPr>
                <w:rFonts w:eastAsiaTheme="minorEastAsia"/>
                <w:lang w:val="en-US"/>
              </w:rPr>
            </w:pPr>
            <w:r w:rsidRPr="0039650A">
              <w:rPr>
                <w:rFonts w:eastAsiaTheme="minorEastAsia"/>
                <w:lang w:val="en-US"/>
              </w:rPr>
              <w:t>Disturbed by interference</w:t>
            </w:r>
          </w:p>
        </w:tc>
        <w:tc>
          <w:tcPr>
            <w:tcW w:w="2976" w:type="dxa"/>
          </w:tcPr>
          <w:p w14:paraId="77457CEC" w14:textId="016D5B90" w:rsidR="00724FBC" w:rsidRPr="0039650A" w:rsidRDefault="00B95E0B"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No</w:t>
            </w:r>
            <w:r w:rsidR="00AE0771" w:rsidRPr="0039650A">
              <w:rPr>
                <w:rFonts w:eastAsiaTheme="minorEastAsia"/>
                <w:lang w:val="en-US"/>
              </w:rPr>
              <w:t xml:space="preserve"> (managed by </w:t>
            </w:r>
            <w:r w:rsidR="0086612D" w:rsidRPr="0039650A">
              <w:rPr>
                <w:rFonts w:eastAsiaTheme="minorEastAsia"/>
                <w:lang w:val="en-US"/>
              </w:rPr>
              <w:t>CSMA/CA</w:t>
            </w:r>
            <w:r w:rsidR="00AE0771" w:rsidRPr="0039650A">
              <w:rPr>
                <w:rFonts w:eastAsiaTheme="minorEastAsia"/>
                <w:lang w:val="en-US"/>
              </w:rPr>
              <w:t>)</w:t>
            </w:r>
          </w:p>
        </w:tc>
        <w:tc>
          <w:tcPr>
            <w:tcW w:w="2825" w:type="dxa"/>
          </w:tcPr>
          <w:p w14:paraId="3FD651A9" w14:textId="6093F205" w:rsidR="00724FBC"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Yes</w:t>
            </w:r>
          </w:p>
        </w:tc>
      </w:tr>
      <w:tr w:rsidR="00AE0771" w:rsidRPr="0039650A" w14:paraId="0D26074C"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44023D94" w14:textId="5E214C88" w:rsidR="00AE0771" w:rsidRPr="0039650A" w:rsidRDefault="00AA0E2D" w:rsidP="007D058E">
            <w:pPr>
              <w:rPr>
                <w:rFonts w:eastAsiaTheme="minorEastAsia"/>
                <w:lang w:val="en-US"/>
              </w:rPr>
            </w:pPr>
            <w:r w:rsidRPr="0039650A">
              <w:rPr>
                <w:rFonts w:eastAsiaTheme="minorEastAsia"/>
                <w:lang w:val="en-US"/>
              </w:rPr>
              <w:t>Connection to the computer</w:t>
            </w:r>
          </w:p>
        </w:tc>
        <w:tc>
          <w:tcPr>
            <w:tcW w:w="2976" w:type="dxa"/>
          </w:tcPr>
          <w:p w14:paraId="250137A6" w14:textId="14FEDC44"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Wi-Fi / Ethernet</w:t>
            </w:r>
          </w:p>
        </w:tc>
        <w:tc>
          <w:tcPr>
            <w:tcW w:w="2825" w:type="dxa"/>
          </w:tcPr>
          <w:p w14:paraId="3AC0AFD3" w14:textId="587E4E32" w:rsidR="00AE0771" w:rsidRPr="0039650A" w:rsidRDefault="00AA0E2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Serial port</w:t>
            </w:r>
          </w:p>
        </w:tc>
      </w:tr>
      <w:tr w:rsidR="009507C2" w:rsidRPr="0039650A" w14:paraId="773D192B" w14:textId="77777777" w:rsidTr="00AA0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70C7BDE" w14:textId="24087406" w:rsidR="009507C2" w:rsidRPr="0039650A" w:rsidRDefault="009507C2" w:rsidP="007D058E">
            <w:pPr>
              <w:rPr>
                <w:rFonts w:eastAsiaTheme="minorEastAsia"/>
                <w:lang w:val="en-US"/>
              </w:rPr>
            </w:pPr>
            <w:r w:rsidRPr="0039650A">
              <w:rPr>
                <w:rFonts w:eastAsiaTheme="minorEastAsia"/>
                <w:lang w:val="en-US"/>
              </w:rPr>
              <w:t>Base station module</w:t>
            </w:r>
          </w:p>
        </w:tc>
        <w:tc>
          <w:tcPr>
            <w:tcW w:w="2976" w:type="dxa"/>
          </w:tcPr>
          <w:p w14:paraId="34F8E1F2" w14:textId="48B85014"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Wi-Fi Router</w:t>
            </w:r>
          </w:p>
        </w:tc>
        <w:tc>
          <w:tcPr>
            <w:tcW w:w="2825" w:type="dxa"/>
          </w:tcPr>
          <w:p w14:paraId="4B00C2C7" w14:textId="2556C7EA" w:rsidR="009507C2" w:rsidRPr="0039650A" w:rsidRDefault="009507C2" w:rsidP="00724FBC">
            <w:pPr>
              <w:jc w:val="center"/>
              <w:cnfStyle w:val="000000100000" w:firstRow="0" w:lastRow="0" w:firstColumn="0" w:lastColumn="0" w:oddVBand="0" w:evenVBand="0" w:oddHBand="1" w:evenHBand="0" w:firstRowFirstColumn="0" w:firstRowLastColumn="0" w:lastRowFirstColumn="0" w:lastRowLastColumn="0"/>
              <w:rPr>
                <w:rFonts w:eastAsiaTheme="minorEastAsia"/>
                <w:lang w:val="en-US"/>
              </w:rPr>
            </w:pPr>
            <w:r w:rsidRPr="0039650A">
              <w:rPr>
                <w:rFonts w:eastAsiaTheme="minorEastAsia"/>
                <w:lang w:val="en-US"/>
              </w:rPr>
              <w:t>To be designed</w:t>
            </w:r>
          </w:p>
        </w:tc>
      </w:tr>
      <w:tr w:rsidR="00724FBC" w:rsidRPr="0039650A" w14:paraId="42FC71E0" w14:textId="77777777" w:rsidTr="00AA0E2D">
        <w:tc>
          <w:tcPr>
            <w:cnfStyle w:val="001000000000" w:firstRow="0" w:lastRow="0" w:firstColumn="1" w:lastColumn="0" w:oddVBand="0" w:evenVBand="0" w:oddHBand="0" w:evenHBand="0" w:firstRowFirstColumn="0" w:firstRowLastColumn="0" w:lastRowFirstColumn="0" w:lastRowLastColumn="0"/>
            <w:tcW w:w="3261" w:type="dxa"/>
          </w:tcPr>
          <w:p w14:paraId="6A58C59B" w14:textId="2DC10991" w:rsidR="00724FBC" w:rsidRPr="0039650A" w:rsidRDefault="003B53FD" w:rsidP="007D058E">
            <w:pPr>
              <w:rPr>
                <w:rFonts w:eastAsiaTheme="minorEastAsia"/>
                <w:lang w:val="en-US"/>
              </w:rPr>
            </w:pPr>
            <w:r w:rsidRPr="0039650A">
              <w:rPr>
                <w:rFonts w:eastAsiaTheme="minorEastAsia"/>
                <w:lang w:val="en-US"/>
              </w:rPr>
              <w:t>Protocol</w:t>
            </w:r>
          </w:p>
        </w:tc>
        <w:tc>
          <w:tcPr>
            <w:tcW w:w="2976" w:type="dxa"/>
          </w:tcPr>
          <w:p w14:paraId="6AA1B57B" w14:textId="232FBAB1" w:rsidR="00724FBC" w:rsidRPr="0039650A" w:rsidRDefault="003B53FD" w:rsidP="00724FBC">
            <w:pPr>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TCP/UDP</w:t>
            </w:r>
          </w:p>
        </w:tc>
        <w:tc>
          <w:tcPr>
            <w:tcW w:w="2825" w:type="dxa"/>
          </w:tcPr>
          <w:p w14:paraId="58BC1848" w14:textId="2B61729B" w:rsidR="00724FBC" w:rsidRPr="0039650A" w:rsidRDefault="003B53FD" w:rsidP="00AA0E2D">
            <w:pPr>
              <w:keepNext/>
              <w:jc w:val="center"/>
              <w:cnfStyle w:val="000000000000" w:firstRow="0" w:lastRow="0" w:firstColumn="0" w:lastColumn="0" w:oddVBand="0" w:evenVBand="0" w:oddHBand="0" w:evenHBand="0" w:firstRowFirstColumn="0" w:firstRowLastColumn="0" w:lastRowFirstColumn="0" w:lastRowLastColumn="0"/>
              <w:rPr>
                <w:rFonts w:eastAsiaTheme="minorEastAsia"/>
                <w:lang w:val="en-US"/>
              </w:rPr>
            </w:pPr>
            <w:r w:rsidRPr="0039650A">
              <w:rPr>
                <w:rFonts w:eastAsiaTheme="minorEastAsia"/>
                <w:lang w:val="en-US"/>
              </w:rPr>
              <w:t>To be designed</w:t>
            </w:r>
          </w:p>
        </w:tc>
      </w:tr>
    </w:tbl>
    <w:p w14:paraId="43E7144C" w14:textId="3ECFD370" w:rsidR="007D058E" w:rsidRPr="0039650A" w:rsidRDefault="00AA0E2D" w:rsidP="00AA0E2D">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1</w:t>
      </w:r>
      <w:r w:rsidRPr="0039650A">
        <w:rPr>
          <w:lang w:val="en-US"/>
        </w:rPr>
        <w:fldChar w:fldCharType="end"/>
      </w:r>
      <w:r w:rsidRPr="0039650A">
        <w:rPr>
          <w:lang w:val="en-US"/>
        </w:rPr>
        <w:t>: Comparison between Wi-Fi and 433 MHz RF</w:t>
      </w:r>
    </w:p>
    <w:p w14:paraId="4117BDC9" w14:textId="77777777" w:rsidR="0086612D" w:rsidRPr="0039650A" w:rsidRDefault="0086612D" w:rsidP="0086612D">
      <w:pPr>
        <w:rPr>
          <w:lang w:val="en-US"/>
        </w:rPr>
      </w:pPr>
    </w:p>
    <w:p w14:paraId="5622D633" w14:textId="04DFD635" w:rsidR="00D84A25" w:rsidRPr="0039650A" w:rsidRDefault="00D9546B" w:rsidP="00D9546B">
      <w:pPr>
        <w:rPr>
          <w:lang w:val="en-US"/>
        </w:rPr>
      </w:pPr>
      <w:r w:rsidRPr="0039650A">
        <w:rPr>
          <w:lang w:val="en-US"/>
        </w:rPr>
        <w:t xml:space="preserve">The critical issues are </w:t>
      </w:r>
      <w:r w:rsidR="00C231C4" w:rsidRPr="0039650A">
        <w:rPr>
          <w:lang w:val="en-US"/>
        </w:rPr>
        <w:t xml:space="preserve">the </w:t>
      </w:r>
      <w:r w:rsidRPr="0039650A">
        <w:rPr>
          <w:lang w:val="en-US"/>
        </w:rPr>
        <w:t>range and the ability to operate in a</w:t>
      </w:r>
      <w:r w:rsidR="0079122F" w:rsidRPr="0039650A">
        <w:rPr>
          <w:lang w:val="en-US"/>
        </w:rPr>
        <w:t xml:space="preserve">n </w:t>
      </w:r>
      <w:r w:rsidRPr="0039650A">
        <w:rPr>
          <w:lang w:val="en-US"/>
        </w:rPr>
        <w:t>environment</w:t>
      </w:r>
      <w:r w:rsidR="0079122F" w:rsidRPr="0039650A">
        <w:rPr>
          <w:lang w:val="en-US"/>
        </w:rPr>
        <w:t xml:space="preserve"> with </w:t>
      </w:r>
      <w:r w:rsidR="003F62F4" w:rsidRPr="0039650A">
        <w:rPr>
          <w:lang w:val="en-US"/>
        </w:rPr>
        <w:t>much</w:t>
      </w:r>
      <w:r w:rsidR="0079122F" w:rsidRPr="0039650A">
        <w:rPr>
          <w:lang w:val="en-US"/>
        </w:rPr>
        <w:t xml:space="preserve"> interference</w:t>
      </w:r>
      <w:r w:rsidRPr="0039650A">
        <w:rPr>
          <w:lang w:val="en-US"/>
        </w:rPr>
        <w:t xml:space="preserve">. </w:t>
      </w:r>
    </w:p>
    <w:p w14:paraId="03D90B34" w14:textId="41B4A67C" w:rsidR="00AE0771" w:rsidRPr="0039650A" w:rsidRDefault="00D9546B" w:rsidP="00D9546B">
      <w:pPr>
        <w:rPr>
          <w:lang w:val="en-US"/>
        </w:rPr>
      </w:pPr>
      <w:r w:rsidRPr="0039650A">
        <w:rPr>
          <w:lang w:val="en-US"/>
        </w:rPr>
        <w:t xml:space="preserve">The Wi-Fi solution is clearly better </w:t>
      </w:r>
      <w:r w:rsidR="00B54D3F" w:rsidRPr="0039650A">
        <w:rPr>
          <w:lang w:val="en-US"/>
        </w:rPr>
        <w:t xml:space="preserve">regarding </w:t>
      </w:r>
      <w:r w:rsidR="0079122F" w:rsidRPr="0039650A">
        <w:rPr>
          <w:lang w:val="en-US"/>
        </w:rPr>
        <w:t>its</w:t>
      </w:r>
      <w:r w:rsidRPr="0039650A">
        <w:rPr>
          <w:lang w:val="en-US"/>
        </w:rPr>
        <w:t xml:space="preserve"> ability to deal with interference</w:t>
      </w:r>
      <w:r w:rsidR="0079122F" w:rsidRPr="0039650A">
        <w:rPr>
          <w:lang w:val="en-US"/>
        </w:rPr>
        <w:t xml:space="preserve">. </w:t>
      </w:r>
      <w:r w:rsidRPr="0039650A">
        <w:rPr>
          <w:lang w:val="en-US"/>
        </w:rPr>
        <w:t xml:space="preserve"> </w:t>
      </w:r>
      <w:r w:rsidR="0079122F" w:rsidRPr="0039650A">
        <w:rPr>
          <w:lang w:val="en-US"/>
        </w:rPr>
        <w:t>T</w:t>
      </w:r>
      <w:r w:rsidRPr="0039650A">
        <w:rPr>
          <w:lang w:val="en-US"/>
        </w:rPr>
        <w:t>he 433 MHz RF solution should be avoided because there will be many teams during the event</w:t>
      </w:r>
      <w:r w:rsidR="00B54D3F" w:rsidRPr="0039650A">
        <w:rPr>
          <w:lang w:val="en-US"/>
        </w:rPr>
        <w:t>,</w:t>
      </w:r>
      <w:r w:rsidRPr="0039650A">
        <w:rPr>
          <w:lang w:val="en-US"/>
        </w:rPr>
        <w:t xml:space="preserve"> and communication without collision avoidance </w:t>
      </w:r>
      <w:r w:rsidR="003F62F4" w:rsidRPr="0039650A">
        <w:rPr>
          <w:lang w:val="en-US"/>
        </w:rPr>
        <w:t>will likely</w:t>
      </w:r>
      <w:r w:rsidR="001C44B7" w:rsidRPr="0039650A">
        <w:rPr>
          <w:lang w:val="en-US"/>
        </w:rPr>
        <w:t xml:space="preserve"> </w:t>
      </w:r>
      <w:r w:rsidRPr="0039650A">
        <w:rPr>
          <w:lang w:val="en-US"/>
        </w:rPr>
        <w:t>fail.</w:t>
      </w:r>
    </w:p>
    <w:p w14:paraId="7EE95BB5" w14:textId="6235E269" w:rsidR="00D84A25" w:rsidRPr="0039650A" w:rsidRDefault="00D84A25" w:rsidP="00D9546B">
      <w:pPr>
        <w:rPr>
          <w:lang w:val="en-US"/>
        </w:rPr>
      </w:pPr>
      <w:r w:rsidRPr="0039650A">
        <w:rPr>
          <w:lang w:val="en-US"/>
        </w:rPr>
        <w:t xml:space="preserve">For the range, </w:t>
      </w:r>
      <w:r w:rsidR="003C196D" w:rsidRPr="0039650A">
        <w:rPr>
          <w:lang w:val="en-US"/>
        </w:rPr>
        <w:t>the 433 MHz RF solution is better</w:t>
      </w:r>
      <w:r w:rsidR="00B54D3F" w:rsidRPr="0039650A">
        <w:rPr>
          <w:lang w:val="en-US"/>
        </w:rPr>
        <w:t>. However,</w:t>
      </w:r>
      <w:r w:rsidR="003C196D" w:rsidRPr="0039650A">
        <w:rPr>
          <w:lang w:val="en-US"/>
        </w:rPr>
        <w:t xml:space="preserve"> </w:t>
      </w:r>
      <w:r w:rsidRPr="0039650A">
        <w:rPr>
          <w:lang w:val="en-US"/>
        </w:rPr>
        <w:t xml:space="preserve">the tests </w:t>
      </w:r>
      <w:r w:rsidR="00623D3E" w:rsidRPr="0039650A">
        <w:rPr>
          <w:lang w:val="en-US"/>
        </w:rPr>
        <w:t>showed</w:t>
      </w:r>
      <w:r w:rsidRPr="0039650A">
        <w:rPr>
          <w:lang w:val="en-US"/>
        </w:rPr>
        <w:t xml:space="preserve"> </w:t>
      </w:r>
      <w:r w:rsidR="003C196D" w:rsidRPr="0039650A">
        <w:rPr>
          <w:lang w:val="en-US"/>
        </w:rPr>
        <w:t>th</w:t>
      </w:r>
      <w:r w:rsidR="0079122F" w:rsidRPr="0039650A">
        <w:rPr>
          <w:lang w:val="en-US"/>
        </w:rPr>
        <w:t>at the range</w:t>
      </w:r>
      <w:r w:rsidRPr="0039650A">
        <w:rPr>
          <w:lang w:val="en-US"/>
        </w:rPr>
        <w:t xml:space="preserve"> </w:t>
      </w:r>
      <w:r w:rsidR="00623D3E" w:rsidRPr="0039650A">
        <w:rPr>
          <w:lang w:val="en-US"/>
        </w:rPr>
        <w:t>was</w:t>
      </w:r>
      <w:r w:rsidRPr="0039650A">
        <w:rPr>
          <w:lang w:val="en-US"/>
        </w:rPr>
        <w:t xml:space="preserve"> </w:t>
      </w:r>
      <w:r w:rsidR="00623D3E" w:rsidRPr="0039650A">
        <w:rPr>
          <w:lang w:val="en-US"/>
        </w:rPr>
        <w:t>reachable</w:t>
      </w:r>
      <w:r w:rsidRPr="0039650A">
        <w:rPr>
          <w:lang w:val="en-US"/>
        </w:rPr>
        <w:t xml:space="preserve"> with </w:t>
      </w:r>
      <w:r w:rsidR="00623D3E" w:rsidRPr="0039650A">
        <w:rPr>
          <w:lang w:val="en-US"/>
        </w:rPr>
        <w:t xml:space="preserve">a classic </w:t>
      </w:r>
      <w:r w:rsidR="003C196D" w:rsidRPr="0039650A">
        <w:rPr>
          <w:lang w:val="en-US"/>
        </w:rPr>
        <w:t xml:space="preserve">Wi-Fi </w:t>
      </w:r>
      <w:r w:rsidR="00623D3E" w:rsidRPr="0039650A">
        <w:rPr>
          <w:lang w:val="en-US"/>
        </w:rPr>
        <w:t>route</w:t>
      </w:r>
      <w:r w:rsidR="003C196D" w:rsidRPr="0039650A">
        <w:rPr>
          <w:lang w:val="en-US"/>
        </w:rPr>
        <w:t>r.</w:t>
      </w:r>
    </w:p>
    <w:p w14:paraId="1DA25544" w14:textId="76281FF9" w:rsidR="00623D3E" w:rsidRPr="0039650A" w:rsidRDefault="00981D86" w:rsidP="00D9546B">
      <w:pPr>
        <w:rPr>
          <w:lang w:val="en-US"/>
        </w:rPr>
      </w:pPr>
      <w:r w:rsidRPr="0039650A">
        <w:rPr>
          <w:lang w:val="en-US"/>
        </w:rPr>
        <w:t>The Wi-Fi solution is the best option based on these two main criteria</w:t>
      </w:r>
      <w:r w:rsidR="000A509A" w:rsidRPr="0039650A">
        <w:rPr>
          <w:lang w:val="en-US"/>
        </w:rPr>
        <w:t>.</w:t>
      </w:r>
      <w:r w:rsidR="003C196D" w:rsidRPr="0039650A">
        <w:rPr>
          <w:lang w:val="en-US"/>
        </w:rPr>
        <w:t xml:space="preserve"> Moreover, </w:t>
      </w:r>
      <w:r w:rsidR="001C44B7" w:rsidRPr="0039650A">
        <w:rPr>
          <w:lang w:val="en-US"/>
        </w:rPr>
        <w:t>on the other criteria, the Wi-Fi solution has advantages.</w:t>
      </w:r>
    </w:p>
    <w:p w14:paraId="004303DB" w14:textId="55E14839" w:rsidR="003C196D" w:rsidRPr="0039650A" w:rsidRDefault="003C196D" w:rsidP="00D9546B">
      <w:pPr>
        <w:rPr>
          <w:lang w:val="en-US"/>
        </w:rPr>
      </w:pPr>
      <w:r w:rsidRPr="0039650A">
        <w:rPr>
          <w:lang w:val="en-US"/>
        </w:rPr>
        <w:t>The system will therefore use Wi-Fi communication with</w:t>
      </w:r>
      <w:r w:rsidR="001C44B7" w:rsidRPr="0039650A">
        <w:rPr>
          <w:lang w:val="en-US"/>
        </w:rPr>
        <w:t xml:space="preserve"> the</w:t>
      </w:r>
      <w:r w:rsidRPr="0039650A">
        <w:rPr>
          <w:lang w:val="en-US"/>
        </w:rPr>
        <w:t xml:space="preserve"> Nordic Semiconductors nRF7002</w:t>
      </w:r>
      <w:r w:rsidR="008C1743" w:rsidRPr="0039650A">
        <w:rPr>
          <w:lang w:val="en-US"/>
        </w:rPr>
        <w:t xml:space="preserve"> </w:t>
      </w:r>
      <w:r w:rsidR="008C1743" w:rsidRPr="0039650A">
        <w:rPr>
          <w:lang w:val="en-US"/>
        </w:rPr>
        <w:fldChar w:fldCharType="begin"/>
      </w:r>
      <w:r w:rsidR="000D0597" w:rsidRPr="0039650A">
        <w:rPr>
          <w:lang w:val="en-US"/>
        </w:rPr>
        <w:instrText xml:space="preserve"> ADDIN ZOTERO_ITEM CSL_CITATION {"citationID":"xOnZPk0P","properties":{"formattedCitation":"[6]","plainCitation":"[6]","noteIndex":0},"citationItems":[{"id":13,"uris":["http://zotero.org/users/local/uCBlbi95/items/UAMIVHXD","http://zotero.org/users/11814890/items/UAMIVHXD"],"itemData":{"id":13,"type":"webpage","abstract":"nRF7002 - Low-power, advanced security, seamless coexistence","language":"en","title":"nRF7002 - Low-power, advanced security, seamless coexistence","URL":"https://www.nordicsemi.com/Products/nRF7002","accessed":{"date-parts":[["2023",5,26]]}}}],"schema":"https://github.com/citation-style-language/schema/raw/master/csl-citation.json"} </w:instrText>
      </w:r>
      <w:r w:rsidR="008C1743" w:rsidRPr="0039650A">
        <w:rPr>
          <w:lang w:val="en-US"/>
        </w:rPr>
        <w:fldChar w:fldCharType="separate"/>
      </w:r>
      <w:r w:rsidR="000D0597" w:rsidRPr="0039650A">
        <w:rPr>
          <w:rFonts w:ascii="Calibri" w:hAnsi="Calibri" w:cs="Calibri"/>
          <w:lang w:val="en-US"/>
        </w:rPr>
        <w:t>[6]</w:t>
      </w:r>
      <w:r w:rsidR="008C1743" w:rsidRPr="0039650A">
        <w:rPr>
          <w:lang w:val="en-US"/>
        </w:rPr>
        <w:fldChar w:fldCharType="end"/>
      </w:r>
      <w:r w:rsidRPr="0039650A">
        <w:rPr>
          <w:lang w:val="en-US"/>
        </w:rPr>
        <w:t xml:space="preserve"> module.</w:t>
      </w:r>
    </w:p>
    <w:p w14:paraId="776901DD" w14:textId="6961CCBA" w:rsidR="006E6423" w:rsidRPr="0039650A" w:rsidRDefault="00BA6685" w:rsidP="006E6423">
      <w:pPr>
        <w:pStyle w:val="Titre1"/>
        <w:rPr>
          <w:lang w:val="en-US"/>
        </w:rPr>
      </w:pPr>
      <w:r w:rsidRPr="0039650A">
        <w:rPr>
          <w:lang w:val="en-US"/>
        </w:rPr>
        <w:br w:type="page"/>
      </w:r>
      <w:bookmarkStart w:id="11" w:name="_Toc142054702"/>
      <w:r w:rsidR="006E6423" w:rsidRPr="0039650A">
        <w:rPr>
          <w:lang w:val="en-US"/>
        </w:rPr>
        <w:lastRenderedPageBreak/>
        <w:t>Technologies</w:t>
      </w:r>
      <w:bookmarkEnd w:id="11"/>
    </w:p>
    <w:p w14:paraId="54EA2DB2" w14:textId="3544FAC7" w:rsidR="006E6423" w:rsidRPr="0039650A" w:rsidRDefault="00086CC5" w:rsidP="00BA6685">
      <w:pPr>
        <w:jc w:val="left"/>
        <w:rPr>
          <w:lang w:val="en-US"/>
        </w:rPr>
      </w:pPr>
      <w:r w:rsidRPr="0039650A">
        <w:rPr>
          <w:lang w:val="en-US"/>
        </w:rPr>
        <w:t>CANBUS</w:t>
      </w:r>
    </w:p>
    <w:p w14:paraId="109620E9" w14:textId="59A1F4F9" w:rsidR="00086CC5" w:rsidRPr="0039650A" w:rsidRDefault="00086CC5" w:rsidP="00BA6685">
      <w:pPr>
        <w:jc w:val="left"/>
        <w:rPr>
          <w:lang w:val="en-US"/>
        </w:rPr>
      </w:pPr>
      <w:r w:rsidRPr="0039650A">
        <w:rPr>
          <w:lang w:val="en-US"/>
        </w:rPr>
        <w:t>GPS</w:t>
      </w:r>
    </w:p>
    <w:p w14:paraId="6FAE3F2E" w14:textId="2930EF51" w:rsidR="00086CC5" w:rsidRPr="0039650A" w:rsidRDefault="00086CC5" w:rsidP="00BA6685">
      <w:pPr>
        <w:jc w:val="left"/>
        <w:rPr>
          <w:lang w:val="en-US"/>
        </w:rPr>
      </w:pPr>
      <w:r w:rsidRPr="0039650A">
        <w:rPr>
          <w:lang w:val="en-US"/>
        </w:rPr>
        <w:t>SPI</w:t>
      </w:r>
    </w:p>
    <w:p w14:paraId="6D6482BE" w14:textId="518C5ED7" w:rsidR="00086CC5" w:rsidRPr="0039650A" w:rsidRDefault="00086CC5" w:rsidP="00BA6685">
      <w:pPr>
        <w:jc w:val="left"/>
        <w:rPr>
          <w:lang w:val="en-US"/>
        </w:rPr>
      </w:pPr>
      <w:r w:rsidRPr="0039650A">
        <w:rPr>
          <w:lang w:val="en-US"/>
        </w:rPr>
        <w:t>UART</w:t>
      </w:r>
    </w:p>
    <w:p w14:paraId="7739F7C2" w14:textId="77777777" w:rsidR="006E6423" w:rsidRPr="0039650A" w:rsidRDefault="006E6423" w:rsidP="00BA6685">
      <w:pPr>
        <w:jc w:val="left"/>
        <w:rPr>
          <w:lang w:val="en-US"/>
        </w:rPr>
      </w:pPr>
    </w:p>
    <w:p w14:paraId="1D4E4234" w14:textId="36E7D743" w:rsidR="00BA6685" w:rsidRPr="0039650A" w:rsidRDefault="006E6423" w:rsidP="00BA6685">
      <w:pPr>
        <w:jc w:val="left"/>
        <w:rPr>
          <w:lang w:val="en-US"/>
        </w:rPr>
      </w:pPr>
      <w:r w:rsidRPr="0039650A">
        <w:rPr>
          <w:lang w:val="en-US"/>
        </w:rPr>
        <w:br w:type="page"/>
      </w:r>
    </w:p>
    <w:p w14:paraId="5E0B3457" w14:textId="53E7A24B" w:rsidR="00760C8A" w:rsidRPr="0039650A" w:rsidRDefault="00BA6685" w:rsidP="00760C8A">
      <w:pPr>
        <w:pStyle w:val="Titre1"/>
        <w:rPr>
          <w:lang w:val="en-US"/>
        </w:rPr>
      </w:pPr>
      <w:bookmarkStart w:id="12" w:name="_Toc142054703"/>
      <w:r w:rsidRPr="0039650A">
        <w:rPr>
          <w:lang w:val="en-US"/>
        </w:rPr>
        <w:lastRenderedPageBreak/>
        <w:t>Hardware development</w:t>
      </w:r>
      <w:bookmarkEnd w:id="12"/>
    </w:p>
    <w:p w14:paraId="1B2D1E17" w14:textId="3E9CA8B8" w:rsidR="00760C8A" w:rsidRPr="0039650A" w:rsidRDefault="00760C8A" w:rsidP="00760C8A">
      <w:pPr>
        <w:pStyle w:val="Titre2"/>
        <w:rPr>
          <w:lang w:val="en-US"/>
        </w:rPr>
      </w:pPr>
      <w:bookmarkStart w:id="13" w:name="_Toc142054704"/>
      <w:r w:rsidRPr="0039650A">
        <w:rPr>
          <w:lang w:val="en-US"/>
        </w:rPr>
        <w:t>Bloc diagram</w:t>
      </w:r>
      <w:bookmarkEnd w:id="13"/>
    </w:p>
    <w:p w14:paraId="2CE82276" w14:textId="77777777" w:rsidR="00760C8A" w:rsidRPr="0039650A" w:rsidRDefault="00760C8A" w:rsidP="00760C8A">
      <w:pPr>
        <w:rPr>
          <w:lang w:val="en-US"/>
        </w:rPr>
      </w:pPr>
    </w:p>
    <w:p w14:paraId="7CBE0317" w14:textId="784A0CCE" w:rsidR="00760C8A" w:rsidRPr="0039650A" w:rsidRDefault="00760C8A" w:rsidP="00760C8A">
      <w:pPr>
        <w:jc w:val="center"/>
        <w:rPr>
          <w:lang w:val="en-US"/>
        </w:rPr>
      </w:pPr>
      <w:r w:rsidRPr="0039650A">
        <w:rPr>
          <w:noProof/>
          <w:lang w:val="en-US"/>
        </w:rPr>
        <w:drawing>
          <wp:inline distT="0" distB="0" distL="0" distR="0" wp14:anchorId="6C5CC05A" wp14:editId="58DD9F98">
            <wp:extent cx="5760720" cy="3509010"/>
            <wp:effectExtent l="0" t="0" r="0" b="0"/>
            <wp:docPr id="1171449464" name="Image 1" descr="Une image contenant texte, diagramme, Pla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49464" name="Image 1" descr="Une image contenant texte, diagramme, Plan, capture d’écran&#10;&#10;Description générée automatiquement"/>
                    <pic:cNvPicPr/>
                  </pic:nvPicPr>
                  <pic:blipFill>
                    <a:blip r:embed="rId19"/>
                    <a:stretch>
                      <a:fillRect/>
                    </a:stretch>
                  </pic:blipFill>
                  <pic:spPr>
                    <a:xfrm>
                      <a:off x="0" y="0"/>
                      <a:ext cx="5760720" cy="3509010"/>
                    </a:xfrm>
                    <a:prstGeom prst="rect">
                      <a:avLst/>
                    </a:prstGeom>
                  </pic:spPr>
                </pic:pic>
              </a:graphicData>
            </a:graphic>
          </wp:inline>
        </w:drawing>
      </w:r>
    </w:p>
    <w:p w14:paraId="0E0F20B2" w14:textId="77777777" w:rsidR="00760C8A" w:rsidRPr="0039650A" w:rsidRDefault="00760C8A" w:rsidP="00760C8A">
      <w:pPr>
        <w:jc w:val="center"/>
        <w:rPr>
          <w:lang w:val="en-US"/>
        </w:rPr>
      </w:pPr>
    </w:p>
    <w:p w14:paraId="66E9422F" w14:textId="77777777" w:rsidR="00760C8A" w:rsidRPr="0039650A" w:rsidRDefault="00760C8A" w:rsidP="00760C8A">
      <w:pPr>
        <w:jc w:val="center"/>
        <w:rPr>
          <w:lang w:val="en-US"/>
        </w:rPr>
      </w:pPr>
    </w:p>
    <w:p w14:paraId="20897BFF" w14:textId="0BDA70CF" w:rsidR="00760C8A" w:rsidRPr="0039650A" w:rsidRDefault="00760C8A" w:rsidP="00760C8A">
      <w:pPr>
        <w:rPr>
          <w:lang w:val="en-US"/>
        </w:rPr>
      </w:pPr>
      <w:r w:rsidRPr="0039650A">
        <w:rPr>
          <w:lang w:val="en-US"/>
        </w:rPr>
        <w:t>This diagram shows the general architecture of the telemetry system</w:t>
      </w:r>
      <w:r w:rsidR="00086CC5" w:rsidRPr="0039650A">
        <w:rPr>
          <w:lang w:val="en-US"/>
        </w:rPr>
        <w:t>’s onboard device</w:t>
      </w:r>
      <w:r w:rsidRPr="0039650A">
        <w:rPr>
          <w:lang w:val="en-US"/>
        </w:rPr>
        <w:t>.</w:t>
      </w:r>
    </w:p>
    <w:p w14:paraId="5566BC2E" w14:textId="77777777" w:rsidR="00760C8A" w:rsidRPr="0039650A" w:rsidRDefault="00760C8A" w:rsidP="00760C8A">
      <w:pPr>
        <w:rPr>
          <w:lang w:val="en-US"/>
        </w:rPr>
      </w:pPr>
      <w:r w:rsidRPr="0039650A">
        <w:rPr>
          <w:lang w:val="en-US"/>
        </w:rPr>
        <w:t xml:space="preserve">The main controller (nRF5340) is the central element of the system. </w:t>
      </w:r>
    </w:p>
    <w:p w14:paraId="614E02AE" w14:textId="77777777" w:rsidR="00760C8A" w:rsidRPr="0039650A" w:rsidRDefault="00760C8A" w:rsidP="00760C8A">
      <w:pPr>
        <w:rPr>
          <w:lang w:val="en-US"/>
        </w:rPr>
      </w:pPr>
      <w:r w:rsidRPr="0039650A">
        <w:rPr>
          <w:lang w:val="en-US"/>
        </w:rPr>
        <w:t>The CAN controller is connected to the nRF5340 via an SPI bus. On the other side, it is connected to the CAN bus to communicate with the BMS, the inverter, and all the sensors.</w:t>
      </w:r>
    </w:p>
    <w:p w14:paraId="08C9C27A" w14:textId="77777777" w:rsidR="00760C8A" w:rsidRPr="0039650A" w:rsidRDefault="00760C8A" w:rsidP="00760C8A">
      <w:pPr>
        <w:rPr>
          <w:lang w:val="en-US"/>
        </w:rPr>
      </w:pPr>
      <w:r w:rsidRPr="0039650A">
        <w:rPr>
          <w:lang w:val="en-US"/>
        </w:rPr>
        <w:t>Another peripheral is the GPS module. It is connected to the nRF5340 via a UART communication. The GPS module uses an external antenna because it needs to be pointed to the sky, and the telemetry system will be placed in a case in the car.</w:t>
      </w:r>
    </w:p>
    <w:p w14:paraId="3F368010" w14:textId="77777777" w:rsidR="00760C8A" w:rsidRPr="0039650A" w:rsidRDefault="00760C8A" w:rsidP="00760C8A">
      <w:pPr>
        <w:rPr>
          <w:lang w:val="en-US"/>
        </w:rPr>
      </w:pPr>
      <w:r w:rsidRPr="0039650A">
        <w:rPr>
          <w:lang w:val="en-US"/>
        </w:rPr>
        <w:t>The microSD card is connected to the nRF5340 via an SPI bus. The microSD card serves to store the measurements of the telemetry system. The memory card also holds a configuration file.</w:t>
      </w:r>
    </w:p>
    <w:p w14:paraId="28DBB311" w14:textId="77777777" w:rsidR="00760C8A" w:rsidRPr="0039650A" w:rsidRDefault="00760C8A" w:rsidP="00760C8A">
      <w:pPr>
        <w:rPr>
          <w:lang w:val="en-US"/>
        </w:rPr>
      </w:pPr>
      <w:r w:rsidRPr="0039650A">
        <w:rPr>
          <w:lang w:val="en-US"/>
        </w:rPr>
        <w:t>The nRF7002 chip handles Wi-Fi communication. It is connected to the nRF5340 via a QSPI bus. As for the GPS module, the Wi-Fi module uses an external antenna to improve the transmission.</w:t>
      </w:r>
    </w:p>
    <w:p w14:paraId="3398D03A" w14:textId="6EE3D946" w:rsidR="00760C8A" w:rsidRPr="0039650A" w:rsidRDefault="00760C8A" w:rsidP="00760C8A">
      <w:pPr>
        <w:rPr>
          <w:lang w:val="en-US"/>
        </w:rPr>
      </w:pPr>
      <w:r w:rsidRPr="0039650A">
        <w:rPr>
          <w:lang w:val="en-US"/>
        </w:rPr>
        <w:t>The last peripheral is a UART interface. The telemetry system does not use it. It is just there for debugging purposes and future system improvements (to connect an onboard computer, for example).</w:t>
      </w:r>
    </w:p>
    <w:p w14:paraId="649482D6" w14:textId="1D418547" w:rsidR="006D08A5" w:rsidRPr="0039650A" w:rsidRDefault="00760C8A" w:rsidP="006D08A5">
      <w:pPr>
        <w:pStyle w:val="Titre2"/>
        <w:rPr>
          <w:lang w:val="en-US"/>
        </w:rPr>
      </w:pPr>
      <w:bookmarkStart w:id="14" w:name="_Toc142054705"/>
      <w:r w:rsidRPr="0039650A">
        <w:rPr>
          <w:lang w:val="en-US"/>
        </w:rPr>
        <w:lastRenderedPageBreak/>
        <w:t xml:space="preserve">Main </w:t>
      </w:r>
      <w:r w:rsidR="006D08A5" w:rsidRPr="0039650A">
        <w:rPr>
          <w:lang w:val="en-US"/>
        </w:rPr>
        <w:t>SoC</w:t>
      </w:r>
      <w:bookmarkEnd w:id="14"/>
    </w:p>
    <w:p w14:paraId="306C4786" w14:textId="498E1E12" w:rsidR="006D08A5" w:rsidRPr="0039650A" w:rsidRDefault="006D08A5" w:rsidP="006D08A5">
      <w:pPr>
        <w:rPr>
          <w:lang w:val="en-US"/>
        </w:rPr>
      </w:pPr>
      <w:r w:rsidRPr="0039650A">
        <w:rPr>
          <w:lang w:val="en-US"/>
        </w:rPr>
        <w:t xml:space="preserve">An SoC (System on Chip) needs to be chosen for the project. </w:t>
      </w:r>
      <w:r w:rsidR="00981D86" w:rsidRPr="0039650A">
        <w:rPr>
          <w:lang w:val="en-US"/>
        </w:rPr>
        <w:t>The SoC must be available on a development kit to be able to start to program the telemetry system before the hardware is manufactured</w:t>
      </w:r>
      <w:r w:rsidRPr="0039650A">
        <w:rPr>
          <w:lang w:val="en-US"/>
        </w:rPr>
        <w:t>. The Nordic nRF7002-DK is a development kit that integrates the Wi-Fi chip chosen in the Transmission Technology section. The host SoC of this kit is the nRF5340.</w:t>
      </w:r>
    </w:p>
    <w:p w14:paraId="4500BC37" w14:textId="6B30C4AC" w:rsidR="006D08A5" w:rsidRPr="0039650A" w:rsidRDefault="006D08A5" w:rsidP="006D08A5">
      <w:pPr>
        <w:rPr>
          <w:lang w:val="en-US"/>
        </w:rPr>
      </w:pPr>
      <w:r w:rsidRPr="0039650A">
        <w:rPr>
          <w:lang w:val="en-US"/>
        </w:rPr>
        <w:t xml:space="preserve">The nRF5340 is a high-performance SoC from Nordic Semiconductors. It integrates two Arm Cortex-M33 processors, Bluetooth, high-speed SPI/QSPI, and more </w:t>
      </w:r>
      <w:r w:rsidR="00760C8A" w:rsidRPr="0039650A">
        <w:rPr>
          <w:lang w:val="en-US"/>
        </w:rPr>
        <w:t>great</w:t>
      </w:r>
      <w:r w:rsidRPr="0039650A">
        <w:rPr>
          <w:lang w:val="en-US"/>
        </w:rPr>
        <w:t xml:space="preserve"> features. The application processor can be clocked at 64 or 128 MHz and</w:t>
      </w:r>
      <w:r w:rsidR="00CE33F7" w:rsidRPr="0039650A">
        <w:rPr>
          <w:lang w:val="en-US"/>
        </w:rPr>
        <w:t xml:space="preserve"> is</w:t>
      </w:r>
      <w:r w:rsidRPr="0039650A">
        <w:rPr>
          <w:lang w:val="en-US"/>
        </w:rPr>
        <w:t xml:space="preserve"> optimized for performance. It has 1 Mbyte Flash and 512 Kbyte RAM. The network processor is clocked at 64 MHz and is optimized for low power and efficiency. It has 256 Kbyte Flash and 64 Kbyte RAM. The nRF5340 can integrate the Zephyr RTOS.</w:t>
      </w:r>
    </w:p>
    <w:p w14:paraId="2E42F97F" w14:textId="46640C86" w:rsidR="001D0423" w:rsidRPr="0039650A" w:rsidRDefault="006D08A5" w:rsidP="001D0423">
      <w:pPr>
        <w:rPr>
          <w:lang w:val="en-US"/>
        </w:rPr>
      </w:pPr>
      <w:r w:rsidRPr="0039650A">
        <w:rPr>
          <w:lang w:val="en-US"/>
        </w:rPr>
        <w:t>This processor is powerful enough for the system, and its availability in a development kit makes it the perfect choice.</w:t>
      </w:r>
    </w:p>
    <w:p w14:paraId="694B5C27" w14:textId="54788D91" w:rsidR="00B84650" w:rsidRPr="0039650A" w:rsidRDefault="00B84650" w:rsidP="001D0423">
      <w:pPr>
        <w:rPr>
          <w:lang w:val="en-US"/>
        </w:rPr>
      </w:pPr>
      <w:r w:rsidRPr="0039650A">
        <w:rPr>
          <w:lang w:val="en-US"/>
        </w:rPr>
        <w:t>The system will use the development kit with a custom PCB directly plugged into it to avoid spending too much time on hardware development.</w:t>
      </w:r>
    </w:p>
    <w:p w14:paraId="0B917DC0" w14:textId="77777777" w:rsidR="009A6F95" w:rsidRPr="0039650A" w:rsidRDefault="009A6F95" w:rsidP="001D0423">
      <w:pPr>
        <w:rPr>
          <w:lang w:val="en-US"/>
        </w:rPr>
      </w:pPr>
    </w:p>
    <w:p w14:paraId="0CBA3118" w14:textId="77777777" w:rsidR="00B84650" w:rsidRPr="0039650A" w:rsidRDefault="00B84650" w:rsidP="001D0423">
      <w:pPr>
        <w:rPr>
          <w:lang w:val="en-US"/>
        </w:rPr>
      </w:pPr>
    </w:p>
    <w:p w14:paraId="1683D7B7" w14:textId="77777777" w:rsidR="00B84650" w:rsidRPr="0039650A" w:rsidRDefault="00B84650" w:rsidP="00B84650">
      <w:pPr>
        <w:keepNext/>
        <w:jc w:val="center"/>
        <w:rPr>
          <w:lang w:val="en-US"/>
        </w:rPr>
      </w:pPr>
      <w:r w:rsidRPr="0039650A">
        <w:rPr>
          <w:noProof/>
          <w:lang w:val="en-US"/>
        </w:rPr>
        <w:drawing>
          <wp:inline distT="0" distB="0" distL="0" distR="0" wp14:anchorId="5F9DE3F6" wp14:editId="2C280EF8">
            <wp:extent cx="4304581" cy="2358694"/>
            <wp:effectExtent l="0" t="0" r="1270" b="3810"/>
            <wp:docPr id="1674605857" name="Image 1" descr="Une image contenant Composant électronique, Composant de circuit, Ingénierie électronique, Composant de circuit pass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5857" name="Image 1" descr="Une image contenant Composant électronique, Composant de circuit, Ingénierie électronique, Composant de circuit passif&#10;&#10;Description générée automatiquement"/>
                    <pic:cNvPicPr/>
                  </pic:nvPicPr>
                  <pic:blipFill>
                    <a:blip r:embed="rId20"/>
                    <a:stretch>
                      <a:fillRect/>
                    </a:stretch>
                  </pic:blipFill>
                  <pic:spPr>
                    <a:xfrm>
                      <a:off x="0" y="0"/>
                      <a:ext cx="4306021" cy="2359483"/>
                    </a:xfrm>
                    <a:prstGeom prst="rect">
                      <a:avLst/>
                    </a:prstGeom>
                  </pic:spPr>
                </pic:pic>
              </a:graphicData>
            </a:graphic>
          </wp:inline>
        </w:drawing>
      </w:r>
    </w:p>
    <w:p w14:paraId="20BDF7BA" w14:textId="1DE57286" w:rsidR="00B84650" w:rsidRPr="0039650A" w:rsidRDefault="00B84650" w:rsidP="00B8465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7</w:t>
      </w:r>
      <w:r w:rsidRPr="0039650A">
        <w:rPr>
          <w:lang w:val="en-US"/>
        </w:rPr>
        <w:fldChar w:fldCharType="end"/>
      </w:r>
      <w:r w:rsidRPr="0039650A">
        <w:rPr>
          <w:lang w:val="en-US"/>
        </w:rPr>
        <w:t xml:space="preserve">: </w:t>
      </w:r>
      <w:r w:rsidR="008A25A1" w:rsidRPr="0039650A">
        <w:rPr>
          <w:lang w:val="en-US"/>
        </w:rPr>
        <w:t>Development Kit</w:t>
      </w:r>
    </w:p>
    <w:p w14:paraId="404D7DED" w14:textId="39992DCE" w:rsidR="00B9040B" w:rsidRPr="0039650A" w:rsidRDefault="009A6F95" w:rsidP="00760C8A">
      <w:pPr>
        <w:jc w:val="left"/>
        <w:rPr>
          <w:lang w:val="en-US"/>
        </w:rPr>
      </w:pPr>
      <w:r w:rsidRPr="0039650A">
        <w:rPr>
          <w:lang w:val="en-US"/>
        </w:rPr>
        <w:br w:type="page"/>
      </w:r>
    </w:p>
    <w:p w14:paraId="67D12E25" w14:textId="709CB1F6" w:rsidR="001D0423" w:rsidRPr="0039650A" w:rsidRDefault="001D0423" w:rsidP="00E0617E">
      <w:pPr>
        <w:pStyle w:val="Titre2"/>
        <w:rPr>
          <w:lang w:val="en-US"/>
        </w:rPr>
      </w:pPr>
      <w:bookmarkStart w:id="15" w:name="_Toc142054706"/>
      <w:r w:rsidRPr="0039650A">
        <w:rPr>
          <w:lang w:val="en-US"/>
        </w:rPr>
        <w:lastRenderedPageBreak/>
        <w:t>GPS Module</w:t>
      </w:r>
      <w:bookmarkEnd w:id="15"/>
    </w:p>
    <w:p w14:paraId="00EC18D4" w14:textId="7ACA1960" w:rsidR="00760C8A" w:rsidRPr="0039650A" w:rsidRDefault="00760C8A" w:rsidP="00500B56">
      <w:pPr>
        <w:pStyle w:val="Sous-titre2"/>
        <w:rPr>
          <w:rStyle w:val="Accentuationlgre"/>
          <w:i w:val="0"/>
          <w:iCs w:val="0"/>
          <w:color w:val="808080" w:themeColor="background1" w:themeShade="80"/>
          <w:lang w:val="en-US"/>
        </w:rPr>
      </w:pPr>
      <w:r w:rsidRPr="0039650A">
        <w:rPr>
          <w:rStyle w:val="Accentuationlgre"/>
          <w:i w:val="0"/>
          <w:iCs w:val="0"/>
          <w:color w:val="808080" w:themeColor="background1" w:themeShade="80"/>
          <w:lang w:val="en-US"/>
        </w:rPr>
        <w:t>Overview</w:t>
      </w:r>
    </w:p>
    <w:p w14:paraId="1F6831DC" w14:textId="71716389" w:rsidR="00760C8A" w:rsidRPr="0039650A" w:rsidRDefault="005E2F47" w:rsidP="005E2F47">
      <w:pPr>
        <w:rPr>
          <w:lang w:val="en-US"/>
        </w:rPr>
      </w:pPr>
      <w:r w:rsidRPr="0039650A">
        <w:rPr>
          <w:lang w:val="en-US"/>
        </w:rPr>
        <w:t>The telemetry system needs to include a GNSS</w:t>
      </w:r>
      <w:r w:rsidR="00F70FF1" w:rsidRPr="0039650A">
        <w:rPr>
          <w:rStyle w:val="Titre1Car"/>
          <w:lang w:val="en-US"/>
        </w:rPr>
        <w:t xml:space="preserve"> </w:t>
      </w:r>
      <w:r w:rsidR="00F70FF1" w:rsidRPr="0039650A">
        <w:rPr>
          <w:rStyle w:val="hgkelc"/>
          <w:lang w:val="en-US"/>
        </w:rPr>
        <w:t>(Global Navigation Satellite Systems)</w:t>
      </w:r>
      <w:r w:rsidRPr="0039650A">
        <w:rPr>
          <w:lang w:val="en-US"/>
        </w:rPr>
        <w:t xml:space="preserve"> module. U-</w:t>
      </w:r>
      <w:proofErr w:type="spellStart"/>
      <w:r w:rsidRPr="0039650A">
        <w:rPr>
          <w:lang w:val="en-US"/>
        </w:rPr>
        <w:t>Blox</w:t>
      </w:r>
      <w:proofErr w:type="spellEnd"/>
      <w:r w:rsidRPr="0039650A">
        <w:rPr>
          <w:lang w:val="en-US"/>
        </w:rPr>
        <w:t xml:space="preserve"> is a leading provider of GNSS solutions. They produce high-quality positioning chips, modules, and antennas. Three GNSS solutions were studied. </w:t>
      </w:r>
    </w:p>
    <w:p w14:paraId="5D2F8011" w14:textId="77777777" w:rsidR="000C6DD3" w:rsidRPr="0039650A" w:rsidRDefault="005E2F47" w:rsidP="000C6DD3">
      <w:pPr>
        <w:jc w:val="left"/>
        <w:rPr>
          <w:noProof/>
          <w:lang w:val="en-US"/>
        </w:rPr>
      </w:pPr>
      <w:r w:rsidRPr="0039650A">
        <w:rPr>
          <w:lang w:val="en-US"/>
        </w:rPr>
        <w:t>The first is the SAM-M10Q module. It is an all-in-one module with an internal antenna. It has a UART and an I2C interface. Integrating this module into the design is easy and straightforward.</w:t>
      </w:r>
      <w:r w:rsidR="000C6DD3" w:rsidRPr="0039650A">
        <w:rPr>
          <w:noProof/>
          <w:lang w:val="en-US"/>
        </w:rPr>
        <w:t xml:space="preserve"> </w:t>
      </w:r>
    </w:p>
    <w:p w14:paraId="584FA9DF" w14:textId="77777777" w:rsidR="000C6DD3" w:rsidRPr="0039650A" w:rsidRDefault="000C6DD3" w:rsidP="000C6DD3">
      <w:pPr>
        <w:keepNext/>
        <w:jc w:val="center"/>
        <w:rPr>
          <w:lang w:val="en-US"/>
        </w:rPr>
      </w:pPr>
      <w:r w:rsidRPr="0039650A">
        <w:rPr>
          <w:noProof/>
          <w:lang w:val="en-US"/>
        </w:rPr>
        <w:drawing>
          <wp:inline distT="0" distB="0" distL="0" distR="0" wp14:anchorId="087FBF58" wp14:editId="2FFE91B9">
            <wp:extent cx="1200647" cy="1183931"/>
            <wp:effectExtent l="0" t="0" r="0" b="0"/>
            <wp:docPr id="2087953043" name="Image 1" descr="Une image contenant Appareils électroniques, texte, Composant électronique, Composant d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53043" name="Image 1" descr="Une image contenant Appareils électroniques, texte, Composant électronique, Composant de circuit&#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03638" cy="1186881"/>
                    </a:xfrm>
                    <a:prstGeom prst="rect">
                      <a:avLst/>
                    </a:prstGeom>
                  </pic:spPr>
                </pic:pic>
              </a:graphicData>
            </a:graphic>
          </wp:inline>
        </w:drawing>
      </w:r>
    </w:p>
    <w:p w14:paraId="69709638" w14:textId="35E27CDF" w:rsidR="005E2F47"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8</w:t>
      </w:r>
      <w:r w:rsidRPr="0039650A">
        <w:rPr>
          <w:lang w:val="en-US"/>
        </w:rPr>
        <w:fldChar w:fldCharType="end"/>
      </w:r>
      <w:r w:rsidRPr="0039650A">
        <w:rPr>
          <w:lang w:val="en-US"/>
        </w:rPr>
        <w:t>: SAM-M10Q module</w:t>
      </w:r>
    </w:p>
    <w:p w14:paraId="5B289429" w14:textId="77777777" w:rsidR="000C6DD3" w:rsidRPr="0039650A" w:rsidRDefault="000C6DD3" w:rsidP="000C6DD3">
      <w:pPr>
        <w:rPr>
          <w:lang w:val="en-US"/>
        </w:rPr>
      </w:pPr>
    </w:p>
    <w:p w14:paraId="0701F582" w14:textId="669F3F5C" w:rsidR="000C6DD3" w:rsidRPr="0039650A" w:rsidRDefault="005E2F47" w:rsidP="005E2F47">
      <w:pPr>
        <w:rPr>
          <w:lang w:val="en-US"/>
        </w:rPr>
      </w:pPr>
      <w:r w:rsidRPr="0039650A">
        <w:rPr>
          <w:lang w:val="en-US"/>
        </w:rPr>
        <w:t xml:space="preserve">The second option is the MAX-M10S module. The specifications of this module are </w:t>
      </w:r>
      <w:proofErr w:type="gramStart"/>
      <w:r w:rsidRPr="0039650A">
        <w:rPr>
          <w:lang w:val="en-US"/>
        </w:rPr>
        <w:t>similar to</w:t>
      </w:r>
      <w:proofErr w:type="gramEnd"/>
      <w:r w:rsidRPr="0039650A">
        <w:rPr>
          <w:lang w:val="en-US"/>
        </w:rPr>
        <w:t xml:space="preserve"> the first module. It also has a UART and an I2C interface. </w:t>
      </w:r>
      <w:r w:rsidR="00F70FF1" w:rsidRPr="0039650A">
        <w:rPr>
          <w:lang w:val="en-US"/>
        </w:rPr>
        <w:t>H</w:t>
      </w:r>
      <w:r w:rsidRPr="0039650A">
        <w:rPr>
          <w:lang w:val="en-US"/>
        </w:rPr>
        <w:t>owever,</w:t>
      </w:r>
      <w:r w:rsidR="00F70FF1" w:rsidRPr="0039650A">
        <w:rPr>
          <w:lang w:val="en-US"/>
        </w:rPr>
        <w:t xml:space="preserve"> it</w:t>
      </w:r>
      <w:r w:rsidRPr="0039650A">
        <w:rPr>
          <w:lang w:val="en-US"/>
        </w:rPr>
        <w:t xml:space="preserve"> does not have an internal antenna. This makes it less easy to integrate into the design because GNSS external antennas are active, and HF circuitry needs to be designed.</w:t>
      </w:r>
    </w:p>
    <w:bookmarkStart w:id="16" w:name="_MON_1750792290"/>
    <w:bookmarkEnd w:id="16"/>
    <w:p w14:paraId="1247330D" w14:textId="656B6F7C" w:rsidR="000C6DD3" w:rsidRPr="0039650A" w:rsidRDefault="002B63B6" w:rsidP="005E2F47">
      <w:pPr>
        <w:rPr>
          <w:lang w:val="en-US"/>
        </w:rPr>
      </w:pPr>
      <w:r w:rsidRPr="0039650A">
        <w:rPr>
          <w:lang w:val="en-US"/>
        </w:rPr>
        <w:object w:dxaOrig="8592" w:dyaOrig="426" w14:anchorId="65A0E074">
          <v:shape id="_x0000_i1026" type="#_x0000_t75" style="width:430.2pt;height:21.4pt" o:ole="">
            <v:imagedata r:id="rId22" o:title=""/>
          </v:shape>
          <o:OLEObject Type="Embed" ProgID="Word.Document.12" ShapeID="_x0000_i1026" DrawAspect="Content" ObjectID="_1752757776" r:id="rId23">
            <o:FieldCodes>\s</o:FieldCodes>
          </o:OLEObject>
        </w:object>
      </w:r>
    </w:p>
    <w:p w14:paraId="32D29E6B" w14:textId="77777777" w:rsidR="000C6DD3" w:rsidRPr="0039650A" w:rsidRDefault="000C6DD3" w:rsidP="000C6DD3">
      <w:pPr>
        <w:keepNext/>
        <w:jc w:val="center"/>
        <w:rPr>
          <w:lang w:val="en-US"/>
        </w:rPr>
      </w:pPr>
      <w:r w:rsidRPr="0039650A">
        <w:rPr>
          <w:noProof/>
          <w:lang w:val="en-US"/>
        </w:rPr>
        <w:drawing>
          <wp:inline distT="0" distB="0" distL="0" distR="0" wp14:anchorId="5DA38575" wp14:editId="231C2C93">
            <wp:extent cx="1041621" cy="917195"/>
            <wp:effectExtent l="0" t="0" r="6350" b="0"/>
            <wp:docPr id="1285628720"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8720" name="Image 1" descr="Une image contenant texte, Rectangle&#10;&#10;Description générée automatiquement"/>
                    <pic:cNvPicPr/>
                  </pic:nvPicPr>
                  <pic:blipFill rotWithShape="1">
                    <a:blip r:embed="rId24" cstate="print">
                      <a:extLst>
                        <a:ext uri="{28A0092B-C50C-407E-A947-70E740481C1C}">
                          <a14:useLocalDpi xmlns:a14="http://schemas.microsoft.com/office/drawing/2010/main" val="0"/>
                        </a:ext>
                      </a:extLst>
                    </a:blip>
                    <a:srcRect l="9511" t="18166" r="10372" b="16873"/>
                    <a:stretch/>
                  </pic:blipFill>
                  <pic:spPr bwMode="auto">
                    <a:xfrm>
                      <a:off x="0" y="0"/>
                      <a:ext cx="1041621" cy="917195"/>
                    </a:xfrm>
                    <a:prstGeom prst="rect">
                      <a:avLst/>
                    </a:prstGeom>
                    <a:ln>
                      <a:noFill/>
                    </a:ln>
                    <a:extLst>
                      <a:ext uri="{53640926-AAD7-44D8-BBD7-CCE9431645EC}">
                        <a14:shadowObscured xmlns:a14="http://schemas.microsoft.com/office/drawing/2010/main"/>
                      </a:ext>
                    </a:extLst>
                  </pic:spPr>
                </pic:pic>
              </a:graphicData>
            </a:graphic>
          </wp:inline>
        </w:drawing>
      </w:r>
    </w:p>
    <w:p w14:paraId="7E57E4D3" w14:textId="16D7403B" w:rsidR="00BB36D4" w:rsidRPr="0039650A" w:rsidRDefault="000C6DD3" w:rsidP="000C6DD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9</w:t>
      </w:r>
      <w:r w:rsidRPr="0039650A">
        <w:rPr>
          <w:lang w:val="en-US"/>
        </w:rPr>
        <w:fldChar w:fldCharType="end"/>
      </w:r>
      <w:r w:rsidRPr="0039650A">
        <w:rPr>
          <w:lang w:val="en-US"/>
        </w:rPr>
        <w:t>: MAX-M10S module</w:t>
      </w:r>
    </w:p>
    <w:p w14:paraId="1A5FC5E3" w14:textId="77777777" w:rsidR="000C6DD3" w:rsidRPr="0039650A" w:rsidRDefault="000C6DD3" w:rsidP="000C6DD3">
      <w:pPr>
        <w:jc w:val="center"/>
        <w:rPr>
          <w:lang w:val="en-US"/>
        </w:rPr>
      </w:pPr>
    </w:p>
    <w:p w14:paraId="7E1E4197" w14:textId="77777777" w:rsidR="000C6DD3" w:rsidRPr="0039650A" w:rsidRDefault="005E2F47" w:rsidP="005E2F47">
      <w:pPr>
        <w:rPr>
          <w:lang w:val="en-US"/>
        </w:rPr>
      </w:pPr>
      <w:r w:rsidRPr="0039650A">
        <w:rPr>
          <w:lang w:val="en-US"/>
        </w:rPr>
        <w:t>The last considered option is the UBX-M9140. It has two UART interfaces, one SPI, one I2C, and one USB interface. Unlike the two first options, this is not a module but a chip. It is much smaller than the modules, but the integration of this chip</w:t>
      </w:r>
      <w:r w:rsidR="005F07A2" w:rsidRPr="0039650A">
        <w:rPr>
          <w:lang w:val="en-US"/>
        </w:rPr>
        <w:t xml:space="preserve"> in the design</w:t>
      </w:r>
      <w:r w:rsidRPr="0039650A">
        <w:rPr>
          <w:lang w:val="en-US"/>
        </w:rPr>
        <w:t xml:space="preserve"> is much more complicated.</w:t>
      </w:r>
    </w:p>
    <w:p w14:paraId="42DBF8F9" w14:textId="77777777" w:rsidR="000C6DD3" w:rsidRPr="0039650A" w:rsidRDefault="000C6DD3" w:rsidP="000C6DD3">
      <w:pPr>
        <w:keepNext/>
        <w:jc w:val="center"/>
        <w:rPr>
          <w:lang w:val="en-US"/>
        </w:rPr>
      </w:pPr>
      <w:r w:rsidRPr="0039650A">
        <w:rPr>
          <w:noProof/>
          <w:lang w:val="en-US"/>
        </w:rPr>
        <w:drawing>
          <wp:inline distT="0" distB="0" distL="0" distR="0" wp14:anchorId="36D9E6BA" wp14:editId="0555B75A">
            <wp:extent cx="1067669" cy="1081377"/>
            <wp:effectExtent l="0" t="0" r="0" b="5080"/>
            <wp:docPr id="1028285353" name="Image 1" descr="Une image contenant text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85353" name="Image 1" descr="Une image contenant texte, Rectangl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69001" cy="1082726"/>
                    </a:xfrm>
                    <a:prstGeom prst="rect">
                      <a:avLst/>
                    </a:prstGeom>
                  </pic:spPr>
                </pic:pic>
              </a:graphicData>
            </a:graphic>
          </wp:inline>
        </w:drawing>
      </w:r>
    </w:p>
    <w:p w14:paraId="035DE737" w14:textId="0D7DB54A" w:rsidR="005E2F47" w:rsidRPr="0039650A" w:rsidRDefault="000C6DD3" w:rsidP="000C6DD3">
      <w:pPr>
        <w:pStyle w:val="Lgende"/>
        <w:jc w:val="center"/>
        <w:rPr>
          <w:noProof/>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10</w:t>
      </w:r>
      <w:r w:rsidRPr="0039650A">
        <w:rPr>
          <w:lang w:val="en-US"/>
        </w:rPr>
        <w:fldChar w:fldCharType="end"/>
      </w:r>
      <w:r w:rsidRPr="0039650A">
        <w:rPr>
          <w:lang w:val="en-US"/>
        </w:rPr>
        <w:t>: UBX-M9140 chip</w:t>
      </w:r>
    </w:p>
    <w:p w14:paraId="18384B2C" w14:textId="77777777" w:rsidR="005F07A2" w:rsidRPr="0039650A" w:rsidRDefault="005F07A2" w:rsidP="005E2F47">
      <w:pPr>
        <w:rPr>
          <w:lang w:val="en-US"/>
        </w:rPr>
      </w:pPr>
    </w:p>
    <w:p w14:paraId="15C422CB" w14:textId="7503A02E" w:rsidR="005E2F47" w:rsidRPr="0039650A" w:rsidRDefault="005E2F47" w:rsidP="005E2F47">
      <w:pPr>
        <w:rPr>
          <w:lang w:val="en-US"/>
        </w:rPr>
      </w:pPr>
      <w:r w:rsidRPr="0039650A">
        <w:rPr>
          <w:lang w:val="en-US"/>
        </w:rPr>
        <w:lastRenderedPageBreak/>
        <w:t>These solutions are equivalent in terms of precision (standard precision). They all support concurrent reception of four GNSS (</w:t>
      </w:r>
      <w:r w:rsidR="005F07A2" w:rsidRPr="0039650A">
        <w:rPr>
          <w:lang w:val="en-US"/>
        </w:rPr>
        <w:t>GPS, GLONASS</w:t>
      </w:r>
      <w:r w:rsidRPr="0039650A">
        <w:rPr>
          <w:lang w:val="en-US"/>
        </w:rPr>
        <w:t xml:space="preserve">, Galileo, and </w:t>
      </w:r>
      <w:proofErr w:type="spellStart"/>
      <w:r w:rsidRPr="0039650A">
        <w:rPr>
          <w:lang w:val="en-US"/>
        </w:rPr>
        <w:t>BeiDou</w:t>
      </w:r>
      <w:proofErr w:type="spellEnd"/>
      <w:r w:rsidRPr="0039650A">
        <w:rPr>
          <w:lang w:val="en-US"/>
        </w:rPr>
        <w:t>). As the system will be placed in a housing in the car, the GNSS module needs to have an external antenna because it needs to be pointed at the sky. The first option is</w:t>
      </w:r>
      <w:r w:rsidR="00981D86" w:rsidRPr="0039650A">
        <w:rPr>
          <w:lang w:val="en-US"/>
        </w:rPr>
        <w:t>,</w:t>
      </w:r>
      <w:r w:rsidRPr="0039650A">
        <w:rPr>
          <w:lang w:val="en-US"/>
        </w:rPr>
        <w:t xml:space="preserve"> therefore</w:t>
      </w:r>
      <w:r w:rsidR="00981D86" w:rsidRPr="0039650A">
        <w:rPr>
          <w:lang w:val="en-US"/>
        </w:rPr>
        <w:t>,</w:t>
      </w:r>
      <w:r w:rsidRPr="0039650A">
        <w:rPr>
          <w:lang w:val="en-US"/>
        </w:rPr>
        <w:t xml:space="preserve"> not possible. As the system does not need to be </w:t>
      </w:r>
      <w:r w:rsidR="008A5BE9" w:rsidRPr="0039650A">
        <w:rPr>
          <w:lang w:val="en-US"/>
        </w:rPr>
        <w:t>extremely</w:t>
      </w:r>
      <w:r w:rsidRPr="0039650A">
        <w:rPr>
          <w:lang w:val="en-US"/>
        </w:rPr>
        <w:t xml:space="preserve"> small, the second option (MAX-M10S) can be chosen to avoid spending too much time developing the electronic schematics.</w:t>
      </w:r>
    </w:p>
    <w:p w14:paraId="0FDDFAE4" w14:textId="5342CADB" w:rsidR="00B9040B" w:rsidRPr="0039650A" w:rsidRDefault="00981D86" w:rsidP="00B9040B">
      <w:pPr>
        <w:jc w:val="left"/>
        <w:rPr>
          <w:noProof/>
          <w:lang w:val="en-US"/>
        </w:rPr>
      </w:pPr>
      <w:r w:rsidRPr="0039650A">
        <w:rPr>
          <w:lang w:val="en-US"/>
        </w:rPr>
        <w:t>The ANN-MB antenna from the same manufacturer is the best option to work with this module</w:t>
      </w:r>
      <w:r w:rsidR="005E2F47" w:rsidRPr="0039650A">
        <w:rPr>
          <w:lang w:val="en-US"/>
        </w:rPr>
        <w:t>.</w:t>
      </w:r>
      <w:r w:rsidR="00B9040B" w:rsidRPr="0039650A">
        <w:rPr>
          <w:noProof/>
          <w:lang w:val="en-US"/>
        </w:rPr>
        <w:t xml:space="preserve"> </w:t>
      </w:r>
    </w:p>
    <w:p w14:paraId="307A0BA0" w14:textId="77777777" w:rsidR="009A6F95" w:rsidRPr="0039650A" w:rsidRDefault="00B9040B" w:rsidP="009A6F95">
      <w:pPr>
        <w:keepNext/>
        <w:jc w:val="center"/>
        <w:rPr>
          <w:lang w:val="en-US"/>
        </w:rPr>
      </w:pPr>
      <w:r w:rsidRPr="0039650A">
        <w:rPr>
          <w:noProof/>
          <w:lang w:val="en-US"/>
        </w:rPr>
        <w:drawing>
          <wp:inline distT="0" distB="0" distL="0" distR="0" wp14:anchorId="7028415B" wp14:editId="7F39E6FE">
            <wp:extent cx="1740046" cy="1536192"/>
            <wp:effectExtent l="0" t="0" r="0" b="6985"/>
            <wp:docPr id="2969877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87712" name=""/>
                    <pic:cNvPicPr/>
                  </pic:nvPicPr>
                  <pic:blipFill>
                    <a:blip r:embed="rId26"/>
                    <a:stretch>
                      <a:fillRect/>
                    </a:stretch>
                  </pic:blipFill>
                  <pic:spPr>
                    <a:xfrm>
                      <a:off x="0" y="0"/>
                      <a:ext cx="1743203" cy="1538979"/>
                    </a:xfrm>
                    <a:prstGeom prst="rect">
                      <a:avLst/>
                    </a:prstGeom>
                  </pic:spPr>
                </pic:pic>
              </a:graphicData>
            </a:graphic>
          </wp:inline>
        </w:drawing>
      </w:r>
    </w:p>
    <w:p w14:paraId="03AF6AA5" w14:textId="2FF98371" w:rsidR="00E0617E" w:rsidRPr="0039650A" w:rsidRDefault="009A6F95" w:rsidP="009A6F9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11</w:t>
      </w:r>
      <w:r w:rsidRPr="0039650A">
        <w:rPr>
          <w:lang w:val="en-US"/>
        </w:rPr>
        <w:fldChar w:fldCharType="end"/>
      </w:r>
      <w:r w:rsidRPr="0039650A">
        <w:rPr>
          <w:lang w:val="en-US"/>
        </w:rPr>
        <w:t>: GPS Antenna</w:t>
      </w:r>
    </w:p>
    <w:p w14:paraId="63491DFD" w14:textId="77777777" w:rsidR="00760C8A" w:rsidRPr="0039650A" w:rsidRDefault="00760C8A" w:rsidP="00760C8A">
      <w:pPr>
        <w:rPr>
          <w:lang w:val="en-US"/>
        </w:rPr>
      </w:pPr>
    </w:p>
    <w:p w14:paraId="6F0A302D" w14:textId="77777777" w:rsidR="00760C8A" w:rsidRPr="0039650A" w:rsidRDefault="00760C8A" w:rsidP="00760C8A">
      <w:pPr>
        <w:rPr>
          <w:lang w:val="en-US"/>
        </w:rPr>
      </w:pPr>
    </w:p>
    <w:p w14:paraId="61DB0106" w14:textId="77777777" w:rsidR="00760C8A" w:rsidRPr="0039650A" w:rsidRDefault="00760C8A" w:rsidP="00760C8A">
      <w:pPr>
        <w:rPr>
          <w:lang w:val="en-US"/>
        </w:rPr>
      </w:pPr>
    </w:p>
    <w:p w14:paraId="3E1D5067" w14:textId="3F845CD6" w:rsidR="00760C8A" w:rsidRPr="0039650A" w:rsidRDefault="00760C8A" w:rsidP="00760C8A">
      <w:pPr>
        <w:pStyle w:val="Sous-titre2"/>
        <w:rPr>
          <w:lang w:val="en-US"/>
        </w:rPr>
      </w:pPr>
      <w:r w:rsidRPr="0039650A">
        <w:rPr>
          <w:lang w:val="en-US"/>
        </w:rPr>
        <w:t>Schematics</w:t>
      </w:r>
    </w:p>
    <w:p w14:paraId="00C51901" w14:textId="1D10DA06" w:rsidR="00984E1D" w:rsidRPr="0039650A" w:rsidRDefault="00984E1D" w:rsidP="00984E1D">
      <w:pPr>
        <w:rPr>
          <w:lang w:val="en-US"/>
        </w:rPr>
      </w:pPr>
      <w:r w:rsidRPr="0039650A">
        <w:rPr>
          <w:lang w:val="en-US"/>
        </w:rPr>
        <w:t xml:space="preserve">This schematic shows the circuitry of the GPS module. The module is connected to the nRF5340 using a UART communication. </w:t>
      </w:r>
    </w:p>
    <w:p w14:paraId="245CF5A9" w14:textId="77777777" w:rsidR="00984E1D" w:rsidRPr="0039650A" w:rsidRDefault="00984E1D" w:rsidP="00984E1D">
      <w:pPr>
        <w:rPr>
          <w:lang w:val="en-US"/>
        </w:rPr>
      </w:pPr>
      <w:r w:rsidRPr="0039650A">
        <w:rPr>
          <w:lang w:val="en-US"/>
        </w:rPr>
        <w:t>On the RF side of the module, a circuit permits activating the antenna's power supply. The VCC_RF pin provides the antenna's power supply, and the LNA_EN pin provides the activation signal.</w:t>
      </w:r>
    </w:p>
    <w:p w14:paraId="1B901333" w14:textId="6034AFAE" w:rsidR="00F5333A" w:rsidRPr="0039650A" w:rsidRDefault="00984E1D" w:rsidP="00984E1D">
      <w:pPr>
        <w:rPr>
          <w:noProof/>
          <w:lang w:val="en-US"/>
        </w:rPr>
      </w:pPr>
      <w:r w:rsidRPr="0039650A">
        <w:rPr>
          <w:lang w:val="en-US"/>
        </w:rPr>
        <w:t xml:space="preserve">The jumper on the left side permits to isolate the module and links the UART port to a connector. This allows </w:t>
      </w:r>
      <w:r w:rsidR="00F70FF1" w:rsidRPr="0039650A">
        <w:rPr>
          <w:lang w:val="en-US"/>
        </w:rPr>
        <w:t>to connect</w:t>
      </w:r>
      <w:r w:rsidRPr="0039650A">
        <w:rPr>
          <w:lang w:val="en-US"/>
        </w:rPr>
        <w:t xml:space="preserve"> the module directly to a computer and configuring the module with the </w:t>
      </w:r>
      <w:r w:rsidR="00981D86" w:rsidRPr="0039650A">
        <w:rPr>
          <w:lang w:val="en-US"/>
        </w:rPr>
        <w:t>u</w:t>
      </w:r>
      <w:r w:rsidRPr="0039650A">
        <w:rPr>
          <w:lang w:val="en-US"/>
        </w:rPr>
        <w:t>-</w:t>
      </w:r>
      <w:r w:rsidR="00981D86" w:rsidRPr="0039650A">
        <w:rPr>
          <w:lang w:val="en-US"/>
        </w:rPr>
        <w:t>c</w:t>
      </w:r>
      <w:r w:rsidRPr="0039650A">
        <w:rPr>
          <w:lang w:val="en-US"/>
        </w:rPr>
        <w:t>enter</w:t>
      </w:r>
      <w:r w:rsidR="00981D86" w:rsidRPr="0039650A">
        <w:rPr>
          <w:lang w:val="en-US"/>
        </w:rPr>
        <w:t>2</w:t>
      </w:r>
      <w:r w:rsidRPr="0039650A">
        <w:rPr>
          <w:lang w:val="en-US"/>
        </w:rPr>
        <w:t xml:space="preserve"> software.</w:t>
      </w:r>
      <w:r w:rsidR="007F2300" w:rsidRPr="0039650A">
        <w:rPr>
          <w:noProof/>
          <w:lang w:val="en-US"/>
        </w:rPr>
        <w:t xml:space="preserve"> </w:t>
      </w:r>
    </w:p>
    <w:p w14:paraId="33FD728C" w14:textId="41050C78" w:rsidR="00F5333A" w:rsidRPr="0039650A" w:rsidRDefault="00F5333A" w:rsidP="00984E1D">
      <w:pPr>
        <w:rPr>
          <w:noProof/>
          <w:lang w:val="en-US"/>
        </w:rPr>
      </w:pPr>
      <w:r w:rsidRPr="0039650A">
        <w:rPr>
          <w:noProof/>
          <w:lang w:val="en-US"/>
        </w:rPr>
        <w:t xml:space="preserve">Shorting SB7 permits </w:t>
      </w:r>
      <w:r w:rsidR="00F70FF1" w:rsidRPr="0039650A">
        <w:rPr>
          <w:noProof/>
          <w:lang w:val="en-US"/>
        </w:rPr>
        <w:t>to generate</w:t>
      </w:r>
      <w:r w:rsidRPr="0039650A">
        <w:rPr>
          <w:noProof/>
          <w:lang w:val="en-US"/>
        </w:rPr>
        <w:t xml:space="preserve"> a hardware reset. SB8 </w:t>
      </w:r>
      <w:r w:rsidR="00981D86" w:rsidRPr="0039650A">
        <w:rPr>
          <w:noProof/>
          <w:lang w:val="en-US"/>
        </w:rPr>
        <w:t>allows</w:t>
      </w:r>
      <w:r w:rsidRPr="0039650A">
        <w:rPr>
          <w:noProof/>
          <w:lang w:val="en-US"/>
        </w:rPr>
        <w:t xml:space="preserve"> to enter in safeboot mode.</w:t>
      </w:r>
    </w:p>
    <w:p w14:paraId="6E1AEE1B" w14:textId="77777777" w:rsidR="00761353" w:rsidRPr="0039650A" w:rsidRDefault="007F2300" w:rsidP="00761353">
      <w:pPr>
        <w:keepNext/>
        <w:jc w:val="center"/>
        <w:rPr>
          <w:lang w:val="en-US"/>
        </w:rPr>
      </w:pPr>
      <w:r w:rsidRPr="0039650A">
        <w:rPr>
          <w:noProof/>
          <w:lang w:val="en-US"/>
        </w:rPr>
        <w:lastRenderedPageBreak/>
        <w:drawing>
          <wp:inline distT="0" distB="0" distL="0" distR="0" wp14:anchorId="22793506" wp14:editId="5C697328">
            <wp:extent cx="5760720" cy="2516372"/>
            <wp:effectExtent l="0" t="0" r="0" b="0"/>
            <wp:docPr id="766552325" name="Image 1" descr="Une image contenant texte, diagramme, Plan, schéma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2325" name="Image 1" descr="Une image contenant texte, diagramme, Plan, schématique&#10;&#10;Description générée automatiquement"/>
                    <pic:cNvPicPr/>
                  </pic:nvPicPr>
                  <pic:blipFill rotWithShape="1">
                    <a:blip r:embed="rId27"/>
                    <a:srcRect b="7020"/>
                    <a:stretch/>
                  </pic:blipFill>
                  <pic:spPr bwMode="auto">
                    <a:xfrm>
                      <a:off x="0" y="0"/>
                      <a:ext cx="5760720" cy="2516372"/>
                    </a:xfrm>
                    <a:prstGeom prst="rect">
                      <a:avLst/>
                    </a:prstGeom>
                    <a:ln>
                      <a:noFill/>
                    </a:ln>
                    <a:extLst>
                      <a:ext uri="{53640926-AAD7-44D8-BBD7-CCE9431645EC}">
                        <a14:shadowObscured xmlns:a14="http://schemas.microsoft.com/office/drawing/2010/main"/>
                      </a:ext>
                    </a:extLst>
                  </pic:spPr>
                </pic:pic>
              </a:graphicData>
            </a:graphic>
          </wp:inline>
        </w:drawing>
      </w:r>
    </w:p>
    <w:p w14:paraId="7C1220D9" w14:textId="36E56A0F" w:rsidR="00984E1D"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12</w:t>
      </w:r>
      <w:r w:rsidRPr="0039650A">
        <w:rPr>
          <w:lang w:val="en-US"/>
        </w:rPr>
        <w:fldChar w:fldCharType="end"/>
      </w:r>
      <w:r w:rsidRPr="0039650A">
        <w:rPr>
          <w:lang w:val="en-US"/>
        </w:rPr>
        <w:t>: GPS schematic</w:t>
      </w:r>
    </w:p>
    <w:p w14:paraId="1904C81A" w14:textId="77777777" w:rsidR="00761353" w:rsidRPr="0039650A" w:rsidRDefault="00761353" w:rsidP="00761353">
      <w:pPr>
        <w:rPr>
          <w:lang w:val="en-US"/>
        </w:rPr>
      </w:pPr>
    </w:p>
    <w:p w14:paraId="01CEA19F" w14:textId="56B61932" w:rsidR="00D71425" w:rsidRPr="0039650A" w:rsidRDefault="00D71425" w:rsidP="00984E1D">
      <w:pPr>
        <w:rPr>
          <w:noProof/>
          <w:lang w:val="en-US"/>
        </w:rPr>
      </w:pPr>
      <w:r w:rsidRPr="0039650A">
        <w:rPr>
          <w:noProof/>
          <w:lang w:val="en-US"/>
        </w:rPr>
        <w:t>The TX and RX pins are connected to the nRF 7002-DK by passing via a level shifter because the nRF provides 1.8 V signals, and the GPS module works with 3.3 V signals. Another UART interface also uses the level shifter. The telemetry system does not use it. It is just there for debugging purposes and future system improvements (to connect an onboard computer, for example).</w:t>
      </w:r>
    </w:p>
    <w:p w14:paraId="4816B2DF" w14:textId="77777777" w:rsidR="007F2300" w:rsidRPr="0039650A" w:rsidRDefault="007F2300" w:rsidP="00984E1D">
      <w:pPr>
        <w:rPr>
          <w:lang w:val="en-US"/>
        </w:rPr>
      </w:pPr>
    </w:p>
    <w:p w14:paraId="39FB1EDD" w14:textId="77777777" w:rsidR="00761353" w:rsidRPr="0039650A" w:rsidRDefault="007F2300" w:rsidP="00761353">
      <w:pPr>
        <w:keepNext/>
        <w:jc w:val="center"/>
        <w:rPr>
          <w:lang w:val="en-US"/>
        </w:rPr>
      </w:pPr>
      <w:r w:rsidRPr="0039650A">
        <w:rPr>
          <w:noProof/>
          <w:lang w:val="en-US"/>
        </w:rPr>
        <w:drawing>
          <wp:inline distT="0" distB="0" distL="0" distR="0" wp14:anchorId="2A967971" wp14:editId="6218E20C">
            <wp:extent cx="5760720" cy="2654935"/>
            <wp:effectExtent l="0" t="0" r="0" b="0"/>
            <wp:docPr id="1525890735" name="Image 1"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90735" name="Image 1" descr="Une image contenant texte, diagramme, Plan, ligne&#10;&#10;Description générée automatiquement"/>
                    <pic:cNvPicPr/>
                  </pic:nvPicPr>
                  <pic:blipFill>
                    <a:blip r:embed="rId28"/>
                    <a:stretch>
                      <a:fillRect/>
                    </a:stretch>
                  </pic:blipFill>
                  <pic:spPr>
                    <a:xfrm>
                      <a:off x="0" y="0"/>
                      <a:ext cx="5760720" cy="2654935"/>
                    </a:xfrm>
                    <a:prstGeom prst="rect">
                      <a:avLst/>
                    </a:prstGeom>
                  </pic:spPr>
                </pic:pic>
              </a:graphicData>
            </a:graphic>
          </wp:inline>
        </w:drawing>
      </w:r>
    </w:p>
    <w:p w14:paraId="574968E0" w14:textId="09A2C717" w:rsidR="00760C8A"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13</w:t>
      </w:r>
      <w:r w:rsidRPr="0039650A">
        <w:rPr>
          <w:lang w:val="en-US"/>
        </w:rPr>
        <w:fldChar w:fldCharType="end"/>
      </w:r>
      <w:r w:rsidRPr="0039650A">
        <w:rPr>
          <w:lang w:val="en-US"/>
        </w:rPr>
        <w:t>: Nordic Dev Kit socket and GPS level shifter schematic</w:t>
      </w:r>
    </w:p>
    <w:p w14:paraId="49FAD2F0" w14:textId="77777777" w:rsidR="00761353" w:rsidRPr="0039650A" w:rsidRDefault="00761353" w:rsidP="00761353">
      <w:pPr>
        <w:rPr>
          <w:lang w:val="en-US"/>
        </w:rPr>
      </w:pPr>
    </w:p>
    <w:p w14:paraId="67681B22" w14:textId="0D170E34" w:rsidR="00106F63" w:rsidRPr="0039650A" w:rsidRDefault="00106F63" w:rsidP="00106F63">
      <w:pPr>
        <w:pStyle w:val="Titre2"/>
        <w:rPr>
          <w:lang w:val="en-US"/>
        </w:rPr>
      </w:pPr>
      <w:bookmarkStart w:id="17" w:name="_Toc142054707"/>
      <w:r w:rsidRPr="0039650A">
        <w:rPr>
          <w:lang w:val="en-US"/>
        </w:rPr>
        <w:t>CAN Bus Controller</w:t>
      </w:r>
      <w:bookmarkEnd w:id="17"/>
    </w:p>
    <w:p w14:paraId="0B2B6725" w14:textId="77542E88" w:rsidR="007F2300" w:rsidRPr="0039650A" w:rsidRDefault="007F2300" w:rsidP="00500B56">
      <w:pPr>
        <w:pStyle w:val="Sous-titre2"/>
        <w:rPr>
          <w:lang w:val="en-US"/>
        </w:rPr>
      </w:pPr>
      <w:r w:rsidRPr="0039650A">
        <w:rPr>
          <w:rStyle w:val="Accentuationlgre"/>
          <w:i w:val="0"/>
          <w:iCs w:val="0"/>
          <w:color w:val="808080" w:themeColor="background1" w:themeShade="80"/>
          <w:lang w:val="en-US"/>
        </w:rPr>
        <w:t>Overview</w:t>
      </w:r>
    </w:p>
    <w:p w14:paraId="0F01648A" w14:textId="2CF8DD93" w:rsidR="00B84650" w:rsidRPr="0039650A" w:rsidRDefault="00E1028D" w:rsidP="00106F63">
      <w:pPr>
        <w:rPr>
          <w:lang w:val="en-US"/>
        </w:rPr>
      </w:pPr>
      <w:r w:rsidRPr="0039650A">
        <w:rPr>
          <w:lang w:val="en-US"/>
        </w:rPr>
        <w:t>The telemetry system communicates with the sensors by the CAN bus. For this purpose, a CAN Controller must be selected. The MCP2515 is a CAN controller manufactured by Microchip.</w:t>
      </w:r>
      <w:r w:rsidR="00D04C20" w:rsidRPr="0039650A">
        <w:rPr>
          <w:lang w:val="en-US"/>
        </w:rPr>
        <w:t xml:space="preserve"> It </w:t>
      </w:r>
      <w:r w:rsidR="00D04C20" w:rsidRPr="0039650A">
        <w:rPr>
          <w:lang w:val="en-US"/>
        </w:rPr>
        <w:lastRenderedPageBreak/>
        <w:t xml:space="preserve">implements the CAN specification, Version 2.0B. It </w:t>
      </w:r>
      <w:proofErr w:type="gramStart"/>
      <w:r w:rsidR="00D04C20" w:rsidRPr="0039650A">
        <w:rPr>
          <w:lang w:val="en-US"/>
        </w:rPr>
        <w:t>is capable of transmitting</w:t>
      </w:r>
      <w:proofErr w:type="gramEnd"/>
      <w:r w:rsidR="00D04C20" w:rsidRPr="0039650A">
        <w:rPr>
          <w:lang w:val="en-US"/>
        </w:rPr>
        <w:t xml:space="preserve"> and receiving both standard and extended data frames.</w:t>
      </w:r>
      <w:r w:rsidRPr="0039650A">
        <w:rPr>
          <w:lang w:val="en-US"/>
        </w:rPr>
        <w:t xml:space="preserve"> It has an SPI interface to relate to the main SoC. This module handles all functions for receiving and transmitting messages on the CAN Bus. </w:t>
      </w:r>
    </w:p>
    <w:p w14:paraId="1AA9863E" w14:textId="74B8FE78" w:rsidR="00B84650" w:rsidRPr="0039650A" w:rsidRDefault="00E1028D" w:rsidP="00B84650">
      <w:pPr>
        <w:rPr>
          <w:lang w:val="en-US"/>
        </w:rPr>
      </w:pPr>
      <w:r w:rsidRPr="0039650A">
        <w:rPr>
          <w:lang w:val="en-US"/>
        </w:rPr>
        <w:t xml:space="preserve">A CAN </w:t>
      </w:r>
      <w:r w:rsidR="003A4426" w:rsidRPr="0039650A">
        <w:rPr>
          <w:lang w:val="en-US"/>
        </w:rPr>
        <w:t xml:space="preserve">transceiver </w:t>
      </w:r>
      <w:r w:rsidRPr="0039650A">
        <w:rPr>
          <w:lang w:val="en-US"/>
        </w:rPr>
        <w:t>must be used to generate the CANH and CANL signals.</w:t>
      </w:r>
      <w:r w:rsidR="00B84650" w:rsidRPr="0039650A">
        <w:rPr>
          <w:lang w:val="en-US"/>
        </w:rPr>
        <w:t xml:space="preserve"> The SN65HVD232 is a standard CAN </w:t>
      </w:r>
      <w:r w:rsidR="003A4426" w:rsidRPr="0039650A">
        <w:rPr>
          <w:lang w:val="en-US"/>
        </w:rPr>
        <w:t>transceiver</w:t>
      </w:r>
      <w:r w:rsidR="00B84650" w:rsidRPr="0039650A">
        <w:rPr>
          <w:lang w:val="en-US"/>
        </w:rPr>
        <w:t xml:space="preserve">. It just needs the </w:t>
      </w:r>
      <w:r w:rsidR="003A4426" w:rsidRPr="0039650A">
        <w:rPr>
          <w:lang w:val="en-US"/>
        </w:rPr>
        <w:t>TXCAN</w:t>
      </w:r>
      <w:r w:rsidR="00B84650" w:rsidRPr="0039650A">
        <w:rPr>
          <w:lang w:val="en-US"/>
        </w:rPr>
        <w:t xml:space="preserve"> and </w:t>
      </w:r>
      <w:r w:rsidR="003A4426" w:rsidRPr="0039650A">
        <w:rPr>
          <w:lang w:val="en-US"/>
        </w:rPr>
        <w:t>RXCAN</w:t>
      </w:r>
      <w:r w:rsidR="00B84650" w:rsidRPr="0039650A">
        <w:rPr>
          <w:lang w:val="en-US"/>
        </w:rPr>
        <w:t xml:space="preserve"> signals to generate the CANH and CANL signals. </w:t>
      </w:r>
    </w:p>
    <w:p w14:paraId="7B453EC5" w14:textId="446AD95E" w:rsidR="00DD25E7" w:rsidRPr="0039650A" w:rsidRDefault="00CF789F" w:rsidP="007F2300">
      <w:pPr>
        <w:pStyle w:val="Sous-titre2"/>
        <w:rPr>
          <w:rFonts w:eastAsiaTheme="minorHAnsi"/>
          <w:color w:val="auto"/>
          <w:spacing w:val="0"/>
          <w:sz w:val="22"/>
          <w:lang w:val="en-US"/>
        </w:rPr>
      </w:pPr>
      <w:r w:rsidRPr="0039650A">
        <w:rPr>
          <w:rFonts w:eastAsiaTheme="minorHAnsi"/>
          <w:color w:val="auto"/>
          <w:spacing w:val="0"/>
          <w:sz w:val="22"/>
          <w:lang w:val="en-US"/>
        </w:rPr>
        <w:t xml:space="preserve">The car environment is noisy and harsh, so the CAN must be protected against interference using EMC protections. </w:t>
      </w:r>
      <w:r w:rsidR="00981D86" w:rsidRPr="0039650A">
        <w:rPr>
          <w:rFonts w:eastAsiaTheme="minorHAnsi"/>
          <w:color w:val="auto"/>
          <w:spacing w:val="0"/>
          <w:sz w:val="22"/>
          <w:lang w:val="en-US"/>
        </w:rPr>
        <w:t>All CAN connections must be made with shielded twisted pair cables in the car to reduce noise</w:t>
      </w:r>
      <w:r w:rsidRPr="0039650A">
        <w:rPr>
          <w:rFonts w:eastAsiaTheme="minorHAnsi"/>
          <w:color w:val="auto"/>
          <w:spacing w:val="0"/>
          <w:sz w:val="22"/>
          <w:lang w:val="en-US"/>
        </w:rPr>
        <w:t>.</w:t>
      </w:r>
    </w:p>
    <w:p w14:paraId="4A0968E8" w14:textId="77777777" w:rsidR="00D164DA" w:rsidRPr="0039650A" w:rsidRDefault="00D164DA" w:rsidP="007F2300">
      <w:pPr>
        <w:pStyle w:val="Sous-titre2"/>
        <w:rPr>
          <w:rFonts w:eastAsiaTheme="minorHAnsi"/>
          <w:color w:val="auto"/>
          <w:spacing w:val="0"/>
          <w:sz w:val="22"/>
          <w:lang w:val="en-US"/>
        </w:rPr>
      </w:pPr>
    </w:p>
    <w:p w14:paraId="3CCBC4B3" w14:textId="05F3FFF1" w:rsidR="007F2300" w:rsidRPr="0039650A" w:rsidRDefault="007F2300" w:rsidP="007F2300">
      <w:pPr>
        <w:pStyle w:val="Sous-titre2"/>
        <w:rPr>
          <w:lang w:val="en-US"/>
        </w:rPr>
      </w:pPr>
      <w:r w:rsidRPr="0039650A">
        <w:rPr>
          <w:lang w:val="en-US"/>
        </w:rPr>
        <w:t>Schematics</w:t>
      </w:r>
    </w:p>
    <w:p w14:paraId="3A8EC0AC" w14:textId="77777777" w:rsidR="003A4426" w:rsidRPr="0039650A" w:rsidRDefault="003A4426" w:rsidP="003A4426">
      <w:pPr>
        <w:rPr>
          <w:lang w:val="en-US"/>
        </w:rPr>
      </w:pPr>
      <w:r w:rsidRPr="0039650A">
        <w:rPr>
          <w:lang w:val="en-US"/>
        </w:rPr>
        <w:t xml:space="preserve">As for the GPS module, the CAN controller also works with 3.3 V signals and needs a level shifter to communicate with the nRF7002-DK. </w:t>
      </w:r>
    </w:p>
    <w:p w14:paraId="16207345" w14:textId="728F4699" w:rsidR="003A4426" w:rsidRPr="0039650A" w:rsidRDefault="003A4426" w:rsidP="003A4426">
      <w:pPr>
        <w:rPr>
          <w:lang w:val="en-US"/>
        </w:rPr>
      </w:pPr>
      <w:r w:rsidRPr="0039650A">
        <w:rPr>
          <w:lang w:val="en-US"/>
        </w:rPr>
        <w:t xml:space="preserve">The CAN Controller (MCP251) is </w:t>
      </w:r>
      <w:r w:rsidR="00981D86" w:rsidRPr="0039650A">
        <w:rPr>
          <w:lang w:val="en-US"/>
        </w:rPr>
        <w:t>a tiny microprocessor requiring</w:t>
      </w:r>
      <w:r w:rsidRPr="0039650A">
        <w:rPr>
          <w:lang w:val="en-US"/>
        </w:rPr>
        <w:t xml:space="preserve"> its own oscillator. The system uses a 16 MHz crystal oscillator. The TXCAN and RXCAN pins are directly connected to the CAN transceiver (SN65HVD232), which generates the CANH and CANL signals.</w:t>
      </w:r>
    </w:p>
    <w:p w14:paraId="0151BCAB" w14:textId="77777777" w:rsidR="003A4426" w:rsidRPr="0039650A" w:rsidRDefault="003A4426" w:rsidP="003A4426">
      <w:pPr>
        <w:rPr>
          <w:lang w:val="en-US"/>
        </w:rPr>
      </w:pPr>
    </w:p>
    <w:p w14:paraId="1DDDC86D" w14:textId="77777777" w:rsidR="00761353" w:rsidRPr="0039650A" w:rsidRDefault="00351681" w:rsidP="00761353">
      <w:pPr>
        <w:pStyle w:val="Sous-titre2"/>
        <w:keepNext/>
        <w:jc w:val="center"/>
        <w:rPr>
          <w:lang w:val="en-US"/>
        </w:rPr>
      </w:pPr>
      <w:r w:rsidRPr="0039650A">
        <w:rPr>
          <w:noProof/>
          <w:lang w:val="en-US"/>
        </w:rPr>
        <w:drawing>
          <wp:inline distT="0" distB="0" distL="0" distR="0" wp14:anchorId="336D771E" wp14:editId="43E9E13E">
            <wp:extent cx="5760720" cy="3368101"/>
            <wp:effectExtent l="0" t="0" r="0" b="3810"/>
            <wp:docPr id="4616356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35613" name="Imag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368101"/>
                    </a:xfrm>
                    <a:prstGeom prst="rect">
                      <a:avLst/>
                    </a:prstGeom>
                  </pic:spPr>
                </pic:pic>
              </a:graphicData>
            </a:graphic>
          </wp:inline>
        </w:drawing>
      </w:r>
    </w:p>
    <w:p w14:paraId="3C3795C9" w14:textId="119DE253"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14</w:t>
      </w:r>
      <w:r w:rsidRPr="0039650A">
        <w:rPr>
          <w:lang w:val="en-US"/>
        </w:rPr>
        <w:fldChar w:fldCharType="end"/>
      </w:r>
      <w:r w:rsidRPr="0039650A">
        <w:rPr>
          <w:lang w:val="en-US"/>
        </w:rPr>
        <w:t>: Can controller schematic</w:t>
      </w:r>
    </w:p>
    <w:p w14:paraId="25F8602A" w14:textId="77777777" w:rsidR="00761353" w:rsidRPr="0039650A" w:rsidRDefault="00761353" w:rsidP="00761353">
      <w:pPr>
        <w:rPr>
          <w:lang w:val="en-US"/>
        </w:rPr>
      </w:pPr>
    </w:p>
    <w:p w14:paraId="623B4346" w14:textId="77777777" w:rsidR="00FE04EB" w:rsidRPr="0039650A" w:rsidRDefault="00FE04EB" w:rsidP="00FE04EB">
      <w:pPr>
        <w:rPr>
          <w:lang w:val="en-US"/>
        </w:rPr>
      </w:pPr>
      <w:r w:rsidRPr="0039650A">
        <w:rPr>
          <w:lang w:val="en-US"/>
        </w:rPr>
        <w:t xml:space="preserve">The system uses a common mode choke to protect the transmission against interference. Common mode chokes increase the CMRR by providing high impedance for the common mode signals (perturbation) and low impedance for the differential signals (CAN frames). </w:t>
      </w:r>
    </w:p>
    <w:p w14:paraId="1690AC79" w14:textId="77777777" w:rsidR="00FE04EB" w:rsidRPr="0039650A" w:rsidRDefault="00FE04EB" w:rsidP="00FE04EB">
      <w:pPr>
        <w:rPr>
          <w:lang w:val="en-US"/>
        </w:rPr>
      </w:pPr>
      <w:r w:rsidRPr="0039650A">
        <w:rPr>
          <w:lang w:val="en-US"/>
        </w:rPr>
        <w:lastRenderedPageBreak/>
        <w:t xml:space="preserve">Two tiny capacitors help to filter high frequencies. </w:t>
      </w:r>
    </w:p>
    <w:p w14:paraId="756F9FDD" w14:textId="448343EE" w:rsidR="00DD25E7" w:rsidRPr="0039650A" w:rsidRDefault="00FE04EB" w:rsidP="00FE04EB">
      <w:pPr>
        <w:rPr>
          <w:lang w:val="en-US"/>
        </w:rPr>
      </w:pPr>
      <w:r w:rsidRPr="0039650A">
        <w:rPr>
          <w:lang w:val="en-US"/>
        </w:rPr>
        <w:t xml:space="preserve">The last elements of EMC protection are the two TVS diodes. TVS (Transient Voltage Suppressor) diodes permit </w:t>
      </w:r>
      <w:r w:rsidR="00696216" w:rsidRPr="0039650A">
        <w:rPr>
          <w:lang w:val="en-US"/>
        </w:rPr>
        <w:t>to suppress</w:t>
      </w:r>
      <w:r w:rsidRPr="0039650A">
        <w:rPr>
          <w:lang w:val="en-US"/>
        </w:rPr>
        <w:t xml:space="preserve"> the transient voltage created by the common mode choke to avoid damaging the CAN transceiver.</w:t>
      </w:r>
    </w:p>
    <w:p w14:paraId="63E8826C" w14:textId="1388F7C8" w:rsidR="00773CB7" w:rsidRPr="0039650A" w:rsidRDefault="00480F26" w:rsidP="00FE04EB">
      <w:pPr>
        <w:rPr>
          <w:lang w:val="en-US"/>
        </w:rPr>
      </w:pPr>
      <w:r w:rsidRPr="0039650A">
        <w:rPr>
          <w:lang w:val="en-US"/>
        </w:rPr>
        <w:t>The design also includes a terminating resistor for the CAN Bus. Shortening the two solder bridges (SB5 and SB6) can connect it. The system should use this terminating resistor because it is split and includes a capacitor that acts like a filter and permits to increase EMC immunity.</w:t>
      </w:r>
    </w:p>
    <w:p w14:paraId="35E95F66" w14:textId="22F06800" w:rsidR="00CF789F" w:rsidRPr="0039650A" w:rsidRDefault="007455B7" w:rsidP="00FE04EB">
      <w:pPr>
        <w:rPr>
          <w:lang w:val="en-US"/>
        </w:rPr>
      </w:pPr>
      <w:r w:rsidRPr="0039650A">
        <w:rPr>
          <w:lang w:val="en-US"/>
        </w:rPr>
        <w:t xml:space="preserve">The CAN Bus uses nine pins D-sub connectors (DE-9). The design implements the standard pinout. Two connectors permit placing the telemetry system in the middle of the bus. However, to increase EMC immunity, the system should be placed at one end of the bus and use the inbuild </w:t>
      </w:r>
      <w:r w:rsidR="00DF3801" w:rsidRPr="0039650A">
        <w:rPr>
          <w:lang w:val="en-US"/>
        </w:rPr>
        <w:t xml:space="preserve">optimized </w:t>
      </w:r>
      <w:r w:rsidRPr="0039650A">
        <w:rPr>
          <w:lang w:val="en-US"/>
        </w:rPr>
        <w:t>terminating resistor.</w:t>
      </w:r>
    </w:p>
    <w:p w14:paraId="6BC81998" w14:textId="77777777" w:rsidR="007455B7" w:rsidRPr="0039650A" w:rsidRDefault="007455B7" w:rsidP="00FE04EB">
      <w:pPr>
        <w:rPr>
          <w:lang w:val="en-US"/>
        </w:rPr>
      </w:pPr>
    </w:p>
    <w:tbl>
      <w:tblPr>
        <w:tblStyle w:val="Grilledutableau"/>
        <w:tblW w:w="8359" w:type="dxa"/>
        <w:jc w:val="center"/>
        <w:tblLook w:val="04A0" w:firstRow="1" w:lastRow="0" w:firstColumn="1" w:lastColumn="0" w:noHBand="0" w:noVBand="1"/>
      </w:tblPr>
      <w:tblGrid>
        <w:gridCol w:w="2972"/>
        <w:gridCol w:w="2977"/>
        <w:gridCol w:w="709"/>
        <w:gridCol w:w="1701"/>
      </w:tblGrid>
      <w:tr w:rsidR="00CF789F" w:rsidRPr="0039650A" w14:paraId="1BAC5F55" w14:textId="77777777" w:rsidTr="007455B7">
        <w:trPr>
          <w:jc w:val="center"/>
        </w:trPr>
        <w:tc>
          <w:tcPr>
            <w:tcW w:w="2972" w:type="dxa"/>
          </w:tcPr>
          <w:p w14:paraId="00E5BA6A" w14:textId="4678A396" w:rsidR="00CF789F" w:rsidRPr="0039650A" w:rsidRDefault="00CF789F" w:rsidP="00FE04EB">
            <w:pPr>
              <w:rPr>
                <w:b/>
                <w:bCs/>
                <w:lang w:val="en-US"/>
              </w:rPr>
            </w:pPr>
            <w:r w:rsidRPr="0039650A">
              <w:rPr>
                <w:b/>
                <w:bCs/>
                <w:lang w:val="en-US"/>
              </w:rPr>
              <w:t>DE-9 Male</w:t>
            </w:r>
          </w:p>
        </w:tc>
        <w:tc>
          <w:tcPr>
            <w:tcW w:w="2977" w:type="dxa"/>
          </w:tcPr>
          <w:p w14:paraId="3CB492C4" w14:textId="7129BF25" w:rsidR="00CF789F" w:rsidRPr="0039650A" w:rsidRDefault="00CF789F" w:rsidP="00FE04EB">
            <w:pPr>
              <w:rPr>
                <w:b/>
                <w:bCs/>
                <w:lang w:val="en-US"/>
              </w:rPr>
            </w:pPr>
            <w:r w:rsidRPr="0039650A">
              <w:rPr>
                <w:b/>
                <w:bCs/>
                <w:lang w:val="en-US"/>
              </w:rPr>
              <w:t>DE-9 Female</w:t>
            </w:r>
          </w:p>
        </w:tc>
        <w:tc>
          <w:tcPr>
            <w:tcW w:w="709" w:type="dxa"/>
          </w:tcPr>
          <w:p w14:paraId="082D2C09" w14:textId="570D8502" w:rsidR="00CF789F" w:rsidRPr="0039650A" w:rsidRDefault="00CF789F" w:rsidP="00FE04EB">
            <w:pPr>
              <w:rPr>
                <w:b/>
                <w:bCs/>
                <w:lang w:val="en-US"/>
              </w:rPr>
            </w:pPr>
            <w:r w:rsidRPr="0039650A">
              <w:rPr>
                <w:b/>
                <w:bCs/>
                <w:lang w:val="en-US"/>
              </w:rPr>
              <w:t>Pin</w:t>
            </w:r>
          </w:p>
        </w:tc>
        <w:tc>
          <w:tcPr>
            <w:tcW w:w="1701" w:type="dxa"/>
          </w:tcPr>
          <w:p w14:paraId="47FEF93C" w14:textId="2625E6BA" w:rsidR="00CF789F" w:rsidRPr="0039650A" w:rsidRDefault="00CF789F" w:rsidP="00FE04EB">
            <w:pPr>
              <w:rPr>
                <w:b/>
                <w:bCs/>
                <w:lang w:val="en-US"/>
              </w:rPr>
            </w:pPr>
            <w:r w:rsidRPr="0039650A">
              <w:rPr>
                <w:b/>
                <w:bCs/>
                <w:lang w:val="en-US"/>
              </w:rPr>
              <w:t>Function</w:t>
            </w:r>
          </w:p>
        </w:tc>
      </w:tr>
      <w:tr w:rsidR="00CF789F" w:rsidRPr="0039650A" w14:paraId="701C836F" w14:textId="77777777" w:rsidTr="007455B7">
        <w:trPr>
          <w:jc w:val="center"/>
        </w:trPr>
        <w:tc>
          <w:tcPr>
            <w:tcW w:w="2972" w:type="dxa"/>
            <w:vMerge w:val="restart"/>
          </w:tcPr>
          <w:p w14:paraId="6D517F2D" w14:textId="77777777" w:rsidR="00CF789F" w:rsidRPr="0039650A" w:rsidRDefault="00CF789F" w:rsidP="00CF789F">
            <w:pPr>
              <w:rPr>
                <w:lang w:val="en-US"/>
              </w:rPr>
            </w:pPr>
          </w:p>
          <w:p w14:paraId="3ED20AA8" w14:textId="064056E0" w:rsidR="00CF789F" w:rsidRPr="0039650A" w:rsidRDefault="00CF789F" w:rsidP="00CF789F">
            <w:pPr>
              <w:rPr>
                <w:lang w:val="en-US"/>
              </w:rPr>
            </w:pPr>
            <w:r w:rsidRPr="0039650A">
              <w:rPr>
                <w:noProof/>
                <w:lang w:val="en-US"/>
              </w:rPr>
              <w:drawing>
                <wp:inline distT="0" distB="0" distL="0" distR="0" wp14:anchorId="46095BE9" wp14:editId="0D2B09BE">
                  <wp:extent cx="1720562" cy="1221129"/>
                  <wp:effectExtent l="0" t="0" r="0" b="0"/>
                  <wp:docPr id="1645342195" name="Image 1"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969" t="1" b="54359"/>
                          <a:stretch/>
                        </pic:blipFill>
                        <pic:spPr bwMode="auto">
                          <a:xfrm>
                            <a:off x="0" y="0"/>
                            <a:ext cx="1766434" cy="125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7" w:type="dxa"/>
            <w:vMerge w:val="restart"/>
          </w:tcPr>
          <w:p w14:paraId="451308AB" w14:textId="77777777" w:rsidR="00CF789F" w:rsidRPr="0039650A" w:rsidRDefault="00CF789F" w:rsidP="00CF789F">
            <w:pPr>
              <w:jc w:val="left"/>
              <w:rPr>
                <w:lang w:val="en-US"/>
              </w:rPr>
            </w:pPr>
          </w:p>
          <w:p w14:paraId="23D3A109" w14:textId="741E2F8C" w:rsidR="00CF789F" w:rsidRPr="0039650A" w:rsidRDefault="00CF789F" w:rsidP="00CF789F">
            <w:pPr>
              <w:jc w:val="left"/>
              <w:rPr>
                <w:lang w:val="en-US"/>
              </w:rPr>
            </w:pPr>
            <w:r w:rsidRPr="0039650A">
              <w:rPr>
                <w:noProof/>
                <w:lang w:val="en-US"/>
              </w:rPr>
              <w:drawing>
                <wp:inline distT="0" distB="0" distL="0" distR="0" wp14:anchorId="3794F209" wp14:editId="3E03FF56">
                  <wp:extent cx="1657971" cy="1249190"/>
                  <wp:effectExtent l="0" t="0" r="0" b="8255"/>
                  <wp:docPr id="1425643048" name="Image 1425643048" descr="DB-9 Connector Pinout - Decisive Tact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9 Connector Pinout - Decisive Tactics, In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755" t="53099" b="-457"/>
                          <a:stretch/>
                        </pic:blipFill>
                        <pic:spPr bwMode="auto">
                          <a:xfrm>
                            <a:off x="0" y="0"/>
                            <a:ext cx="1708476" cy="12872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09" w:type="dxa"/>
          </w:tcPr>
          <w:p w14:paraId="1AEFB383" w14:textId="766F3866" w:rsidR="00CF789F" w:rsidRPr="0039650A" w:rsidRDefault="00CF789F" w:rsidP="00CF789F">
            <w:pPr>
              <w:jc w:val="center"/>
              <w:rPr>
                <w:lang w:val="en-US"/>
              </w:rPr>
            </w:pPr>
            <w:r w:rsidRPr="0039650A">
              <w:rPr>
                <w:lang w:val="en-US"/>
              </w:rPr>
              <w:t>1</w:t>
            </w:r>
          </w:p>
        </w:tc>
        <w:tc>
          <w:tcPr>
            <w:tcW w:w="1701" w:type="dxa"/>
          </w:tcPr>
          <w:p w14:paraId="78C67251" w14:textId="5EEAF65D" w:rsidR="00CF789F" w:rsidRPr="0039650A" w:rsidRDefault="00CF789F" w:rsidP="00FE04EB">
            <w:pPr>
              <w:rPr>
                <w:lang w:val="en-US"/>
              </w:rPr>
            </w:pPr>
            <w:r w:rsidRPr="0039650A">
              <w:rPr>
                <w:lang w:val="en-US"/>
              </w:rPr>
              <w:t>-</w:t>
            </w:r>
          </w:p>
        </w:tc>
      </w:tr>
      <w:tr w:rsidR="00CF789F" w:rsidRPr="0039650A" w14:paraId="2D60060D" w14:textId="77777777" w:rsidTr="007455B7">
        <w:trPr>
          <w:jc w:val="center"/>
        </w:trPr>
        <w:tc>
          <w:tcPr>
            <w:tcW w:w="2972" w:type="dxa"/>
            <w:vMerge/>
          </w:tcPr>
          <w:p w14:paraId="10EB3CD4" w14:textId="77777777" w:rsidR="00CF789F" w:rsidRPr="0039650A" w:rsidRDefault="00CF789F" w:rsidP="00FE04EB">
            <w:pPr>
              <w:rPr>
                <w:lang w:val="en-US"/>
              </w:rPr>
            </w:pPr>
          </w:p>
        </w:tc>
        <w:tc>
          <w:tcPr>
            <w:tcW w:w="2977" w:type="dxa"/>
            <w:vMerge/>
          </w:tcPr>
          <w:p w14:paraId="0476A607" w14:textId="77777777" w:rsidR="00CF789F" w:rsidRPr="0039650A" w:rsidRDefault="00CF789F" w:rsidP="00FE04EB">
            <w:pPr>
              <w:rPr>
                <w:lang w:val="en-US"/>
              </w:rPr>
            </w:pPr>
          </w:p>
        </w:tc>
        <w:tc>
          <w:tcPr>
            <w:tcW w:w="709" w:type="dxa"/>
          </w:tcPr>
          <w:p w14:paraId="2B893C1A" w14:textId="08D5930A" w:rsidR="00CF789F" w:rsidRPr="0039650A" w:rsidRDefault="00CF789F" w:rsidP="00CF789F">
            <w:pPr>
              <w:jc w:val="center"/>
              <w:rPr>
                <w:lang w:val="en-US"/>
              </w:rPr>
            </w:pPr>
            <w:r w:rsidRPr="0039650A">
              <w:rPr>
                <w:lang w:val="en-US"/>
              </w:rPr>
              <w:t>2</w:t>
            </w:r>
          </w:p>
        </w:tc>
        <w:tc>
          <w:tcPr>
            <w:tcW w:w="1701" w:type="dxa"/>
          </w:tcPr>
          <w:p w14:paraId="4AD375EE" w14:textId="33F06F36" w:rsidR="00CF789F" w:rsidRPr="0039650A" w:rsidRDefault="00CF789F" w:rsidP="00FE04EB">
            <w:pPr>
              <w:rPr>
                <w:lang w:val="en-US"/>
              </w:rPr>
            </w:pPr>
            <w:r w:rsidRPr="0039650A">
              <w:rPr>
                <w:lang w:val="en-US"/>
              </w:rPr>
              <w:t>CAN L</w:t>
            </w:r>
          </w:p>
        </w:tc>
      </w:tr>
      <w:tr w:rsidR="00CF789F" w:rsidRPr="0039650A" w14:paraId="18430741" w14:textId="77777777" w:rsidTr="007455B7">
        <w:trPr>
          <w:jc w:val="center"/>
        </w:trPr>
        <w:tc>
          <w:tcPr>
            <w:tcW w:w="2972" w:type="dxa"/>
            <w:vMerge/>
          </w:tcPr>
          <w:p w14:paraId="57D4EB5A" w14:textId="77777777" w:rsidR="00CF789F" w:rsidRPr="0039650A" w:rsidRDefault="00CF789F" w:rsidP="00FE04EB">
            <w:pPr>
              <w:rPr>
                <w:lang w:val="en-US"/>
              </w:rPr>
            </w:pPr>
          </w:p>
        </w:tc>
        <w:tc>
          <w:tcPr>
            <w:tcW w:w="2977" w:type="dxa"/>
            <w:vMerge/>
          </w:tcPr>
          <w:p w14:paraId="6B59FD79" w14:textId="77777777" w:rsidR="00CF789F" w:rsidRPr="0039650A" w:rsidRDefault="00CF789F" w:rsidP="00FE04EB">
            <w:pPr>
              <w:rPr>
                <w:lang w:val="en-US"/>
              </w:rPr>
            </w:pPr>
          </w:p>
        </w:tc>
        <w:tc>
          <w:tcPr>
            <w:tcW w:w="709" w:type="dxa"/>
          </w:tcPr>
          <w:p w14:paraId="1E55B23D" w14:textId="56CC0148" w:rsidR="00CF789F" w:rsidRPr="0039650A" w:rsidRDefault="00CF789F" w:rsidP="00CF789F">
            <w:pPr>
              <w:jc w:val="center"/>
              <w:rPr>
                <w:lang w:val="en-US"/>
              </w:rPr>
            </w:pPr>
            <w:r w:rsidRPr="0039650A">
              <w:rPr>
                <w:lang w:val="en-US"/>
              </w:rPr>
              <w:t>3</w:t>
            </w:r>
          </w:p>
        </w:tc>
        <w:tc>
          <w:tcPr>
            <w:tcW w:w="1701" w:type="dxa"/>
          </w:tcPr>
          <w:p w14:paraId="58A3A021" w14:textId="34B26595" w:rsidR="00CF789F" w:rsidRPr="0039650A" w:rsidRDefault="00CF789F" w:rsidP="00FE04EB">
            <w:pPr>
              <w:rPr>
                <w:lang w:val="en-US"/>
              </w:rPr>
            </w:pPr>
            <w:r w:rsidRPr="0039650A">
              <w:rPr>
                <w:lang w:val="en-US"/>
              </w:rPr>
              <w:t>GND</w:t>
            </w:r>
          </w:p>
        </w:tc>
      </w:tr>
      <w:tr w:rsidR="00CF789F" w:rsidRPr="0039650A" w14:paraId="1A4D0BD5" w14:textId="77777777" w:rsidTr="007455B7">
        <w:trPr>
          <w:jc w:val="center"/>
        </w:trPr>
        <w:tc>
          <w:tcPr>
            <w:tcW w:w="2972" w:type="dxa"/>
            <w:vMerge/>
          </w:tcPr>
          <w:p w14:paraId="5E7A065A" w14:textId="77777777" w:rsidR="00CF789F" w:rsidRPr="0039650A" w:rsidRDefault="00CF789F" w:rsidP="00FE04EB">
            <w:pPr>
              <w:rPr>
                <w:lang w:val="en-US"/>
              </w:rPr>
            </w:pPr>
          </w:p>
        </w:tc>
        <w:tc>
          <w:tcPr>
            <w:tcW w:w="2977" w:type="dxa"/>
            <w:vMerge/>
          </w:tcPr>
          <w:p w14:paraId="0C8F274E" w14:textId="77777777" w:rsidR="00CF789F" w:rsidRPr="0039650A" w:rsidRDefault="00CF789F" w:rsidP="00FE04EB">
            <w:pPr>
              <w:rPr>
                <w:lang w:val="en-US"/>
              </w:rPr>
            </w:pPr>
          </w:p>
        </w:tc>
        <w:tc>
          <w:tcPr>
            <w:tcW w:w="709" w:type="dxa"/>
          </w:tcPr>
          <w:p w14:paraId="0A529E50" w14:textId="765DEE62" w:rsidR="00CF789F" w:rsidRPr="0039650A" w:rsidRDefault="00CF789F" w:rsidP="00CF789F">
            <w:pPr>
              <w:jc w:val="center"/>
              <w:rPr>
                <w:lang w:val="en-US"/>
              </w:rPr>
            </w:pPr>
            <w:r w:rsidRPr="0039650A">
              <w:rPr>
                <w:lang w:val="en-US"/>
              </w:rPr>
              <w:t>4</w:t>
            </w:r>
          </w:p>
        </w:tc>
        <w:tc>
          <w:tcPr>
            <w:tcW w:w="1701" w:type="dxa"/>
          </w:tcPr>
          <w:p w14:paraId="1E9020F5" w14:textId="3AEFE197" w:rsidR="00CF789F" w:rsidRPr="0039650A" w:rsidRDefault="00CF789F" w:rsidP="00FE04EB">
            <w:pPr>
              <w:rPr>
                <w:lang w:val="en-US"/>
              </w:rPr>
            </w:pPr>
            <w:r w:rsidRPr="0039650A">
              <w:rPr>
                <w:lang w:val="en-US"/>
              </w:rPr>
              <w:t>-</w:t>
            </w:r>
          </w:p>
        </w:tc>
      </w:tr>
      <w:tr w:rsidR="00CF789F" w:rsidRPr="0039650A" w14:paraId="27E4B838" w14:textId="77777777" w:rsidTr="007455B7">
        <w:trPr>
          <w:jc w:val="center"/>
        </w:trPr>
        <w:tc>
          <w:tcPr>
            <w:tcW w:w="2972" w:type="dxa"/>
            <w:vMerge/>
          </w:tcPr>
          <w:p w14:paraId="28C086B7" w14:textId="77777777" w:rsidR="00CF789F" w:rsidRPr="0039650A" w:rsidRDefault="00CF789F" w:rsidP="00FE04EB">
            <w:pPr>
              <w:rPr>
                <w:lang w:val="en-US"/>
              </w:rPr>
            </w:pPr>
          </w:p>
        </w:tc>
        <w:tc>
          <w:tcPr>
            <w:tcW w:w="2977" w:type="dxa"/>
            <w:vMerge/>
          </w:tcPr>
          <w:p w14:paraId="3957774D" w14:textId="77777777" w:rsidR="00CF789F" w:rsidRPr="0039650A" w:rsidRDefault="00CF789F" w:rsidP="00FE04EB">
            <w:pPr>
              <w:rPr>
                <w:lang w:val="en-US"/>
              </w:rPr>
            </w:pPr>
          </w:p>
        </w:tc>
        <w:tc>
          <w:tcPr>
            <w:tcW w:w="709" w:type="dxa"/>
          </w:tcPr>
          <w:p w14:paraId="7CFCF105" w14:textId="6AE39EFE" w:rsidR="00CF789F" w:rsidRPr="0039650A" w:rsidRDefault="00CF789F" w:rsidP="00CF789F">
            <w:pPr>
              <w:jc w:val="center"/>
              <w:rPr>
                <w:lang w:val="en-US"/>
              </w:rPr>
            </w:pPr>
            <w:r w:rsidRPr="0039650A">
              <w:rPr>
                <w:lang w:val="en-US"/>
              </w:rPr>
              <w:t>5</w:t>
            </w:r>
          </w:p>
        </w:tc>
        <w:tc>
          <w:tcPr>
            <w:tcW w:w="1701" w:type="dxa"/>
          </w:tcPr>
          <w:p w14:paraId="0EB74528" w14:textId="058A1AE7" w:rsidR="00CF789F" w:rsidRPr="0039650A" w:rsidRDefault="00CF789F" w:rsidP="00FE04EB">
            <w:pPr>
              <w:rPr>
                <w:lang w:val="en-US"/>
              </w:rPr>
            </w:pPr>
            <w:r w:rsidRPr="0039650A">
              <w:rPr>
                <w:lang w:val="en-US"/>
              </w:rPr>
              <w:t>-</w:t>
            </w:r>
          </w:p>
        </w:tc>
      </w:tr>
      <w:tr w:rsidR="00CF789F" w:rsidRPr="0039650A" w14:paraId="24A07EC2" w14:textId="77777777" w:rsidTr="007455B7">
        <w:trPr>
          <w:jc w:val="center"/>
        </w:trPr>
        <w:tc>
          <w:tcPr>
            <w:tcW w:w="2972" w:type="dxa"/>
            <w:vMerge/>
          </w:tcPr>
          <w:p w14:paraId="18CBA008" w14:textId="77777777" w:rsidR="00CF789F" w:rsidRPr="0039650A" w:rsidRDefault="00CF789F" w:rsidP="00FE04EB">
            <w:pPr>
              <w:rPr>
                <w:lang w:val="en-US"/>
              </w:rPr>
            </w:pPr>
          </w:p>
        </w:tc>
        <w:tc>
          <w:tcPr>
            <w:tcW w:w="2977" w:type="dxa"/>
            <w:vMerge/>
          </w:tcPr>
          <w:p w14:paraId="720AF133" w14:textId="77777777" w:rsidR="00CF789F" w:rsidRPr="0039650A" w:rsidRDefault="00CF789F" w:rsidP="00FE04EB">
            <w:pPr>
              <w:rPr>
                <w:lang w:val="en-US"/>
              </w:rPr>
            </w:pPr>
          </w:p>
        </w:tc>
        <w:tc>
          <w:tcPr>
            <w:tcW w:w="709" w:type="dxa"/>
          </w:tcPr>
          <w:p w14:paraId="56C7087B" w14:textId="6B8896B8" w:rsidR="00CF789F" w:rsidRPr="0039650A" w:rsidRDefault="00CF789F" w:rsidP="00CF789F">
            <w:pPr>
              <w:jc w:val="center"/>
              <w:rPr>
                <w:lang w:val="en-US"/>
              </w:rPr>
            </w:pPr>
            <w:r w:rsidRPr="0039650A">
              <w:rPr>
                <w:lang w:val="en-US"/>
              </w:rPr>
              <w:t>6</w:t>
            </w:r>
          </w:p>
        </w:tc>
        <w:tc>
          <w:tcPr>
            <w:tcW w:w="1701" w:type="dxa"/>
          </w:tcPr>
          <w:p w14:paraId="2C9D2BA7" w14:textId="004817A7" w:rsidR="00CF789F" w:rsidRPr="0039650A" w:rsidRDefault="00CF789F" w:rsidP="00FE04EB">
            <w:pPr>
              <w:rPr>
                <w:lang w:val="en-US"/>
              </w:rPr>
            </w:pPr>
            <w:r w:rsidRPr="0039650A">
              <w:rPr>
                <w:lang w:val="en-US"/>
              </w:rPr>
              <w:t>GND</w:t>
            </w:r>
          </w:p>
        </w:tc>
      </w:tr>
      <w:tr w:rsidR="00CF789F" w:rsidRPr="0039650A" w14:paraId="39A14C4B" w14:textId="77777777" w:rsidTr="007455B7">
        <w:trPr>
          <w:jc w:val="center"/>
        </w:trPr>
        <w:tc>
          <w:tcPr>
            <w:tcW w:w="2972" w:type="dxa"/>
            <w:vMerge/>
          </w:tcPr>
          <w:p w14:paraId="3C2BB131" w14:textId="77777777" w:rsidR="00CF789F" w:rsidRPr="0039650A" w:rsidRDefault="00CF789F" w:rsidP="00FE04EB">
            <w:pPr>
              <w:rPr>
                <w:lang w:val="en-US"/>
              </w:rPr>
            </w:pPr>
          </w:p>
        </w:tc>
        <w:tc>
          <w:tcPr>
            <w:tcW w:w="2977" w:type="dxa"/>
            <w:vMerge/>
          </w:tcPr>
          <w:p w14:paraId="6D2EBF94" w14:textId="77777777" w:rsidR="00CF789F" w:rsidRPr="0039650A" w:rsidRDefault="00CF789F" w:rsidP="00FE04EB">
            <w:pPr>
              <w:rPr>
                <w:lang w:val="en-US"/>
              </w:rPr>
            </w:pPr>
          </w:p>
        </w:tc>
        <w:tc>
          <w:tcPr>
            <w:tcW w:w="709" w:type="dxa"/>
          </w:tcPr>
          <w:p w14:paraId="73398109" w14:textId="28D42225" w:rsidR="00CF789F" w:rsidRPr="0039650A" w:rsidRDefault="00CF789F" w:rsidP="00CF789F">
            <w:pPr>
              <w:jc w:val="center"/>
              <w:rPr>
                <w:lang w:val="en-US"/>
              </w:rPr>
            </w:pPr>
            <w:r w:rsidRPr="0039650A">
              <w:rPr>
                <w:lang w:val="en-US"/>
              </w:rPr>
              <w:t>7</w:t>
            </w:r>
          </w:p>
        </w:tc>
        <w:tc>
          <w:tcPr>
            <w:tcW w:w="1701" w:type="dxa"/>
          </w:tcPr>
          <w:p w14:paraId="0018271E" w14:textId="7CE32042" w:rsidR="00CF789F" w:rsidRPr="0039650A" w:rsidRDefault="00CF789F" w:rsidP="00FE04EB">
            <w:pPr>
              <w:rPr>
                <w:lang w:val="en-US"/>
              </w:rPr>
            </w:pPr>
            <w:r w:rsidRPr="0039650A">
              <w:rPr>
                <w:lang w:val="en-US"/>
              </w:rPr>
              <w:t>CAN H</w:t>
            </w:r>
          </w:p>
        </w:tc>
      </w:tr>
      <w:tr w:rsidR="00CF789F" w:rsidRPr="0039650A" w14:paraId="747581E9" w14:textId="77777777" w:rsidTr="007455B7">
        <w:trPr>
          <w:jc w:val="center"/>
        </w:trPr>
        <w:tc>
          <w:tcPr>
            <w:tcW w:w="2972" w:type="dxa"/>
            <w:vMerge/>
          </w:tcPr>
          <w:p w14:paraId="7BF89B08" w14:textId="77777777" w:rsidR="00CF789F" w:rsidRPr="0039650A" w:rsidRDefault="00CF789F" w:rsidP="00FE04EB">
            <w:pPr>
              <w:rPr>
                <w:lang w:val="en-US"/>
              </w:rPr>
            </w:pPr>
          </w:p>
        </w:tc>
        <w:tc>
          <w:tcPr>
            <w:tcW w:w="2977" w:type="dxa"/>
            <w:vMerge/>
          </w:tcPr>
          <w:p w14:paraId="6A928C1E" w14:textId="77777777" w:rsidR="00CF789F" w:rsidRPr="0039650A" w:rsidRDefault="00CF789F" w:rsidP="00FE04EB">
            <w:pPr>
              <w:rPr>
                <w:lang w:val="en-US"/>
              </w:rPr>
            </w:pPr>
          </w:p>
        </w:tc>
        <w:tc>
          <w:tcPr>
            <w:tcW w:w="709" w:type="dxa"/>
          </w:tcPr>
          <w:p w14:paraId="0B607BD1" w14:textId="35787E50" w:rsidR="00CF789F" w:rsidRPr="0039650A" w:rsidRDefault="00CF789F" w:rsidP="00CF789F">
            <w:pPr>
              <w:jc w:val="center"/>
              <w:rPr>
                <w:lang w:val="en-US"/>
              </w:rPr>
            </w:pPr>
            <w:r w:rsidRPr="0039650A">
              <w:rPr>
                <w:lang w:val="en-US"/>
              </w:rPr>
              <w:t>8</w:t>
            </w:r>
          </w:p>
        </w:tc>
        <w:tc>
          <w:tcPr>
            <w:tcW w:w="1701" w:type="dxa"/>
          </w:tcPr>
          <w:p w14:paraId="0F7AC8C9" w14:textId="1FAE3D3E" w:rsidR="00CF789F" w:rsidRPr="0039650A" w:rsidRDefault="00CF789F" w:rsidP="00FE04EB">
            <w:pPr>
              <w:rPr>
                <w:lang w:val="en-US"/>
              </w:rPr>
            </w:pPr>
            <w:r w:rsidRPr="0039650A">
              <w:rPr>
                <w:lang w:val="en-US"/>
              </w:rPr>
              <w:t>-</w:t>
            </w:r>
          </w:p>
        </w:tc>
      </w:tr>
      <w:tr w:rsidR="00CF789F" w:rsidRPr="0039650A" w14:paraId="59FDF1E3" w14:textId="77777777" w:rsidTr="007455B7">
        <w:trPr>
          <w:jc w:val="center"/>
        </w:trPr>
        <w:tc>
          <w:tcPr>
            <w:tcW w:w="2972" w:type="dxa"/>
            <w:vMerge/>
          </w:tcPr>
          <w:p w14:paraId="41CD38DE" w14:textId="77777777" w:rsidR="00CF789F" w:rsidRPr="0039650A" w:rsidRDefault="00CF789F" w:rsidP="00FE04EB">
            <w:pPr>
              <w:rPr>
                <w:lang w:val="en-US"/>
              </w:rPr>
            </w:pPr>
          </w:p>
        </w:tc>
        <w:tc>
          <w:tcPr>
            <w:tcW w:w="2977" w:type="dxa"/>
            <w:vMerge/>
          </w:tcPr>
          <w:p w14:paraId="5684A1BC" w14:textId="77777777" w:rsidR="00CF789F" w:rsidRPr="0039650A" w:rsidRDefault="00CF789F" w:rsidP="00FE04EB">
            <w:pPr>
              <w:rPr>
                <w:lang w:val="en-US"/>
              </w:rPr>
            </w:pPr>
          </w:p>
        </w:tc>
        <w:tc>
          <w:tcPr>
            <w:tcW w:w="709" w:type="dxa"/>
          </w:tcPr>
          <w:p w14:paraId="790B7283" w14:textId="13163890" w:rsidR="00CF789F" w:rsidRPr="0039650A" w:rsidRDefault="00CF789F" w:rsidP="00CF789F">
            <w:pPr>
              <w:jc w:val="center"/>
              <w:rPr>
                <w:lang w:val="en-US"/>
              </w:rPr>
            </w:pPr>
            <w:r w:rsidRPr="0039650A">
              <w:rPr>
                <w:lang w:val="en-US"/>
              </w:rPr>
              <w:t>9</w:t>
            </w:r>
          </w:p>
        </w:tc>
        <w:tc>
          <w:tcPr>
            <w:tcW w:w="1701" w:type="dxa"/>
          </w:tcPr>
          <w:p w14:paraId="473511F0" w14:textId="156B6602" w:rsidR="00CF789F" w:rsidRPr="0039650A" w:rsidRDefault="00CF789F" w:rsidP="007455B7">
            <w:pPr>
              <w:keepNext/>
              <w:rPr>
                <w:lang w:val="en-US"/>
              </w:rPr>
            </w:pPr>
            <w:r w:rsidRPr="0039650A">
              <w:rPr>
                <w:lang w:val="en-US"/>
              </w:rPr>
              <w:t>Power Supply</w:t>
            </w:r>
          </w:p>
        </w:tc>
      </w:tr>
    </w:tbl>
    <w:p w14:paraId="26EEB5E7" w14:textId="5C4A405C" w:rsidR="00DF3801" w:rsidRPr="0039650A" w:rsidRDefault="007455B7" w:rsidP="00DF3801">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003F1690" w:rsidRPr="0039650A">
        <w:rPr>
          <w:noProof/>
          <w:lang w:val="en-US"/>
        </w:rPr>
        <w:t>2</w:t>
      </w:r>
      <w:r w:rsidRPr="0039650A">
        <w:rPr>
          <w:lang w:val="en-US"/>
        </w:rPr>
        <w:fldChar w:fldCharType="end"/>
      </w:r>
      <w:r w:rsidRPr="0039650A">
        <w:rPr>
          <w:lang w:val="en-US"/>
        </w:rPr>
        <w:t xml:space="preserve"> : DE-9 standard CAN pinout</w:t>
      </w:r>
    </w:p>
    <w:p w14:paraId="41077482" w14:textId="77777777" w:rsidR="003A079B" w:rsidRPr="0039650A" w:rsidRDefault="003A079B" w:rsidP="003A079B">
      <w:pPr>
        <w:rPr>
          <w:lang w:val="en-US"/>
        </w:rPr>
      </w:pPr>
    </w:p>
    <w:p w14:paraId="1E3E0D86" w14:textId="112B85BC" w:rsidR="003A079B" w:rsidRPr="0039650A" w:rsidRDefault="003A079B" w:rsidP="003A079B">
      <w:pPr>
        <w:rPr>
          <w:lang w:val="en-US"/>
        </w:rPr>
      </w:pPr>
      <w:r w:rsidRPr="0039650A">
        <w:rPr>
          <w:lang w:val="en-US"/>
        </w:rPr>
        <w:t xml:space="preserve">Shorting SB1 permits connecting the board's input power supply with the CAN Bus's power supply line. This </w:t>
      </w:r>
      <w:r w:rsidR="00D0561B" w:rsidRPr="0039650A">
        <w:rPr>
          <w:lang w:val="en-US"/>
        </w:rPr>
        <w:t>allows</w:t>
      </w:r>
      <w:r w:rsidRPr="0039650A">
        <w:rPr>
          <w:lang w:val="en-US"/>
        </w:rPr>
        <w:t xml:space="preserve"> powering up the sensors with the telemetry system power supply by the CAN cable. It also could be used to power up the telemetry system with the CAN cable.</w:t>
      </w:r>
    </w:p>
    <w:p w14:paraId="64FDA085" w14:textId="4D998547" w:rsidR="003A079B" w:rsidRPr="0039650A" w:rsidRDefault="003A079B" w:rsidP="003A079B">
      <w:pPr>
        <w:rPr>
          <w:lang w:val="en-US"/>
        </w:rPr>
      </w:pPr>
      <w:r w:rsidRPr="0039650A">
        <w:rPr>
          <w:lang w:val="en-US"/>
        </w:rPr>
        <w:t>Shorting SB3 and SB4 permits connecting the shield of the CAN cable to the ground. All CAN cable shields must be connected to the ground at only one end to avoid ground loops.</w:t>
      </w:r>
    </w:p>
    <w:p w14:paraId="232C1DBA" w14:textId="6E7D26C2" w:rsidR="003A079B" w:rsidRPr="0039650A" w:rsidRDefault="003A079B" w:rsidP="003A079B">
      <w:pPr>
        <w:jc w:val="left"/>
        <w:rPr>
          <w:lang w:val="en-US"/>
        </w:rPr>
      </w:pPr>
      <w:r w:rsidRPr="0039650A">
        <w:rPr>
          <w:lang w:val="en-US"/>
        </w:rPr>
        <w:br w:type="page"/>
      </w:r>
    </w:p>
    <w:p w14:paraId="72824FE1" w14:textId="245ECEAE" w:rsidR="00480F26" w:rsidRPr="0039650A" w:rsidRDefault="002B743C" w:rsidP="00480F26">
      <w:pPr>
        <w:pStyle w:val="Titre2"/>
        <w:rPr>
          <w:lang w:val="en-US"/>
        </w:rPr>
      </w:pPr>
      <w:bookmarkStart w:id="18" w:name="_Toc142054708"/>
      <w:r w:rsidRPr="0039650A">
        <w:rPr>
          <w:lang w:val="en-US"/>
        </w:rPr>
        <w:lastRenderedPageBreak/>
        <w:t>SD card</w:t>
      </w:r>
      <w:bookmarkEnd w:id="18"/>
    </w:p>
    <w:p w14:paraId="3211A8D7" w14:textId="2E1A2F30" w:rsidR="00480F26" w:rsidRPr="0039650A" w:rsidRDefault="00480F26" w:rsidP="00480F26">
      <w:pPr>
        <w:rPr>
          <w:lang w:val="en-US"/>
        </w:rPr>
      </w:pPr>
      <w:r w:rsidRPr="0039650A">
        <w:rPr>
          <w:lang w:val="en-US"/>
        </w:rPr>
        <w:t>The micro-SD card can communicate using the SPI protocol. As in the previous parts, the SD card also works with 3.3 V signals and needs a level shifter to communicate with the nRF7002-DK. The micro-SD card slot also provides a signal that detects when a micro-SD card is inserted</w:t>
      </w:r>
      <w:r w:rsidR="00D11705" w:rsidRPr="0039650A">
        <w:rPr>
          <w:lang w:val="en-US"/>
        </w:rPr>
        <w:t xml:space="preserve"> (DETECT)</w:t>
      </w:r>
      <w:r w:rsidRPr="0039650A">
        <w:rPr>
          <w:lang w:val="en-US"/>
        </w:rPr>
        <w:t>.</w:t>
      </w:r>
      <w:r w:rsidR="00D11705" w:rsidRPr="0039650A">
        <w:rPr>
          <w:lang w:val="en-US"/>
        </w:rPr>
        <w:t xml:space="preserve"> The SPI</w:t>
      </w:r>
      <w:r w:rsidR="008871BB" w:rsidRPr="0039650A">
        <w:rPr>
          <w:lang w:val="en-US"/>
        </w:rPr>
        <w:t xml:space="preserve"> BUS</w:t>
      </w:r>
      <w:r w:rsidR="00D11705" w:rsidRPr="0039650A">
        <w:rPr>
          <w:lang w:val="en-US"/>
        </w:rPr>
        <w:t xml:space="preserve"> </w:t>
      </w:r>
      <w:r w:rsidR="00981D86" w:rsidRPr="0039650A">
        <w:rPr>
          <w:lang w:val="en-US"/>
        </w:rPr>
        <w:t xml:space="preserve">and DETECT signal are connected to the GPIO of the </w:t>
      </w:r>
      <w:r w:rsidR="00D11705" w:rsidRPr="0039650A">
        <w:rPr>
          <w:lang w:val="en-US"/>
        </w:rPr>
        <w:t>nRF7002-DK.</w:t>
      </w:r>
    </w:p>
    <w:p w14:paraId="6C9EF5C5" w14:textId="77777777" w:rsidR="00761353" w:rsidRPr="0039650A" w:rsidRDefault="00773CB7" w:rsidP="00761353">
      <w:pPr>
        <w:keepNext/>
        <w:jc w:val="center"/>
        <w:rPr>
          <w:lang w:val="en-US"/>
        </w:rPr>
      </w:pPr>
      <w:r w:rsidRPr="0039650A">
        <w:rPr>
          <w:noProof/>
          <w:lang w:val="en-US"/>
        </w:rPr>
        <w:drawing>
          <wp:inline distT="0" distB="0" distL="0" distR="0" wp14:anchorId="090BEA71" wp14:editId="58D1BE29">
            <wp:extent cx="4564684" cy="1506970"/>
            <wp:effectExtent l="0" t="0" r="7620" b="0"/>
            <wp:docPr id="2113389860" name="Image 1"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89860" name="Image 1" descr="Une image contenant texte, diagramme, ligne, capture d’écran&#10;&#10;Description générée automatiquement"/>
                    <pic:cNvPicPr/>
                  </pic:nvPicPr>
                  <pic:blipFill>
                    <a:blip r:embed="rId32"/>
                    <a:stretch>
                      <a:fillRect/>
                    </a:stretch>
                  </pic:blipFill>
                  <pic:spPr>
                    <a:xfrm>
                      <a:off x="0" y="0"/>
                      <a:ext cx="4575608" cy="1510576"/>
                    </a:xfrm>
                    <a:prstGeom prst="rect">
                      <a:avLst/>
                    </a:prstGeom>
                  </pic:spPr>
                </pic:pic>
              </a:graphicData>
            </a:graphic>
          </wp:inline>
        </w:drawing>
      </w:r>
    </w:p>
    <w:p w14:paraId="238DB25A" w14:textId="14BF86AE" w:rsidR="002B743C"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15</w:t>
      </w:r>
      <w:r w:rsidRPr="0039650A">
        <w:rPr>
          <w:lang w:val="en-US"/>
        </w:rPr>
        <w:fldChar w:fldCharType="end"/>
      </w:r>
      <w:r w:rsidRPr="0039650A">
        <w:rPr>
          <w:lang w:val="en-US"/>
        </w:rPr>
        <w:t>: SD card slot schematic</w:t>
      </w:r>
    </w:p>
    <w:p w14:paraId="4272C1C4" w14:textId="77777777" w:rsidR="00E23ADA" w:rsidRPr="0039650A" w:rsidRDefault="00E23ADA" w:rsidP="00773CB7">
      <w:pPr>
        <w:jc w:val="center"/>
        <w:rPr>
          <w:lang w:val="en-US"/>
        </w:rPr>
      </w:pPr>
    </w:p>
    <w:p w14:paraId="79D2CF58" w14:textId="06C7856D" w:rsidR="002B743C" w:rsidRPr="0039650A" w:rsidRDefault="002B743C" w:rsidP="002B743C">
      <w:pPr>
        <w:pStyle w:val="Titre2"/>
        <w:rPr>
          <w:lang w:val="en-US"/>
        </w:rPr>
      </w:pPr>
      <w:bookmarkStart w:id="19" w:name="_Toc142054709"/>
      <w:r w:rsidRPr="0039650A">
        <w:rPr>
          <w:lang w:val="en-US"/>
        </w:rPr>
        <w:t>Power supply</w:t>
      </w:r>
      <w:bookmarkEnd w:id="19"/>
    </w:p>
    <w:p w14:paraId="08DFF134" w14:textId="4B216F53" w:rsidR="00CB010E" w:rsidRPr="0039650A" w:rsidRDefault="00CB010E" w:rsidP="00CB010E">
      <w:pPr>
        <w:rPr>
          <w:lang w:val="en-US"/>
        </w:rPr>
      </w:pPr>
      <w:r w:rsidRPr="0039650A">
        <w:rPr>
          <w:lang w:val="en-US"/>
        </w:rPr>
        <w:t xml:space="preserve">The LVS (Low Voltage System) 12 V battery powers the telemetry system. The power supply connector is a vertical Molex </w:t>
      </w:r>
      <w:proofErr w:type="spellStart"/>
      <w:r w:rsidRPr="0039650A">
        <w:rPr>
          <w:lang w:val="en-US"/>
        </w:rPr>
        <w:t>Microfit</w:t>
      </w:r>
      <w:proofErr w:type="spellEnd"/>
      <w:r w:rsidRPr="0039650A">
        <w:rPr>
          <w:lang w:val="en-US"/>
        </w:rPr>
        <w:t xml:space="preserve">. All the LVS devices </w:t>
      </w:r>
      <w:r w:rsidR="00696216" w:rsidRPr="0039650A">
        <w:rPr>
          <w:lang w:val="en-US"/>
        </w:rPr>
        <w:t xml:space="preserve">of the car </w:t>
      </w:r>
      <w:r w:rsidRPr="0039650A">
        <w:rPr>
          <w:lang w:val="en-US"/>
        </w:rPr>
        <w:t xml:space="preserve">use </w:t>
      </w:r>
      <w:r w:rsidR="00696216" w:rsidRPr="0039650A">
        <w:rPr>
          <w:lang w:val="en-US"/>
        </w:rPr>
        <w:t>this model</w:t>
      </w:r>
      <w:r w:rsidRPr="0039650A">
        <w:rPr>
          <w:lang w:val="en-US"/>
        </w:rPr>
        <w:t xml:space="preserve">. The components on the board need a 3.3 V power supply. A </w:t>
      </w:r>
      <w:proofErr w:type="spellStart"/>
      <w:r w:rsidRPr="0039650A">
        <w:rPr>
          <w:lang w:val="en-US"/>
        </w:rPr>
        <w:t>Traco</w:t>
      </w:r>
      <w:proofErr w:type="spellEnd"/>
      <w:r w:rsidRPr="0039650A">
        <w:rPr>
          <w:lang w:val="en-US"/>
        </w:rPr>
        <w:t xml:space="preserve"> Power DC/DC converter (TSR-1-2433) provides the 3.3 V power supply. The design implements the input filter described in the component application note.</w:t>
      </w:r>
    </w:p>
    <w:p w14:paraId="198E94FA" w14:textId="77777777" w:rsidR="00CB010E" w:rsidRPr="0039650A" w:rsidRDefault="00CB010E" w:rsidP="00CB010E">
      <w:pPr>
        <w:rPr>
          <w:lang w:val="en-US"/>
        </w:rPr>
      </w:pPr>
    </w:p>
    <w:p w14:paraId="63EA7BC8" w14:textId="77777777" w:rsidR="00761353" w:rsidRPr="0039650A" w:rsidRDefault="00CB010E" w:rsidP="00761353">
      <w:pPr>
        <w:keepNext/>
        <w:jc w:val="center"/>
        <w:rPr>
          <w:lang w:val="en-US"/>
        </w:rPr>
      </w:pPr>
      <w:r w:rsidRPr="0039650A">
        <w:rPr>
          <w:noProof/>
          <w:lang w:val="en-US"/>
        </w:rPr>
        <w:drawing>
          <wp:inline distT="0" distB="0" distL="0" distR="0" wp14:anchorId="6F1DBFA0" wp14:editId="634D4EF0">
            <wp:extent cx="4438891" cy="999631"/>
            <wp:effectExtent l="0" t="0" r="0" b="0"/>
            <wp:docPr id="13983501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103" name=""/>
                    <pic:cNvPicPr/>
                  </pic:nvPicPr>
                  <pic:blipFill>
                    <a:blip r:embed="rId33"/>
                    <a:stretch>
                      <a:fillRect/>
                    </a:stretch>
                  </pic:blipFill>
                  <pic:spPr>
                    <a:xfrm>
                      <a:off x="0" y="0"/>
                      <a:ext cx="4446050" cy="1001243"/>
                    </a:xfrm>
                    <a:prstGeom prst="rect">
                      <a:avLst/>
                    </a:prstGeom>
                  </pic:spPr>
                </pic:pic>
              </a:graphicData>
            </a:graphic>
          </wp:inline>
        </w:drawing>
      </w:r>
    </w:p>
    <w:p w14:paraId="52F4D6F5" w14:textId="43EB409B" w:rsidR="00CB010E" w:rsidRPr="0039650A" w:rsidRDefault="00761353" w:rsidP="00761353">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16</w:t>
      </w:r>
      <w:r w:rsidRPr="0039650A">
        <w:rPr>
          <w:lang w:val="en-US"/>
        </w:rPr>
        <w:fldChar w:fldCharType="end"/>
      </w:r>
      <w:r w:rsidRPr="0039650A">
        <w:rPr>
          <w:lang w:val="en-US"/>
        </w:rPr>
        <w:t>: Power supply schematic</w:t>
      </w:r>
    </w:p>
    <w:p w14:paraId="4BD4941E" w14:textId="77777777" w:rsidR="00CB010E" w:rsidRPr="0039650A" w:rsidRDefault="00CB010E" w:rsidP="00CB010E">
      <w:pPr>
        <w:rPr>
          <w:lang w:val="en-US"/>
        </w:rPr>
      </w:pPr>
    </w:p>
    <w:p w14:paraId="2332217F" w14:textId="15E75B6F" w:rsidR="00E23ADA" w:rsidRPr="0039650A" w:rsidRDefault="00CB010E" w:rsidP="00CB010E">
      <w:pPr>
        <w:rPr>
          <w:lang w:val="en-US"/>
        </w:rPr>
      </w:pPr>
      <w:r w:rsidRPr="0039650A">
        <w:rPr>
          <w:lang w:val="en-US"/>
        </w:rPr>
        <w:t>The nRF7002-DK is powered up by the 3.3 V on the Vin pin. It works with 1.8 V signals and has an onboard DC/DC regulator. It also provides a 1.8 V power source used by the level shifters.</w:t>
      </w:r>
    </w:p>
    <w:p w14:paraId="753B9FE0" w14:textId="2E0FDE49" w:rsidR="002B743C" w:rsidRPr="0039650A" w:rsidRDefault="002B743C" w:rsidP="00E23ADA">
      <w:pPr>
        <w:jc w:val="center"/>
        <w:rPr>
          <w:lang w:val="en-US"/>
        </w:rPr>
      </w:pPr>
    </w:p>
    <w:p w14:paraId="7787D95E" w14:textId="6A3F5581" w:rsidR="002B743C" w:rsidRPr="0039650A" w:rsidRDefault="002B743C" w:rsidP="002B743C">
      <w:pPr>
        <w:pStyle w:val="Titre2"/>
        <w:rPr>
          <w:lang w:val="en-US"/>
        </w:rPr>
      </w:pPr>
      <w:bookmarkStart w:id="20" w:name="_Toc142054710"/>
      <w:r w:rsidRPr="0039650A">
        <w:rPr>
          <w:lang w:val="en-US"/>
        </w:rPr>
        <w:t>Level shifter</w:t>
      </w:r>
      <w:r w:rsidR="00CB010E" w:rsidRPr="0039650A">
        <w:rPr>
          <w:lang w:val="en-US"/>
        </w:rPr>
        <w:t>s</w:t>
      </w:r>
      <w:bookmarkEnd w:id="20"/>
    </w:p>
    <w:p w14:paraId="5DC2332D" w14:textId="73A2F123" w:rsidR="00B9040B" w:rsidRPr="0039650A" w:rsidRDefault="00560534" w:rsidP="00961CF8">
      <w:pPr>
        <w:rPr>
          <w:lang w:val="en-US"/>
        </w:rPr>
      </w:pPr>
      <w:r w:rsidRPr="0039650A">
        <w:rPr>
          <w:lang w:val="en-US"/>
        </w:rPr>
        <w:t>The design implements many level shifters to interface the nRF7002-DK, which works with 1.8 V signals, with the other components, which work with 3.3 V signals. The TXB0104 (4 channels) and TXB0106 (6 channels) from Texas Instruments were selected for this application. These level shifters are powered at the A port with the 1.8 V power supply and at the B port with the 3.3 V power supply. They allow a bidirectional translation between the nRF7002-DK and the other components.</w:t>
      </w:r>
    </w:p>
    <w:p w14:paraId="1BD80A48" w14:textId="5B0205C5" w:rsidR="00651076" w:rsidRPr="0039650A" w:rsidRDefault="00651076" w:rsidP="00651076">
      <w:pPr>
        <w:pStyle w:val="Titre1"/>
        <w:rPr>
          <w:lang w:val="en-US"/>
        </w:rPr>
      </w:pPr>
      <w:bookmarkStart w:id="21" w:name="_Toc142054711"/>
      <w:r w:rsidRPr="0039650A">
        <w:rPr>
          <w:lang w:val="en-US"/>
        </w:rPr>
        <w:lastRenderedPageBreak/>
        <w:t>Software development</w:t>
      </w:r>
      <w:bookmarkEnd w:id="21"/>
    </w:p>
    <w:p w14:paraId="4B75AB2A" w14:textId="3A2C0735" w:rsidR="0086546C" w:rsidRPr="0039650A" w:rsidRDefault="0086546C" w:rsidP="005728FF">
      <w:pPr>
        <w:rPr>
          <w:lang w:val="en-US"/>
        </w:rPr>
      </w:pPr>
      <w:r w:rsidRPr="0039650A">
        <w:rPr>
          <w:highlight w:val="yellow"/>
          <w:lang w:val="en-US"/>
        </w:rPr>
        <w:t>Zephyr</w:t>
      </w:r>
    </w:p>
    <w:p w14:paraId="1F8443A9" w14:textId="52C0CFA1" w:rsidR="005728FF" w:rsidRPr="0039650A" w:rsidRDefault="005728FF" w:rsidP="005728FF">
      <w:pPr>
        <w:rPr>
          <w:lang w:val="en-US"/>
        </w:rPr>
      </w:pPr>
      <w:r w:rsidRPr="0039650A">
        <w:rPr>
          <w:lang w:val="en-US"/>
        </w:rPr>
        <w:t>The software is implemented on the application processor of the nRF5340. It is separated into multiple tasks working in parallel. The </w:t>
      </w:r>
      <w:r w:rsidRPr="0039650A">
        <w:rPr>
          <w:i/>
          <w:iCs/>
          <w:lang w:val="en-US"/>
        </w:rPr>
        <w:t>main </w:t>
      </w:r>
      <w:r w:rsidRPr="0039650A">
        <w:rPr>
          <w:lang w:val="en-US"/>
        </w:rPr>
        <w:t>function starts the button manager task and</w:t>
      </w:r>
      <w:r w:rsidR="00DD16F7" w:rsidRPr="0039650A">
        <w:rPr>
          <w:lang w:val="en-US"/>
        </w:rPr>
        <w:t xml:space="preserve"> the</w:t>
      </w:r>
      <w:r w:rsidRPr="0039650A">
        <w:rPr>
          <w:lang w:val="en-US"/>
        </w:rPr>
        <w:t xml:space="preserve"> led </w:t>
      </w:r>
      <w:r w:rsidR="00DD16F7" w:rsidRPr="0039650A">
        <w:rPr>
          <w:lang w:val="en-US"/>
        </w:rPr>
        <w:t>controller</w:t>
      </w:r>
      <w:r w:rsidRPr="0039650A">
        <w:rPr>
          <w:lang w:val="en-US"/>
        </w:rPr>
        <w:t xml:space="preserve"> task first. Then the configuration file is read, and all the tasks are started if the read succeeds.</w:t>
      </w:r>
    </w:p>
    <w:p w14:paraId="30248043" w14:textId="77777777" w:rsidR="005728FF" w:rsidRPr="0039650A" w:rsidRDefault="005728FF" w:rsidP="005728FF">
      <w:pPr>
        <w:rPr>
          <w:lang w:val="en-US"/>
        </w:rPr>
      </w:pPr>
      <w:r w:rsidRPr="0039650A">
        <w:rPr>
          <w:lang w:val="en-US"/>
        </w:rPr>
        <w:t xml:space="preserve">The software implements the following </w:t>
      </w:r>
      <w:proofErr w:type="gramStart"/>
      <w:r w:rsidRPr="0039650A">
        <w:rPr>
          <w:lang w:val="en-US"/>
        </w:rPr>
        <w:t>tasks :</w:t>
      </w:r>
      <w:proofErr w:type="gramEnd"/>
    </w:p>
    <w:p w14:paraId="7DC54237" w14:textId="51DC8363" w:rsidR="005728FF" w:rsidRPr="0039650A" w:rsidRDefault="005728FF" w:rsidP="005728FF">
      <w:pPr>
        <w:pStyle w:val="Paragraphedeliste"/>
        <w:numPr>
          <w:ilvl w:val="0"/>
          <w:numId w:val="39"/>
        </w:numPr>
        <w:rPr>
          <w:lang w:val="en-US"/>
        </w:rPr>
      </w:pPr>
      <w:r w:rsidRPr="0039650A">
        <w:rPr>
          <w:lang w:val="en-US"/>
        </w:rPr>
        <w:t xml:space="preserve">Wi-Fi </w:t>
      </w:r>
      <w:r w:rsidR="008871BB" w:rsidRPr="0039650A">
        <w:rPr>
          <w:lang w:val="en-US"/>
        </w:rPr>
        <w:t>Station</w:t>
      </w:r>
    </w:p>
    <w:p w14:paraId="23CA143B" w14:textId="4F69B829" w:rsidR="005728FF" w:rsidRPr="0039650A" w:rsidRDefault="005728FF" w:rsidP="005728FF">
      <w:pPr>
        <w:pStyle w:val="Paragraphedeliste"/>
        <w:numPr>
          <w:ilvl w:val="0"/>
          <w:numId w:val="39"/>
        </w:numPr>
        <w:rPr>
          <w:lang w:val="en-US"/>
        </w:rPr>
      </w:pPr>
      <w:r w:rsidRPr="0039650A">
        <w:rPr>
          <w:lang w:val="en-US"/>
        </w:rPr>
        <w:t>UDP Client</w:t>
      </w:r>
    </w:p>
    <w:p w14:paraId="713B005D" w14:textId="5CF606C8" w:rsidR="005728FF" w:rsidRPr="0039650A" w:rsidRDefault="005728FF" w:rsidP="005728FF">
      <w:pPr>
        <w:pStyle w:val="Paragraphedeliste"/>
        <w:numPr>
          <w:ilvl w:val="0"/>
          <w:numId w:val="39"/>
        </w:numPr>
        <w:rPr>
          <w:lang w:val="en-US"/>
        </w:rPr>
      </w:pPr>
      <w:r w:rsidRPr="0039650A">
        <w:rPr>
          <w:lang w:val="en-US"/>
        </w:rPr>
        <w:t>Data Sender</w:t>
      </w:r>
    </w:p>
    <w:p w14:paraId="6ED77548" w14:textId="62633225" w:rsidR="005728FF" w:rsidRPr="0039650A" w:rsidRDefault="005728FF" w:rsidP="005728FF">
      <w:pPr>
        <w:pStyle w:val="Paragraphedeliste"/>
        <w:numPr>
          <w:ilvl w:val="0"/>
          <w:numId w:val="39"/>
        </w:numPr>
        <w:rPr>
          <w:lang w:val="en-US"/>
        </w:rPr>
      </w:pPr>
      <w:r w:rsidRPr="0039650A">
        <w:rPr>
          <w:lang w:val="en-US"/>
        </w:rPr>
        <w:t>Data Logger</w:t>
      </w:r>
    </w:p>
    <w:p w14:paraId="762BC7D7" w14:textId="04A705A6" w:rsidR="005728FF" w:rsidRPr="0039650A" w:rsidRDefault="005728FF" w:rsidP="005728FF">
      <w:pPr>
        <w:pStyle w:val="Paragraphedeliste"/>
        <w:numPr>
          <w:ilvl w:val="0"/>
          <w:numId w:val="39"/>
        </w:numPr>
        <w:rPr>
          <w:lang w:val="en-US"/>
        </w:rPr>
      </w:pPr>
      <w:r w:rsidRPr="0039650A">
        <w:rPr>
          <w:lang w:val="en-US"/>
        </w:rPr>
        <w:t>GPS Controller</w:t>
      </w:r>
    </w:p>
    <w:p w14:paraId="463430B4" w14:textId="4A4F7096" w:rsidR="005728FF" w:rsidRPr="0039650A" w:rsidRDefault="005728FF" w:rsidP="005728FF">
      <w:pPr>
        <w:pStyle w:val="Paragraphedeliste"/>
        <w:numPr>
          <w:ilvl w:val="0"/>
          <w:numId w:val="39"/>
        </w:numPr>
        <w:rPr>
          <w:lang w:val="en-US"/>
        </w:rPr>
      </w:pPr>
      <w:r w:rsidRPr="0039650A">
        <w:rPr>
          <w:lang w:val="en-US"/>
        </w:rPr>
        <w:t>CAN Controller</w:t>
      </w:r>
    </w:p>
    <w:p w14:paraId="24D2D626" w14:textId="1C554E4C" w:rsidR="000763D9" w:rsidRPr="0039650A" w:rsidRDefault="000763D9" w:rsidP="005728FF">
      <w:pPr>
        <w:pStyle w:val="Paragraphedeliste"/>
        <w:numPr>
          <w:ilvl w:val="0"/>
          <w:numId w:val="39"/>
        </w:numPr>
        <w:rPr>
          <w:lang w:val="en-US"/>
        </w:rPr>
      </w:pPr>
      <w:r w:rsidRPr="0039650A">
        <w:rPr>
          <w:lang w:val="en-US"/>
        </w:rPr>
        <w:t>Button Manager</w:t>
      </w:r>
    </w:p>
    <w:p w14:paraId="66AAE207" w14:textId="0BF845FA" w:rsidR="000763D9" w:rsidRPr="0039650A" w:rsidRDefault="000763D9" w:rsidP="005728FF">
      <w:pPr>
        <w:pStyle w:val="Paragraphedeliste"/>
        <w:numPr>
          <w:ilvl w:val="0"/>
          <w:numId w:val="39"/>
        </w:numPr>
        <w:rPr>
          <w:lang w:val="en-US"/>
        </w:rPr>
      </w:pPr>
      <w:r w:rsidRPr="0039650A">
        <w:rPr>
          <w:lang w:val="en-US"/>
        </w:rPr>
        <w:t>Led Controller</w:t>
      </w:r>
    </w:p>
    <w:p w14:paraId="4328660B" w14:textId="6D5DFD85" w:rsidR="00E83D23" w:rsidRPr="0039650A" w:rsidRDefault="00CD4004" w:rsidP="00E83D23">
      <w:pPr>
        <w:rPr>
          <w:lang w:val="en-US"/>
        </w:rPr>
      </w:pPr>
      <w:r w:rsidRPr="0039650A">
        <w:rPr>
          <w:highlight w:val="yellow"/>
          <w:lang w:val="en-US"/>
        </w:rPr>
        <w:t>Memory management - buffers</w:t>
      </w:r>
    </w:p>
    <w:p w14:paraId="2315D0B6" w14:textId="767FFC0F" w:rsidR="00E83D23" w:rsidRPr="0039650A" w:rsidRDefault="00E83D23" w:rsidP="00E83D23">
      <w:pPr>
        <w:rPr>
          <w:lang w:val="en-US"/>
        </w:rPr>
      </w:pPr>
      <w:r w:rsidRPr="0039650A">
        <w:rPr>
          <w:highlight w:val="yellow"/>
          <w:lang w:val="en-US"/>
        </w:rPr>
        <w:t>Data flow diagram</w:t>
      </w:r>
    </w:p>
    <w:p w14:paraId="56A552FC" w14:textId="62BEFDC5" w:rsidR="005728FF" w:rsidRPr="0039650A" w:rsidRDefault="00E83D23" w:rsidP="005728FF">
      <w:pPr>
        <w:pStyle w:val="Titre2"/>
        <w:rPr>
          <w:rFonts w:eastAsia="Times New Roman"/>
          <w:lang w:val="en-US"/>
        </w:rPr>
      </w:pPr>
      <w:bookmarkStart w:id="22" w:name="_Toc142054712"/>
      <w:r w:rsidRPr="0039650A">
        <w:rPr>
          <w:rFonts w:eastAsia="Times New Roman"/>
          <w:lang w:val="en-US"/>
        </w:rPr>
        <w:t>Configuration file</w:t>
      </w:r>
      <w:bookmarkEnd w:id="22"/>
    </w:p>
    <w:p w14:paraId="35225E75" w14:textId="2019B07D" w:rsidR="00AC7901" w:rsidRPr="0039650A" w:rsidRDefault="00AC7901" w:rsidP="00AC7901">
      <w:pPr>
        <w:rPr>
          <w:lang w:val="en-US"/>
        </w:rPr>
      </w:pPr>
      <w:r w:rsidRPr="0039650A">
        <w:rPr>
          <w:lang w:val="en-US"/>
        </w:rPr>
        <w:t xml:space="preserve">The first thing the program needs to do is to read the configuration file. </w:t>
      </w:r>
      <w:r w:rsidR="006771BA" w:rsidRPr="0039650A">
        <w:rPr>
          <w:lang w:val="en-US"/>
        </w:rPr>
        <w:t>If the SD card is not inserted, the configuration file is not present or not correctly formed. The program does not start</w:t>
      </w:r>
      <w:r w:rsidR="00D9203A" w:rsidRPr="0039650A">
        <w:rPr>
          <w:lang w:val="en-US"/>
        </w:rPr>
        <w:t xml:space="preserve"> and the led on the button stays on</w:t>
      </w:r>
      <w:r w:rsidR="006771BA" w:rsidRPr="0039650A">
        <w:rPr>
          <w:lang w:val="en-US"/>
        </w:rPr>
        <w:t>.</w:t>
      </w:r>
      <w:r w:rsidR="00D9203A" w:rsidRPr="0039650A">
        <w:rPr>
          <w:lang w:val="en-US"/>
        </w:rPr>
        <w:t xml:space="preserve"> The leds powers off if the system started correctly.</w:t>
      </w:r>
    </w:p>
    <w:p w14:paraId="028E8786" w14:textId="541A6627" w:rsidR="00AC7901" w:rsidRPr="0039650A" w:rsidRDefault="00AC7901" w:rsidP="00AC7901">
      <w:pPr>
        <w:rPr>
          <w:lang w:val="en-US"/>
        </w:rPr>
      </w:pPr>
      <w:r w:rsidRPr="0039650A">
        <w:rPr>
          <w:lang w:val="en-US"/>
        </w:rPr>
        <w:t>The configuration file is a JSON file and contains the following configurations:</w:t>
      </w:r>
    </w:p>
    <w:p w14:paraId="30F1CB10" w14:textId="1308FFFC" w:rsidR="00AC7901" w:rsidRPr="0039650A" w:rsidRDefault="00AC7901" w:rsidP="00AC7901">
      <w:pPr>
        <w:pStyle w:val="Paragraphedeliste"/>
        <w:numPr>
          <w:ilvl w:val="0"/>
          <w:numId w:val="40"/>
        </w:numPr>
        <w:rPr>
          <w:lang w:val="en-US"/>
        </w:rPr>
      </w:pPr>
      <w:r w:rsidRPr="0039650A">
        <w:rPr>
          <w:lang w:val="en-US"/>
        </w:rPr>
        <w:t>Wi-Fi SSID and password</w:t>
      </w:r>
      <w:r w:rsidR="00D9203A" w:rsidRPr="0039650A">
        <w:rPr>
          <w:lang w:val="en-US"/>
        </w:rPr>
        <w:t>.</w:t>
      </w:r>
    </w:p>
    <w:p w14:paraId="4708052C" w14:textId="030FDFCA" w:rsidR="00AC7901" w:rsidRPr="0039650A" w:rsidRDefault="00AC7901" w:rsidP="00AC7901">
      <w:pPr>
        <w:pStyle w:val="Paragraphedeliste"/>
        <w:numPr>
          <w:ilvl w:val="0"/>
          <w:numId w:val="40"/>
        </w:numPr>
        <w:rPr>
          <w:lang w:val="en-US"/>
        </w:rPr>
      </w:pPr>
      <w:r w:rsidRPr="0039650A">
        <w:rPr>
          <w:lang w:val="en-US"/>
        </w:rPr>
        <w:t xml:space="preserve">Redundancy </w:t>
      </w:r>
      <w:r w:rsidR="00DF0BCC" w:rsidRPr="0039650A">
        <w:rPr>
          <w:lang w:val="en-US"/>
        </w:rPr>
        <w:t>Wi-Fi</w:t>
      </w:r>
      <w:r w:rsidRPr="0039650A">
        <w:rPr>
          <w:lang w:val="en-US"/>
        </w:rPr>
        <w:t xml:space="preserve"> SSID, password, and a </w:t>
      </w:r>
      <w:proofErr w:type="spellStart"/>
      <w:r w:rsidRPr="0039650A">
        <w:rPr>
          <w:lang w:val="en-US"/>
        </w:rPr>
        <w:t>boolean</w:t>
      </w:r>
      <w:proofErr w:type="spellEnd"/>
      <w:r w:rsidRPr="0039650A">
        <w:rPr>
          <w:lang w:val="en-US"/>
        </w:rPr>
        <w:t xml:space="preserve"> field to activate the </w:t>
      </w:r>
      <w:r w:rsidR="00D9203A" w:rsidRPr="0039650A">
        <w:rPr>
          <w:lang w:val="en-US"/>
        </w:rPr>
        <w:t>redundancy.</w:t>
      </w:r>
    </w:p>
    <w:p w14:paraId="19BB4A18" w14:textId="5B51117B" w:rsidR="00AC7901" w:rsidRPr="0039650A" w:rsidRDefault="00AC7901" w:rsidP="00AC7901">
      <w:pPr>
        <w:pStyle w:val="Paragraphedeliste"/>
        <w:numPr>
          <w:ilvl w:val="0"/>
          <w:numId w:val="40"/>
        </w:numPr>
        <w:rPr>
          <w:lang w:val="en-US"/>
        </w:rPr>
      </w:pPr>
      <w:r w:rsidRPr="0039650A">
        <w:rPr>
          <w:lang w:val="en-US"/>
        </w:rPr>
        <w:t>UDP Server address and port. This information is contained in an array so that multiple servers can be selected (max 5)</w:t>
      </w:r>
      <w:r w:rsidR="00D9203A" w:rsidRPr="0039650A">
        <w:rPr>
          <w:lang w:val="en-US"/>
        </w:rPr>
        <w:t>.</w:t>
      </w:r>
    </w:p>
    <w:p w14:paraId="41163DC8" w14:textId="6C231F24" w:rsidR="00AC7901" w:rsidRPr="0039650A" w:rsidRDefault="00AC7901" w:rsidP="00AC7901">
      <w:pPr>
        <w:pStyle w:val="Paragraphedeliste"/>
        <w:numPr>
          <w:ilvl w:val="0"/>
          <w:numId w:val="40"/>
        </w:numPr>
        <w:rPr>
          <w:lang w:val="en-US"/>
        </w:rPr>
      </w:pPr>
      <w:r w:rsidRPr="0039650A">
        <w:rPr>
          <w:lang w:val="en-US"/>
        </w:rPr>
        <w:t xml:space="preserve">Telemetry measurement send rate in messages per </w:t>
      </w:r>
      <w:r w:rsidR="00DF0BCC" w:rsidRPr="0039650A">
        <w:rPr>
          <w:lang w:val="en-US"/>
        </w:rPr>
        <w:t>second.</w:t>
      </w:r>
    </w:p>
    <w:p w14:paraId="0D4CEAF1" w14:textId="1A6E97B9" w:rsidR="00AC7901" w:rsidRPr="0039650A" w:rsidRDefault="00AC7901" w:rsidP="00AC7901">
      <w:pPr>
        <w:pStyle w:val="Paragraphedeliste"/>
        <w:numPr>
          <w:ilvl w:val="0"/>
          <w:numId w:val="40"/>
        </w:numPr>
        <w:rPr>
          <w:lang w:val="en-US"/>
        </w:rPr>
      </w:pPr>
      <w:r w:rsidRPr="0039650A">
        <w:rPr>
          <w:lang w:val="en-US"/>
        </w:rPr>
        <w:t>Logging measurement rate in measurement per second</w:t>
      </w:r>
      <w:r w:rsidR="00DF0BCC" w:rsidRPr="0039650A">
        <w:rPr>
          <w:lang w:val="en-US"/>
        </w:rPr>
        <w:t>.</w:t>
      </w:r>
    </w:p>
    <w:p w14:paraId="5ADDC563" w14:textId="6C81C4F5" w:rsidR="00AC7901" w:rsidRPr="0039650A" w:rsidRDefault="00AC7901" w:rsidP="00AC7901">
      <w:pPr>
        <w:pStyle w:val="Paragraphedeliste"/>
        <w:numPr>
          <w:ilvl w:val="0"/>
          <w:numId w:val="40"/>
        </w:numPr>
        <w:rPr>
          <w:highlight w:val="yellow"/>
          <w:lang w:val="en-US"/>
        </w:rPr>
      </w:pPr>
      <w:r w:rsidRPr="0039650A">
        <w:rPr>
          <w:highlight w:val="yellow"/>
          <w:lang w:val="en-US"/>
        </w:rPr>
        <w:t xml:space="preserve">GPS parameters </w:t>
      </w:r>
    </w:p>
    <w:p w14:paraId="3AA4F0AB" w14:textId="54597C1A" w:rsidR="00AC03DD" w:rsidRPr="0039650A" w:rsidRDefault="00AC7901" w:rsidP="00AC03DD">
      <w:pPr>
        <w:pStyle w:val="Paragraphedeliste"/>
        <w:numPr>
          <w:ilvl w:val="0"/>
          <w:numId w:val="40"/>
        </w:numPr>
        <w:rPr>
          <w:highlight w:val="yellow"/>
          <w:lang w:val="en-US"/>
        </w:rPr>
      </w:pPr>
      <w:r w:rsidRPr="0039650A">
        <w:rPr>
          <w:highlight w:val="yellow"/>
          <w:lang w:val="en-US"/>
        </w:rPr>
        <w:t>Sensor parameters</w:t>
      </w:r>
    </w:p>
    <w:p w14:paraId="3A94E9DB" w14:textId="77777777" w:rsidR="00AC03DD" w:rsidRPr="0039650A" w:rsidRDefault="00AC03DD" w:rsidP="00AC03DD">
      <w:pPr>
        <w:rPr>
          <w:highlight w:val="yellow"/>
          <w:lang w:val="en-US"/>
        </w:rPr>
      </w:pPr>
    </w:p>
    <w:p w14:paraId="5BCBEAAE" w14:textId="7F4F2233" w:rsidR="00AC03DD" w:rsidRPr="0039650A" w:rsidRDefault="00AC03DD" w:rsidP="00AC03DD">
      <w:pPr>
        <w:rPr>
          <w:lang w:val="en-US"/>
        </w:rPr>
      </w:pPr>
      <w:r w:rsidRPr="0039650A">
        <w:rPr>
          <w:lang w:val="en-US"/>
        </w:rPr>
        <w:t>First, the SD card is mounted, and the base directory is opened. Then a loop search for the config file. Once the file is found, it is opened and read. The JSON string is parsed with the JSON library</w:t>
      </w:r>
      <w:r w:rsidR="006771BA" w:rsidRPr="0039650A">
        <w:rPr>
          <w:lang w:val="en-US"/>
        </w:rPr>
        <w:t xml:space="preserve"> </w:t>
      </w:r>
      <w:r w:rsidR="006771BA" w:rsidRPr="0039650A">
        <w:rPr>
          <w:lang w:val="en-US"/>
        </w:rPr>
        <w:fldChar w:fldCharType="begin"/>
      </w:r>
      <w:r w:rsidR="006771BA" w:rsidRPr="0039650A">
        <w:rPr>
          <w:lang w:val="en-US"/>
        </w:rPr>
        <w:instrText xml:space="preserve"> ADDIN ZOTERO_ITEM CSL_CITATION {"citationID":"LRm5fTTB","properties":{"formattedCitation":"[9]","plainCitation":"[9]","noteIndex":0},"citationItems":[{"id":80,"uris":["http://zotero.org/users/11814890/items/XVHADCIX"],"itemData":{"id":80,"type":"webpage","title":"Zephyr API Documentation: JSON","URL":"https://docs.zephyrproject.org/apidoc/latest/group__json.html","accessed":{"date-parts":[["2023",7,31]]}}}],"schema":"https://github.com/citation-style-language/schema/raw/master/csl-citation.json"} </w:instrText>
      </w:r>
      <w:r w:rsidR="006771BA" w:rsidRPr="0039650A">
        <w:rPr>
          <w:lang w:val="en-US"/>
        </w:rPr>
        <w:fldChar w:fldCharType="separate"/>
      </w:r>
      <w:r w:rsidR="006771BA" w:rsidRPr="0039650A">
        <w:rPr>
          <w:rFonts w:ascii="Calibri" w:hAnsi="Calibri" w:cs="Calibri"/>
          <w:lang w:val="en-US"/>
        </w:rPr>
        <w:t>[9]</w:t>
      </w:r>
      <w:r w:rsidR="006771BA" w:rsidRPr="0039650A">
        <w:rPr>
          <w:lang w:val="en-US"/>
        </w:rPr>
        <w:fldChar w:fldCharType="end"/>
      </w:r>
      <w:r w:rsidRPr="0039650A">
        <w:rPr>
          <w:lang w:val="en-US"/>
        </w:rPr>
        <w:t xml:space="preserve"> provided by Zephy</w:t>
      </w:r>
      <w:r w:rsidR="006771BA" w:rsidRPr="0039650A">
        <w:rPr>
          <w:lang w:val="en-US"/>
        </w:rPr>
        <w:t>r</w:t>
      </w:r>
      <w:r w:rsidRPr="0039650A">
        <w:rPr>
          <w:lang w:val="en-US"/>
        </w:rPr>
        <w:t>, and the data are registered in a struct. </w:t>
      </w:r>
    </w:p>
    <w:p w14:paraId="38F6EDB4" w14:textId="77777777" w:rsidR="00AC03DD" w:rsidRPr="0039650A" w:rsidRDefault="00AC03DD" w:rsidP="00AC03DD">
      <w:pPr>
        <w:rPr>
          <w:lang w:val="en-US"/>
        </w:rPr>
      </w:pPr>
      <w:r w:rsidRPr="0039650A">
        <w:rPr>
          <w:lang w:val="en-US"/>
        </w:rPr>
        <w:t>An error code is returned, which stops the program, if the SD card cannot be read, if the config file is not present on the SD card, or if the config file contains errors.</w:t>
      </w:r>
    </w:p>
    <w:p w14:paraId="7409D9B8" w14:textId="43266977" w:rsidR="00AC03DD" w:rsidRPr="0039650A" w:rsidRDefault="00AC03DD" w:rsidP="00AC03DD">
      <w:pPr>
        <w:rPr>
          <w:lang w:val="en-US"/>
        </w:rPr>
      </w:pPr>
      <w:r w:rsidRPr="0039650A">
        <w:rPr>
          <w:lang w:val="en-US"/>
        </w:rPr>
        <w:t>The last task of the </w:t>
      </w:r>
      <w:proofErr w:type="spellStart"/>
      <w:r w:rsidRPr="0039650A">
        <w:rPr>
          <w:i/>
          <w:iCs/>
          <w:lang w:val="en-US"/>
        </w:rPr>
        <w:t>config_read</w:t>
      </w:r>
      <w:proofErr w:type="spellEnd"/>
      <w:r w:rsidRPr="0039650A">
        <w:rPr>
          <w:lang w:val="en-US"/>
        </w:rPr>
        <w:t> function is to initialize the sensor buffer and GPS buffer.</w:t>
      </w:r>
    </w:p>
    <w:p w14:paraId="01FC3B6E" w14:textId="166A55B7" w:rsidR="002C58F2" w:rsidRPr="0039650A" w:rsidRDefault="002C58F2" w:rsidP="00AC03DD">
      <w:pPr>
        <w:rPr>
          <w:lang w:val="en-US"/>
        </w:rPr>
      </w:pPr>
      <w:r w:rsidRPr="0039650A">
        <w:rPr>
          <w:highlight w:val="yellow"/>
          <w:lang w:val="en-US"/>
        </w:rPr>
        <w:t>SD SPI CONFIG</w:t>
      </w:r>
    </w:p>
    <w:p w14:paraId="53B83393" w14:textId="77777777" w:rsidR="00E544DB" w:rsidRPr="0039650A" w:rsidRDefault="002C58F2" w:rsidP="00E544DB">
      <w:pPr>
        <w:keepNext/>
        <w:jc w:val="center"/>
        <w:rPr>
          <w:lang w:val="en-US"/>
        </w:rPr>
      </w:pPr>
      <w:r w:rsidRPr="0039650A">
        <w:rPr>
          <w:noProof/>
          <w:lang w:val="en-US"/>
        </w:rPr>
        <w:lastRenderedPageBreak/>
        <w:drawing>
          <wp:inline distT="0" distB="0" distL="0" distR="0" wp14:anchorId="62EFD7CD" wp14:editId="37AAF27F">
            <wp:extent cx="5323368" cy="2841829"/>
            <wp:effectExtent l="0" t="0" r="0" b="0"/>
            <wp:docPr id="11860142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6590" cy="2843549"/>
                    </a:xfrm>
                    <a:prstGeom prst="rect">
                      <a:avLst/>
                    </a:prstGeom>
                    <a:noFill/>
                    <a:ln>
                      <a:noFill/>
                    </a:ln>
                  </pic:spPr>
                </pic:pic>
              </a:graphicData>
            </a:graphic>
          </wp:inline>
        </w:drawing>
      </w:r>
    </w:p>
    <w:p w14:paraId="6AEEECEB" w14:textId="4A35F4C4" w:rsidR="002C58F2"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17</w:t>
      </w:r>
      <w:r w:rsidRPr="0039650A">
        <w:rPr>
          <w:lang w:val="en-US"/>
        </w:rPr>
        <w:fldChar w:fldCharType="end"/>
      </w:r>
      <w:r w:rsidRPr="0039650A">
        <w:rPr>
          <w:lang w:val="en-US"/>
        </w:rPr>
        <w:t>: SD card configuration</w:t>
      </w:r>
    </w:p>
    <w:p w14:paraId="2B6C09F2" w14:textId="77777777" w:rsidR="002C58F2" w:rsidRPr="0039650A" w:rsidRDefault="002C58F2" w:rsidP="00AC03DD">
      <w:pPr>
        <w:rPr>
          <w:lang w:val="en-US"/>
        </w:rPr>
      </w:pPr>
    </w:p>
    <w:p w14:paraId="5FCA5A9F" w14:textId="77777777" w:rsidR="002C58F2" w:rsidRPr="0039650A" w:rsidRDefault="002C58F2" w:rsidP="00AC03DD">
      <w:pPr>
        <w:rPr>
          <w:lang w:val="en-US"/>
        </w:rPr>
      </w:pPr>
    </w:p>
    <w:p w14:paraId="1B0F1529" w14:textId="76596883" w:rsidR="0010126E" w:rsidRPr="0039650A" w:rsidRDefault="0010126E" w:rsidP="0010126E">
      <w:pPr>
        <w:pStyle w:val="Titre2"/>
        <w:rPr>
          <w:rFonts w:eastAsia="Times New Roman"/>
          <w:lang w:val="en-US"/>
        </w:rPr>
      </w:pPr>
      <w:bookmarkStart w:id="23" w:name="_Toc142054713"/>
      <w:r w:rsidRPr="0039650A">
        <w:rPr>
          <w:rFonts w:eastAsia="Times New Roman"/>
          <w:lang w:val="en-US"/>
        </w:rPr>
        <w:t>CAN Controller</w:t>
      </w:r>
      <w:bookmarkEnd w:id="23"/>
    </w:p>
    <w:p w14:paraId="0B7E5612" w14:textId="77777777" w:rsidR="00D4312F" w:rsidRPr="0039650A" w:rsidRDefault="00D4312F" w:rsidP="00D4312F">
      <w:pPr>
        <w:keepNext/>
        <w:rPr>
          <w:lang w:val="en-US"/>
        </w:rPr>
      </w:pPr>
      <w:r w:rsidRPr="0039650A">
        <w:rPr>
          <w:lang w:val="en-US"/>
        </w:rPr>
        <w:t>The CAN Controller receives and puts the CAN data in the sensor buffer. The CAN bus uses the MCP2515 driver controlled by SPI. The overlay file requires the following configuration to work with the CAN bus driver:</w:t>
      </w:r>
    </w:p>
    <w:p w14:paraId="2C4E09F0" w14:textId="6E4C985F" w:rsidR="002D294C" w:rsidRPr="0039650A" w:rsidRDefault="00E544DB" w:rsidP="002D294C">
      <w:pPr>
        <w:keepNext/>
        <w:jc w:val="center"/>
        <w:rPr>
          <w:lang w:val="en-US"/>
        </w:rPr>
      </w:pPr>
      <w:r w:rsidRPr="0039650A">
        <w:rPr>
          <w:noProof/>
          <w:lang w:val="en-US"/>
        </w:rPr>
        <w:drawing>
          <wp:inline distT="0" distB="0" distL="0" distR="0" wp14:anchorId="0E29A6A2" wp14:editId="329E918E">
            <wp:extent cx="4777408" cy="3449824"/>
            <wp:effectExtent l="0" t="0" r="4445" b="0"/>
            <wp:docPr id="2446210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3668" cy="3454345"/>
                    </a:xfrm>
                    <a:prstGeom prst="rect">
                      <a:avLst/>
                    </a:prstGeom>
                    <a:noFill/>
                    <a:ln>
                      <a:noFill/>
                    </a:ln>
                  </pic:spPr>
                </pic:pic>
              </a:graphicData>
            </a:graphic>
          </wp:inline>
        </w:drawing>
      </w:r>
    </w:p>
    <w:p w14:paraId="693ACB4C" w14:textId="73BCF0FA" w:rsidR="00E544DB" w:rsidRPr="0039650A" w:rsidRDefault="00E544DB" w:rsidP="00E544D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18</w:t>
      </w:r>
      <w:r w:rsidRPr="0039650A">
        <w:rPr>
          <w:lang w:val="en-US"/>
        </w:rPr>
        <w:fldChar w:fldCharType="end"/>
      </w:r>
      <w:r w:rsidRPr="0039650A">
        <w:rPr>
          <w:lang w:val="en-US"/>
        </w:rPr>
        <w:t>: CANBUS configuration</w:t>
      </w:r>
    </w:p>
    <w:p w14:paraId="6779D260" w14:textId="5C8FDACC" w:rsidR="002D294C" w:rsidRPr="0039650A" w:rsidRDefault="00D4312F" w:rsidP="002D294C">
      <w:pPr>
        <w:rPr>
          <w:lang w:val="en-US"/>
        </w:rPr>
      </w:pPr>
      <w:r w:rsidRPr="0039650A">
        <w:rPr>
          <w:lang w:val="en-US"/>
        </w:rPr>
        <w:lastRenderedPageBreak/>
        <w:t xml:space="preserve">The CAN Controller task is implemented in an independent thread. </w:t>
      </w:r>
      <w:r w:rsidR="0033699D" w:rsidRPr="0039650A">
        <w:rPr>
          <w:lang w:val="en-US"/>
        </w:rPr>
        <w:t xml:space="preserve">The code uses the CAN Controller library [10] provided by Zephyr. The system only needs to receive data. </w:t>
      </w:r>
      <w:r w:rsidRPr="0039650A">
        <w:rPr>
          <w:lang w:val="en-US"/>
        </w:rPr>
        <w:t>It</w:t>
      </w:r>
      <w:r w:rsidR="0033699D" w:rsidRPr="0039650A">
        <w:rPr>
          <w:lang w:val="en-US"/>
        </w:rPr>
        <w:t xml:space="preserve"> sends no</w:t>
      </w:r>
      <w:r w:rsidRPr="0039650A">
        <w:rPr>
          <w:lang w:val="en-US"/>
        </w:rPr>
        <w:t>thing</w:t>
      </w:r>
      <w:r w:rsidR="0033699D" w:rsidRPr="0039650A">
        <w:rPr>
          <w:lang w:val="en-US"/>
        </w:rPr>
        <w:t>. When the system gets a CAN message, it searches in the sensor buffer which sensors have the same CAN id. A CAN message can contain the values of many sensors. The data from the CAN message are then put in the proper case of the sensor buffer. The following diagram shows how the CAN Controller task work:</w:t>
      </w:r>
    </w:p>
    <w:p w14:paraId="68DB52BE" w14:textId="77777777" w:rsidR="00D4312F" w:rsidRPr="0039650A" w:rsidRDefault="00D4312F" w:rsidP="00D4312F">
      <w:pPr>
        <w:keepNext/>
        <w:jc w:val="center"/>
        <w:rPr>
          <w:lang w:val="en-US"/>
        </w:rPr>
      </w:pPr>
      <w:r w:rsidRPr="0039650A">
        <w:rPr>
          <w:noProof/>
          <w:lang w:val="en-US"/>
        </w:rPr>
        <w:drawing>
          <wp:inline distT="0" distB="0" distL="0" distR="0" wp14:anchorId="59CD28C0" wp14:editId="78BF9540">
            <wp:extent cx="4269996" cy="4099140"/>
            <wp:effectExtent l="0" t="0" r="0" b="0"/>
            <wp:docPr id="101190058"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0058" name="Image 1" descr="Une image contenant texte, diagramme, Plan, Dessin technique&#10;&#10;Description générée automatiquement"/>
                    <pic:cNvPicPr/>
                  </pic:nvPicPr>
                  <pic:blipFill>
                    <a:blip r:embed="rId36"/>
                    <a:stretch>
                      <a:fillRect/>
                    </a:stretch>
                  </pic:blipFill>
                  <pic:spPr>
                    <a:xfrm>
                      <a:off x="0" y="0"/>
                      <a:ext cx="4285267" cy="4113800"/>
                    </a:xfrm>
                    <a:prstGeom prst="rect">
                      <a:avLst/>
                    </a:prstGeom>
                  </pic:spPr>
                </pic:pic>
              </a:graphicData>
            </a:graphic>
          </wp:inline>
        </w:drawing>
      </w:r>
    </w:p>
    <w:p w14:paraId="2A0952A0" w14:textId="7042A595" w:rsidR="00D4312F" w:rsidRPr="0039650A" w:rsidRDefault="00D4312F" w:rsidP="00D4312F">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19</w:t>
      </w:r>
      <w:r w:rsidRPr="0039650A">
        <w:rPr>
          <w:lang w:val="en-US"/>
        </w:rPr>
        <w:fldChar w:fldCharType="end"/>
      </w:r>
      <w:r w:rsidRPr="0039650A">
        <w:rPr>
          <w:lang w:val="en-US"/>
        </w:rPr>
        <w:t>: Can Controller Activity Diagram</w:t>
      </w:r>
    </w:p>
    <w:p w14:paraId="766758AD" w14:textId="77777777" w:rsidR="00EF546B" w:rsidRPr="0039650A" w:rsidRDefault="00EF546B" w:rsidP="00EF546B">
      <w:pPr>
        <w:rPr>
          <w:lang w:val="en-US"/>
        </w:rPr>
      </w:pPr>
    </w:p>
    <w:p w14:paraId="6AB4A3BA" w14:textId="0B7021AF" w:rsidR="0056797C" w:rsidRPr="0039650A" w:rsidRDefault="0056797C" w:rsidP="0056797C">
      <w:pPr>
        <w:rPr>
          <w:lang w:val="en-US"/>
        </w:rPr>
      </w:pPr>
      <w:r w:rsidRPr="0039650A">
        <w:rPr>
          <w:lang w:val="en-US"/>
        </w:rPr>
        <w:t>The library</w:t>
      </w:r>
      <w:r w:rsidR="000B2295" w:rsidRPr="0039650A">
        <w:rPr>
          <w:lang w:val="en-US"/>
        </w:rPr>
        <w:t xml:space="preserve"> </w:t>
      </w:r>
      <w:r w:rsidR="000B2295" w:rsidRPr="0039650A">
        <w:rPr>
          <w:lang w:val="en-US"/>
        </w:rPr>
        <w:fldChar w:fldCharType="begin"/>
      </w:r>
      <w:r w:rsidR="000B2295" w:rsidRPr="0039650A">
        <w:rPr>
          <w:lang w:val="en-US"/>
        </w:rPr>
        <w:instrText xml:space="preserve"> ADDIN ZOTERO_ITEM CSL_CITATION {"citationID":"42spH7js","properties":{"formattedCitation":"[10]","plainCitation":"[10]","noteIndex":0},"citationItems":[{"id":82,"uris":["http://zotero.org/users/11814890/items/YFFM2GHF"],"itemData":{"id":82,"type":"webpage","title":"CAN Controller — Zephyr Project Documentation","URL":"https://docs.zephyrproject.org/latest/hardware/peripherals/canbus/controller.html","accessed":{"date-parts":[["2023",7,31]]}}}],"schema":"https://github.com/citation-style-language/schema/raw/master/csl-citation.json"} </w:instrText>
      </w:r>
      <w:r w:rsidR="000B2295" w:rsidRPr="0039650A">
        <w:rPr>
          <w:lang w:val="en-US"/>
        </w:rPr>
        <w:fldChar w:fldCharType="separate"/>
      </w:r>
      <w:r w:rsidR="000B2295" w:rsidRPr="0039650A">
        <w:rPr>
          <w:rFonts w:ascii="Calibri" w:hAnsi="Calibri" w:cs="Calibri"/>
          <w:lang w:val="en-US"/>
        </w:rPr>
        <w:t>[10]</w:t>
      </w:r>
      <w:r w:rsidR="000B2295" w:rsidRPr="0039650A">
        <w:rPr>
          <w:lang w:val="en-US"/>
        </w:rPr>
        <w:fldChar w:fldCharType="end"/>
      </w:r>
      <w:r w:rsidRPr="0039650A">
        <w:rPr>
          <w:lang w:val="en-US"/>
        </w:rPr>
        <w:t xml:space="preserve"> puts the received messages in a message queue. A filter needs to be set up to receive the data. As the system needs to receive all the messages, the mask is set to 0. </w:t>
      </w:r>
    </w:p>
    <w:p w14:paraId="07DD9BB5" w14:textId="22BD7E61" w:rsidR="00D4312F" w:rsidRPr="0039650A" w:rsidRDefault="0056797C" w:rsidP="0056797C">
      <w:pPr>
        <w:rPr>
          <w:lang w:val="en-US"/>
        </w:rPr>
      </w:pPr>
      <w:r w:rsidRPr="0039650A">
        <w:rPr>
          <w:lang w:val="en-US"/>
        </w:rPr>
        <w:t>In the infinite loop of the thread, the message queue is read. Then a loop goes through the sensor buffer. For every sensor, the message's ID is compared with the sensor's ID. If the IDs are the same, the value in the message is copied to the sensor buffer value field. As one CAN message can contain many sensor values, a field of the sensor buffer includes the information of which byte(s) of the message needs to be copied to the value field of the sensor buffer.</w:t>
      </w:r>
      <w:r w:rsidR="00EF546B" w:rsidRPr="0039650A">
        <w:rPr>
          <w:lang w:val="en-US"/>
        </w:rPr>
        <w:t xml:space="preserve"> The following diagram show how the data are stored when a CAN frame is </w:t>
      </w:r>
      <w:proofErr w:type="gramStart"/>
      <w:r w:rsidR="00EF546B" w:rsidRPr="0039650A">
        <w:rPr>
          <w:lang w:val="en-US"/>
        </w:rPr>
        <w:t>received :</w:t>
      </w:r>
      <w:proofErr w:type="gramEnd"/>
    </w:p>
    <w:p w14:paraId="527B4C0D" w14:textId="77777777" w:rsidR="00EF546B" w:rsidRPr="0039650A" w:rsidRDefault="00EF546B" w:rsidP="00DD16F7">
      <w:pPr>
        <w:keepNext/>
        <w:jc w:val="center"/>
        <w:rPr>
          <w:lang w:val="en-US"/>
        </w:rPr>
      </w:pPr>
      <w:r w:rsidRPr="0039650A">
        <w:rPr>
          <w:noProof/>
          <w:lang w:val="en-US"/>
        </w:rPr>
        <w:lastRenderedPageBreak/>
        <w:drawing>
          <wp:inline distT="0" distB="0" distL="0" distR="0" wp14:anchorId="57F5F839" wp14:editId="79C8C9D2">
            <wp:extent cx="5595457" cy="2154424"/>
            <wp:effectExtent l="0" t="0" r="5715" b="0"/>
            <wp:docPr id="1282067053" name="Image 1"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7053" name="Image 1" descr="Une image contenant texte, diagramme, ligne, Tracé&#10;&#10;Description générée automatiquement"/>
                    <pic:cNvPicPr/>
                  </pic:nvPicPr>
                  <pic:blipFill>
                    <a:blip r:embed="rId37"/>
                    <a:stretch>
                      <a:fillRect/>
                    </a:stretch>
                  </pic:blipFill>
                  <pic:spPr>
                    <a:xfrm>
                      <a:off x="0" y="0"/>
                      <a:ext cx="5601380" cy="2156705"/>
                    </a:xfrm>
                    <a:prstGeom prst="rect">
                      <a:avLst/>
                    </a:prstGeom>
                  </pic:spPr>
                </pic:pic>
              </a:graphicData>
            </a:graphic>
          </wp:inline>
        </w:drawing>
      </w:r>
    </w:p>
    <w:p w14:paraId="3F510A25" w14:textId="0421B623" w:rsidR="00EF546B" w:rsidRPr="0039650A" w:rsidRDefault="00EF546B" w:rsidP="00EF546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20</w:t>
      </w:r>
      <w:r w:rsidRPr="0039650A">
        <w:rPr>
          <w:lang w:val="en-US"/>
        </w:rPr>
        <w:fldChar w:fldCharType="end"/>
      </w:r>
      <w:r w:rsidRPr="0039650A">
        <w:rPr>
          <w:lang w:val="en-US"/>
        </w:rPr>
        <w:t>: Can Receive Example</w:t>
      </w:r>
    </w:p>
    <w:p w14:paraId="06D5E8EC" w14:textId="77777777" w:rsidR="00EF546B" w:rsidRPr="0039650A" w:rsidRDefault="00EF546B" w:rsidP="00EF546B">
      <w:pPr>
        <w:rPr>
          <w:lang w:val="en-US"/>
        </w:rPr>
      </w:pPr>
    </w:p>
    <w:p w14:paraId="3969EA42" w14:textId="072B3422" w:rsidR="0033699D" w:rsidRPr="0039650A" w:rsidRDefault="000B2295" w:rsidP="002D294C">
      <w:pPr>
        <w:rPr>
          <w:lang w:val="en-US"/>
        </w:rPr>
      </w:pPr>
      <w:r w:rsidRPr="0039650A">
        <w:rPr>
          <w:lang w:val="en-US"/>
        </w:rPr>
        <w:t>In this example, the box 34 of the sensor buffer contains the value of a voltage sensor. The message's ID is 0x123, and the value (0x4567) of the sensor is stored on two bytes, the bytes 1 and 2 of the CAN frame</w:t>
      </w:r>
      <w:r w:rsidR="00EF546B" w:rsidRPr="0039650A">
        <w:rPr>
          <w:lang w:val="en-US"/>
        </w:rPr>
        <w:t>.</w:t>
      </w:r>
    </w:p>
    <w:p w14:paraId="374677C8" w14:textId="77777777" w:rsidR="000477E7" w:rsidRPr="0039650A" w:rsidRDefault="000477E7" w:rsidP="002D294C">
      <w:pPr>
        <w:rPr>
          <w:lang w:val="en-US"/>
        </w:rPr>
      </w:pPr>
    </w:p>
    <w:p w14:paraId="2CAB90F9" w14:textId="560AD614" w:rsidR="0010126E" w:rsidRPr="0039650A" w:rsidRDefault="0010126E" w:rsidP="0010126E">
      <w:pPr>
        <w:pStyle w:val="Titre2"/>
        <w:rPr>
          <w:rFonts w:eastAsia="Times New Roman"/>
          <w:lang w:val="en-US"/>
        </w:rPr>
      </w:pPr>
      <w:bookmarkStart w:id="24" w:name="_Toc142054714"/>
      <w:r w:rsidRPr="0039650A">
        <w:rPr>
          <w:rFonts w:eastAsia="Times New Roman"/>
          <w:lang w:val="en-US"/>
        </w:rPr>
        <w:t>GPS Controller</w:t>
      </w:r>
      <w:bookmarkEnd w:id="24"/>
    </w:p>
    <w:p w14:paraId="5D53B70A" w14:textId="77777777" w:rsidR="002763F8" w:rsidRPr="0039650A" w:rsidRDefault="002763F8" w:rsidP="002763F8">
      <w:pPr>
        <w:rPr>
          <w:lang w:val="en-US"/>
        </w:rPr>
      </w:pPr>
      <w:r w:rsidRPr="0039650A">
        <w:rPr>
          <w:lang w:val="en-US"/>
        </w:rPr>
        <w:t>The GPS Controller is implemented in an independent thread. It reads the UART port connected to the GPS module and fills the GPS buffer with the data received.</w:t>
      </w:r>
    </w:p>
    <w:p w14:paraId="55DD2E76" w14:textId="78A7E19A" w:rsidR="0010126E" w:rsidRPr="0039650A" w:rsidRDefault="002763F8" w:rsidP="002763F8">
      <w:pPr>
        <w:rPr>
          <w:lang w:val="en-US"/>
        </w:rPr>
      </w:pPr>
      <w:r w:rsidRPr="0039650A">
        <w:rPr>
          <w:lang w:val="en-US"/>
        </w:rPr>
        <w:t xml:space="preserve">The JP1 jumper permits connecting the UART port of the GPS module to the external connector. The GPS module can be configured with the </w:t>
      </w:r>
      <w:r w:rsidR="00AC0A47" w:rsidRPr="0039650A">
        <w:rPr>
          <w:lang w:val="en-US"/>
        </w:rPr>
        <w:t>u</w:t>
      </w:r>
      <w:r w:rsidRPr="0039650A">
        <w:rPr>
          <w:lang w:val="en-US"/>
        </w:rPr>
        <w:t>-center</w:t>
      </w:r>
      <w:r w:rsidR="00AC0A47" w:rsidRPr="0039650A">
        <w:rPr>
          <w:lang w:val="en-US"/>
        </w:rPr>
        <w:t>2</w:t>
      </w:r>
      <w:r w:rsidRPr="0039650A">
        <w:rPr>
          <w:lang w:val="en-US"/>
        </w:rPr>
        <w:t xml:space="preserve"> software by connecting the external connector to the PC via a UART/USB converter.</w:t>
      </w:r>
    </w:p>
    <w:p w14:paraId="1AF87BA8" w14:textId="2A37CC58" w:rsidR="00DF0BCC" w:rsidRPr="0039650A" w:rsidRDefault="00DF0BCC" w:rsidP="002763F8">
      <w:pPr>
        <w:rPr>
          <w:lang w:val="en-US"/>
        </w:rPr>
      </w:pPr>
      <w:r w:rsidRPr="0039650A">
        <w:rPr>
          <w:lang w:val="en-US"/>
        </w:rPr>
        <w:t>The first set of parameters configures the module according to the hardware design. These parameters are taken directly from the component's integration manual</w:t>
      </w:r>
      <w:r w:rsidR="002061DC" w:rsidRPr="0039650A">
        <w:rPr>
          <w:lang w:val="en-US"/>
        </w:rPr>
        <w:t xml:space="preserve"> </w:t>
      </w:r>
      <w:r w:rsidR="002061DC" w:rsidRPr="0039650A">
        <w:rPr>
          <w:lang w:val="en-US"/>
        </w:rPr>
        <w:fldChar w:fldCharType="begin"/>
      </w:r>
      <w:r w:rsidR="002D294C" w:rsidRPr="0039650A">
        <w:rPr>
          <w:lang w:val="en-US"/>
        </w:rPr>
        <w:instrText xml:space="preserve"> ADDIN ZOTERO_ITEM CSL_CITATION {"citationID":"ifRxGMwq","properties":{"formattedCitation":"[11]","plainCitation":"[11]","noteIndex":0},"citationItems":[{"id":36,"uris":["http://zotero.org/users/11814890/items/R6SJHJ6F"],"itemData":{"id":36,"type":"article-journal","abstract":"This document describes the features and application of the u-blox MAXM10S module. The MAX-M10S module provides an ultra-low-power standard precision GNSS receiver for high-performance asset-tracking applications.","language":"en","source":"Zotero","title":"MAX-M10S Integration manual"}}],"schema":"https://github.com/citation-style-language/schema/raw/master/csl-citation.json"} </w:instrText>
      </w:r>
      <w:r w:rsidR="002061DC" w:rsidRPr="0039650A">
        <w:rPr>
          <w:lang w:val="en-US"/>
        </w:rPr>
        <w:fldChar w:fldCharType="separate"/>
      </w:r>
      <w:r w:rsidR="002D294C" w:rsidRPr="0039650A">
        <w:rPr>
          <w:rFonts w:ascii="Calibri" w:hAnsi="Calibri" w:cs="Calibri"/>
          <w:lang w:val="en-US"/>
        </w:rPr>
        <w:t>[11]</w:t>
      </w:r>
      <w:r w:rsidR="002061DC" w:rsidRPr="0039650A">
        <w:rPr>
          <w:lang w:val="en-US"/>
        </w:rPr>
        <w:fldChar w:fldCharType="end"/>
      </w:r>
      <w:r w:rsidR="00AC0A47" w:rsidRPr="0039650A">
        <w:rPr>
          <w:lang w:val="en-US"/>
        </w:rPr>
        <w:t>.</w:t>
      </w:r>
    </w:p>
    <w:p w14:paraId="655DC07C" w14:textId="77777777" w:rsidR="00DF0BCC" w:rsidRPr="0039650A" w:rsidRDefault="00DF0BCC" w:rsidP="002763F8">
      <w:pPr>
        <w:rPr>
          <w:lang w:val="en-US"/>
        </w:rPr>
      </w:pPr>
    </w:p>
    <w:p w14:paraId="2A495EEE" w14:textId="77777777" w:rsidR="008E0DA0" w:rsidRPr="0039650A" w:rsidRDefault="00DF0BCC" w:rsidP="008E0DA0">
      <w:pPr>
        <w:keepNext/>
        <w:jc w:val="center"/>
        <w:rPr>
          <w:lang w:val="en-US"/>
        </w:rPr>
      </w:pPr>
      <w:r w:rsidRPr="0039650A">
        <w:rPr>
          <w:noProof/>
          <w:lang w:val="en-US"/>
        </w:rPr>
        <w:drawing>
          <wp:inline distT="0" distB="0" distL="0" distR="0" wp14:anchorId="4404F0DB" wp14:editId="7C444C0F">
            <wp:extent cx="3169600" cy="1623975"/>
            <wp:effectExtent l="0" t="0" r="0" b="0"/>
            <wp:docPr id="1586015309"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15309" name="Image 1" descr="Une image contenant texte, capture d’écran, Police, nombre&#10;&#10;Description générée automatiquement"/>
                    <pic:cNvPicPr/>
                  </pic:nvPicPr>
                  <pic:blipFill>
                    <a:blip r:embed="rId38"/>
                    <a:stretch>
                      <a:fillRect/>
                    </a:stretch>
                  </pic:blipFill>
                  <pic:spPr>
                    <a:xfrm>
                      <a:off x="0" y="0"/>
                      <a:ext cx="3171663" cy="1625032"/>
                    </a:xfrm>
                    <a:prstGeom prst="rect">
                      <a:avLst/>
                    </a:prstGeom>
                  </pic:spPr>
                </pic:pic>
              </a:graphicData>
            </a:graphic>
          </wp:inline>
        </w:drawing>
      </w:r>
    </w:p>
    <w:p w14:paraId="190B2B0F" w14:textId="1034B688" w:rsidR="00DF0BCC" w:rsidRPr="0039650A" w:rsidRDefault="008E0DA0" w:rsidP="008E0DA0">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21</w:t>
      </w:r>
      <w:r w:rsidRPr="0039650A">
        <w:rPr>
          <w:lang w:val="en-US"/>
        </w:rPr>
        <w:fldChar w:fldCharType="end"/>
      </w:r>
      <w:r w:rsidRPr="0039650A">
        <w:rPr>
          <w:lang w:val="en-US"/>
        </w:rPr>
        <w:t>: GPS Hardware configuration</w:t>
      </w:r>
    </w:p>
    <w:p w14:paraId="732269CE" w14:textId="77777777" w:rsidR="00AC0A47" w:rsidRPr="0039650A" w:rsidRDefault="00AC0A47" w:rsidP="00DF0BCC">
      <w:pPr>
        <w:jc w:val="center"/>
        <w:rPr>
          <w:lang w:val="en-US"/>
        </w:rPr>
      </w:pPr>
    </w:p>
    <w:p w14:paraId="3EFE0B45" w14:textId="790830BB" w:rsidR="00AC0A47" w:rsidRPr="0039650A" w:rsidRDefault="00AC0A47" w:rsidP="00AC0A47">
      <w:pPr>
        <w:rPr>
          <w:lang w:val="en-US"/>
        </w:rPr>
      </w:pPr>
      <w:r w:rsidRPr="0039650A">
        <w:rPr>
          <w:lang w:val="en-US"/>
        </w:rPr>
        <w:t xml:space="preserve">Then, the second set of parameters is the vehicle tracker preset available in the u-center2 software. This preset provides continuous tracking with a high position update rate, accuracy, and availability. </w:t>
      </w:r>
      <w:r w:rsidRPr="0039650A">
        <w:rPr>
          <w:lang w:val="en-US"/>
        </w:rPr>
        <w:lastRenderedPageBreak/>
        <w:t>Only the 12 first parameters of the preset are used. The MSGOUT parameters are treated in the last set of parameters.</w:t>
      </w:r>
    </w:p>
    <w:p w14:paraId="2BFE1B31" w14:textId="77777777" w:rsidR="00AC0A47" w:rsidRPr="0039650A" w:rsidRDefault="00AC0A47" w:rsidP="00AC0A47">
      <w:pPr>
        <w:rPr>
          <w:lang w:val="en-US"/>
        </w:rPr>
      </w:pPr>
    </w:p>
    <w:p w14:paraId="1993D5B3" w14:textId="77777777" w:rsidR="008E0DA0" w:rsidRPr="0039650A" w:rsidRDefault="00AC0A47" w:rsidP="008E0DA0">
      <w:pPr>
        <w:keepNext/>
        <w:jc w:val="center"/>
        <w:rPr>
          <w:lang w:val="en-US"/>
        </w:rPr>
      </w:pPr>
      <w:r w:rsidRPr="0039650A">
        <w:rPr>
          <w:noProof/>
          <w:lang w:val="en-US"/>
        </w:rPr>
        <w:drawing>
          <wp:inline distT="0" distB="0" distL="0" distR="0" wp14:anchorId="0AEBE238" wp14:editId="1DBF15DA">
            <wp:extent cx="3250006" cy="2340864"/>
            <wp:effectExtent l="0" t="0" r="7620" b="2540"/>
            <wp:docPr id="2064359762"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59762" name="Image 1" descr="Une image contenant texte, capture d’écran, nombre, Police&#10;&#10;Description générée automatiquement"/>
                    <pic:cNvPicPr/>
                  </pic:nvPicPr>
                  <pic:blipFill>
                    <a:blip r:embed="rId39"/>
                    <a:stretch>
                      <a:fillRect/>
                    </a:stretch>
                  </pic:blipFill>
                  <pic:spPr>
                    <a:xfrm>
                      <a:off x="0" y="0"/>
                      <a:ext cx="3253141" cy="2343122"/>
                    </a:xfrm>
                    <a:prstGeom prst="rect">
                      <a:avLst/>
                    </a:prstGeom>
                  </pic:spPr>
                </pic:pic>
              </a:graphicData>
            </a:graphic>
          </wp:inline>
        </w:drawing>
      </w:r>
    </w:p>
    <w:p w14:paraId="2EFB989C" w14:textId="4F834AE1" w:rsidR="00DF0BCC" w:rsidRPr="0039650A" w:rsidRDefault="008E0DA0" w:rsidP="002061DC">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22</w:t>
      </w:r>
      <w:r w:rsidRPr="0039650A">
        <w:rPr>
          <w:lang w:val="en-US"/>
        </w:rPr>
        <w:fldChar w:fldCharType="end"/>
      </w:r>
      <w:r w:rsidRPr="0039650A">
        <w:rPr>
          <w:lang w:val="en-US"/>
        </w:rPr>
        <w:t>: GPS Vehicle tracker configuration</w:t>
      </w:r>
    </w:p>
    <w:p w14:paraId="2EC817D2" w14:textId="7BF48D55" w:rsidR="008E0DA0" w:rsidRPr="0039650A" w:rsidRDefault="008E0DA0" w:rsidP="00DF0BCC">
      <w:pPr>
        <w:rPr>
          <w:lang w:val="en-US"/>
        </w:rPr>
      </w:pPr>
      <w:r w:rsidRPr="0039650A">
        <w:rPr>
          <w:lang w:val="en-US"/>
        </w:rPr>
        <w:t>The last set of parameters configures the rates of the messages the module sends. The module is configured to send messages containing the latitude, longitude, speed, and the fix status every second. A message containing the number of satellite-connected is sent every 5 seconds. The other messages are not interesting for the telemetry system, so they are not sent.</w:t>
      </w:r>
    </w:p>
    <w:p w14:paraId="2853405B" w14:textId="77777777" w:rsidR="008E0DA0" w:rsidRPr="0039650A" w:rsidRDefault="008E0DA0" w:rsidP="00DF0BCC">
      <w:pPr>
        <w:rPr>
          <w:lang w:val="en-US"/>
        </w:rPr>
      </w:pPr>
    </w:p>
    <w:p w14:paraId="4F22D194" w14:textId="77777777" w:rsidR="008E0DA0" w:rsidRPr="0039650A" w:rsidRDefault="008E0DA0" w:rsidP="008E0DA0">
      <w:pPr>
        <w:keepNext/>
        <w:jc w:val="center"/>
        <w:rPr>
          <w:lang w:val="en-US"/>
        </w:rPr>
      </w:pPr>
      <w:r w:rsidRPr="0039650A">
        <w:rPr>
          <w:noProof/>
          <w:lang w:val="en-US"/>
        </w:rPr>
        <w:drawing>
          <wp:inline distT="0" distB="0" distL="0" distR="0" wp14:anchorId="5510FA72" wp14:editId="65F17A7A">
            <wp:extent cx="3204057" cy="2351075"/>
            <wp:effectExtent l="0" t="0" r="0" b="0"/>
            <wp:docPr id="137018563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85638" name="Image 1" descr="Une image contenant texte, capture d’écran, Police, nombre&#10;&#10;Description générée automatiquement"/>
                    <pic:cNvPicPr/>
                  </pic:nvPicPr>
                  <pic:blipFill>
                    <a:blip r:embed="rId40"/>
                    <a:stretch>
                      <a:fillRect/>
                    </a:stretch>
                  </pic:blipFill>
                  <pic:spPr>
                    <a:xfrm>
                      <a:off x="0" y="0"/>
                      <a:ext cx="3206034" cy="2352526"/>
                    </a:xfrm>
                    <a:prstGeom prst="rect">
                      <a:avLst/>
                    </a:prstGeom>
                  </pic:spPr>
                </pic:pic>
              </a:graphicData>
            </a:graphic>
          </wp:inline>
        </w:drawing>
      </w:r>
    </w:p>
    <w:p w14:paraId="3834D3D9" w14:textId="0693C25D" w:rsidR="00D0561B" w:rsidRPr="0039650A" w:rsidRDefault="008E0DA0" w:rsidP="00D0561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23</w:t>
      </w:r>
      <w:r w:rsidRPr="0039650A">
        <w:rPr>
          <w:lang w:val="en-US"/>
        </w:rPr>
        <w:fldChar w:fldCharType="end"/>
      </w:r>
      <w:r w:rsidRPr="0039650A">
        <w:rPr>
          <w:lang w:val="en-US"/>
        </w:rPr>
        <w:t>: GPS MSGOUT configuration</w:t>
      </w:r>
    </w:p>
    <w:p w14:paraId="78C33B4F" w14:textId="77777777" w:rsidR="00630880" w:rsidRPr="0039650A" w:rsidRDefault="00630880" w:rsidP="00630880">
      <w:pPr>
        <w:rPr>
          <w:lang w:val="en-US"/>
        </w:rPr>
      </w:pPr>
    </w:p>
    <w:p w14:paraId="4520E920" w14:textId="27BBCFE8" w:rsidR="00D0561B" w:rsidRPr="0039650A" w:rsidRDefault="00630880" w:rsidP="00D0561B">
      <w:pPr>
        <w:rPr>
          <w:lang w:val="en-US"/>
        </w:rPr>
      </w:pPr>
      <w:r w:rsidRPr="0039650A">
        <w:rPr>
          <w:lang w:val="en-US"/>
        </w:rPr>
        <w:t>The messages are sent to the nRF5340 using a UART bus. The GPS module uses the NMEA standard</w:t>
      </w:r>
      <w:r w:rsidR="00E7601E" w:rsidRPr="0039650A">
        <w:rPr>
          <w:lang w:val="en-US"/>
        </w:rPr>
        <w:t xml:space="preserve"> </w:t>
      </w:r>
      <w:r w:rsidR="00E7601E" w:rsidRPr="0039650A">
        <w:rPr>
          <w:lang w:val="en-US"/>
        </w:rPr>
        <w:fldChar w:fldCharType="begin"/>
      </w:r>
      <w:r w:rsidR="002D294C" w:rsidRPr="0039650A">
        <w:rPr>
          <w:lang w:val="en-US"/>
        </w:rPr>
        <w:instrText xml:space="preserve"> ADDIN ZOTERO_ITEM CSL_CITATION {"citationID":"NHe3lNGB","properties":{"formattedCitation":"[12]","plainCitation":"[12]","noteIndex":0},"citationItems":[{"id":63,"uris":["http://zotero.org/users/11814890/items/QP38XQPW"],"itemData":{"id":63,"type":"article-journal","language":"en","source":"Zotero","title":"NMEA Reference Manual","author":[{"family":"Jose","given":"San"}],"issued":{"date-parts":[["2007"]]}}}],"schema":"https://github.com/citation-style-language/schema/raw/master/csl-citation.json"} </w:instrText>
      </w:r>
      <w:r w:rsidR="00E7601E" w:rsidRPr="0039650A">
        <w:rPr>
          <w:lang w:val="en-US"/>
        </w:rPr>
        <w:fldChar w:fldCharType="separate"/>
      </w:r>
      <w:r w:rsidR="002D294C" w:rsidRPr="0039650A">
        <w:rPr>
          <w:rFonts w:ascii="Calibri" w:hAnsi="Calibri" w:cs="Calibri"/>
          <w:lang w:val="en-US"/>
        </w:rPr>
        <w:t>[12]</w:t>
      </w:r>
      <w:r w:rsidR="00E7601E" w:rsidRPr="0039650A">
        <w:rPr>
          <w:lang w:val="en-US"/>
        </w:rPr>
        <w:fldChar w:fldCharType="end"/>
      </w:r>
      <w:r w:rsidRPr="0039650A">
        <w:rPr>
          <w:lang w:val="en-US"/>
        </w:rPr>
        <w:t xml:space="preserve"> for the output messages. The module transmits the RMC, GLL, and GGA messages for the car's position. The VTG message contains the speed of the vehicle. The last message used by the telemetry system is the GSA message. It </w:t>
      </w:r>
      <w:r w:rsidR="0029507C" w:rsidRPr="0039650A">
        <w:rPr>
          <w:lang w:val="en-US"/>
        </w:rPr>
        <w:t>contain</w:t>
      </w:r>
      <w:r w:rsidR="00BA5747">
        <w:rPr>
          <w:lang w:val="en-US"/>
        </w:rPr>
        <w:t>\</w:t>
      </w:r>
      <w:r w:rsidR="0029507C" w:rsidRPr="0039650A">
        <w:rPr>
          <w:lang w:val="en-US"/>
        </w:rPr>
        <w:t>s</w:t>
      </w:r>
      <w:r w:rsidRPr="0039650A">
        <w:rPr>
          <w:lang w:val="en-US"/>
        </w:rPr>
        <w:t xml:space="preserve"> the Fix status of the module, which indicates if the position is valid.</w:t>
      </w:r>
    </w:p>
    <w:p w14:paraId="1FEB3311" w14:textId="5F7FEC46" w:rsidR="0029507C" w:rsidRPr="0039650A" w:rsidRDefault="0029507C" w:rsidP="00D0561B">
      <w:pPr>
        <w:rPr>
          <w:lang w:val="en-US"/>
        </w:rPr>
      </w:pPr>
      <w:r w:rsidRPr="0039650A">
        <w:rPr>
          <w:lang w:val="en-US"/>
        </w:rPr>
        <w:lastRenderedPageBreak/>
        <w:t>The GPS module uses the uart3 peripheral of the nRF5340. It uses a 9600 Baud rate. The overlay file contains the following configuration:</w:t>
      </w:r>
    </w:p>
    <w:p w14:paraId="2D7647AC" w14:textId="77777777" w:rsidR="00F078DD" w:rsidRPr="0039650A" w:rsidRDefault="00F078DD" w:rsidP="00F078DD">
      <w:pPr>
        <w:keepNext/>
        <w:jc w:val="center"/>
        <w:rPr>
          <w:lang w:val="en-US"/>
        </w:rPr>
      </w:pPr>
      <w:r w:rsidRPr="0039650A">
        <w:rPr>
          <w:noProof/>
          <w:lang w:val="en-US"/>
        </w:rPr>
        <w:drawing>
          <wp:inline distT="0" distB="0" distL="0" distR="0" wp14:anchorId="5F3CE9F4" wp14:editId="41F29F2D">
            <wp:extent cx="5450958" cy="1035874"/>
            <wp:effectExtent l="0" t="0" r="0" b="0"/>
            <wp:docPr id="10961355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6742" cy="1038874"/>
                    </a:xfrm>
                    <a:prstGeom prst="rect">
                      <a:avLst/>
                    </a:prstGeom>
                    <a:noFill/>
                    <a:ln>
                      <a:noFill/>
                    </a:ln>
                  </pic:spPr>
                </pic:pic>
              </a:graphicData>
            </a:graphic>
          </wp:inline>
        </w:drawing>
      </w:r>
    </w:p>
    <w:p w14:paraId="42B9E77F" w14:textId="49B59B9F" w:rsidR="008E0DA0" w:rsidRPr="0039650A" w:rsidRDefault="00F078DD" w:rsidP="00F078DD">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24</w:t>
      </w:r>
      <w:r w:rsidRPr="0039650A">
        <w:rPr>
          <w:lang w:val="en-US"/>
        </w:rPr>
        <w:fldChar w:fldCharType="end"/>
      </w:r>
      <w:r w:rsidRPr="0039650A">
        <w:rPr>
          <w:lang w:val="en-US"/>
        </w:rPr>
        <w:t xml:space="preserve"> : GPS UART Configuration</w:t>
      </w:r>
    </w:p>
    <w:p w14:paraId="5688017A" w14:textId="704B0800" w:rsidR="008E0DA0" w:rsidRPr="0039650A" w:rsidRDefault="00070D15" w:rsidP="00DF0BCC">
      <w:pPr>
        <w:rPr>
          <w:lang w:val="en-US"/>
        </w:rPr>
      </w:pPr>
      <w:r w:rsidRPr="0039650A">
        <w:rPr>
          <w:lang w:val="en-US"/>
        </w:rPr>
        <w:t>In the code, an independent thread controls the GPS. During the initialization, an interrupt with a callback method is assigned to the UART receiver. The callback method reads the UART FIFO buffer and puts the message(s) in a message queue.</w:t>
      </w:r>
    </w:p>
    <w:p w14:paraId="47949312" w14:textId="77777777" w:rsidR="00070D15" w:rsidRPr="0039650A" w:rsidRDefault="00070D15" w:rsidP="00070D15">
      <w:pPr>
        <w:keepNext/>
        <w:jc w:val="center"/>
        <w:rPr>
          <w:lang w:val="en-US"/>
        </w:rPr>
      </w:pPr>
      <w:r w:rsidRPr="0039650A">
        <w:rPr>
          <w:noProof/>
          <w:lang w:val="en-US"/>
        </w:rPr>
        <w:lastRenderedPageBreak/>
        <w:drawing>
          <wp:inline distT="0" distB="0" distL="0" distR="0" wp14:anchorId="297C49CE" wp14:editId="36AC3ECD">
            <wp:extent cx="5760720" cy="6666865"/>
            <wp:effectExtent l="0" t="0" r="0" b="635"/>
            <wp:docPr id="1168917695" name="Image 1" descr="Une image contenant texte, diagramm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17695" name="Image 1" descr="Une image contenant texte, diagramme, capture d’écran, Police&#10;&#10;Description générée automatiquement"/>
                    <pic:cNvPicPr/>
                  </pic:nvPicPr>
                  <pic:blipFill>
                    <a:blip r:embed="rId42"/>
                    <a:stretch>
                      <a:fillRect/>
                    </a:stretch>
                  </pic:blipFill>
                  <pic:spPr>
                    <a:xfrm>
                      <a:off x="0" y="0"/>
                      <a:ext cx="5760720" cy="6666865"/>
                    </a:xfrm>
                    <a:prstGeom prst="rect">
                      <a:avLst/>
                    </a:prstGeom>
                  </pic:spPr>
                </pic:pic>
              </a:graphicData>
            </a:graphic>
          </wp:inline>
        </w:drawing>
      </w:r>
    </w:p>
    <w:p w14:paraId="64068B91" w14:textId="5E1E60BB" w:rsidR="00070D15" w:rsidRPr="0039650A" w:rsidRDefault="00070D15" w:rsidP="00070D1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25</w:t>
      </w:r>
      <w:r w:rsidRPr="0039650A">
        <w:rPr>
          <w:lang w:val="en-US"/>
        </w:rPr>
        <w:fldChar w:fldCharType="end"/>
      </w:r>
      <w:r w:rsidRPr="0039650A">
        <w:rPr>
          <w:lang w:val="en-US"/>
        </w:rPr>
        <w:t>: GPS Controller Activity diagram</w:t>
      </w:r>
    </w:p>
    <w:p w14:paraId="09A43E07" w14:textId="77777777" w:rsidR="00070D15" w:rsidRPr="0039650A" w:rsidRDefault="00070D15" w:rsidP="00070D15">
      <w:pPr>
        <w:rPr>
          <w:lang w:val="en-US"/>
        </w:rPr>
      </w:pPr>
    </w:p>
    <w:p w14:paraId="1A3F6A75" w14:textId="3D05D123" w:rsidR="005B559D" w:rsidRPr="0039650A" w:rsidRDefault="005B559D" w:rsidP="005B559D">
      <w:pPr>
        <w:rPr>
          <w:lang w:val="en-US"/>
        </w:rPr>
      </w:pPr>
      <w:r w:rsidRPr="0039650A">
        <w:rPr>
          <w:lang w:val="en-US"/>
        </w:rPr>
        <w:t>In the infinite loop of the thread, the messages are read from the message queue. Then the messages are analyzed according to the message type:</w:t>
      </w:r>
    </w:p>
    <w:p w14:paraId="28B7623F" w14:textId="2EEB7C0D" w:rsidR="005B559D" w:rsidRPr="0039650A" w:rsidRDefault="005B559D" w:rsidP="005B559D">
      <w:pPr>
        <w:pStyle w:val="Paragraphedeliste"/>
        <w:numPr>
          <w:ilvl w:val="0"/>
          <w:numId w:val="42"/>
        </w:numPr>
        <w:rPr>
          <w:lang w:val="en-US"/>
        </w:rPr>
      </w:pPr>
      <w:r w:rsidRPr="0039650A">
        <w:rPr>
          <w:lang w:val="en-US"/>
        </w:rPr>
        <w:t xml:space="preserve">GSA messages: The Fix status is read, and the result is stored in a </w:t>
      </w:r>
      <w:proofErr w:type="spellStart"/>
      <w:r w:rsidRPr="0039650A">
        <w:rPr>
          <w:lang w:val="en-US"/>
        </w:rPr>
        <w:t>boolean</w:t>
      </w:r>
      <w:proofErr w:type="spellEnd"/>
      <w:r w:rsidRPr="0039650A">
        <w:rPr>
          <w:lang w:val="en-US"/>
        </w:rPr>
        <w:t xml:space="preserve"> variable.</w:t>
      </w:r>
    </w:p>
    <w:p w14:paraId="1E40E22E" w14:textId="1F34A311" w:rsidR="005B559D" w:rsidRPr="0039650A" w:rsidRDefault="005B559D" w:rsidP="005B559D">
      <w:pPr>
        <w:pStyle w:val="Paragraphedeliste"/>
        <w:numPr>
          <w:ilvl w:val="0"/>
          <w:numId w:val="42"/>
        </w:numPr>
        <w:rPr>
          <w:lang w:val="en-US"/>
        </w:rPr>
      </w:pPr>
      <w:r w:rsidRPr="0039650A">
        <w:rPr>
          <w:lang w:val="en-US"/>
        </w:rPr>
        <w:t>GLL, RMC, and GGA messages: If the Fix status is set to “true”, the position is read, and the result is stored in the GPS Buffer.</w:t>
      </w:r>
    </w:p>
    <w:p w14:paraId="47D8668C" w14:textId="3C262256" w:rsidR="00070D15" w:rsidRPr="0039650A" w:rsidRDefault="005B559D" w:rsidP="005B559D">
      <w:pPr>
        <w:pStyle w:val="Paragraphedeliste"/>
        <w:numPr>
          <w:ilvl w:val="0"/>
          <w:numId w:val="42"/>
        </w:numPr>
        <w:rPr>
          <w:lang w:val="en-US"/>
        </w:rPr>
      </w:pPr>
      <w:r w:rsidRPr="0039650A">
        <w:rPr>
          <w:lang w:val="en-US"/>
        </w:rPr>
        <w:t>VTG messages: If the Fix status is set to “true”, the speed is read, and the result is stored in the GPS Buffer.</w:t>
      </w:r>
    </w:p>
    <w:p w14:paraId="3AEB7E62" w14:textId="0F532E06" w:rsidR="007155E1" w:rsidRPr="0039650A" w:rsidRDefault="007155E1" w:rsidP="007155E1">
      <w:pPr>
        <w:rPr>
          <w:lang w:val="en-US" w:eastAsia="fr-CH"/>
        </w:rPr>
      </w:pPr>
      <w:r w:rsidRPr="0039650A">
        <w:rPr>
          <w:lang w:val="en-US" w:eastAsia="fr-CH"/>
        </w:rPr>
        <w:lastRenderedPageBreak/>
        <w:t>The NMEA messages are formatted as follows:</w:t>
      </w:r>
    </w:p>
    <w:p w14:paraId="73660339" w14:textId="77777777" w:rsidR="007155E1" w:rsidRPr="0039650A" w:rsidRDefault="007155E1" w:rsidP="007155E1">
      <w:pPr>
        <w:rPr>
          <w:lang w:val="en-US" w:eastAsia="fr-CH"/>
        </w:rPr>
      </w:pPr>
    </w:p>
    <w:p w14:paraId="280D9A01" w14:textId="051945FE" w:rsidR="007155E1" w:rsidRPr="0039650A" w:rsidRDefault="007155E1" w:rsidP="007155E1">
      <w:pPr>
        <w:jc w:val="center"/>
        <w:rPr>
          <w:rStyle w:val="Rfrencelgre"/>
          <w:b/>
          <w:bCs/>
          <w:lang w:val="en-US"/>
        </w:rPr>
      </w:pPr>
      <w:r w:rsidRPr="0039650A">
        <w:rPr>
          <w:rStyle w:val="Rfrencelgre"/>
          <w:b/>
          <w:bCs/>
          <w:lang w:val="en-US"/>
        </w:rPr>
        <w:t>$GPRMC,161229.</w:t>
      </w:r>
      <w:proofErr w:type="gramStart"/>
      <w:r w:rsidRPr="0039650A">
        <w:rPr>
          <w:rStyle w:val="Rfrencelgre"/>
          <w:b/>
          <w:bCs/>
          <w:lang w:val="en-US"/>
        </w:rPr>
        <w:t>487,A</w:t>
      </w:r>
      <w:proofErr w:type="gramEnd"/>
      <w:r w:rsidRPr="0039650A">
        <w:rPr>
          <w:rStyle w:val="Rfrencelgre"/>
          <w:b/>
          <w:bCs/>
          <w:lang w:val="en-US"/>
        </w:rPr>
        <w:t>,3723.2475,N,12158.3416,W,0.13,309.62,120598, ,*10</w:t>
      </w:r>
    </w:p>
    <w:p w14:paraId="4DCE0DCE" w14:textId="77777777" w:rsidR="007155E1" w:rsidRPr="0039650A" w:rsidRDefault="007155E1" w:rsidP="007155E1">
      <w:pPr>
        <w:jc w:val="center"/>
        <w:rPr>
          <w:rStyle w:val="Rfrencelgre"/>
          <w:b/>
          <w:bCs/>
          <w:lang w:val="en-US"/>
        </w:rPr>
      </w:pPr>
    </w:p>
    <w:p w14:paraId="2CD9EA1D" w14:textId="479B0B80" w:rsidR="007155E1" w:rsidRPr="0039650A" w:rsidRDefault="007155E1" w:rsidP="007155E1">
      <w:pPr>
        <w:rPr>
          <w:lang w:val="en-US" w:eastAsia="fr-CH"/>
        </w:rPr>
      </w:pPr>
      <w:r w:rsidRPr="0039650A">
        <w:rPr>
          <w:lang w:val="en-US" w:eastAsia="fr-CH"/>
        </w:rPr>
        <w:t xml:space="preserve">In this </w:t>
      </w:r>
      <w:r w:rsidR="000C31DD" w:rsidRPr="0039650A">
        <w:rPr>
          <w:lang w:val="en-US" w:eastAsia="fr-CH"/>
        </w:rPr>
        <w:t>RMC frame example</w:t>
      </w:r>
      <w:r w:rsidRPr="0039650A">
        <w:rPr>
          <w:lang w:val="en-US" w:eastAsia="fr-CH"/>
        </w:rPr>
        <w:t>, the coordinates are 37°23.2475N 12°158.3416W. The coordinates given by the module are in degree-arcminutes (</w:t>
      </w:r>
      <w:proofErr w:type="gramStart"/>
      <w:r w:rsidRPr="0039650A">
        <w:rPr>
          <w:i/>
          <w:iCs/>
          <w:lang w:val="en-US" w:eastAsia="fr-CH"/>
        </w:rPr>
        <w:t>ddmm.mmmm</w:t>
      </w:r>
      <w:proofErr w:type="gramEnd"/>
      <w:r w:rsidRPr="0039650A">
        <w:rPr>
          <w:lang w:val="en-US" w:eastAsia="fr-CH"/>
        </w:rPr>
        <w:t xml:space="preserve"> for the latitude and </w:t>
      </w:r>
      <w:r w:rsidRPr="0039650A">
        <w:rPr>
          <w:i/>
          <w:iCs/>
          <w:lang w:val="en-US" w:eastAsia="fr-CH"/>
        </w:rPr>
        <w:t>dddmm.mmmm</w:t>
      </w:r>
      <w:r w:rsidRPr="0039650A">
        <w:rPr>
          <w:lang w:val="en-US" w:eastAsia="fr-CH"/>
        </w:rPr>
        <w:t xml:space="preserve"> for the longitude), and the sign is given by letters (N,S,E,W). </w:t>
      </w:r>
    </w:p>
    <w:p w14:paraId="3EF71488" w14:textId="41B21B08" w:rsidR="007155E1" w:rsidRPr="0039650A" w:rsidRDefault="007155E1" w:rsidP="007155E1">
      <w:pPr>
        <w:rPr>
          <w:lang w:val="en-US" w:eastAsia="fr-CH"/>
        </w:rPr>
      </w:pPr>
      <w:r w:rsidRPr="0039650A">
        <w:rPr>
          <w:lang w:val="en-US" w:eastAsia="fr-CH"/>
        </w:rPr>
        <w:t>To get the GPS position from the message, it is first separated at commas. The coordinates are then converted to decimal degrees. The following formula permits to convert degree-arcminutes into decimal degrees:</w:t>
      </w:r>
    </w:p>
    <w:p w14:paraId="4CE2BD3B" w14:textId="77777777" w:rsidR="007155E1" w:rsidRPr="0039650A" w:rsidRDefault="007155E1" w:rsidP="007155E1">
      <w:pPr>
        <w:rPr>
          <w:lang w:val="en-US" w:eastAsia="fr-CH"/>
        </w:rPr>
      </w:pPr>
    </w:p>
    <w:p w14:paraId="27DB6F83" w14:textId="3CA6E200" w:rsidR="007155E1" w:rsidRPr="0039650A" w:rsidRDefault="007155E1" w:rsidP="007155E1">
      <w:pPr>
        <w:rPr>
          <w:rFonts w:eastAsiaTheme="minorEastAsia"/>
          <w:lang w:val="en-US" w:eastAsia="fr-CH"/>
        </w:rPr>
      </w:pPr>
      <m:oMathPara>
        <m:oMath>
          <m:r>
            <w:rPr>
              <w:rFonts w:ascii="Cambria Math" w:hAnsi="Cambria Math"/>
              <w:lang w:val="en-US" w:eastAsia="fr-CH"/>
            </w:rPr>
            <m:t>(d)dd + (mm.mmmm/60) (* -1 for W and S)</m:t>
          </m:r>
        </m:oMath>
      </m:oMathPara>
    </w:p>
    <w:p w14:paraId="46A20B4A" w14:textId="77777777" w:rsidR="007155E1" w:rsidRPr="0039650A" w:rsidRDefault="007155E1" w:rsidP="007155E1">
      <w:pPr>
        <w:rPr>
          <w:lang w:val="en-US" w:eastAsia="fr-CH"/>
        </w:rPr>
      </w:pPr>
    </w:p>
    <w:p w14:paraId="2851C0B8" w14:textId="1CDA28DA" w:rsidR="007155E1" w:rsidRPr="0039650A" w:rsidRDefault="007155E1" w:rsidP="007155E1">
      <w:pPr>
        <w:rPr>
          <w:lang w:val="en-US" w:eastAsia="fr-CH"/>
        </w:rPr>
      </w:pPr>
      <w:r w:rsidRPr="0039650A">
        <w:rPr>
          <w:lang w:val="en-US" w:eastAsia="fr-CH"/>
        </w:rPr>
        <w:t>To work only with integer variables, the formula has been slightly changed. A coordinate is stored in 2 variables. One for the characteristi</w:t>
      </w:r>
      <w:r w:rsidR="00EE487E" w:rsidRPr="0039650A">
        <w:rPr>
          <w:lang w:val="en-US" w:eastAsia="fr-CH"/>
        </w:rPr>
        <w:t>c</w:t>
      </w:r>
      <w:r w:rsidR="00EE487E" w:rsidRPr="0039650A">
        <w:rPr>
          <w:rStyle w:val="Appelnotedebasdep"/>
          <w:lang w:val="en-US" w:eastAsia="fr-CH"/>
        </w:rPr>
        <w:footnoteReference w:id="2"/>
      </w:r>
      <w:r w:rsidRPr="0039650A">
        <w:rPr>
          <w:lang w:val="en-US" w:eastAsia="fr-CH"/>
        </w:rPr>
        <w:t xml:space="preserve"> and one for the mantiss</w:t>
      </w:r>
      <w:r w:rsidR="00EE487E" w:rsidRPr="0039650A">
        <w:rPr>
          <w:lang w:val="en-US" w:eastAsia="fr-CH"/>
        </w:rPr>
        <w:t>a</w:t>
      </w:r>
      <w:r w:rsidR="00EE487E" w:rsidRPr="0039650A">
        <w:rPr>
          <w:rStyle w:val="Appelnotedebasdep"/>
          <w:lang w:val="en-US" w:eastAsia="fr-CH"/>
        </w:rPr>
        <w:footnoteReference w:id="3"/>
      </w:r>
      <w:r w:rsidRPr="0039650A">
        <w:rPr>
          <w:lang w:val="en-US" w:eastAsia="fr-CH"/>
        </w:rPr>
        <w:t>. Only the degree part is taken for the characteristic during the parsing operation. For the mantissa, only the arcminute part is taken, the decimal point is removed (equivalent to an x10000 multiplication), and the number is divided by six.</w:t>
      </w:r>
    </w:p>
    <w:p w14:paraId="36024570" w14:textId="039E52DA" w:rsidR="003423FE" w:rsidRPr="0039650A" w:rsidRDefault="007155E1" w:rsidP="007155E1">
      <w:pPr>
        <w:rPr>
          <w:lang w:val="en-US" w:eastAsia="fr-CH"/>
        </w:rPr>
      </w:pPr>
      <w:r w:rsidRPr="0039650A">
        <w:rPr>
          <w:lang w:val="en-US" w:eastAsia="fr-CH"/>
        </w:rPr>
        <w:t>Then, the coordinates are printed in the coordinate string of the GPS buffer with the </w:t>
      </w:r>
      <w:r w:rsidRPr="0039650A">
        <w:rPr>
          <w:i/>
          <w:iCs/>
          <w:lang w:val="en-US" w:eastAsia="fr-CH"/>
        </w:rPr>
        <w:t>sprintf</w:t>
      </w:r>
      <w:r w:rsidRPr="0039650A">
        <w:rPr>
          <w:lang w:val="en-US" w:eastAsia="fr-CH"/>
        </w:rPr>
        <w:t> function.</w:t>
      </w:r>
      <w:r w:rsidR="003423FE" w:rsidRPr="0039650A">
        <w:rPr>
          <w:lang w:val="en-US" w:eastAsia="fr-CH"/>
        </w:rPr>
        <w:t xml:space="preserve"> The following schema shows</w:t>
      </w:r>
      <w:r w:rsidR="00A215EF" w:rsidRPr="0039650A">
        <w:rPr>
          <w:lang w:val="en-US" w:eastAsia="fr-CH"/>
        </w:rPr>
        <w:t xml:space="preserve"> how</w:t>
      </w:r>
      <w:r w:rsidR="003423FE" w:rsidRPr="0039650A">
        <w:rPr>
          <w:lang w:val="en-US" w:eastAsia="fr-CH"/>
        </w:rPr>
        <w:t xml:space="preserve"> the </w:t>
      </w:r>
      <w:r w:rsidR="00A215EF" w:rsidRPr="0039650A">
        <w:rPr>
          <w:lang w:val="en-US" w:eastAsia="fr-CH"/>
        </w:rPr>
        <w:t>NMEA coordinates are converted into decimal coordinates:</w:t>
      </w:r>
    </w:p>
    <w:p w14:paraId="32E757BD" w14:textId="77777777" w:rsidR="00A215EF" w:rsidRPr="0039650A" w:rsidRDefault="00A215EF" w:rsidP="007155E1">
      <w:pPr>
        <w:rPr>
          <w:lang w:val="en-US" w:eastAsia="fr-CH"/>
        </w:rPr>
      </w:pPr>
    </w:p>
    <w:p w14:paraId="0F90B48D" w14:textId="3D6B3600" w:rsidR="00A215EF" w:rsidRPr="0039650A" w:rsidRDefault="003423FE" w:rsidP="00A215EF">
      <w:pPr>
        <w:keepNext/>
        <w:spacing w:after="0" w:line="240" w:lineRule="auto"/>
        <w:jc w:val="center"/>
        <w:rPr>
          <w:lang w:val="en-US"/>
        </w:rPr>
      </w:pPr>
      <w:r w:rsidRPr="0039650A">
        <w:rPr>
          <w:noProof/>
          <w:lang w:val="en-US" w:eastAsia="fr-CH"/>
        </w:rPr>
        <w:drawing>
          <wp:inline distT="0" distB="0" distL="0" distR="0" wp14:anchorId="18DD4DA7" wp14:editId="6E37C847">
            <wp:extent cx="3564693" cy="2869986"/>
            <wp:effectExtent l="0" t="0" r="0" b="6985"/>
            <wp:docPr id="2072866651" name="Image 1" descr="Une image contenant capture d’écran, tex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66651" name="Image 1" descr="Une image contenant capture d’écran, texte, conception&#10;&#10;Description générée automatiquem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4693" cy="2869986"/>
                    </a:xfrm>
                    <a:prstGeom prst="rect">
                      <a:avLst/>
                    </a:prstGeom>
                    <a:noFill/>
                    <a:ln>
                      <a:noFill/>
                    </a:ln>
                  </pic:spPr>
                </pic:pic>
              </a:graphicData>
            </a:graphic>
          </wp:inline>
        </w:drawing>
      </w:r>
    </w:p>
    <w:p w14:paraId="74FC2CD1" w14:textId="698A97D4" w:rsidR="00EE487E" w:rsidRPr="0039650A" w:rsidRDefault="00A215EF"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26</w:t>
      </w:r>
      <w:r w:rsidRPr="0039650A">
        <w:rPr>
          <w:lang w:val="en-US"/>
        </w:rPr>
        <w:fldChar w:fldCharType="end"/>
      </w:r>
      <w:r w:rsidRPr="0039650A">
        <w:rPr>
          <w:lang w:val="en-US"/>
        </w:rPr>
        <w:t xml:space="preserve">: </w:t>
      </w:r>
      <w:r w:rsidR="009A12CE" w:rsidRPr="0039650A">
        <w:rPr>
          <w:lang w:val="en-US"/>
        </w:rPr>
        <w:t>Conversion</w:t>
      </w:r>
      <w:r w:rsidRPr="0039650A">
        <w:rPr>
          <w:lang w:val="en-US"/>
        </w:rPr>
        <w:t xml:space="preserve"> of NMEA to decimal coordinates</w:t>
      </w:r>
    </w:p>
    <w:p w14:paraId="526A2215" w14:textId="146C0F43" w:rsidR="00D101E7" w:rsidRPr="0039650A" w:rsidRDefault="00D101E7" w:rsidP="00D101E7">
      <w:pPr>
        <w:pStyle w:val="Titre2"/>
        <w:rPr>
          <w:rFonts w:eastAsia="Times New Roman"/>
          <w:lang w:val="en-US"/>
        </w:rPr>
      </w:pPr>
      <w:bookmarkStart w:id="25" w:name="_Toc142054715"/>
      <w:r w:rsidRPr="0039650A">
        <w:rPr>
          <w:rFonts w:eastAsia="Times New Roman"/>
          <w:lang w:val="en-US"/>
        </w:rPr>
        <w:lastRenderedPageBreak/>
        <w:t>Data Logger</w:t>
      </w:r>
      <w:bookmarkEnd w:id="25"/>
    </w:p>
    <w:p w14:paraId="77AC9B88" w14:textId="360107BB" w:rsidR="001209B3" w:rsidRPr="0039650A" w:rsidRDefault="00A414D9" w:rsidP="001209B3">
      <w:pPr>
        <w:rPr>
          <w:lang w:val="en-US"/>
        </w:rPr>
      </w:pPr>
      <w:r w:rsidRPr="0039650A">
        <w:rPr>
          <w:lang w:val="en-US"/>
        </w:rPr>
        <w:t xml:space="preserve">The Data logger task records the measurement from the sensors on the SD card. </w:t>
      </w:r>
      <w:r w:rsidR="002C58F2" w:rsidRPr="0039650A">
        <w:rPr>
          <w:lang w:val="en-US"/>
        </w:rPr>
        <w:t xml:space="preserve">The system communicate with the SD card with the SPI bus. The configuration of the SPI is detailed in the Configuration File chapter. </w:t>
      </w:r>
      <w:r w:rsidRPr="0039650A">
        <w:rPr>
          <w:lang w:val="en-US"/>
        </w:rPr>
        <w:t>The data from all the sensors and the GPS are saved on a CSV File. Each column contains one sensor's value, and each line corresponds to a time sample. The first column contains a timestamp. The record frequency is set in the configuration file. The maximum frequency depends on the number of sensors and the send frequency of the sensors on the CAN bus. The system was successfully tested with 30 measurements on 12 CAN frames sent 40 times per second with a record frequency of 40 measurements per second.</w:t>
      </w:r>
      <w:r w:rsidR="003F1690" w:rsidRPr="0039650A">
        <w:rPr>
          <w:lang w:val="en-US"/>
        </w:rPr>
        <w:t xml:space="preserve"> More details about the maximum recording frequency are available in the test section.</w:t>
      </w:r>
    </w:p>
    <w:p w14:paraId="797C2FDB" w14:textId="304AA9D0" w:rsidR="00E81492" w:rsidRPr="0039650A" w:rsidRDefault="00E81492" w:rsidP="00E81492">
      <w:pPr>
        <w:rPr>
          <w:lang w:val="en-US"/>
        </w:rPr>
      </w:pPr>
      <w:r w:rsidRPr="0039650A">
        <w:rPr>
          <w:lang w:val="en-US"/>
        </w:rPr>
        <w:t>The CSV file uses the following structure:</w:t>
      </w:r>
    </w:p>
    <w:tbl>
      <w:tblPr>
        <w:tblStyle w:val="Grilledutableau"/>
        <w:tblW w:w="0" w:type="auto"/>
        <w:tblLook w:val="04A0" w:firstRow="1" w:lastRow="0" w:firstColumn="1" w:lastColumn="0" w:noHBand="0" w:noVBand="1"/>
      </w:tblPr>
      <w:tblGrid>
        <w:gridCol w:w="2265"/>
        <w:gridCol w:w="2265"/>
        <w:gridCol w:w="2266"/>
        <w:gridCol w:w="2266"/>
      </w:tblGrid>
      <w:tr w:rsidR="00E81492" w:rsidRPr="0039650A" w14:paraId="0EE3BDE8" w14:textId="77777777" w:rsidTr="00E81492">
        <w:tc>
          <w:tcPr>
            <w:tcW w:w="2265" w:type="dxa"/>
          </w:tcPr>
          <w:p w14:paraId="3F0E3E08" w14:textId="28FAE537" w:rsidR="00E81492" w:rsidRPr="0039650A" w:rsidRDefault="00E81492" w:rsidP="00E81492">
            <w:pPr>
              <w:jc w:val="center"/>
              <w:rPr>
                <w:lang w:val="en-US"/>
              </w:rPr>
            </w:pPr>
            <w:r w:rsidRPr="0039650A">
              <w:rPr>
                <w:lang w:val="en-US"/>
              </w:rPr>
              <w:t>Timestamp [</w:t>
            </w:r>
            <w:proofErr w:type="spellStart"/>
            <w:r w:rsidRPr="0039650A">
              <w:rPr>
                <w:lang w:val="en-US"/>
              </w:rPr>
              <w:t>ms</w:t>
            </w:r>
            <w:proofErr w:type="spellEnd"/>
            <w:r w:rsidRPr="0039650A">
              <w:rPr>
                <w:lang w:val="en-US"/>
              </w:rPr>
              <w:t>]</w:t>
            </w:r>
          </w:p>
        </w:tc>
        <w:tc>
          <w:tcPr>
            <w:tcW w:w="2265" w:type="dxa"/>
          </w:tcPr>
          <w:p w14:paraId="206E9765" w14:textId="0779E4D1" w:rsidR="00E81492" w:rsidRPr="0039650A" w:rsidRDefault="00E81492" w:rsidP="00E81492">
            <w:pPr>
              <w:jc w:val="center"/>
              <w:rPr>
                <w:lang w:val="en-US"/>
              </w:rPr>
            </w:pPr>
            <w:r w:rsidRPr="0039650A">
              <w:rPr>
                <w:lang w:val="en-US"/>
              </w:rPr>
              <w:t>Sensor1</w:t>
            </w:r>
          </w:p>
        </w:tc>
        <w:tc>
          <w:tcPr>
            <w:tcW w:w="2266" w:type="dxa"/>
          </w:tcPr>
          <w:p w14:paraId="4DB2B30A" w14:textId="60CDD7CF" w:rsidR="00E81492" w:rsidRPr="0039650A" w:rsidRDefault="00E81492" w:rsidP="00E81492">
            <w:pPr>
              <w:jc w:val="center"/>
              <w:rPr>
                <w:lang w:val="en-US"/>
              </w:rPr>
            </w:pPr>
            <w:r w:rsidRPr="0039650A">
              <w:rPr>
                <w:lang w:val="en-US"/>
              </w:rPr>
              <w:t>Sensor2</w:t>
            </w:r>
          </w:p>
        </w:tc>
        <w:tc>
          <w:tcPr>
            <w:tcW w:w="2266" w:type="dxa"/>
          </w:tcPr>
          <w:p w14:paraId="5B8B6D0F" w14:textId="4D498F4E" w:rsidR="00E81492" w:rsidRPr="0039650A" w:rsidRDefault="00E81492" w:rsidP="00E81492">
            <w:pPr>
              <w:jc w:val="center"/>
              <w:rPr>
                <w:lang w:val="en-US"/>
              </w:rPr>
            </w:pPr>
            <w:r w:rsidRPr="0039650A">
              <w:rPr>
                <w:lang w:val="en-US"/>
              </w:rPr>
              <w:t>Sensor3</w:t>
            </w:r>
          </w:p>
        </w:tc>
      </w:tr>
      <w:tr w:rsidR="00E81492" w:rsidRPr="0039650A" w14:paraId="2B4CDE2A" w14:textId="77777777" w:rsidTr="00E81492">
        <w:tc>
          <w:tcPr>
            <w:tcW w:w="2265" w:type="dxa"/>
          </w:tcPr>
          <w:p w14:paraId="51F91E82" w14:textId="54296AA9" w:rsidR="00E81492" w:rsidRPr="0039650A" w:rsidRDefault="00E81492" w:rsidP="00E81492">
            <w:pPr>
              <w:jc w:val="center"/>
              <w:rPr>
                <w:lang w:val="en-US"/>
              </w:rPr>
            </w:pPr>
            <w:r w:rsidRPr="0039650A">
              <w:rPr>
                <w:lang w:val="en-US"/>
              </w:rPr>
              <w:t>50</w:t>
            </w:r>
          </w:p>
        </w:tc>
        <w:tc>
          <w:tcPr>
            <w:tcW w:w="2265" w:type="dxa"/>
          </w:tcPr>
          <w:p w14:paraId="5D144807" w14:textId="07F5E830" w:rsidR="00E81492" w:rsidRPr="0039650A" w:rsidRDefault="00E81492" w:rsidP="00E81492">
            <w:pPr>
              <w:jc w:val="center"/>
              <w:rPr>
                <w:lang w:val="en-US"/>
              </w:rPr>
            </w:pPr>
            <w:r w:rsidRPr="0039650A">
              <w:rPr>
                <w:lang w:val="en-US"/>
              </w:rPr>
              <w:t>10</w:t>
            </w:r>
          </w:p>
        </w:tc>
        <w:tc>
          <w:tcPr>
            <w:tcW w:w="2266" w:type="dxa"/>
          </w:tcPr>
          <w:p w14:paraId="6E1C1679" w14:textId="212D187F" w:rsidR="00E81492" w:rsidRPr="0039650A" w:rsidRDefault="00E81492" w:rsidP="00E81492">
            <w:pPr>
              <w:jc w:val="center"/>
              <w:rPr>
                <w:lang w:val="en-US"/>
              </w:rPr>
            </w:pPr>
            <w:r w:rsidRPr="0039650A">
              <w:rPr>
                <w:lang w:val="en-US"/>
              </w:rPr>
              <w:t>34567</w:t>
            </w:r>
          </w:p>
        </w:tc>
        <w:tc>
          <w:tcPr>
            <w:tcW w:w="2266" w:type="dxa"/>
          </w:tcPr>
          <w:p w14:paraId="4697094E" w14:textId="2A50DFA3" w:rsidR="00E81492" w:rsidRPr="0039650A" w:rsidRDefault="00E81492" w:rsidP="00E81492">
            <w:pPr>
              <w:jc w:val="center"/>
              <w:rPr>
                <w:lang w:val="en-US"/>
              </w:rPr>
            </w:pPr>
            <w:r w:rsidRPr="0039650A">
              <w:rPr>
                <w:lang w:val="en-US"/>
              </w:rPr>
              <w:t>156</w:t>
            </w:r>
          </w:p>
        </w:tc>
      </w:tr>
      <w:tr w:rsidR="00E81492" w:rsidRPr="0039650A" w14:paraId="291712F4" w14:textId="77777777" w:rsidTr="00E81492">
        <w:tc>
          <w:tcPr>
            <w:tcW w:w="2265" w:type="dxa"/>
          </w:tcPr>
          <w:p w14:paraId="3EF3A928" w14:textId="30D390AB" w:rsidR="00E81492" w:rsidRPr="0039650A" w:rsidRDefault="00E81492" w:rsidP="00E81492">
            <w:pPr>
              <w:jc w:val="center"/>
              <w:rPr>
                <w:lang w:val="en-US"/>
              </w:rPr>
            </w:pPr>
            <w:r w:rsidRPr="0039650A">
              <w:rPr>
                <w:lang w:val="en-US"/>
              </w:rPr>
              <w:t>100</w:t>
            </w:r>
          </w:p>
        </w:tc>
        <w:tc>
          <w:tcPr>
            <w:tcW w:w="2265" w:type="dxa"/>
          </w:tcPr>
          <w:p w14:paraId="24AD2A57" w14:textId="381B6557" w:rsidR="00E81492" w:rsidRPr="0039650A" w:rsidRDefault="00E81492" w:rsidP="00E81492">
            <w:pPr>
              <w:jc w:val="center"/>
              <w:rPr>
                <w:lang w:val="en-US"/>
              </w:rPr>
            </w:pPr>
            <w:r w:rsidRPr="0039650A">
              <w:rPr>
                <w:lang w:val="en-US"/>
              </w:rPr>
              <w:t>12</w:t>
            </w:r>
          </w:p>
        </w:tc>
        <w:tc>
          <w:tcPr>
            <w:tcW w:w="2266" w:type="dxa"/>
          </w:tcPr>
          <w:p w14:paraId="223E1809" w14:textId="0C5BCAA0" w:rsidR="00E81492" w:rsidRPr="0039650A" w:rsidRDefault="00E81492" w:rsidP="00E81492">
            <w:pPr>
              <w:jc w:val="center"/>
              <w:rPr>
                <w:lang w:val="en-US"/>
              </w:rPr>
            </w:pPr>
            <w:r w:rsidRPr="0039650A">
              <w:rPr>
                <w:lang w:val="en-US"/>
              </w:rPr>
              <w:t>30678</w:t>
            </w:r>
          </w:p>
        </w:tc>
        <w:tc>
          <w:tcPr>
            <w:tcW w:w="2266" w:type="dxa"/>
          </w:tcPr>
          <w:p w14:paraId="432CCF3C" w14:textId="61BB266E" w:rsidR="00E81492" w:rsidRPr="0039650A" w:rsidRDefault="00E81492" w:rsidP="00E81492">
            <w:pPr>
              <w:jc w:val="center"/>
              <w:rPr>
                <w:lang w:val="en-US"/>
              </w:rPr>
            </w:pPr>
            <w:r w:rsidRPr="0039650A">
              <w:rPr>
                <w:lang w:val="en-US"/>
              </w:rPr>
              <w:t>876</w:t>
            </w:r>
          </w:p>
        </w:tc>
      </w:tr>
      <w:tr w:rsidR="00E81492" w:rsidRPr="0039650A" w14:paraId="55A184AC" w14:textId="77777777" w:rsidTr="00E81492">
        <w:tc>
          <w:tcPr>
            <w:tcW w:w="2265" w:type="dxa"/>
          </w:tcPr>
          <w:p w14:paraId="753EF287" w14:textId="3354F052" w:rsidR="00E81492" w:rsidRPr="0039650A" w:rsidRDefault="00E81492" w:rsidP="00E81492">
            <w:pPr>
              <w:jc w:val="center"/>
              <w:rPr>
                <w:lang w:val="en-US"/>
              </w:rPr>
            </w:pPr>
            <w:r w:rsidRPr="0039650A">
              <w:rPr>
                <w:lang w:val="en-US"/>
              </w:rPr>
              <w:t>150</w:t>
            </w:r>
          </w:p>
        </w:tc>
        <w:tc>
          <w:tcPr>
            <w:tcW w:w="2265" w:type="dxa"/>
          </w:tcPr>
          <w:p w14:paraId="0AEB27B9" w14:textId="373F4C86" w:rsidR="00E81492" w:rsidRPr="0039650A" w:rsidRDefault="00E81492" w:rsidP="00E81492">
            <w:pPr>
              <w:jc w:val="center"/>
              <w:rPr>
                <w:lang w:val="en-US"/>
              </w:rPr>
            </w:pPr>
            <w:r w:rsidRPr="0039650A">
              <w:rPr>
                <w:lang w:val="en-US"/>
              </w:rPr>
              <w:t>15</w:t>
            </w:r>
          </w:p>
        </w:tc>
        <w:tc>
          <w:tcPr>
            <w:tcW w:w="2266" w:type="dxa"/>
          </w:tcPr>
          <w:p w14:paraId="7A5F8F4A" w14:textId="3052B85F" w:rsidR="00E81492" w:rsidRPr="0039650A" w:rsidRDefault="00E81492" w:rsidP="00E81492">
            <w:pPr>
              <w:jc w:val="center"/>
              <w:rPr>
                <w:lang w:val="en-US"/>
              </w:rPr>
            </w:pPr>
            <w:r w:rsidRPr="0039650A">
              <w:rPr>
                <w:lang w:val="en-US"/>
              </w:rPr>
              <w:t>22344</w:t>
            </w:r>
          </w:p>
        </w:tc>
        <w:tc>
          <w:tcPr>
            <w:tcW w:w="2266" w:type="dxa"/>
          </w:tcPr>
          <w:p w14:paraId="3F08F4BB" w14:textId="67FAE2E0" w:rsidR="00E81492" w:rsidRPr="0039650A" w:rsidRDefault="00E81492" w:rsidP="003F1690">
            <w:pPr>
              <w:keepNext/>
              <w:jc w:val="center"/>
              <w:rPr>
                <w:lang w:val="en-US"/>
              </w:rPr>
            </w:pPr>
            <w:r w:rsidRPr="0039650A">
              <w:rPr>
                <w:lang w:val="en-US"/>
              </w:rPr>
              <w:t>459</w:t>
            </w:r>
          </w:p>
        </w:tc>
      </w:tr>
    </w:tbl>
    <w:p w14:paraId="4DCE2C09" w14:textId="063FE792" w:rsidR="00E81492" w:rsidRPr="0039650A" w:rsidRDefault="003F1690" w:rsidP="003F1690">
      <w:pPr>
        <w:pStyle w:val="Lgende"/>
        <w:jc w:val="center"/>
        <w:rPr>
          <w:lang w:val="en-US"/>
        </w:rPr>
      </w:pPr>
      <w:r w:rsidRPr="0039650A">
        <w:rPr>
          <w:lang w:val="en-US"/>
        </w:rPr>
        <w:t xml:space="preserve">Table </w:t>
      </w:r>
      <w:r w:rsidRPr="0039650A">
        <w:rPr>
          <w:lang w:val="en-US"/>
        </w:rPr>
        <w:fldChar w:fldCharType="begin"/>
      </w:r>
      <w:r w:rsidRPr="0039650A">
        <w:rPr>
          <w:lang w:val="en-US"/>
        </w:rPr>
        <w:instrText xml:space="preserve"> SEQ Table \* ARABIC </w:instrText>
      </w:r>
      <w:r w:rsidRPr="0039650A">
        <w:rPr>
          <w:lang w:val="en-US"/>
        </w:rPr>
        <w:fldChar w:fldCharType="separate"/>
      </w:r>
      <w:r w:rsidRPr="0039650A">
        <w:rPr>
          <w:noProof/>
          <w:lang w:val="en-US"/>
        </w:rPr>
        <w:t>3</w:t>
      </w:r>
      <w:r w:rsidRPr="0039650A">
        <w:rPr>
          <w:lang w:val="en-US"/>
        </w:rPr>
        <w:fldChar w:fldCharType="end"/>
      </w:r>
      <w:r w:rsidRPr="0039650A">
        <w:rPr>
          <w:lang w:val="en-US"/>
        </w:rPr>
        <w:t>: CSV file structure</w:t>
      </w:r>
    </w:p>
    <w:p w14:paraId="594DE1C5" w14:textId="7A165F14" w:rsidR="003F1690" w:rsidRPr="0039650A" w:rsidRDefault="003F1690" w:rsidP="001209B3">
      <w:pPr>
        <w:rPr>
          <w:lang w:val="en-US"/>
        </w:rPr>
      </w:pPr>
      <w:r w:rsidRPr="0039650A">
        <w:rPr>
          <w:lang w:val="en-US"/>
        </w:rPr>
        <w:t>The button permits to start and stop the recording of the logs. When the led on the button is blinking, the recording is enabled.</w:t>
      </w:r>
    </w:p>
    <w:p w14:paraId="5042531F" w14:textId="4043B6B0" w:rsidR="006403FB" w:rsidRPr="0039650A" w:rsidRDefault="006403FB" w:rsidP="001209B3">
      <w:pPr>
        <w:rPr>
          <w:lang w:val="en-US"/>
        </w:rPr>
      </w:pPr>
      <w:r w:rsidRPr="0039650A">
        <w:rPr>
          <w:lang w:val="en-US"/>
        </w:rPr>
        <w:t xml:space="preserve">A timer periodically calls the Data Sender task. It takes the data from the sensor and GPS buffers. Then it formats a line with all the values, which is appended at the end of the CSV file. When the button is pressed, if the logs are not recording, the SD card is mounted, and the file is created and opened. If the logs are recording, the file is closed, and the SD card is unmounted. </w:t>
      </w:r>
    </w:p>
    <w:p w14:paraId="5635B633" w14:textId="1D708CEA" w:rsidR="006403FB" w:rsidRPr="0039650A" w:rsidRDefault="006403FB" w:rsidP="006403FB">
      <w:pPr>
        <w:rPr>
          <w:lang w:val="en-US"/>
        </w:rPr>
      </w:pPr>
      <w:r w:rsidRPr="0039650A">
        <w:rPr>
          <w:lang w:val="en-US"/>
        </w:rPr>
        <w:t>The following diagram shows how the Data Logger works:</w:t>
      </w:r>
    </w:p>
    <w:p w14:paraId="53E6CBAA" w14:textId="77777777" w:rsidR="006403FB" w:rsidRPr="0039650A" w:rsidRDefault="006403FB" w:rsidP="006403FB">
      <w:pPr>
        <w:keepNext/>
        <w:rPr>
          <w:lang w:val="en-US"/>
        </w:rPr>
      </w:pPr>
      <w:r w:rsidRPr="0039650A">
        <w:rPr>
          <w:noProof/>
          <w:lang w:val="en-US"/>
        </w:rPr>
        <w:lastRenderedPageBreak/>
        <w:drawing>
          <wp:inline distT="0" distB="0" distL="0" distR="0" wp14:anchorId="6C008C99" wp14:editId="24F78158">
            <wp:extent cx="5760720" cy="5274945"/>
            <wp:effectExtent l="0" t="0" r="0" b="1905"/>
            <wp:docPr id="178542234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22341" name="Image 1" descr="Une image contenant texte, diagramme, Plan, Dessin technique&#10;&#10;Description générée automatiquement"/>
                    <pic:cNvPicPr/>
                  </pic:nvPicPr>
                  <pic:blipFill>
                    <a:blip r:embed="rId44"/>
                    <a:stretch>
                      <a:fillRect/>
                    </a:stretch>
                  </pic:blipFill>
                  <pic:spPr>
                    <a:xfrm>
                      <a:off x="0" y="0"/>
                      <a:ext cx="5760720" cy="5274945"/>
                    </a:xfrm>
                    <a:prstGeom prst="rect">
                      <a:avLst/>
                    </a:prstGeom>
                  </pic:spPr>
                </pic:pic>
              </a:graphicData>
            </a:graphic>
          </wp:inline>
        </w:drawing>
      </w:r>
    </w:p>
    <w:p w14:paraId="3DEC2875" w14:textId="2CA73AA6" w:rsidR="006403FB" w:rsidRPr="0039650A" w:rsidRDefault="006403FB" w:rsidP="006403FB">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27</w:t>
      </w:r>
      <w:r w:rsidRPr="0039650A">
        <w:rPr>
          <w:lang w:val="en-US"/>
        </w:rPr>
        <w:fldChar w:fldCharType="end"/>
      </w:r>
      <w:r w:rsidRPr="0039650A">
        <w:rPr>
          <w:lang w:val="en-US"/>
        </w:rPr>
        <w:t>: Data Logger Activity Diagram</w:t>
      </w:r>
    </w:p>
    <w:p w14:paraId="34ECEA58" w14:textId="77777777" w:rsidR="00F47D81" w:rsidRPr="0039650A" w:rsidRDefault="00F47D81" w:rsidP="00F47D81">
      <w:pPr>
        <w:rPr>
          <w:lang w:val="en-US"/>
        </w:rPr>
      </w:pPr>
    </w:p>
    <w:p w14:paraId="32A431C2" w14:textId="069014FD" w:rsidR="00DD3DA5" w:rsidRPr="0039650A" w:rsidRDefault="00DD3DA5" w:rsidP="00F47D81">
      <w:pPr>
        <w:rPr>
          <w:lang w:val="en-US"/>
        </w:rPr>
      </w:pPr>
      <w:r w:rsidRPr="0039650A">
        <w:rPr>
          <w:lang w:val="en-US"/>
        </w:rPr>
        <w:t xml:space="preserve">The code uses the </w:t>
      </w:r>
      <w:r w:rsidR="00DF0661">
        <w:rPr>
          <w:lang w:val="en-US"/>
        </w:rPr>
        <w:t xml:space="preserve">Disk Access </w:t>
      </w:r>
      <w:r w:rsidR="00DF0661">
        <w:rPr>
          <w:lang w:val="en-US"/>
        </w:rPr>
        <w:fldChar w:fldCharType="begin"/>
      </w:r>
      <w:r w:rsidR="00DF0661">
        <w:rPr>
          <w:lang w:val="en-US"/>
        </w:rPr>
        <w:instrText xml:space="preserve"> ADDIN ZOTERO_ITEM CSL_CITATION {"citationID":"iAbNMKfr","properties":{"formattedCitation":"[13]","plainCitation":"[13]","noteIndex":0},"citationItems":[{"id":86,"uris":["http://zotero.org/users/11814890/items/YWL4G7EW"],"itemData":{"id":86,"type":"webpage","title":"Disk Access — Zephyr Project Documentation","URL":"https://docs.zephyrproject.org/latest/services/storage/disk/access.html","accessed":{"date-parts":[["2023",8,4]]}}}],"schema":"https://github.com/citation-style-language/schema/raw/master/csl-citation.json"} </w:instrText>
      </w:r>
      <w:r w:rsidR="00DF0661">
        <w:rPr>
          <w:lang w:val="en-US"/>
        </w:rPr>
        <w:fldChar w:fldCharType="separate"/>
      </w:r>
      <w:r w:rsidR="00DF0661" w:rsidRPr="00DF0661">
        <w:rPr>
          <w:rFonts w:ascii="Calibri" w:hAnsi="Calibri" w:cs="Calibri"/>
        </w:rPr>
        <w:t>[13]</w:t>
      </w:r>
      <w:r w:rsidR="00DF0661">
        <w:rPr>
          <w:lang w:val="en-US"/>
        </w:rPr>
        <w:fldChar w:fldCharType="end"/>
      </w:r>
      <w:r w:rsidR="00DF0661">
        <w:rPr>
          <w:lang w:val="en-US"/>
        </w:rPr>
        <w:t xml:space="preserve"> and </w:t>
      </w:r>
      <w:r w:rsidRPr="0039650A">
        <w:rPr>
          <w:lang w:val="en-US"/>
        </w:rPr>
        <w:t xml:space="preserve">File System </w:t>
      </w:r>
      <w:r w:rsidRPr="0039650A">
        <w:rPr>
          <w:lang w:val="en-US"/>
        </w:rPr>
        <w:fldChar w:fldCharType="begin"/>
      </w:r>
      <w:r w:rsidR="00DF0661">
        <w:rPr>
          <w:lang w:val="en-US"/>
        </w:rPr>
        <w:instrText xml:space="preserve"> ADDIN ZOTERO_ITEM CSL_CITATION {"citationID":"4ETmnkZh","properties":{"formattedCitation":"[14]","plainCitation":"[14]","noteIndex":0},"citationItems":[{"id":78,"uris":["http://zotero.org/users/11814890/items/MQZP6VQC"],"itemData":{"id":78,"type":"webpage","title":"File Systems — Zephyr Project Documentation","URL":"https://docs.zephyrproject.org/latest/services/file_system/index.html","accessed":{"date-parts":[["2023",7,28]]}}}],"schema":"https://github.com/citation-style-language/schema/raw/master/csl-citation.json"} </w:instrText>
      </w:r>
      <w:r w:rsidRPr="0039650A">
        <w:rPr>
          <w:lang w:val="en-US"/>
        </w:rPr>
        <w:fldChar w:fldCharType="separate"/>
      </w:r>
      <w:r w:rsidR="00DF0661" w:rsidRPr="00DF0661">
        <w:rPr>
          <w:rFonts w:ascii="Calibri" w:hAnsi="Calibri" w:cs="Calibri"/>
        </w:rPr>
        <w:t>[14]</w:t>
      </w:r>
      <w:r w:rsidRPr="0039650A">
        <w:rPr>
          <w:lang w:val="en-US"/>
        </w:rPr>
        <w:fldChar w:fldCharType="end"/>
      </w:r>
      <w:r w:rsidRPr="0039650A">
        <w:rPr>
          <w:lang w:val="en-US"/>
        </w:rPr>
        <w:t xml:space="preserve"> </w:t>
      </w:r>
      <w:r w:rsidR="00DF0661">
        <w:rPr>
          <w:lang w:val="en-US"/>
        </w:rPr>
        <w:t xml:space="preserve">libraries </w:t>
      </w:r>
      <w:r w:rsidRPr="0039650A">
        <w:rPr>
          <w:lang w:val="en-US"/>
        </w:rPr>
        <w:t>provided by Zephyr to work with the SD card.</w:t>
      </w:r>
    </w:p>
    <w:p w14:paraId="2E2019B7" w14:textId="6E144EAF" w:rsidR="00F47D81" w:rsidRPr="0039650A" w:rsidRDefault="00F47D81" w:rsidP="00F47D81">
      <w:pPr>
        <w:rPr>
          <w:lang w:val="en-US"/>
        </w:rPr>
      </w:pPr>
      <w:r w:rsidRPr="0039650A">
        <w:rPr>
          <w:lang w:val="en-US"/>
        </w:rPr>
        <w:t xml:space="preserve">During the initialization, the maximum length of a line is calculated. This length is then used when a line is created. Then the timer that periodically calls the Data Logger is started. The system uses a timer provided by the Zephyr environment </w:t>
      </w:r>
      <w:r w:rsidRPr="0039650A">
        <w:rPr>
          <w:lang w:val="en-US"/>
        </w:rPr>
        <w:fldChar w:fldCharType="begin"/>
      </w:r>
      <w:r w:rsidR="00DF0661">
        <w:rPr>
          <w:lang w:val="en-US"/>
        </w:rPr>
        <w:instrText xml:space="preserve"> ADDIN ZOTERO_ITEM CSL_CITATION {"citationID":"rX8zi8u4","properties":{"formattedCitation":"[15]","plainCitation":"[15]","noteIndex":0},"citationItems":[{"id":68,"uris":["http://zotero.org/users/11814890/items/FKEV5YLS"],"itemData":{"id":68,"type":"webpage","title":"Timers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[15]</w:t>
      </w:r>
      <w:r w:rsidRPr="0039650A">
        <w:rPr>
          <w:lang w:val="en-US"/>
        </w:rPr>
        <w:fldChar w:fldCharType="end"/>
      </w:r>
      <w:r w:rsidRPr="0039650A">
        <w:rPr>
          <w:lang w:val="en-US"/>
        </w:rPr>
        <w:t xml:space="preserve">. </w:t>
      </w:r>
    </w:p>
    <w:p w14:paraId="4362DDE1" w14:textId="10626BC2" w:rsidR="00F47D81" w:rsidRPr="0039650A" w:rsidRDefault="00F47D81" w:rsidP="00F47D81">
      <w:pPr>
        <w:rPr>
          <w:lang w:val="en-US"/>
        </w:rPr>
      </w:pPr>
      <w:r w:rsidRPr="0039650A">
        <w:rPr>
          <w:lang w:val="en-US"/>
        </w:rPr>
        <w:t>In the timer interruption and the button callback method, work</w:t>
      </w:r>
      <w:r w:rsidR="00BB5B6C" w:rsidRPr="0039650A">
        <w:rPr>
          <w:lang w:val="en-US"/>
        </w:rPr>
        <w:t>s</w:t>
      </w:r>
      <w:r w:rsidRPr="0039650A">
        <w:rPr>
          <w:lang w:val="en-US"/>
        </w:rPr>
        <w:t xml:space="preserve"> </w:t>
      </w:r>
      <w:r w:rsidRPr="0039650A">
        <w:rPr>
          <w:lang w:val="en-US"/>
        </w:rPr>
        <w:fldChar w:fldCharType="begin"/>
      </w:r>
      <w:r w:rsidR="00DF0661">
        <w:rPr>
          <w:lang w:val="en-US"/>
        </w:rPr>
        <w:instrText xml:space="preserve"> ADDIN ZOTERO_ITEM CSL_CITATION {"citationID":"RkIRlFCE","properties":{"formattedCitation":"[16]","plainCitation":"[16]","noteIndex":0},"citationItems":[{"id":70,"uris":["http://zotero.org/users/11814890/items/KCYH4DHA"],"itemData":{"id":70,"type":"webpage","title":"Workqueue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[16]</w:t>
      </w:r>
      <w:r w:rsidRPr="0039650A">
        <w:rPr>
          <w:lang w:val="en-US"/>
        </w:rPr>
        <w:fldChar w:fldCharType="end"/>
      </w:r>
      <w:r w:rsidRPr="0039650A">
        <w:rPr>
          <w:lang w:val="en-US"/>
        </w:rPr>
        <w:t xml:space="preserve"> that call the function</w:t>
      </w:r>
      <w:r w:rsidR="00BB5B6C" w:rsidRPr="0039650A">
        <w:rPr>
          <w:lang w:val="en-US"/>
        </w:rPr>
        <w:t xml:space="preserve">s are </w:t>
      </w:r>
      <w:r w:rsidRPr="0039650A">
        <w:rPr>
          <w:lang w:val="en-US"/>
        </w:rPr>
        <w:t>submitted. Using a work object</w:t>
      </w:r>
      <w:r w:rsidR="00BB5B6C" w:rsidRPr="0039650A">
        <w:rPr>
          <w:lang w:val="en-US"/>
        </w:rPr>
        <w:t xml:space="preserve">s </w:t>
      </w:r>
      <w:r w:rsidR="00BB5B6C" w:rsidRPr="0039650A">
        <w:rPr>
          <w:lang w:val="en-US"/>
        </w:rPr>
        <w:fldChar w:fldCharType="begin"/>
      </w:r>
      <w:r w:rsidR="00DF0661">
        <w:rPr>
          <w:lang w:val="en-US"/>
        </w:rPr>
        <w:instrText xml:space="preserve"> ADDIN ZOTERO_ITEM CSL_CITATION {"citationID":"lKo9oAYC","properties":{"formattedCitation":"[16]","plainCitation":"[16]","noteIndex":0},"citationItems":[{"id":70,"uris":["http://zotero.org/users/11814890/items/KCYH4DHA"],"itemData":{"id":70,"type":"webpage","title":"Workqueue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DF0661" w:rsidRPr="00DF0661">
        <w:rPr>
          <w:rFonts w:ascii="Calibri" w:hAnsi="Calibri" w:cs="Calibri"/>
        </w:rPr>
        <w:t>[16]</w:t>
      </w:r>
      <w:r w:rsidR="00BB5B6C" w:rsidRPr="0039650A">
        <w:rPr>
          <w:lang w:val="en-US"/>
        </w:rPr>
        <w:fldChar w:fldCharType="end"/>
      </w:r>
      <w:r w:rsidRPr="0039650A">
        <w:rPr>
          <w:lang w:val="en-US"/>
        </w:rPr>
        <w:t xml:space="preserve"> permits spending as little time as possible in the interruption to avoid interrupting high-priority processes.</w:t>
      </w:r>
    </w:p>
    <w:p w14:paraId="18EDF0A6" w14:textId="34840FFB" w:rsidR="00823B26" w:rsidRPr="0039650A" w:rsidRDefault="00823B26" w:rsidP="00823B26">
      <w:pPr>
        <w:rPr>
          <w:lang w:val="en-US"/>
        </w:rPr>
      </w:pPr>
      <w:r w:rsidRPr="0039650A">
        <w:rPr>
          <w:lang w:val="en-US"/>
        </w:rPr>
        <w:t>When the recording is started, the SD card is mounted, and a new file is created and opened.</w:t>
      </w:r>
      <w:r w:rsidR="00E44C00" w:rsidRPr="0039650A">
        <w:rPr>
          <w:lang w:val="en-US"/>
        </w:rPr>
        <w:t xml:space="preserve"> </w:t>
      </w:r>
      <w:r w:rsidRPr="0039650A">
        <w:rPr>
          <w:lang w:val="en-US"/>
        </w:rPr>
        <w:t xml:space="preserve">The first line of the CSV is written. It contains the name of all the sensors. Then the timestamp variable is set to </w:t>
      </w:r>
      <w:proofErr w:type="gramStart"/>
      <w:r w:rsidRPr="0039650A">
        <w:rPr>
          <w:lang w:val="en-US"/>
        </w:rPr>
        <w:t>0.When</w:t>
      </w:r>
      <w:proofErr w:type="gramEnd"/>
      <w:r w:rsidRPr="0039650A">
        <w:rPr>
          <w:lang w:val="en-US"/>
        </w:rPr>
        <w:t xml:space="preserve"> the recording is stopped, the file is closed, and the SD card is unmounted.</w:t>
      </w:r>
    </w:p>
    <w:p w14:paraId="4081705E" w14:textId="1FFC36E7" w:rsidR="00E44C00" w:rsidRPr="0039650A" w:rsidRDefault="00E44C00" w:rsidP="00823B26">
      <w:pPr>
        <w:rPr>
          <w:lang w:val="en-US"/>
        </w:rPr>
      </w:pPr>
      <w:r w:rsidRPr="0039650A">
        <w:rPr>
          <w:lang w:val="en-US"/>
        </w:rPr>
        <w:t>The name of the file is </w:t>
      </w:r>
      <w:r w:rsidRPr="0039650A">
        <w:rPr>
          <w:rStyle w:val="Accentuation"/>
          <w:color w:val="0E101A"/>
          <w:lang w:val="en-US"/>
        </w:rPr>
        <w:t>LOG_XXXX.CSV</w:t>
      </w:r>
      <w:r w:rsidRPr="0039650A">
        <w:rPr>
          <w:lang w:val="en-US"/>
        </w:rPr>
        <w:t xml:space="preserve">. XXXX is a number that is incremented for every new file. The number is saved in the flash memory to avoid restarting at 0 when the system is powered off. The NVS </w:t>
      </w:r>
      <w:r w:rsidRPr="0039650A">
        <w:rPr>
          <w:lang w:val="en-US"/>
        </w:rPr>
        <w:lastRenderedPageBreak/>
        <w:t xml:space="preserve">library </w:t>
      </w:r>
      <w:r w:rsidRPr="0039650A">
        <w:rPr>
          <w:lang w:val="en-US"/>
        </w:rPr>
        <w:fldChar w:fldCharType="begin"/>
      </w:r>
      <w:r w:rsidR="00DF0661">
        <w:rPr>
          <w:lang w:val="en-US"/>
        </w:rPr>
        <w:instrText xml:space="preserve"> ADDIN ZOTERO_ITEM CSL_CITATION {"citationID":"G9KsviZi","properties":{"formattedCitation":"[17]","plainCitation":"[17]","noteIndex":0},"citationItems":[{"id":84,"uris":["http://zotero.org/users/11814890/items/NLYTCUTR"],"itemData":{"id":84,"type":"webpage","title":"Non-Volatile Storage (NVS) — Zephyr Project Documentation","URL":"https://docs.zephyrproject.org/latest/services/storage/nvs/nvs.html","accessed":{"date-parts":[["2023",8,3]]}}}],"schema":"https://github.com/citation-style-language/schema/raw/master/csl-citation.json"} </w:instrText>
      </w:r>
      <w:r w:rsidRPr="0039650A">
        <w:rPr>
          <w:lang w:val="en-US"/>
        </w:rPr>
        <w:fldChar w:fldCharType="separate"/>
      </w:r>
      <w:r w:rsidR="00DF0661" w:rsidRPr="00DF0661">
        <w:rPr>
          <w:rFonts w:ascii="Calibri" w:hAnsi="Calibri" w:cs="Calibri"/>
        </w:rPr>
        <w:t>[17]</w:t>
      </w:r>
      <w:r w:rsidRPr="0039650A">
        <w:rPr>
          <w:lang w:val="en-US"/>
        </w:rPr>
        <w:fldChar w:fldCharType="end"/>
      </w:r>
      <w:r w:rsidRPr="0039650A">
        <w:rPr>
          <w:lang w:val="en-US"/>
        </w:rPr>
        <w:t xml:space="preserve"> from Zephyr is used to store the number in the flash memory. Every time a new file is created, the number is read from the memory, incremented, and rewritten on the memory.</w:t>
      </w:r>
    </w:p>
    <w:p w14:paraId="7B265102" w14:textId="111EE732" w:rsidR="00893591" w:rsidRPr="0039650A" w:rsidRDefault="00405F52" w:rsidP="00405F52">
      <w:pPr>
        <w:rPr>
          <w:lang w:val="en-US"/>
        </w:rPr>
      </w:pPr>
      <w:r w:rsidRPr="0039650A">
        <w:rPr>
          <w:lang w:val="en-US"/>
        </w:rPr>
        <w:t xml:space="preserve">In the periodic function, if the recording is enabled, a line is formed with the values from the sensor buffer, GPS buffer and timestamp variable. Mutexes </w:t>
      </w:r>
      <w:r w:rsidR="00443AB8" w:rsidRPr="0039650A">
        <w:rPr>
          <w:lang w:val="en-US"/>
        </w:rPr>
        <w:fldChar w:fldCharType="begin"/>
      </w:r>
      <w:r w:rsidR="00DF0661">
        <w:rPr>
          <w:lang w:val="en-US"/>
        </w:rPr>
        <w:instrText xml:space="preserve"> ADDIN ZOTERO_ITEM CSL_CITATION {"citationID":"SDzE2lEY","properties":{"formattedCitation":"[18]","plainCitation":"[18]","noteIndex":0},"citationItems":[{"id":76,"uris":["http://zotero.org/users/11814890/items/ZJC7LALS"],"itemData":{"id":76,"type":"webpage","title":"Mutexes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DF0661" w:rsidRPr="00DF0661">
        <w:rPr>
          <w:rFonts w:ascii="Calibri" w:hAnsi="Calibri" w:cs="Calibri"/>
        </w:rPr>
        <w:t>[18]</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line is then appended in the file and the timestamp variable is incremented</w:t>
      </w:r>
      <w:r w:rsidR="00972C5C" w:rsidRPr="0039650A">
        <w:rPr>
          <w:lang w:val="en-US"/>
        </w:rPr>
        <w:t>.</w:t>
      </w:r>
      <w:r w:rsidR="00777D05" w:rsidRPr="0039650A">
        <w:rPr>
          <w:lang w:val="en-US"/>
        </w:rPr>
        <w:t xml:space="preserve"> </w:t>
      </w:r>
    </w:p>
    <w:p w14:paraId="059F3388" w14:textId="0A47511F" w:rsidR="006403FB" w:rsidRPr="0039650A" w:rsidRDefault="00893591" w:rsidP="001209B3">
      <w:pPr>
        <w:rPr>
          <w:lang w:val="en-US"/>
        </w:rPr>
      </w:pPr>
      <w:r w:rsidRPr="0039650A">
        <w:rPr>
          <w:lang w:val="en-US"/>
        </w:rPr>
        <w:t>At the end of the periodic function, the timestamp is incremented, and the synchronization function from the file system library is called. It flushes the open file's cache, ensuring data gets written to the storage media immediately to avoid data loss if the SD card is removed without stopping the recording.</w:t>
      </w:r>
    </w:p>
    <w:p w14:paraId="5427EA1E" w14:textId="77777777" w:rsidR="00CD0992" w:rsidRPr="0039650A" w:rsidRDefault="00CD0992" w:rsidP="001209B3">
      <w:pPr>
        <w:rPr>
          <w:lang w:val="en-US"/>
        </w:rPr>
      </w:pPr>
    </w:p>
    <w:p w14:paraId="4CE57A72" w14:textId="4D1FA783" w:rsidR="0010126E" w:rsidRPr="0039650A" w:rsidRDefault="0010126E" w:rsidP="0010126E">
      <w:pPr>
        <w:pStyle w:val="Titre2"/>
        <w:rPr>
          <w:rFonts w:eastAsia="Times New Roman"/>
          <w:lang w:val="en-US"/>
        </w:rPr>
      </w:pPr>
      <w:bookmarkStart w:id="26" w:name="_Toc142054716"/>
      <w:r w:rsidRPr="0039650A">
        <w:rPr>
          <w:rFonts w:eastAsia="Times New Roman"/>
          <w:lang w:val="en-US"/>
        </w:rPr>
        <w:t>Data Sender</w:t>
      </w:r>
      <w:bookmarkEnd w:id="26"/>
    </w:p>
    <w:p w14:paraId="661DA2EF" w14:textId="01FD2633" w:rsidR="00D73D2E" w:rsidRPr="0039650A" w:rsidRDefault="00D74251" w:rsidP="00691866">
      <w:pPr>
        <w:rPr>
          <w:lang w:val="en-US"/>
        </w:rPr>
      </w:pPr>
      <w:r w:rsidRPr="0039650A">
        <w:rPr>
          <w:lang w:val="en-US"/>
        </w:rPr>
        <w:t xml:space="preserve">The Data Sender </w:t>
      </w:r>
      <w:r w:rsidR="001209B3" w:rsidRPr="0039650A">
        <w:rPr>
          <w:lang w:val="en-US"/>
        </w:rPr>
        <w:t>t</w:t>
      </w:r>
      <w:r w:rsidRPr="0039650A">
        <w:rPr>
          <w:lang w:val="en-US"/>
        </w:rPr>
        <w:t>ask sends the data from the sensor</w:t>
      </w:r>
      <w:r w:rsidR="001209B3" w:rsidRPr="0039650A">
        <w:rPr>
          <w:lang w:val="en-US"/>
        </w:rPr>
        <w:t>s</w:t>
      </w:r>
      <w:r w:rsidRPr="0039650A">
        <w:rPr>
          <w:lang w:val="en-US"/>
        </w:rPr>
        <w:t xml:space="preserve"> to the remote PC. The send frequency is set in the configuration file. However, the send rate should be at most two sends per second. The system is technically capable of sending data at higher frequencies, but the live transmission is not meant for that. Higher frequencies will negatively impact the system's general performance, and the receiving software will not necessarily be able to deal with high frequencies. The logs saved on the SD card</w:t>
      </w:r>
      <w:r w:rsidR="00D73D2E" w:rsidRPr="0039650A">
        <w:rPr>
          <w:lang w:val="en-US"/>
        </w:rPr>
        <w:t xml:space="preserve"> by the Data Logger</w:t>
      </w:r>
      <w:r w:rsidRPr="0039650A">
        <w:rPr>
          <w:lang w:val="en-US"/>
        </w:rPr>
        <w:t xml:space="preserve"> are designed for higher frequencies</w:t>
      </w:r>
      <w:r w:rsidR="00D73D2E" w:rsidRPr="0039650A">
        <w:rPr>
          <w:lang w:val="en-US"/>
        </w:rPr>
        <w:t>.</w:t>
      </w:r>
      <w:r w:rsidR="00CD0992" w:rsidRPr="0039650A">
        <w:rPr>
          <w:lang w:val="en-US"/>
        </w:rPr>
        <w:t xml:space="preserve"> </w:t>
      </w:r>
    </w:p>
    <w:p w14:paraId="020B271C" w14:textId="2ACCCE9B" w:rsidR="00554E12" w:rsidRPr="0039650A" w:rsidRDefault="00554E12" w:rsidP="00691866">
      <w:pPr>
        <w:rPr>
          <w:lang w:val="en-US"/>
        </w:rPr>
      </w:pPr>
      <w:r w:rsidRPr="0039650A">
        <w:rPr>
          <w:lang w:val="en-US"/>
        </w:rPr>
        <w:t xml:space="preserve">The Data Sender </w:t>
      </w:r>
      <w:r w:rsidR="00AC713D" w:rsidRPr="0039650A">
        <w:rPr>
          <w:lang w:val="en-US"/>
        </w:rPr>
        <w:t>t</w:t>
      </w:r>
      <w:r w:rsidRPr="0039650A">
        <w:rPr>
          <w:lang w:val="en-US"/>
        </w:rPr>
        <w:t xml:space="preserve">ask </w:t>
      </w:r>
      <w:r w:rsidR="00AC713D" w:rsidRPr="0039650A">
        <w:rPr>
          <w:lang w:val="en-US"/>
        </w:rPr>
        <w:t>is periodically called by a timer. T</w:t>
      </w:r>
      <w:r w:rsidR="00344AEC" w:rsidRPr="0039650A">
        <w:rPr>
          <w:lang w:val="en-US"/>
        </w:rPr>
        <w:t>he task</w:t>
      </w:r>
      <w:r w:rsidR="00AC713D" w:rsidRPr="0039650A">
        <w:rPr>
          <w:lang w:val="en-US"/>
        </w:rPr>
        <w:t xml:space="preserve"> </w:t>
      </w:r>
      <w:r w:rsidRPr="0039650A">
        <w:rPr>
          <w:lang w:val="en-US"/>
        </w:rPr>
        <w:t xml:space="preserve">takes the data in the sensor and GPS buffers. Then it formats a JSON string with the sensor values and names. Two fields are added at the end of the JSON. One is monitoring a variable that indicates if the Data Logger is currently recording logs, and the other is a keepalive counter. It increments its value at every send and is restarted to 0 when it reaches 100. This allows the receiving software to detect when the system disconnects. </w:t>
      </w:r>
      <w:r w:rsidR="00EA292C" w:rsidRPr="0039650A">
        <w:rPr>
          <w:lang w:val="en-US"/>
        </w:rPr>
        <w:t xml:space="preserve">The message is then added to </w:t>
      </w:r>
      <w:r w:rsidR="000D6B96" w:rsidRPr="0039650A">
        <w:rPr>
          <w:lang w:val="en-US"/>
        </w:rPr>
        <w:t>a</w:t>
      </w:r>
      <w:r w:rsidR="00EA292C" w:rsidRPr="0039650A">
        <w:rPr>
          <w:lang w:val="en-US"/>
        </w:rPr>
        <w:t xml:space="preserve"> queue</w:t>
      </w:r>
      <w:r w:rsidR="000D6B96" w:rsidRPr="0039650A">
        <w:rPr>
          <w:lang w:val="en-US"/>
        </w:rPr>
        <w:t xml:space="preserve"> which is read by the UDP Client</w:t>
      </w:r>
      <w:r w:rsidR="00EA292C" w:rsidRPr="0039650A">
        <w:rPr>
          <w:lang w:val="en-US"/>
        </w:rPr>
        <w:t>.</w:t>
      </w:r>
    </w:p>
    <w:p w14:paraId="476E1DCE" w14:textId="7F010B74" w:rsidR="00D73D2E" w:rsidRPr="0039650A" w:rsidRDefault="001971CB" w:rsidP="00691866">
      <w:pPr>
        <w:rPr>
          <w:lang w:val="en-US"/>
        </w:rPr>
      </w:pPr>
      <w:r w:rsidRPr="0039650A">
        <w:rPr>
          <w:lang w:val="en-US"/>
        </w:rPr>
        <w:t>The JSON string uses the following structure:</w:t>
      </w:r>
    </w:p>
    <w:p w14:paraId="3E11CCB6" w14:textId="77777777" w:rsidR="00F078DD" w:rsidRPr="0039650A" w:rsidRDefault="00F078DD" w:rsidP="00F078DD">
      <w:pPr>
        <w:keepNext/>
        <w:jc w:val="center"/>
        <w:rPr>
          <w:lang w:val="en-US"/>
        </w:rPr>
      </w:pPr>
      <w:r w:rsidRPr="0039650A">
        <w:rPr>
          <w:noProof/>
          <w:lang w:val="en-US"/>
        </w:rPr>
        <w:drawing>
          <wp:inline distT="0" distB="0" distL="0" distR="0" wp14:anchorId="505EFD82" wp14:editId="1B23CE0D">
            <wp:extent cx="5760720" cy="1088390"/>
            <wp:effectExtent l="0" t="0" r="0" b="0"/>
            <wp:docPr id="5544224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1088390"/>
                    </a:xfrm>
                    <a:prstGeom prst="rect">
                      <a:avLst/>
                    </a:prstGeom>
                    <a:noFill/>
                    <a:ln>
                      <a:noFill/>
                    </a:ln>
                  </pic:spPr>
                </pic:pic>
              </a:graphicData>
            </a:graphic>
          </wp:inline>
        </w:drawing>
      </w:r>
    </w:p>
    <w:p w14:paraId="62EFE947" w14:textId="44EA3F24" w:rsidR="001971CB" w:rsidRPr="0039650A" w:rsidRDefault="00025001" w:rsidP="001971CB">
      <w:pPr>
        <w:pStyle w:val="Lgende"/>
        <w:jc w:val="center"/>
        <w:rPr>
          <w:lang w:val="en-US"/>
        </w:rPr>
      </w:pPr>
      <w:bookmarkStart w:id="27" w:name="_Ref141260818"/>
      <w:proofErr w:type="spellStart"/>
      <w:r>
        <w:rPr>
          <w:lang w:val="en-US"/>
        </w:rPr>
        <w:t>bsd</w:t>
      </w:r>
      <w:r w:rsidR="00F078DD" w:rsidRPr="0039650A">
        <w:rPr>
          <w:lang w:val="en-US"/>
        </w:rPr>
        <w:t>Figure</w:t>
      </w:r>
      <w:proofErr w:type="spellEnd"/>
      <w:r w:rsidR="00F078DD" w:rsidRPr="0039650A">
        <w:rPr>
          <w:lang w:val="en-US"/>
        </w:rPr>
        <w:t xml:space="preserve"> </w:t>
      </w:r>
      <w:r w:rsidR="00F078DD" w:rsidRPr="0039650A">
        <w:rPr>
          <w:lang w:val="en-US"/>
        </w:rPr>
        <w:fldChar w:fldCharType="begin"/>
      </w:r>
      <w:r w:rsidR="00F078DD" w:rsidRPr="0039650A">
        <w:rPr>
          <w:lang w:val="en-US"/>
        </w:rPr>
        <w:instrText xml:space="preserve"> SEQ Figure \* ARABIC </w:instrText>
      </w:r>
      <w:r w:rsidR="00F078DD" w:rsidRPr="0039650A">
        <w:rPr>
          <w:lang w:val="en-US"/>
        </w:rPr>
        <w:fldChar w:fldCharType="separate"/>
      </w:r>
      <w:r w:rsidR="009A0CBE">
        <w:rPr>
          <w:noProof/>
          <w:lang w:val="en-US"/>
        </w:rPr>
        <w:t>28</w:t>
      </w:r>
      <w:r w:rsidR="00F078DD" w:rsidRPr="0039650A">
        <w:rPr>
          <w:lang w:val="en-US"/>
        </w:rPr>
        <w:fldChar w:fldCharType="end"/>
      </w:r>
      <w:bookmarkEnd w:id="27"/>
      <w:r w:rsidR="00F078DD" w:rsidRPr="0039650A">
        <w:rPr>
          <w:lang w:val="en-US"/>
        </w:rPr>
        <w:t>: Live Data Structure</w:t>
      </w:r>
    </w:p>
    <w:p w14:paraId="4ECFAEA6" w14:textId="4B5B407D" w:rsidR="00EA292C" w:rsidRPr="0039650A" w:rsidRDefault="00EA292C" w:rsidP="00EA292C">
      <w:pPr>
        <w:rPr>
          <w:lang w:val="en-US"/>
        </w:rPr>
      </w:pPr>
      <w:r w:rsidRPr="0039650A">
        <w:rPr>
          <w:lang w:val="en-US"/>
        </w:rPr>
        <w:t xml:space="preserve">The following </w:t>
      </w:r>
      <w:r w:rsidR="006403FB" w:rsidRPr="0039650A">
        <w:rPr>
          <w:lang w:val="en-US"/>
        </w:rPr>
        <w:t>d</w:t>
      </w:r>
      <w:r w:rsidRPr="0039650A">
        <w:rPr>
          <w:lang w:val="en-US"/>
        </w:rPr>
        <w:t>iagram shows how the Data Sender works:</w:t>
      </w:r>
    </w:p>
    <w:p w14:paraId="3E0148DC" w14:textId="77777777" w:rsidR="000D6B96" w:rsidRPr="0039650A" w:rsidRDefault="000D6B96" w:rsidP="000D6B96">
      <w:pPr>
        <w:keepNext/>
        <w:jc w:val="center"/>
        <w:rPr>
          <w:lang w:val="en-US"/>
        </w:rPr>
      </w:pPr>
      <w:r w:rsidRPr="0039650A">
        <w:rPr>
          <w:noProof/>
          <w:lang w:val="en-US"/>
        </w:rPr>
        <w:lastRenderedPageBreak/>
        <w:drawing>
          <wp:inline distT="0" distB="0" distL="0" distR="0" wp14:anchorId="23CFF365" wp14:editId="05FEC913">
            <wp:extent cx="5458047" cy="4997795"/>
            <wp:effectExtent l="0" t="0" r="0" b="0"/>
            <wp:docPr id="592834725" name="Image 1" descr="Une image contenant texte, diagramm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725" name="Image 1" descr="Une image contenant texte, diagramme, croquis, dessin&#10;&#10;Description générée automatiquement"/>
                    <pic:cNvPicPr/>
                  </pic:nvPicPr>
                  <pic:blipFill>
                    <a:blip r:embed="rId46"/>
                    <a:stretch>
                      <a:fillRect/>
                    </a:stretch>
                  </pic:blipFill>
                  <pic:spPr>
                    <a:xfrm>
                      <a:off x="0" y="0"/>
                      <a:ext cx="5459624" cy="4999239"/>
                    </a:xfrm>
                    <a:prstGeom prst="rect">
                      <a:avLst/>
                    </a:prstGeom>
                  </pic:spPr>
                </pic:pic>
              </a:graphicData>
            </a:graphic>
          </wp:inline>
        </w:drawing>
      </w:r>
    </w:p>
    <w:p w14:paraId="067D1A38" w14:textId="76326E7B" w:rsidR="00EA292C" w:rsidRPr="0039650A" w:rsidRDefault="000D6B96" w:rsidP="000D6B96">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29</w:t>
      </w:r>
      <w:r w:rsidRPr="0039650A">
        <w:rPr>
          <w:lang w:val="en-US"/>
        </w:rPr>
        <w:fldChar w:fldCharType="end"/>
      </w:r>
      <w:r w:rsidRPr="0039650A">
        <w:rPr>
          <w:lang w:val="en-US"/>
        </w:rPr>
        <w:t>: Data Sender Activity Diagram</w:t>
      </w:r>
    </w:p>
    <w:p w14:paraId="1FCAA2C0" w14:textId="77777777" w:rsidR="001A613A" w:rsidRPr="0039650A" w:rsidRDefault="001A613A" w:rsidP="001A613A">
      <w:pPr>
        <w:rPr>
          <w:lang w:val="en-US"/>
        </w:rPr>
      </w:pPr>
    </w:p>
    <w:p w14:paraId="6209831E" w14:textId="14D94DF0" w:rsidR="001971CB" w:rsidRPr="0039650A" w:rsidRDefault="000E1A8D" w:rsidP="001971CB">
      <w:pPr>
        <w:rPr>
          <w:lang w:val="en-US"/>
        </w:rPr>
      </w:pPr>
      <w:r w:rsidRPr="0039650A">
        <w:rPr>
          <w:lang w:val="en-US"/>
        </w:rPr>
        <w:t xml:space="preserve">During the initialization, the maximum length of the message is calculated. This length is then used when the message is created. Then the timer that periodically sends the data is started. The system uses a timer provided by the Zephyr environment </w:t>
      </w:r>
      <w:r w:rsidR="00EA292C" w:rsidRPr="0039650A">
        <w:rPr>
          <w:lang w:val="en-US"/>
        </w:rPr>
        <w:fldChar w:fldCharType="begin"/>
      </w:r>
      <w:r w:rsidR="00DF0661">
        <w:rPr>
          <w:lang w:val="en-US"/>
        </w:rPr>
        <w:instrText xml:space="preserve"> ADDIN ZOTERO_ITEM CSL_CITATION {"citationID":"IeEaTRQc","properties":{"formattedCitation":"[15]","plainCitation":"[15]","noteIndex":0},"citationItems":[{"id":68,"uris":["http://zotero.org/users/11814890/items/FKEV5YLS"],"itemData":{"id":68,"type":"webpage","title":"Timers — Zephyr Project Documentation","URL":"https://docs.zephyrproject.org/latest/kernel/services/timing/timers.html","accessed":{"date-parts":[["2023",7,26]]}}}],"schema":"https://github.com/citation-style-language/schema/raw/master/csl-citation.json"} </w:instrText>
      </w:r>
      <w:r w:rsidR="00EA292C" w:rsidRPr="0039650A">
        <w:rPr>
          <w:lang w:val="en-US"/>
        </w:rPr>
        <w:fldChar w:fldCharType="separate"/>
      </w:r>
      <w:r w:rsidR="00DF0661" w:rsidRPr="00DF0661">
        <w:rPr>
          <w:rFonts w:ascii="Calibri" w:hAnsi="Calibri" w:cs="Calibri"/>
        </w:rPr>
        <w:t>[15]</w:t>
      </w:r>
      <w:r w:rsidR="00EA292C" w:rsidRPr="0039650A">
        <w:rPr>
          <w:lang w:val="en-US"/>
        </w:rPr>
        <w:fldChar w:fldCharType="end"/>
      </w:r>
      <w:r w:rsidR="00EA292C" w:rsidRPr="0039650A">
        <w:rPr>
          <w:lang w:val="en-US"/>
        </w:rPr>
        <w:t>.</w:t>
      </w:r>
    </w:p>
    <w:p w14:paraId="3F7B79EB" w14:textId="1F4947C4" w:rsidR="001971CB" w:rsidRPr="0039650A" w:rsidRDefault="00BA4C34" w:rsidP="001971CB">
      <w:pPr>
        <w:rPr>
          <w:lang w:val="en-US"/>
        </w:rPr>
      </w:pPr>
      <w:r w:rsidRPr="0039650A">
        <w:rPr>
          <w:lang w:val="en-US"/>
        </w:rPr>
        <w:t xml:space="preserve">In the timer interruption, a work </w:t>
      </w:r>
      <w:r w:rsidRPr="0039650A">
        <w:rPr>
          <w:lang w:val="en-US"/>
        </w:rPr>
        <w:fldChar w:fldCharType="begin"/>
      </w:r>
      <w:r w:rsidR="00DF0661">
        <w:rPr>
          <w:lang w:val="en-US"/>
        </w:rPr>
        <w:instrText xml:space="preserve"> ADDIN ZOTERO_ITEM CSL_CITATION {"citationID":"Iox6BZtc","properties":{"formattedCitation":"[16]","plainCitation":"[16]","noteIndex":0},"citationItems":[{"id":70,"uris":["http://zotero.org/users/11814890/items/KCYH4DHA"],"itemData":{"id":70,"type":"webpage","title":"Workqueue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[16]</w:t>
      </w:r>
      <w:r w:rsidRPr="0039650A">
        <w:rPr>
          <w:lang w:val="en-US"/>
        </w:rPr>
        <w:fldChar w:fldCharType="end"/>
      </w:r>
      <w:r w:rsidRPr="0039650A">
        <w:rPr>
          <w:lang w:val="en-US"/>
        </w:rPr>
        <w:t xml:space="preserve"> that calls the periodic function is submitted. Using a work object </w:t>
      </w:r>
      <w:r w:rsidR="00BB5B6C" w:rsidRPr="0039650A">
        <w:rPr>
          <w:lang w:val="en-US"/>
        </w:rPr>
        <w:fldChar w:fldCharType="begin"/>
      </w:r>
      <w:r w:rsidR="00DF0661">
        <w:rPr>
          <w:lang w:val="en-US"/>
        </w:rPr>
        <w:instrText xml:space="preserve"> ADDIN ZOTERO_ITEM CSL_CITATION {"citationID":"KPWY4qhx","properties":{"formattedCitation":"[16]","plainCitation":"[16]","noteIndex":0},"citationItems":[{"id":70,"uris":["http://zotero.org/users/11814890/items/KCYH4DHA"],"itemData":{"id":70,"type":"webpage","title":"Workqueue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sidR="00BB5B6C" w:rsidRPr="0039650A">
        <w:rPr>
          <w:lang w:val="en-US"/>
        </w:rPr>
        <w:fldChar w:fldCharType="separate"/>
      </w:r>
      <w:r w:rsidR="00DF0661" w:rsidRPr="00DF0661">
        <w:rPr>
          <w:rFonts w:ascii="Calibri" w:hAnsi="Calibri" w:cs="Calibri"/>
        </w:rPr>
        <w:t>[16]</w:t>
      </w:r>
      <w:r w:rsidR="00BB5B6C" w:rsidRPr="0039650A">
        <w:rPr>
          <w:lang w:val="en-US"/>
        </w:rPr>
        <w:fldChar w:fldCharType="end"/>
      </w:r>
      <w:r w:rsidR="00BB5B6C" w:rsidRPr="0039650A">
        <w:rPr>
          <w:lang w:val="en-US"/>
        </w:rPr>
        <w:t xml:space="preserve"> </w:t>
      </w:r>
      <w:r w:rsidRPr="0039650A">
        <w:rPr>
          <w:lang w:val="en-US"/>
        </w:rPr>
        <w:t>permits spending as little time as possible in the interruption to avoid interrupting high-priority processes.</w:t>
      </w:r>
    </w:p>
    <w:p w14:paraId="52CE7AC8" w14:textId="27B63F9F" w:rsidR="000D6B96" w:rsidRPr="0039650A" w:rsidRDefault="000D6B96" w:rsidP="000D6B96">
      <w:pPr>
        <w:rPr>
          <w:lang w:val="en-US"/>
        </w:rPr>
      </w:pPr>
      <w:r w:rsidRPr="0039650A">
        <w:rPr>
          <w:lang w:val="en-US"/>
        </w:rPr>
        <w:t xml:space="preserve">In the function, if the Wi-Fi is connected, memory is allocated to store the message. The size of the memory allocated is the maximum length of a message, which was calculated during the initialization of the task. The message is formed with the names and values in the sensor buffer and </w:t>
      </w:r>
      <w:r w:rsidR="00BB1C17" w:rsidRPr="0039650A">
        <w:rPr>
          <w:lang w:val="en-US"/>
        </w:rPr>
        <w:t>GPS</w:t>
      </w:r>
      <w:r w:rsidRPr="0039650A">
        <w:rPr>
          <w:lang w:val="en-US"/>
        </w:rPr>
        <w:t xml:space="preserve"> buffer. Mutexes </w:t>
      </w:r>
      <w:r w:rsidR="00443AB8" w:rsidRPr="0039650A">
        <w:rPr>
          <w:lang w:val="en-US"/>
        </w:rPr>
        <w:fldChar w:fldCharType="begin"/>
      </w:r>
      <w:r w:rsidR="00DF0661">
        <w:rPr>
          <w:lang w:val="en-US"/>
        </w:rPr>
        <w:instrText xml:space="preserve"> ADDIN ZOTERO_ITEM CSL_CITATION {"citationID":"9d7HhawH","properties":{"formattedCitation":"[18]","plainCitation":"[18]","noteIndex":0},"citationItems":[{"id":76,"uris":["http://zotero.org/users/11814890/items/ZJC7LALS"],"itemData":{"id":76,"type":"webpage","title":"Mutexes — Zephyr Project Documentation","URL":"https://docs.zephyrproject.org/latest/kernel/services/synchronization/mutexes.html","accessed":{"date-parts":[["2023",7,28]]}}}],"schema":"https://github.com/citation-style-language/schema/raw/master/csl-citation.json"} </w:instrText>
      </w:r>
      <w:r w:rsidR="00443AB8" w:rsidRPr="0039650A">
        <w:rPr>
          <w:lang w:val="en-US"/>
        </w:rPr>
        <w:fldChar w:fldCharType="separate"/>
      </w:r>
      <w:r w:rsidR="00DF0661" w:rsidRPr="00DF0661">
        <w:rPr>
          <w:rFonts w:ascii="Calibri" w:hAnsi="Calibri" w:cs="Calibri"/>
        </w:rPr>
        <w:t>[18]</w:t>
      </w:r>
      <w:r w:rsidR="00443AB8" w:rsidRPr="0039650A">
        <w:rPr>
          <w:lang w:val="en-US"/>
        </w:rPr>
        <w:fldChar w:fldCharType="end"/>
      </w:r>
      <w:r w:rsidR="00443AB8" w:rsidRPr="0039650A">
        <w:rPr>
          <w:lang w:val="en-US"/>
        </w:rPr>
        <w:t xml:space="preserve"> </w:t>
      </w:r>
      <w:r w:rsidRPr="0039650A">
        <w:rPr>
          <w:lang w:val="en-US"/>
        </w:rPr>
        <w:t>protect the buffers, as they are used in different threads. The pointer on the message is then appended to the queue.</w:t>
      </w:r>
    </w:p>
    <w:p w14:paraId="0F6965C8" w14:textId="564934AE" w:rsidR="00BA4C34" w:rsidRPr="0039650A" w:rsidRDefault="000D6B96" w:rsidP="000D6B96">
      <w:pPr>
        <w:rPr>
          <w:lang w:val="en-US"/>
        </w:rPr>
      </w:pPr>
      <w:r w:rsidRPr="0039650A">
        <w:rPr>
          <w:lang w:val="en-US"/>
        </w:rPr>
        <w:t xml:space="preserve">Finally, the </w:t>
      </w:r>
      <w:proofErr w:type="spellStart"/>
      <w:r w:rsidRPr="0039650A">
        <w:rPr>
          <w:lang w:val="en-US"/>
        </w:rPr>
        <w:t>keepAlive</w:t>
      </w:r>
      <w:proofErr w:type="spellEnd"/>
      <w:r w:rsidRPr="0039650A">
        <w:rPr>
          <w:lang w:val="en-US"/>
        </w:rPr>
        <w:t xml:space="preserve"> counter is incremented.</w:t>
      </w:r>
    </w:p>
    <w:p w14:paraId="6F2E2C05" w14:textId="5FA1FDD6" w:rsidR="0010126E" w:rsidRPr="0039650A" w:rsidRDefault="0010126E" w:rsidP="0010126E">
      <w:pPr>
        <w:pStyle w:val="Titre2"/>
        <w:rPr>
          <w:rFonts w:eastAsia="Times New Roman"/>
          <w:lang w:val="en-US"/>
        </w:rPr>
      </w:pPr>
      <w:bookmarkStart w:id="28" w:name="_Toc142054717"/>
      <w:r w:rsidRPr="0039650A">
        <w:rPr>
          <w:rFonts w:eastAsia="Times New Roman"/>
          <w:lang w:val="en-US"/>
        </w:rPr>
        <w:lastRenderedPageBreak/>
        <w:t>UDP Client</w:t>
      </w:r>
      <w:bookmarkEnd w:id="28"/>
    </w:p>
    <w:p w14:paraId="382383EB" w14:textId="44BE61F1" w:rsidR="00564698" w:rsidRPr="0039650A" w:rsidRDefault="00564698" w:rsidP="00564698">
      <w:pPr>
        <w:rPr>
          <w:lang w:val="en-US"/>
        </w:rPr>
      </w:pPr>
      <w:r w:rsidRPr="0039650A">
        <w:rPr>
          <w:lang w:val="en-US"/>
        </w:rPr>
        <w:t>The UDP Client Task sends the messages to the network using a UDP socket. It is implemented in an independent thread. The system can send the data to different addresses and ports. This feature could be used to monitor the car on multiple PCs or send the data to multiple software.</w:t>
      </w:r>
      <w:r w:rsidR="00506042" w:rsidRPr="0039650A">
        <w:rPr>
          <w:lang w:val="en-US"/>
        </w:rPr>
        <w:t xml:space="preserve"> It is also useful if the redundancy Wi-Fi router uses different IP addresses. </w:t>
      </w:r>
      <w:r w:rsidRPr="0039650A">
        <w:rPr>
          <w:lang w:val="en-US"/>
        </w:rPr>
        <w:t>The configuration file contains the addresses and ports.</w:t>
      </w:r>
    </w:p>
    <w:p w14:paraId="2663881B" w14:textId="1E5FB74C" w:rsidR="00E06E5E" w:rsidRPr="0039650A" w:rsidRDefault="00D02A42" w:rsidP="00E06E5E">
      <w:pPr>
        <w:rPr>
          <w:lang w:val="en-US"/>
        </w:rPr>
      </w:pPr>
      <w:r w:rsidRPr="0039650A">
        <w:rPr>
          <w:lang w:val="en-US"/>
        </w:rPr>
        <w:t xml:space="preserve">The messages that need to be sent are placed in a queue by the Data Sender Task. In the infinite loop of the thread, the queue is read, and the messages are sent via a UDP socket. </w:t>
      </w:r>
      <w:r w:rsidR="00506042" w:rsidRPr="0039650A">
        <w:rPr>
          <w:lang w:val="en-US"/>
        </w:rPr>
        <w:t>If the Wi-Fi is disconnected, the UDP socket is closed, and the thread waits for the Wi-Fi to reconnect before reconnecting the socket and sending the data.</w:t>
      </w:r>
    </w:p>
    <w:p w14:paraId="56AA4A84" w14:textId="3671230B" w:rsidR="008061E7" w:rsidRPr="0039650A" w:rsidRDefault="008061E7" w:rsidP="00E06E5E">
      <w:pPr>
        <w:rPr>
          <w:lang w:val="en-US"/>
        </w:rPr>
      </w:pPr>
      <w:r w:rsidRPr="0039650A">
        <w:rPr>
          <w:lang w:val="en-US"/>
        </w:rPr>
        <w:t>The following diagram shows how the UDP Client thread works:</w:t>
      </w:r>
    </w:p>
    <w:p w14:paraId="0B4B9E6D" w14:textId="77777777" w:rsidR="00A62B02" w:rsidRPr="0039650A" w:rsidRDefault="008061E7" w:rsidP="00A62B02">
      <w:pPr>
        <w:keepNext/>
        <w:jc w:val="center"/>
        <w:rPr>
          <w:lang w:val="en-US"/>
        </w:rPr>
      </w:pPr>
      <w:r w:rsidRPr="0039650A">
        <w:rPr>
          <w:noProof/>
          <w:lang w:val="en-US"/>
        </w:rPr>
        <w:drawing>
          <wp:inline distT="0" distB="0" distL="0" distR="0" wp14:anchorId="3B3AFDD5" wp14:editId="23800AE9">
            <wp:extent cx="5665701" cy="5528930"/>
            <wp:effectExtent l="0" t="0" r="0" b="0"/>
            <wp:docPr id="54255342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3421" name="Image 1" descr="Une image contenant texte, diagramme, Plan, Dessin technique&#10;&#10;Description générée automatiquement"/>
                    <pic:cNvPicPr/>
                  </pic:nvPicPr>
                  <pic:blipFill>
                    <a:blip r:embed="rId47"/>
                    <a:stretch>
                      <a:fillRect/>
                    </a:stretch>
                  </pic:blipFill>
                  <pic:spPr>
                    <a:xfrm>
                      <a:off x="0" y="0"/>
                      <a:ext cx="5667555" cy="5530739"/>
                    </a:xfrm>
                    <a:prstGeom prst="rect">
                      <a:avLst/>
                    </a:prstGeom>
                  </pic:spPr>
                </pic:pic>
              </a:graphicData>
            </a:graphic>
          </wp:inline>
        </w:drawing>
      </w:r>
    </w:p>
    <w:p w14:paraId="29847814" w14:textId="73A1F2F2" w:rsidR="008061E7" w:rsidRPr="0039650A" w:rsidRDefault="00A62B02" w:rsidP="00A62B02">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30</w:t>
      </w:r>
      <w:r w:rsidRPr="0039650A">
        <w:rPr>
          <w:lang w:val="en-US"/>
        </w:rPr>
        <w:fldChar w:fldCharType="end"/>
      </w:r>
      <w:r w:rsidRPr="0039650A">
        <w:rPr>
          <w:lang w:val="en-US"/>
        </w:rPr>
        <w:t>: UDP Client Activity diagram</w:t>
      </w:r>
    </w:p>
    <w:p w14:paraId="10DBA6B3" w14:textId="77777777" w:rsidR="00A62B02" w:rsidRPr="0039650A" w:rsidRDefault="00A62B02" w:rsidP="00A62B02">
      <w:pPr>
        <w:rPr>
          <w:lang w:val="en-US"/>
        </w:rPr>
      </w:pPr>
    </w:p>
    <w:p w14:paraId="42B7DAA6" w14:textId="6E9F74A3" w:rsidR="00FF0B68" w:rsidRPr="0039650A" w:rsidRDefault="00FF0B68" w:rsidP="00E06E5E">
      <w:pPr>
        <w:rPr>
          <w:lang w:val="en-US"/>
        </w:rPr>
      </w:pPr>
      <w:r w:rsidRPr="0039650A">
        <w:rPr>
          <w:lang w:val="en-US"/>
        </w:rPr>
        <w:lastRenderedPageBreak/>
        <w:t>The code uses the </w:t>
      </w:r>
      <w:proofErr w:type="spellStart"/>
      <w:r w:rsidRPr="0039650A">
        <w:rPr>
          <w:rStyle w:val="Accentuation"/>
          <w:color w:val="0E101A"/>
          <w:lang w:val="en-US"/>
        </w:rPr>
        <w:t>socket.h</w:t>
      </w:r>
      <w:proofErr w:type="spellEnd"/>
      <w:r w:rsidRPr="0039650A">
        <w:rPr>
          <w:lang w:val="en-US"/>
        </w:rPr>
        <w:t> library</w:t>
      </w:r>
      <w:r w:rsidR="00425CBB" w:rsidRPr="0039650A">
        <w:rPr>
          <w:lang w:val="en-US"/>
        </w:rPr>
        <w:t xml:space="preserve"> </w:t>
      </w:r>
      <w:r w:rsidR="00425CBB" w:rsidRPr="0039650A">
        <w:rPr>
          <w:lang w:val="en-US"/>
        </w:rPr>
        <w:fldChar w:fldCharType="begin"/>
      </w:r>
      <w:r w:rsidR="00DF0661">
        <w:rPr>
          <w:lang w:val="en-US"/>
        </w:rPr>
        <w:instrText xml:space="preserve"> ADDIN ZOTERO_ITEM CSL_CITATION {"citationID":"K7nzVQfe","properties":{"formattedCitation":"[19]","plainCitation":"[19]","noteIndex":0},"citationItems":[{"id":64,"uris":["http://zotero.org/users/11814890/items/MY4QKNCG"],"itemData":{"id":64,"type":"webpage","title":"BSD Sockets — Zephyr Project Documentation","URL":"https://docs.zephyrproject.org/latest/connectivity/networking/api/sockets.html","accessed":{"date-parts":[["2023",7,26]]}}}],"schema":"https://github.com/citation-style-language/schema/raw/master/csl-citation.json"} </w:instrText>
      </w:r>
      <w:r w:rsidR="00425CBB" w:rsidRPr="0039650A">
        <w:rPr>
          <w:lang w:val="en-US"/>
        </w:rPr>
        <w:fldChar w:fldCharType="separate"/>
      </w:r>
      <w:r w:rsidR="00DF0661" w:rsidRPr="00DF0661">
        <w:rPr>
          <w:rFonts w:ascii="Calibri" w:hAnsi="Calibri" w:cs="Calibri"/>
        </w:rPr>
        <w:t>[19]</w:t>
      </w:r>
      <w:r w:rsidR="00425CBB" w:rsidRPr="0039650A">
        <w:rPr>
          <w:lang w:val="en-US"/>
        </w:rPr>
        <w:fldChar w:fldCharType="end"/>
      </w:r>
      <w:r w:rsidRPr="0039650A">
        <w:rPr>
          <w:lang w:val="en-US"/>
        </w:rPr>
        <w:t xml:space="preserve"> provided by the Zephyr environment. This library permits the creation of BSD sockets to send TCP or UDP packets using the Wi-Fi chip.</w:t>
      </w:r>
      <w:r w:rsidR="00425CBB" w:rsidRPr="0039650A">
        <w:rPr>
          <w:lang w:val="en-US"/>
        </w:rPr>
        <w:t xml:space="preserve"> A socket is created for each address/port pair if multiple addresses and ports are used.</w:t>
      </w:r>
    </w:p>
    <w:p w14:paraId="5FA677DF" w14:textId="0CCD3D90" w:rsidR="00425CBB" w:rsidRPr="0039650A" w:rsidRDefault="00EE487E" w:rsidP="00E06E5E">
      <w:pPr>
        <w:rPr>
          <w:lang w:val="en-US"/>
        </w:rPr>
      </w:pPr>
      <w:r w:rsidRPr="0039650A">
        <w:rPr>
          <w:lang w:val="en-US"/>
        </w:rPr>
        <w:t xml:space="preserve">The messages sent by the Data Sender are JSON strings that follow the </w:t>
      </w:r>
      <w:r w:rsidR="00761353" w:rsidRPr="0039650A">
        <w:rPr>
          <w:i/>
          <w:iCs/>
          <w:lang w:val="en-US"/>
        </w:rPr>
        <w:fldChar w:fldCharType="begin"/>
      </w:r>
      <w:r w:rsidR="00761353" w:rsidRPr="0039650A">
        <w:rPr>
          <w:i/>
          <w:iCs/>
          <w:lang w:val="en-US"/>
        </w:rPr>
        <w:instrText xml:space="preserve"> REF  _Ref141260818 \h  \* MERGEFORMAT </w:instrText>
      </w:r>
      <w:r w:rsidR="00761353" w:rsidRPr="0039650A">
        <w:rPr>
          <w:i/>
          <w:iCs/>
          <w:lang w:val="en-US"/>
        </w:rPr>
      </w:r>
      <w:r w:rsidR="00761353" w:rsidRPr="0039650A">
        <w:rPr>
          <w:i/>
          <w:iCs/>
          <w:lang w:val="en-US"/>
        </w:rPr>
        <w:fldChar w:fldCharType="separate"/>
      </w:r>
      <w:r w:rsidR="00761353" w:rsidRPr="0039650A">
        <w:rPr>
          <w:i/>
          <w:iCs/>
          <w:lang w:val="en-US"/>
        </w:rPr>
        <w:t xml:space="preserve">Figure </w:t>
      </w:r>
      <w:r w:rsidR="00761353" w:rsidRPr="0039650A">
        <w:rPr>
          <w:i/>
          <w:iCs/>
          <w:noProof/>
          <w:lang w:val="en-US"/>
        </w:rPr>
        <w:t>23</w:t>
      </w:r>
      <w:r w:rsidR="00761353" w:rsidRPr="0039650A">
        <w:rPr>
          <w:i/>
          <w:iCs/>
          <w:lang w:val="en-US"/>
        </w:rPr>
        <w:fldChar w:fldCharType="end"/>
      </w:r>
      <w:r w:rsidRPr="0039650A">
        <w:rPr>
          <w:lang w:val="en-US"/>
        </w:rPr>
        <w:t xml:space="preserve"> structure. The Data Sender dynamically allocates memory on a memory heap</w:t>
      </w:r>
      <w:r w:rsidR="002D5F54" w:rsidRPr="0039650A">
        <w:rPr>
          <w:lang w:val="en-US"/>
        </w:rPr>
        <w:t xml:space="preserve"> </w:t>
      </w:r>
      <w:r w:rsidR="002D5F54" w:rsidRPr="0039650A">
        <w:rPr>
          <w:lang w:val="en-US"/>
        </w:rPr>
        <w:fldChar w:fldCharType="begin"/>
      </w:r>
      <w:r w:rsidR="00DF0661">
        <w:rPr>
          <w:lang w:val="en-US"/>
        </w:rPr>
        <w:instrText xml:space="preserve"> ADDIN ZOTERO_ITEM CSL_CITATION {"citationID":"2AKFDjHX","properties":{"formattedCitation":"[20]","plainCitation":"[20]","noteIndex":0},"citationItems":[{"id":66,"uris":["http://zotero.org/users/11814890/items/ESU9UP35"],"itemData":{"id":66,"type":"webpage","title":"Memory Heaps — Zephyr Project Documentation","URL":"https://docs.zephyrproject.org/latest/kernel/memory_management/heap.html","accessed":{"date-parts":[["2023",7,26]]}}}],"schema":"https://github.com/citation-style-language/schema/raw/master/csl-citation.json"} </w:instrText>
      </w:r>
      <w:r w:rsidR="002D5F54" w:rsidRPr="0039650A">
        <w:rPr>
          <w:lang w:val="en-US"/>
        </w:rPr>
        <w:fldChar w:fldCharType="separate"/>
      </w:r>
      <w:r w:rsidR="00DF0661" w:rsidRPr="00DF0661">
        <w:rPr>
          <w:rFonts w:ascii="Calibri" w:hAnsi="Calibri" w:cs="Calibri"/>
        </w:rPr>
        <w:t>[20]</w:t>
      </w:r>
      <w:r w:rsidR="002D5F54" w:rsidRPr="0039650A">
        <w:rPr>
          <w:lang w:val="en-US"/>
        </w:rPr>
        <w:fldChar w:fldCharType="end"/>
      </w:r>
      <w:r w:rsidRPr="0039650A">
        <w:rPr>
          <w:lang w:val="en-US"/>
        </w:rPr>
        <w:t xml:space="preserve"> to store messages to be sent. Then the pointer on the string is appended to the queue. In the UDP Client thread, the pointer is gotten from the queue, and the message is copied from the heap. The characters are copied one after the other, and the end of the message is detected with the '}' character, closing the JSON string. The memory allocated by the message on the heap is then freed.</w:t>
      </w:r>
    </w:p>
    <w:p w14:paraId="116DE708" w14:textId="47174ADA" w:rsidR="00961662" w:rsidRPr="0039650A" w:rsidRDefault="00961662" w:rsidP="00E06E5E">
      <w:pPr>
        <w:rPr>
          <w:lang w:val="en-US"/>
        </w:rPr>
      </w:pPr>
    </w:p>
    <w:p w14:paraId="588BA7ED" w14:textId="77777777" w:rsidR="00D02A42" w:rsidRPr="0039650A" w:rsidRDefault="00D02A42" w:rsidP="00E06E5E">
      <w:pPr>
        <w:rPr>
          <w:lang w:val="en-US"/>
        </w:rPr>
      </w:pPr>
    </w:p>
    <w:p w14:paraId="17745C9D" w14:textId="17F53C8E" w:rsidR="0010126E" w:rsidRPr="0039650A" w:rsidRDefault="0010126E" w:rsidP="0010126E">
      <w:pPr>
        <w:pStyle w:val="Titre2"/>
        <w:rPr>
          <w:rFonts w:eastAsia="Times New Roman"/>
          <w:lang w:val="en-US"/>
        </w:rPr>
      </w:pPr>
      <w:bookmarkStart w:id="29" w:name="_Toc142054718"/>
      <w:r w:rsidRPr="0039650A">
        <w:rPr>
          <w:rFonts w:eastAsia="Times New Roman"/>
          <w:lang w:val="en-US"/>
        </w:rPr>
        <w:t xml:space="preserve">Wi-Fi </w:t>
      </w:r>
      <w:r w:rsidR="008871BB" w:rsidRPr="0039650A">
        <w:rPr>
          <w:rFonts w:eastAsia="Times New Roman"/>
          <w:lang w:val="en-US"/>
        </w:rPr>
        <w:t>Station</w:t>
      </w:r>
      <w:bookmarkEnd w:id="29"/>
    </w:p>
    <w:p w14:paraId="5358F7E5" w14:textId="77777777" w:rsidR="00127837" w:rsidRPr="0039650A" w:rsidRDefault="00127837" w:rsidP="00127837">
      <w:pPr>
        <w:rPr>
          <w:lang w:val="en-US"/>
        </w:rPr>
      </w:pPr>
    </w:p>
    <w:p w14:paraId="14E7E705" w14:textId="1CCF9928" w:rsidR="00604273" w:rsidRPr="0039650A" w:rsidRDefault="00604273" w:rsidP="0010126E">
      <w:pPr>
        <w:rPr>
          <w:lang w:val="en-US"/>
        </w:rPr>
      </w:pPr>
      <w:r w:rsidRPr="0039650A">
        <w:rPr>
          <w:lang w:val="en-US"/>
        </w:rPr>
        <w:t xml:space="preserve">The Wi-Fi Station </w:t>
      </w:r>
      <w:r w:rsidR="00951980" w:rsidRPr="0039650A">
        <w:rPr>
          <w:lang w:val="en-US"/>
        </w:rPr>
        <w:t>task</w:t>
      </w:r>
      <w:r w:rsidRPr="0039650A">
        <w:rPr>
          <w:lang w:val="en-US"/>
        </w:rPr>
        <w:t xml:space="preserve"> is a modified version of the Wi-Fi Station example from Nordic Semiconductors </w:t>
      </w:r>
      <w:r w:rsidRPr="0039650A">
        <w:rPr>
          <w:lang w:val="en-US"/>
        </w:rPr>
        <w:fldChar w:fldCharType="begin"/>
      </w:r>
      <w:r w:rsidR="00DF0661">
        <w:rPr>
          <w:lang w:val="en-US"/>
        </w:rPr>
        <w:instrText xml:space="preserve"> ADDIN ZOTERO_ITEM CSL_CITATION {"citationID":"reLk5ztF","properties":{"formattedCitation":"[21]","plainCitation":"[21]","noteIndex":0},"citationItems":[{"id":72,"uris":["http://zotero.org/users/11814890/items/JEHTWN5I"],"itemData":{"id":72,"type":"webpage","title":"Wi-Fi: Station — nRF Connect SDK 2.2.99-dev3 documentation","URL":"https://developer.nordicsemi.com/nRF_Connect_SDK/doc/2.2.99-dev3/nrf/samples/wifi/sta/README.html","accessed":{"date-parts":[["2023",7,26]]}}}],"schema":"https://github.com/citation-style-language/schema/raw/master/csl-citation.json"}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[21]</w:t>
      </w:r>
      <w:r w:rsidRPr="0039650A">
        <w:rPr>
          <w:lang w:val="en-US"/>
        </w:rPr>
        <w:fldChar w:fldCharType="end"/>
      </w:r>
      <w:r w:rsidRPr="0039650A">
        <w:rPr>
          <w:lang w:val="en-US"/>
        </w:rPr>
        <w:t>.</w:t>
      </w:r>
      <w:r w:rsidR="00951980" w:rsidRPr="0039650A">
        <w:rPr>
          <w:lang w:val="en-US"/>
        </w:rPr>
        <w:t xml:space="preserve"> It is implemented in an independent thread.</w:t>
      </w:r>
      <w:r w:rsidR="00127837" w:rsidRPr="0039650A">
        <w:rPr>
          <w:lang w:val="en-US"/>
        </w:rPr>
        <w:t xml:space="preserve"> </w:t>
      </w:r>
      <w:r w:rsidR="00A7688A" w:rsidRPr="0039650A">
        <w:rPr>
          <w:lang w:val="en-US"/>
        </w:rPr>
        <w:t>This task manages the connection with the Wi-Fi Router(s). A second router can offer a redundancy if the connection with the main router is lost. The SSID and passwords are set in the configuration file.</w:t>
      </w:r>
    </w:p>
    <w:p w14:paraId="26D746FC" w14:textId="1A4E33AF" w:rsidR="00A7688A" w:rsidRPr="0039650A" w:rsidRDefault="00A7688A" w:rsidP="00A7688A">
      <w:pPr>
        <w:rPr>
          <w:lang w:val="en-US"/>
        </w:rPr>
      </w:pPr>
      <w:r w:rsidRPr="0039650A">
        <w:rPr>
          <w:lang w:val="en-US"/>
        </w:rPr>
        <w:t>When the redundancy is activated, the system tries to connect to the main router for ten seconds. If the connection succeeds, the thread goes to sleep mode. Else, the system tries to connect to the redundancy router. If the connection succeeds with the redundancy router, the thread goes to sleep mode. Else, the system retries with the main router, etc.</w:t>
      </w:r>
    </w:p>
    <w:p w14:paraId="6B8BFFBF" w14:textId="2BCAECAB" w:rsidR="00A7688A" w:rsidRPr="0039650A" w:rsidRDefault="00A7688A" w:rsidP="00A7688A">
      <w:pPr>
        <w:rPr>
          <w:lang w:val="en-US"/>
        </w:rPr>
      </w:pPr>
      <w:r w:rsidRPr="0039650A">
        <w:rPr>
          <w:lang w:val="en-US"/>
        </w:rPr>
        <w:t>When the redundancy is not activated, the system only tries to connect to the main router.</w:t>
      </w:r>
    </w:p>
    <w:p w14:paraId="49E84865" w14:textId="6F837570" w:rsidR="0010126E" w:rsidRPr="0039650A" w:rsidRDefault="00A42EF6" w:rsidP="0010126E">
      <w:pPr>
        <w:rPr>
          <w:lang w:val="en-US"/>
        </w:rPr>
      </w:pPr>
      <w:r w:rsidRPr="0039650A">
        <w:rPr>
          <w:lang w:val="en-US"/>
        </w:rPr>
        <w:t>When the router is connected, the thread goes to sleep mode. If the connection is lost, the thread retries to connect.</w:t>
      </w:r>
    </w:p>
    <w:p w14:paraId="5D96B6C4" w14:textId="1739F3F2" w:rsidR="00951980" w:rsidRPr="0039650A" w:rsidRDefault="00951980" w:rsidP="0010126E">
      <w:pPr>
        <w:rPr>
          <w:lang w:val="en-US"/>
        </w:rPr>
      </w:pPr>
      <w:r w:rsidRPr="0039650A">
        <w:rPr>
          <w:lang w:val="en-US"/>
        </w:rPr>
        <w:t>The following diagram shows how the Wi-Fi Station task works:</w:t>
      </w:r>
    </w:p>
    <w:p w14:paraId="183BE4BB" w14:textId="77777777" w:rsidR="00595C01" w:rsidRPr="0039650A" w:rsidRDefault="00595C01" w:rsidP="00595C01">
      <w:pPr>
        <w:keepNext/>
        <w:jc w:val="center"/>
        <w:rPr>
          <w:lang w:val="en-US"/>
        </w:rPr>
      </w:pPr>
      <w:r w:rsidRPr="0039650A">
        <w:rPr>
          <w:noProof/>
          <w:lang w:val="en-US"/>
        </w:rPr>
        <w:lastRenderedPageBreak/>
        <w:drawing>
          <wp:inline distT="0" distB="0" distL="0" distR="0" wp14:anchorId="23E9E2BC" wp14:editId="59F5EAAA">
            <wp:extent cx="5465135" cy="5860321"/>
            <wp:effectExtent l="0" t="0" r="2540" b="7620"/>
            <wp:docPr id="1960743742"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3742" name="Image 1" descr="Une image contenant texte, diagramme, capture d’écran, Parallèle&#10;&#10;Description générée automatiquement"/>
                    <pic:cNvPicPr/>
                  </pic:nvPicPr>
                  <pic:blipFill>
                    <a:blip r:embed="rId48"/>
                    <a:stretch>
                      <a:fillRect/>
                    </a:stretch>
                  </pic:blipFill>
                  <pic:spPr>
                    <a:xfrm>
                      <a:off x="0" y="0"/>
                      <a:ext cx="5466847" cy="5862157"/>
                    </a:xfrm>
                    <a:prstGeom prst="rect">
                      <a:avLst/>
                    </a:prstGeom>
                  </pic:spPr>
                </pic:pic>
              </a:graphicData>
            </a:graphic>
          </wp:inline>
        </w:drawing>
      </w:r>
    </w:p>
    <w:p w14:paraId="63CA4937" w14:textId="55AED556" w:rsidR="0010126E" w:rsidRPr="0039650A" w:rsidRDefault="00595C01" w:rsidP="00595C01">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31</w:t>
      </w:r>
      <w:r w:rsidRPr="0039650A">
        <w:rPr>
          <w:lang w:val="en-US"/>
        </w:rPr>
        <w:fldChar w:fldCharType="end"/>
      </w:r>
      <w:r w:rsidRPr="0039650A">
        <w:rPr>
          <w:lang w:val="en-US"/>
        </w:rPr>
        <w:t xml:space="preserve">: </w:t>
      </w:r>
      <w:r w:rsidR="00A6434F" w:rsidRPr="0039650A">
        <w:rPr>
          <w:lang w:val="en-US"/>
        </w:rPr>
        <w:t>Wi-Fi</w:t>
      </w:r>
      <w:r w:rsidRPr="0039650A">
        <w:rPr>
          <w:lang w:val="en-US"/>
        </w:rPr>
        <w:t xml:space="preserve"> Station Activity Diagram</w:t>
      </w:r>
    </w:p>
    <w:p w14:paraId="055CCAA1" w14:textId="77777777" w:rsidR="00A6434F" w:rsidRPr="0039650A" w:rsidRDefault="00A6434F" w:rsidP="00A6434F">
      <w:pPr>
        <w:rPr>
          <w:lang w:val="en-US"/>
        </w:rPr>
      </w:pPr>
    </w:p>
    <w:p w14:paraId="6A8F0E96" w14:textId="538ACDCE" w:rsidR="00A6434F" w:rsidRPr="0039650A" w:rsidRDefault="00A6434F" w:rsidP="00A6434F">
      <w:pPr>
        <w:rPr>
          <w:lang w:val="en-US"/>
        </w:rPr>
      </w:pPr>
      <w:r w:rsidRPr="0039650A">
        <w:rPr>
          <w:lang w:val="en-US"/>
        </w:rPr>
        <w:t xml:space="preserve">The context struct contains the connection status of the Wi-Fi. It is declared as extern in the </w:t>
      </w:r>
      <w:r w:rsidRPr="0039650A">
        <w:rPr>
          <w:i/>
          <w:iCs/>
          <w:lang w:val="en-US"/>
        </w:rPr>
        <w:t>deviceInformation.h</w:t>
      </w:r>
      <w:r w:rsidRPr="0039650A">
        <w:rPr>
          <w:lang w:val="en-US"/>
        </w:rPr>
        <w:t xml:space="preserve"> file. Every task that requires Wi-Fi connection status includes this file.</w:t>
      </w:r>
    </w:p>
    <w:p w14:paraId="5A599DFC" w14:textId="55F0ECC1" w:rsidR="00A6434F" w:rsidRPr="0039650A" w:rsidRDefault="00A6434F" w:rsidP="00A6434F">
      <w:pPr>
        <w:rPr>
          <w:lang w:val="en-US"/>
        </w:rPr>
      </w:pPr>
      <w:r w:rsidRPr="0039650A">
        <w:rPr>
          <w:lang w:val="en-US"/>
        </w:rPr>
        <w:t xml:space="preserve">The code uses the network management library </w:t>
      </w:r>
      <w:r w:rsidRPr="0039650A">
        <w:rPr>
          <w:lang w:val="en-US"/>
        </w:rPr>
        <w:fldChar w:fldCharType="begin"/>
      </w:r>
      <w:r w:rsidR="00DF0661">
        <w:rPr>
          <w:lang w:val="en-US"/>
        </w:rPr>
        <w:instrText xml:space="preserve"> ADDIN ZOTERO_ITEM CSL_CITATION {"citationID":"E0Fr6Mph","properties":{"formattedCitation":"[22]","plainCitation":"[22]","noteIndex":0},"citationItems":[{"id":74,"uris":["http://zotero.org/users/11814890/items/LITEJNMG"],"itemData":{"id":74,"type":"webpage","title":"Zephyr API Documentation: Network Management","URL":"https://docs.zephyrproject.org/apidoc/latest/group__net__mgmt.html","accessed":{"date-parts":[["2023",7,26]]}}}],"schema":"https://github.com/citation-style-language/schema/raw/master/csl-citation.json"} </w:instrText>
      </w:r>
      <w:r w:rsidRPr="0039650A">
        <w:rPr>
          <w:lang w:val="en-US"/>
        </w:rPr>
        <w:fldChar w:fldCharType="separate"/>
      </w:r>
      <w:r w:rsidR="00DF0661" w:rsidRPr="00DF0661">
        <w:rPr>
          <w:rFonts w:ascii="Calibri" w:hAnsi="Calibri" w:cs="Calibri"/>
        </w:rPr>
        <w:t>[22]</w:t>
      </w:r>
      <w:r w:rsidRPr="0039650A">
        <w:rPr>
          <w:lang w:val="en-US"/>
        </w:rPr>
        <w:fldChar w:fldCharType="end"/>
      </w:r>
      <w:r w:rsidRPr="0039650A">
        <w:rPr>
          <w:lang w:val="en-US"/>
        </w:rPr>
        <w:t xml:space="preserve"> provided by the Zephyr environment. When a connect request is made, the thread waits some time. The </w:t>
      </w:r>
      <w:r w:rsidRPr="0039650A">
        <w:rPr>
          <w:i/>
          <w:iCs/>
          <w:lang w:val="en-US"/>
        </w:rPr>
        <w:t>wifi_mgmt_event_handler</w:t>
      </w:r>
      <w:r w:rsidRPr="0039650A">
        <w:rPr>
          <w:lang w:val="en-US"/>
        </w:rPr>
        <w:t xml:space="preserve"> method is called when the Wi-Fi is connected. Then, the context struct </w:t>
      </w:r>
      <w:r w:rsidRPr="0039650A">
        <w:rPr>
          <w:i/>
          <w:iCs/>
          <w:lang w:val="en-US"/>
        </w:rPr>
        <w:t>connected</w:t>
      </w:r>
      <w:r w:rsidRPr="0039650A">
        <w:rPr>
          <w:lang w:val="en-US"/>
        </w:rPr>
        <w:t xml:space="preserve"> attribute is set to 1, and the thread goes to sleep mode. The </w:t>
      </w:r>
      <w:r w:rsidRPr="0039650A">
        <w:rPr>
          <w:i/>
          <w:iCs/>
          <w:lang w:val="en-US"/>
        </w:rPr>
        <w:t>net_mgmt_event_handler</w:t>
      </w:r>
      <w:r w:rsidRPr="0039650A">
        <w:rPr>
          <w:lang w:val="en-US"/>
        </w:rPr>
        <w:t xml:space="preserve"> method is called when an IP address has been assigned. The context struct </w:t>
      </w:r>
      <w:r w:rsidRPr="0039650A">
        <w:rPr>
          <w:i/>
          <w:iCs/>
          <w:lang w:val="en-US"/>
        </w:rPr>
        <w:t>ip_assigned</w:t>
      </w:r>
      <w:r w:rsidRPr="0039650A">
        <w:rPr>
          <w:lang w:val="en-US"/>
        </w:rPr>
        <w:t xml:space="preserve"> attribute is then set to 1.</w:t>
      </w:r>
    </w:p>
    <w:p w14:paraId="3B0EADBB" w14:textId="5877136D" w:rsidR="00A6434F" w:rsidRPr="0039650A" w:rsidRDefault="00A6434F" w:rsidP="00A6434F">
      <w:pPr>
        <w:rPr>
          <w:lang w:val="en-US"/>
        </w:rPr>
      </w:pPr>
      <w:r w:rsidRPr="0039650A">
        <w:rPr>
          <w:lang w:val="en-US"/>
        </w:rPr>
        <w:t>When the router is disconnected, the </w:t>
      </w:r>
      <w:r w:rsidRPr="0039650A">
        <w:rPr>
          <w:i/>
          <w:iCs/>
          <w:lang w:val="en-US"/>
        </w:rPr>
        <w:t>wifi_mgmt_event_handler</w:t>
      </w:r>
      <w:r w:rsidRPr="0039650A">
        <w:rPr>
          <w:lang w:val="en-US"/>
        </w:rPr>
        <w:t xml:space="preserve"> method is called, the context struct is reset, and the system retr</w:t>
      </w:r>
      <w:r w:rsidR="00BB1C17" w:rsidRPr="0039650A">
        <w:rPr>
          <w:lang w:val="en-US"/>
        </w:rPr>
        <w:t>ies</w:t>
      </w:r>
      <w:r w:rsidRPr="0039650A">
        <w:rPr>
          <w:lang w:val="en-US"/>
        </w:rPr>
        <w:t xml:space="preserve"> to connect.</w:t>
      </w:r>
    </w:p>
    <w:p w14:paraId="4F59FE50" w14:textId="77777777" w:rsidR="0010126E" w:rsidRPr="0039650A" w:rsidRDefault="0010126E" w:rsidP="0010126E">
      <w:pPr>
        <w:rPr>
          <w:lang w:val="en-US"/>
        </w:rPr>
      </w:pPr>
    </w:p>
    <w:p w14:paraId="4828905B" w14:textId="141ED35B" w:rsidR="00DD16F7" w:rsidRDefault="00DD16F7" w:rsidP="00DD16F7">
      <w:pPr>
        <w:pStyle w:val="Titre2"/>
        <w:rPr>
          <w:rFonts w:eastAsia="Times New Roman"/>
          <w:lang w:val="en-US"/>
        </w:rPr>
      </w:pPr>
      <w:bookmarkStart w:id="30" w:name="_Toc142054719"/>
      <w:r w:rsidRPr="0039650A">
        <w:rPr>
          <w:rFonts w:eastAsia="Times New Roman"/>
          <w:lang w:val="en-US"/>
        </w:rPr>
        <w:lastRenderedPageBreak/>
        <w:t>Button Manager</w:t>
      </w:r>
      <w:bookmarkEnd w:id="30"/>
    </w:p>
    <w:p w14:paraId="14C89EC4" w14:textId="77777777" w:rsidR="00941D12" w:rsidRPr="00941D12" w:rsidRDefault="00941D12" w:rsidP="00941D12">
      <w:pPr>
        <w:rPr>
          <w:lang w:val="en-US"/>
        </w:rPr>
      </w:pPr>
      <w:r w:rsidRPr="00941D12">
        <w:rPr>
          <w:lang w:val="en-US"/>
        </w:rPr>
        <w:t xml:space="preserve">The button manager controls the button and the SD Detect signal, which detects whether the SD card is inserted. The button permits to start and stop the recording of the logs. </w:t>
      </w:r>
    </w:p>
    <w:p w14:paraId="6F7F771A" w14:textId="4587B59B" w:rsidR="00941D12" w:rsidRPr="00941D12" w:rsidRDefault="00941D12" w:rsidP="00941D12">
      <w:pPr>
        <w:rPr>
          <w:lang w:val="en-US"/>
        </w:rPr>
      </w:pPr>
      <w:r w:rsidRPr="00941D12">
        <w:rPr>
          <w:lang w:val="en-US"/>
        </w:rPr>
        <w:t>According to the Disk Access documentation</w:t>
      </w:r>
      <w:r>
        <w:rPr>
          <w:lang w:val="en-US"/>
        </w:rPr>
        <w:t xml:space="preserve"> </w:t>
      </w:r>
      <w:r>
        <w:rPr>
          <w:lang w:val="en-US"/>
        </w:rPr>
        <w:fldChar w:fldCharType="begin"/>
      </w:r>
      <w:r>
        <w:rPr>
          <w:lang w:val="en-US"/>
        </w:rPr>
        <w:instrText xml:space="preserve"> ADDIN ZOTERO_ITEM CSL_CITATION {"citationID":"oHWfhR77","properties":{"formattedCitation":"[13]","plainCitation":"[13]","noteIndex":0},"citationItems":[{"id":86,"uris":["http://zotero.org/users/11814890/items/YWL4G7EW"],"itemData":{"id":86,"type":"webpage","title":"Disk Access — Zephyr Project Documentation","URL":"https://docs.zephyrproject.org/latest/services/storage/disk/access.html","accessed":{"date-parts":[["2023",8,4]]}}}],"schema":"https://github.com/citation-style-language/schema/raw/master/csl-citation.json"} </w:instrText>
      </w:r>
      <w:r>
        <w:rPr>
          <w:lang w:val="en-US"/>
        </w:rPr>
        <w:fldChar w:fldCharType="separate"/>
      </w:r>
      <w:r w:rsidRPr="00941D12">
        <w:rPr>
          <w:rFonts w:ascii="Calibri" w:hAnsi="Calibri" w:cs="Calibri"/>
        </w:rPr>
        <w:t>[13]</w:t>
      </w:r>
      <w:r>
        <w:rPr>
          <w:lang w:val="en-US"/>
        </w:rPr>
        <w:fldChar w:fldCharType="end"/>
      </w:r>
      <w:r w:rsidRPr="00941D12">
        <w:rPr>
          <w:lang w:val="en-US"/>
        </w:rPr>
        <w:t>, Zephyr does not support inserting or removing cards while running the system. The cards must be present at boot and must not be removed. The system is then rebooted when the SD card is inserted or removed.</w:t>
      </w:r>
    </w:p>
    <w:p w14:paraId="255C02FB" w14:textId="16F645CC" w:rsidR="0039650A" w:rsidRDefault="00941D12" w:rsidP="00941D12">
      <w:pPr>
        <w:rPr>
          <w:lang w:val="en-US"/>
        </w:rPr>
      </w:pPr>
      <w:r w:rsidRPr="00941D12">
        <w:rPr>
          <w:lang w:val="en-US"/>
        </w:rPr>
        <w:t>During the initialization, the interruptions are configured. Then, the system works on the interruption</w:t>
      </w:r>
      <w:r>
        <w:rPr>
          <w:lang w:val="en-US"/>
        </w:rPr>
        <w:t>s</w:t>
      </w:r>
      <w:r w:rsidRPr="00941D12">
        <w:rPr>
          <w:lang w:val="en-US"/>
        </w:rPr>
        <w:t>. The button input includes a debounce. The interruption triggers a work</w:t>
      </w:r>
      <w:r>
        <w:rPr>
          <w:lang w:val="en-US"/>
        </w:rPr>
        <w:t xml:space="preserve"> </w:t>
      </w:r>
      <w:r>
        <w:rPr>
          <w:lang w:val="en-US"/>
        </w:rPr>
        <w:fldChar w:fldCharType="begin"/>
      </w:r>
      <w:r>
        <w:rPr>
          <w:lang w:val="en-US"/>
        </w:rPr>
        <w:instrText xml:space="preserve"> ADDIN ZOTERO_ITEM CSL_CITATION {"citationID":"JvYzfb5y","properties":{"formattedCitation":"[16]","plainCitation":"[16]","noteIndex":0},"citationItems":[{"id":70,"uris":["http://zotero.org/users/11814890/items/KCYH4DHA"],"itemData":{"id":70,"type":"webpage","title":"Workqueue Threads — Zephyr Project Documentation","URL":"https://docs.zephyrproject.org/latest/kernel/services/threads/workqueue.html#work-item-lifecycle","accessed":{"date-parts":[["2023",7,26]]}}}],"schema":"https://github.com/citation-style-language/schema/raw/master/csl-citation.json"} </w:instrText>
      </w:r>
      <w:r>
        <w:rPr>
          <w:lang w:val="en-US"/>
        </w:rPr>
        <w:fldChar w:fldCharType="separate"/>
      </w:r>
      <w:r w:rsidRPr="00941D12">
        <w:rPr>
          <w:rFonts w:ascii="Calibri" w:hAnsi="Calibri" w:cs="Calibri"/>
        </w:rPr>
        <w:t>[16]</w:t>
      </w:r>
      <w:r>
        <w:rPr>
          <w:lang w:val="en-US"/>
        </w:rPr>
        <w:fldChar w:fldCharType="end"/>
      </w:r>
      <w:r w:rsidRPr="00941D12">
        <w:rPr>
          <w:lang w:val="en-US"/>
        </w:rPr>
        <w:t xml:space="preserve"> after a small timeout. The interruption is recalled at every button bounce, and the timeout is restarted. The callback function is executed when the timeout expires</w:t>
      </w:r>
      <w:r>
        <w:rPr>
          <w:lang w:val="en-US"/>
        </w:rPr>
        <w:t>,</w:t>
      </w:r>
      <w:r w:rsidRPr="00941D12">
        <w:t xml:space="preserve"> </w:t>
      </w:r>
      <w:r w:rsidRPr="00941D12">
        <w:rPr>
          <w:lang w:val="en-US"/>
        </w:rPr>
        <w:t>so when the state of the button signal is stable.</w:t>
      </w:r>
      <w:r w:rsidR="00A201DC">
        <w:rPr>
          <w:lang w:val="en-US"/>
        </w:rPr>
        <w:t xml:space="preserve"> In the callback function the button handler of the Data Logger task is called.</w:t>
      </w:r>
      <w:r w:rsidR="005F7C3C">
        <w:rPr>
          <w:lang w:val="en-US"/>
        </w:rPr>
        <w:t xml:space="preserve"> The following diagram show how works the button manager:</w:t>
      </w:r>
    </w:p>
    <w:p w14:paraId="59B24947" w14:textId="77777777" w:rsidR="00C7395F" w:rsidRDefault="00C7395F" w:rsidP="00941D12">
      <w:pPr>
        <w:rPr>
          <w:lang w:val="en-US"/>
        </w:rPr>
      </w:pPr>
    </w:p>
    <w:p w14:paraId="23DA69A3" w14:textId="77777777" w:rsidR="00C7395F" w:rsidRDefault="00C7395F" w:rsidP="00C7395F">
      <w:pPr>
        <w:keepNext/>
        <w:jc w:val="center"/>
      </w:pPr>
      <w:r w:rsidRPr="00C7395F">
        <w:rPr>
          <w:noProof/>
          <w:lang w:val="en-US"/>
        </w:rPr>
        <w:drawing>
          <wp:inline distT="0" distB="0" distL="0" distR="0" wp14:anchorId="00C993BB" wp14:editId="5AA5CC01">
            <wp:extent cx="4565374" cy="4382699"/>
            <wp:effectExtent l="0" t="0" r="6985" b="0"/>
            <wp:docPr id="1227209788" name="Image 1" descr="Une image contenant diagramme, texte, croquis,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09788" name="Image 1" descr="Une image contenant diagramme, texte, croquis, dessin&#10;&#10;Description générée automatiquement"/>
                    <pic:cNvPicPr/>
                  </pic:nvPicPr>
                  <pic:blipFill>
                    <a:blip r:embed="rId49"/>
                    <a:stretch>
                      <a:fillRect/>
                    </a:stretch>
                  </pic:blipFill>
                  <pic:spPr>
                    <a:xfrm>
                      <a:off x="0" y="0"/>
                      <a:ext cx="4566762" cy="4384031"/>
                    </a:xfrm>
                    <a:prstGeom prst="rect">
                      <a:avLst/>
                    </a:prstGeom>
                  </pic:spPr>
                </pic:pic>
              </a:graphicData>
            </a:graphic>
          </wp:inline>
        </w:drawing>
      </w:r>
    </w:p>
    <w:p w14:paraId="74E9631C" w14:textId="08208638" w:rsidR="00C7395F" w:rsidRDefault="00C7395F" w:rsidP="00C7395F">
      <w:pPr>
        <w:pStyle w:val="Lgende"/>
        <w:jc w:val="center"/>
        <w:rPr>
          <w:lang w:val="en-US"/>
        </w:rPr>
      </w:pPr>
      <w:r>
        <w:t xml:space="preserve">Figure </w:t>
      </w:r>
      <w:r>
        <w:fldChar w:fldCharType="begin"/>
      </w:r>
      <w:r>
        <w:instrText xml:space="preserve"> SEQ Figure \* ARABIC </w:instrText>
      </w:r>
      <w:r>
        <w:fldChar w:fldCharType="separate"/>
      </w:r>
      <w:r w:rsidR="009A0CBE">
        <w:rPr>
          <w:noProof/>
        </w:rPr>
        <w:t>32</w:t>
      </w:r>
      <w:r>
        <w:fldChar w:fldCharType="end"/>
      </w:r>
      <w:r>
        <w:t>: Button Manager Activity Diagram</w:t>
      </w:r>
    </w:p>
    <w:p w14:paraId="10C361F3" w14:textId="77777777" w:rsidR="00941D12" w:rsidRDefault="00941D12" w:rsidP="00941D12">
      <w:pPr>
        <w:rPr>
          <w:lang w:val="en-US"/>
        </w:rPr>
      </w:pPr>
    </w:p>
    <w:p w14:paraId="6C8EF974" w14:textId="77777777" w:rsidR="00E2273A" w:rsidRPr="0039650A" w:rsidRDefault="00E2273A" w:rsidP="00941D12">
      <w:pPr>
        <w:rPr>
          <w:lang w:val="en-US"/>
        </w:rPr>
      </w:pPr>
    </w:p>
    <w:p w14:paraId="41D55827" w14:textId="0A3FB1E6" w:rsidR="00DD16F7" w:rsidRPr="0039650A" w:rsidRDefault="00DD16F7" w:rsidP="00DD16F7">
      <w:pPr>
        <w:pStyle w:val="Titre2"/>
        <w:rPr>
          <w:rFonts w:eastAsia="Times New Roman"/>
          <w:lang w:val="en-US"/>
        </w:rPr>
      </w:pPr>
      <w:bookmarkStart w:id="31" w:name="_Toc142054720"/>
      <w:r w:rsidRPr="0039650A">
        <w:rPr>
          <w:rFonts w:eastAsia="Times New Roman"/>
          <w:lang w:val="en-US"/>
        </w:rPr>
        <w:lastRenderedPageBreak/>
        <w:t>Led Controller</w:t>
      </w:r>
      <w:bookmarkEnd w:id="31"/>
    </w:p>
    <w:p w14:paraId="1E0B1B0A" w14:textId="77777777" w:rsidR="00E2273A" w:rsidRPr="00E2273A" w:rsidRDefault="00E2273A" w:rsidP="00E2273A">
      <w:pPr>
        <w:rPr>
          <w:lang w:val="en-US"/>
        </w:rPr>
      </w:pPr>
      <w:r w:rsidRPr="00E2273A">
        <w:rPr>
          <w:lang w:val="en-US"/>
        </w:rPr>
        <w:t>The led controller indicates the state of the system on the LEDs. There are two LEDs on the board. The first one blinks if the Wi-Fi is connected and stays of if it is not. The second one stays on after the boot if the configuration file has not been correctly read. Then during the system's normal functioning, it blinks when the logs are recording. The signal of this second LED also commands the LED of the button.</w:t>
      </w:r>
    </w:p>
    <w:p w14:paraId="660E282F" w14:textId="2B191D02" w:rsidR="00DD16F7" w:rsidRDefault="00E2273A" w:rsidP="00E2273A">
      <w:pPr>
        <w:rPr>
          <w:lang w:val="en-US"/>
        </w:rPr>
      </w:pPr>
      <w:r w:rsidRPr="00E2273A">
        <w:rPr>
          <w:lang w:val="en-US"/>
        </w:rPr>
        <w:t>The led task is implemented in an independent thread. The following diagram show how the led task works:</w:t>
      </w:r>
    </w:p>
    <w:p w14:paraId="382AB993" w14:textId="77777777" w:rsidR="009A0CBE" w:rsidRDefault="009A0CBE" w:rsidP="009A0CBE">
      <w:pPr>
        <w:keepNext/>
        <w:jc w:val="center"/>
      </w:pPr>
      <w:r w:rsidRPr="009A0CBE">
        <w:rPr>
          <w:noProof/>
          <w:lang w:val="en-US"/>
        </w:rPr>
        <w:drawing>
          <wp:inline distT="0" distB="0" distL="0" distR="0" wp14:anchorId="1957EC0B" wp14:editId="2FA21867">
            <wp:extent cx="5760720" cy="4560570"/>
            <wp:effectExtent l="0" t="0" r="0" b="0"/>
            <wp:docPr id="177798235" name="Image 1" descr="Une image contenant texte, diagramme, capture d’écran,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235" name="Image 1" descr="Une image contenant texte, diagramme, capture d’écran, Parallèle&#10;&#10;Description générée automatiquement"/>
                    <pic:cNvPicPr/>
                  </pic:nvPicPr>
                  <pic:blipFill>
                    <a:blip r:embed="rId50"/>
                    <a:stretch>
                      <a:fillRect/>
                    </a:stretch>
                  </pic:blipFill>
                  <pic:spPr>
                    <a:xfrm>
                      <a:off x="0" y="0"/>
                      <a:ext cx="5760720" cy="4560570"/>
                    </a:xfrm>
                    <a:prstGeom prst="rect">
                      <a:avLst/>
                    </a:prstGeom>
                  </pic:spPr>
                </pic:pic>
              </a:graphicData>
            </a:graphic>
          </wp:inline>
        </w:drawing>
      </w:r>
    </w:p>
    <w:p w14:paraId="00636783" w14:textId="4AEB6171" w:rsidR="009A0CBE" w:rsidRDefault="009A0CBE" w:rsidP="009A0CBE">
      <w:pPr>
        <w:pStyle w:val="Lgende"/>
        <w:jc w:val="center"/>
        <w:rPr>
          <w:lang w:val="en-US"/>
        </w:rPr>
      </w:pPr>
      <w:r>
        <w:t xml:space="preserve">Figure </w:t>
      </w:r>
      <w:r>
        <w:fldChar w:fldCharType="begin"/>
      </w:r>
      <w:r>
        <w:instrText xml:space="preserve"> SEQ Figure \* ARABIC </w:instrText>
      </w:r>
      <w:r>
        <w:fldChar w:fldCharType="separate"/>
      </w:r>
      <w:r>
        <w:rPr>
          <w:noProof/>
        </w:rPr>
        <w:t>33</w:t>
      </w:r>
      <w:r>
        <w:fldChar w:fldCharType="end"/>
      </w:r>
      <w:r>
        <w:t>: Led Controller Activity Diagram</w:t>
      </w:r>
    </w:p>
    <w:p w14:paraId="69AEE4E0" w14:textId="758F437B" w:rsidR="00E2273A" w:rsidRPr="0039650A" w:rsidRDefault="009A0CBE" w:rsidP="009A0CBE">
      <w:pPr>
        <w:jc w:val="left"/>
        <w:rPr>
          <w:lang w:val="en-US"/>
        </w:rPr>
      </w:pPr>
      <w:r>
        <w:rPr>
          <w:lang w:val="en-US"/>
        </w:rPr>
        <w:br w:type="page"/>
      </w:r>
    </w:p>
    <w:p w14:paraId="321F6A6F" w14:textId="2035EC20" w:rsidR="003C2D42" w:rsidRPr="0039650A" w:rsidRDefault="00CB1109" w:rsidP="0060107F">
      <w:pPr>
        <w:pStyle w:val="Titre1"/>
        <w:rPr>
          <w:lang w:val="en-US"/>
        </w:rPr>
      </w:pPr>
      <w:bookmarkStart w:id="32" w:name="_Toc142054721"/>
      <w:r w:rsidRPr="0039650A">
        <w:rPr>
          <w:lang w:val="en-US"/>
        </w:rPr>
        <w:lastRenderedPageBreak/>
        <w:t>Tests</w:t>
      </w:r>
      <w:bookmarkEnd w:id="32"/>
    </w:p>
    <w:p w14:paraId="242C17EA" w14:textId="753324F0" w:rsidR="003C2D42" w:rsidRPr="0039650A" w:rsidRDefault="003C2D42" w:rsidP="003C2D42">
      <w:pPr>
        <w:pStyle w:val="Titre2"/>
        <w:rPr>
          <w:rFonts w:eastAsia="Times New Roman"/>
          <w:lang w:val="en-US"/>
        </w:rPr>
      </w:pPr>
      <w:bookmarkStart w:id="33" w:name="_Toc142054722"/>
      <w:r w:rsidRPr="0039650A">
        <w:rPr>
          <w:rFonts w:eastAsia="Times New Roman"/>
          <w:lang w:val="en-US"/>
        </w:rPr>
        <w:t>Range Tests</w:t>
      </w:r>
      <w:bookmarkEnd w:id="33"/>
    </w:p>
    <w:p w14:paraId="62BB138A" w14:textId="38AF8F85" w:rsidR="003C2D42" w:rsidRPr="0039650A" w:rsidRDefault="00D1273D" w:rsidP="003C2D42">
      <w:pPr>
        <w:rPr>
          <w:lang w:val="en-US"/>
        </w:rPr>
      </w:pPr>
      <w:r w:rsidRPr="0039650A">
        <w:rPr>
          <w:lang w:val="en-US"/>
        </w:rPr>
        <w:t>The range test goal is to determine the system's maximum range. Two tests were performed. The test was set up for both tests with a two-time-per-second transmission. The tests were performed on a regular car because the Formula Student car was not available during the tests and is not authorized to drive on open roads. The embedded board used the external antenna placed vertically on the car's roof. The GPS antenna was also placed on the roof. The Wi-Fi router on the base station was set up with the default antenna.</w:t>
      </w:r>
    </w:p>
    <w:p w14:paraId="7CBE2F0B" w14:textId="77777777" w:rsidR="005D48F5" w:rsidRPr="0039650A" w:rsidRDefault="005D48F5" w:rsidP="005D48F5">
      <w:pPr>
        <w:rPr>
          <w:lang w:val="en-US"/>
        </w:rPr>
      </w:pPr>
      <w:r w:rsidRPr="0039650A">
        <w:rPr>
          <w:lang w:val="en-US"/>
        </w:rPr>
        <w:t>The first test aims to determine the absolute maximum range of the telemetry system. For this test, the car was driven away from the base station in a straight line until the connection was broken. The telemetry system was able to transmit the data over 750 meters.</w:t>
      </w:r>
    </w:p>
    <w:p w14:paraId="11FFBD55" w14:textId="373A2BC4" w:rsidR="0010126E" w:rsidRPr="0039650A" w:rsidRDefault="005D48F5" w:rsidP="005D48F5">
      <w:pPr>
        <w:rPr>
          <w:lang w:val="en-US"/>
        </w:rPr>
      </w:pPr>
      <w:r w:rsidRPr="0039650A">
        <w:rPr>
          <w:lang w:val="en-US"/>
        </w:rPr>
        <w:t>The second test aims to use the car in a realistic situation. For this test, the car was driven on the following route:</w:t>
      </w:r>
    </w:p>
    <w:p w14:paraId="42E65DF8" w14:textId="77777777" w:rsidR="005D48F5" w:rsidRPr="0039650A" w:rsidRDefault="005D48F5" w:rsidP="005D48F5">
      <w:pPr>
        <w:keepNext/>
        <w:rPr>
          <w:lang w:val="en-US"/>
        </w:rPr>
      </w:pPr>
      <w:r w:rsidRPr="0039650A">
        <w:rPr>
          <w:noProof/>
          <w:lang w:val="en-US"/>
        </w:rPr>
        <w:drawing>
          <wp:inline distT="0" distB="0" distL="0" distR="0" wp14:anchorId="15156D23" wp14:editId="09168B37">
            <wp:extent cx="5760720" cy="3581400"/>
            <wp:effectExtent l="0" t="0" r="0" b="0"/>
            <wp:docPr id="853927646" name="Image 1" descr="Une image contenant Photographie aérienn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27646" name="Image 1" descr="Une image contenant Photographie aérienne, carte&#10;&#10;Description générée automatiquement"/>
                    <pic:cNvPicPr/>
                  </pic:nvPicPr>
                  <pic:blipFill>
                    <a:blip r:embed="rId51"/>
                    <a:stretch>
                      <a:fillRect/>
                    </a:stretch>
                  </pic:blipFill>
                  <pic:spPr>
                    <a:xfrm>
                      <a:off x="0" y="0"/>
                      <a:ext cx="5760720" cy="3581400"/>
                    </a:xfrm>
                    <a:prstGeom prst="rect">
                      <a:avLst/>
                    </a:prstGeom>
                  </pic:spPr>
                </pic:pic>
              </a:graphicData>
            </a:graphic>
          </wp:inline>
        </w:drawing>
      </w:r>
    </w:p>
    <w:p w14:paraId="6EC43B54" w14:textId="6B95521F" w:rsidR="005D48F5" w:rsidRPr="0039650A" w:rsidRDefault="005D48F5" w:rsidP="005D48F5">
      <w:pPr>
        <w:pStyle w:val="Lgende"/>
        <w:jc w:val="center"/>
        <w:rPr>
          <w:lang w:val="en-US"/>
        </w:rPr>
      </w:pPr>
      <w:r w:rsidRPr="0039650A">
        <w:rPr>
          <w:lang w:val="en-US"/>
        </w:rPr>
        <w:t xml:space="preserve">Figure </w:t>
      </w:r>
      <w:r w:rsidRPr="0039650A">
        <w:rPr>
          <w:lang w:val="en-US"/>
        </w:rPr>
        <w:fldChar w:fldCharType="begin"/>
      </w:r>
      <w:r w:rsidRPr="0039650A">
        <w:rPr>
          <w:lang w:val="en-US"/>
        </w:rPr>
        <w:instrText xml:space="preserve"> SEQ Figure \* ARABIC </w:instrText>
      </w:r>
      <w:r w:rsidRPr="0039650A">
        <w:rPr>
          <w:lang w:val="en-US"/>
        </w:rPr>
        <w:fldChar w:fldCharType="separate"/>
      </w:r>
      <w:r w:rsidR="009A0CBE">
        <w:rPr>
          <w:noProof/>
          <w:lang w:val="en-US"/>
        </w:rPr>
        <w:t>34</w:t>
      </w:r>
      <w:r w:rsidRPr="0039650A">
        <w:rPr>
          <w:lang w:val="en-US"/>
        </w:rPr>
        <w:fldChar w:fldCharType="end"/>
      </w:r>
      <w:r w:rsidRPr="0039650A">
        <w:rPr>
          <w:lang w:val="en-US"/>
        </w:rPr>
        <w:t>: Range Test Route</w:t>
      </w:r>
    </w:p>
    <w:p w14:paraId="321D7EC4" w14:textId="77777777" w:rsidR="005D48F5" w:rsidRPr="0039650A" w:rsidRDefault="005D48F5" w:rsidP="005D48F5">
      <w:pPr>
        <w:rPr>
          <w:lang w:val="en-US"/>
        </w:rPr>
      </w:pPr>
    </w:p>
    <w:p w14:paraId="796F84FA" w14:textId="77777777" w:rsidR="0060107F" w:rsidRPr="0039650A" w:rsidRDefault="0060107F" w:rsidP="0060107F">
      <w:pPr>
        <w:rPr>
          <w:lang w:val="en-US"/>
        </w:rPr>
      </w:pPr>
      <w:r w:rsidRPr="0039650A">
        <w:rPr>
          <w:lang w:val="en-US"/>
        </w:rPr>
        <w:t>The base station was placed on the blue dot at the image's bottom. The red points indicate the distance to the base station. The blue sections represent the zones where the telemetry system was connected during the test, and the red sections represent the zones where the system was disconnected.</w:t>
      </w:r>
    </w:p>
    <w:p w14:paraId="464D5990" w14:textId="77777777" w:rsidR="0060107F" w:rsidRPr="0039650A" w:rsidRDefault="0060107F" w:rsidP="0060107F">
      <w:pPr>
        <w:rPr>
          <w:lang w:val="en-US"/>
        </w:rPr>
      </w:pPr>
      <w:r w:rsidRPr="0039650A">
        <w:rPr>
          <w:lang w:val="en-US"/>
        </w:rPr>
        <w:t>The first disconnection occurred between the 560 M point and 500 M point on the right side of the image. This disconnection is, however, totally normal because the line of sight was broken by the relief, and the system is not supposed to work with obstacles between the car and the base station.</w:t>
      </w:r>
    </w:p>
    <w:p w14:paraId="5E46C8CE" w14:textId="2071D523" w:rsidR="00651076" w:rsidRPr="0039650A" w:rsidRDefault="0060107F" w:rsidP="0060107F">
      <w:pPr>
        <w:rPr>
          <w:lang w:val="en-US"/>
        </w:rPr>
      </w:pPr>
      <w:r w:rsidRPr="0039650A">
        <w:rPr>
          <w:lang w:val="en-US"/>
        </w:rPr>
        <w:lastRenderedPageBreak/>
        <w:t>Three disconnections occurred around the 640 M point, which is, like the first disconnection, totally normal because the line of sight was blocked by houses.</w:t>
      </w:r>
    </w:p>
    <w:p w14:paraId="0B074D02" w14:textId="7957CDB9" w:rsidR="00651076" w:rsidRPr="0039650A" w:rsidRDefault="00B53546" w:rsidP="00961CF8">
      <w:pPr>
        <w:rPr>
          <w:lang w:val="en-US"/>
        </w:rPr>
      </w:pPr>
      <w:r w:rsidRPr="0039650A">
        <w:rPr>
          <w:lang w:val="en-US"/>
        </w:rPr>
        <w:t xml:space="preserve">These two tests showed that the live transmission is working correctly in realistic </w:t>
      </w:r>
      <w:r w:rsidR="005F7CF5" w:rsidRPr="0039650A">
        <w:rPr>
          <w:lang w:val="en-US"/>
        </w:rPr>
        <w:t>conditions</w:t>
      </w:r>
      <w:r w:rsidRPr="0039650A">
        <w:rPr>
          <w:lang w:val="en-US"/>
        </w:rPr>
        <w:t>, and the system completed the 500 meters objective with a transmission working up to 750 meters.</w:t>
      </w:r>
    </w:p>
    <w:p w14:paraId="571A4AE4" w14:textId="79FBEA10" w:rsidR="007277EB" w:rsidRPr="0039650A" w:rsidRDefault="007277EB" w:rsidP="00961CF8">
      <w:pPr>
        <w:rPr>
          <w:lang w:val="en-US"/>
        </w:rPr>
      </w:pPr>
    </w:p>
    <w:p w14:paraId="05EF9811" w14:textId="0A52E2D0" w:rsidR="007277EB" w:rsidRPr="0039650A" w:rsidRDefault="00C7395F" w:rsidP="007277EB">
      <w:pPr>
        <w:pStyle w:val="Titre2"/>
        <w:rPr>
          <w:rFonts w:eastAsia="Times New Roman"/>
          <w:lang w:val="en-US"/>
        </w:rPr>
      </w:pPr>
      <w:bookmarkStart w:id="34" w:name="_Toc142054723"/>
      <w:r w:rsidRPr="0039650A">
        <w:rPr>
          <w:rFonts w:eastAsia="Times New Roman"/>
          <w:lang w:val="en-US"/>
        </w:rPr>
        <w:t>Connection</w:t>
      </w:r>
      <w:r w:rsidR="007277EB" w:rsidRPr="0039650A">
        <w:rPr>
          <w:rFonts w:eastAsia="Times New Roman"/>
          <w:lang w:val="en-US"/>
        </w:rPr>
        <w:t xml:space="preserve"> Time Tests</w:t>
      </w:r>
      <w:bookmarkEnd w:id="34"/>
    </w:p>
    <w:p w14:paraId="25A056BA" w14:textId="77777777" w:rsidR="00A7779C" w:rsidRPr="0039650A" w:rsidRDefault="00A7779C" w:rsidP="00A7779C">
      <w:pPr>
        <w:rPr>
          <w:lang w:val="en-US"/>
        </w:rPr>
      </w:pPr>
      <w:r w:rsidRPr="0039650A">
        <w:rPr>
          <w:lang w:val="en-US"/>
        </w:rPr>
        <w:t>At startup, the system takes about 10 seconds to connect to the Wi-Fi router.</w:t>
      </w:r>
    </w:p>
    <w:p w14:paraId="132BDA44" w14:textId="7F2ED979" w:rsidR="00A7779C" w:rsidRPr="0039650A" w:rsidRDefault="00A7779C" w:rsidP="00A7779C">
      <w:pPr>
        <w:rPr>
          <w:lang w:val="en-US"/>
        </w:rPr>
      </w:pPr>
      <w:r w:rsidRPr="0039650A">
        <w:rPr>
          <w:lang w:val="en-US"/>
        </w:rPr>
        <w:t xml:space="preserve">As seen in the range tests, the </w:t>
      </w:r>
      <w:r w:rsidR="00C7395F" w:rsidRPr="0039650A">
        <w:rPr>
          <w:lang w:val="en-US"/>
        </w:rPr>
        <w:t>connection</w:t>
      </w:r>
      <w:r w:rsidRPr="0039650A">
        <w:rPr>
          <w:lang w:val="en-US"/>
        </w:rPr>
        <w:t xml:space="preserve"> can be lost if there is an obstacle between the car and the base station. This test aims to determine the time the system needs to reconnect once the system is back able to communicate. The telemetry system was placed in an anechoic chamber</w:t>
      </w:r>
      <w:r w:rsidR="00716892" w:rsidRPr="0039650A">
        <w:rPr>
          <w:rStyle w:val="Appelnotedebasdep"/>
          <w:lang w:val="en-US"/>
        </w:rPr>
        <w:footnoteReference w:id="4"/>
      </w:r>
      <w:r w:rsidRPr="0039650A">
        <w:rPr>
          <w:lang w:val="en-US"/>
        </w:rPr>
        <w:t>, and the Wi-Fi outside the chamber to perform this test. With the door opened, the system could communicate correctly, and with the door closed, the communication was broken.</w:t>
      </w:r>
    </w:p>
    <w:p w14:paraId="14611B21" w14:textId="77777777" w:rsidR="00A7779C" w:rsidRPr="0039650A" w:rsidRDefault="00A7779C" w:rsidP="00A7779C">
      <w:pPr>
        <w:rPr>
          <w:lang w:val="en-US"/>
        </w:rPr>
      </w:pPr>
      <w:r w:rsidRPr="0039650A">
        <w:rPr>
          <w:lang w:val="en-US"/>
        </w:rPr>
        <w:t>When the communication is broken, there is a 20 seconds cooldown. If the communication is reestablished during this cooldown, the system immediately reconnects. If the disconnection lasts over 20 seconds, the system takes about 6 seconds to reconnect once the signal is recovered.</w:t>
      </w:r>
    </w:p>
    <w:p w14:paraId="1719C825" w14:textId="6C5A6BD8" w:rsidR="00651076" w:rsidRPr="0039650A" w:rsidRDefault="00A7779C" w:rsidP="00A7779C">
      <w:pPr>
        <w:rPr>
          <w:lang w:val="en-US"/>
        </w:rPr>
      </w:pPr>
      <w:r w:rsidRPr="0039650A">
        <w:rPr>
          <w:lang w:val="en-US"/>
        </w:rPr>
        <w:t>If the redundancy is activated, the system could take up to 10 seconds longer to reconnect if only one of the two routers is reachable.</w:t>
      </w:r>
    </w:p>
    <w:p w14:paraId="5EFD47F4" w14:textId="7FC2BE3E" w:rsidR="00A7779C" w:rsidRPr="0039650A" w:rsidRDefault="00222A3C" w:rsidP="00A7779C">
      <w:pPr>
        <w:rPr>
          <w:lang w:val="en-US"/>
        </w:rPr>
      </w:pPr>
      <w:r w:rsidRPr="0039650A">
        <w:rPr>
          <w:lang w:val="en-US"/>
        </w:rPr>
        <w:t>As on the circuits, the line of sight should be guaranteed except for small obstacles. There should be no long-time disconnections.</w:t>
      </w:r>
    </w:p>
    <w:p w14:paraId="17E3D2E8" w14:textId="77777777" w:rsidR="00222A3C" w:rsidRDefault="00222A3C" w:rsidP="00A7779C">
      <w:pPr>
        <w:rPr>
          <w:lang w:val="en-US"/>
        </w:rPr>
      </w:pPr>
    </w:p>
    <w:p w14:paraId="369F3193" w14:textId="56116306" w:rsidR="00D6023F" w:rsidRDefault="00D6023F" w:rsidP="00D6023F">
      <w:pPr>
        <w:pStyle w:val="Titre2"/>
        <w:rPr>
          <w:rFonts w:eastAsia="Times New Roman"/>
          <w:lang w:val="en-US"/>
        </w:rPr>
      </w:pPr>
      <w:bookmarkStart w:id="35" w:name="_Toc142054724"/>
      <w:r>
        <w:rPr>
          <w:rFonts w:eastAsia="Times New Roman"/>
          <w:lang w:val="en-US"/>
        </w:rPr>
        <w:t>CAN bus speed test</w:t>
      </w:r>
      <w:bookmarkEnd w:id="35"/>
    </w:p>
    <w:p w14:paraId="602AF051" w14:textId="77777777" w:rsidR="00E609F5" w:rsidRPr="00E609F5" w:rsidRDefault="00E609F5" w:rsidP="00E609F5">
      <w:pPr>
        <w:rPr>
          <w:lang w:val="en-US"/>
        </w:rPr>
      </w:pPr>
      <w:r w:rsidRPr="00E609F5">
        <w:rPr>
          <w:lang w:val="en-US"/>
        </w:rPr>
        <w:t xml:space="preserve">The CAN bus speed test aims to determine how many </w:t>
      </w:r>
      <w:proofErr w:type="gramStart"/>
      <w:r w:rsidRPr="00E609F5">
        <w:rPr>
          <w:lang w:val="en-US"/>
        </w:rPr>
        <w:t>CAN</w:t>
      </w:r>
      <w:proofErr w:type="gramEnd"/>
      <w:r w:rsidRPr="00E609F5">
        <w:rPr>
          <w:lang w:val="en-US"/>
        </w:rPr>
        <w:t xml:space="preserve"> messages the system can receive per second. Two tests were performed. The first one is to determine the absolute maximum frequency of CAN messages. The second one is to test the system in real-life conditions.</w:t>
      </w:r>
    </w:p>
    <w:p w14:paraId="6A52423E" w14:textId="77777777" w:rsidR="00E609F5" w:rsidRPr="00E609F5" w:rsidRDefault="00E609F5" w:rsidP="00E609F5">
      <w:pPr>
        <w:rPr>
          <w:lang w:val="en-US"/>
        </w:rPr>
      </w:pPr>
      <w:r w:rsidRPr="00E609F5">
        <w:rPr>
          <w:lang w:val="en-US"/>
        </w:rPr>
        <w:t xml:space="preserve">The maximum frequency of CAN message the system can receive depend on how much the different tasks of the program use the processor. </w:t>
      </w:r>
      <w:proofErr w:type="gramStart"/>
      <w:r w:rsidRPr="00E609F5">
        <w:rPr>
          <w:lang w:val="en-US"/>
        </w:rPr>
        <w:t>So</w:t>
      </w:r>
      <w:proofErr w:type="gramEnd"/>
      <w:r w:rsidRPr="00E609F5">
        <w:rPr>
          <w:lang w:val="en-US"/>
        </w:rPr>
        <w:t xml:space="preserve"> there are a lot of parameters that impact the maximum frequency of CAN messages the system can handle. All the tests were performed in the same real-life conditions and configurations to guarantee the most accurate results.</w:t>
      </w:r>
    </w:p>
    <w:p w14:paraId="70C43729" w14:textId="4477E1E7" w:rsidR="00E609F5" w:rsidRPr="00E609F5" w:rsidRDefault="00E609F5" w:rsidP="00E609F5">
      <w:pPr>
        <w:rPr>
          <w:lang w:val="en-US"/>
        </w:rPr>
      </w:pPr>
      <w:r w:rsidRPr="00E609F5">
        <w:rPr>
          <w:lang w:val="en-US"/>
        </w:rPr>
        <w:t>The system was configured as follow:</w:t>
      </w:r>
    </w:p>
    <w:p w14:paraId="32851CA7" w14:textId="77777777" w:rsidR="00E609F5" w:rsidRPr="00E609F5" w:rsidRDefault="00E609F5" w:rsidP="00E609F5">
      <w:pPr>
        <w:pStyle w:val="Paragraphedeliste"/>
        <w:numPr>
          <w:ilvl w:val="0"/>
          <w:numId w:val="43"/>
        </w:numPr>
        <w:rPr>
          <w:lang w:val="en-US"/>
        </w:rPr>
      </w:pPr>
      <w:r w:rsidRPr="00E609F5">
        <w:rPr>
          <w:lang w:val="en-US"/>
        </w:rPr>
        <w:t>Thirty sensors</w:t>
      </w:r>
    </w:p>
    <w:p w14:paraId="37A8F6C7" w14:textId="77777777" w:rsidR="00E609F5" w:rsidRPr="00E609F5" w:rsidRDefault="00E609F5" w:rsidP="00E609F5">
      <w:pPr>
        <w:pStyle w:val="Paragraphedeliste"/>
        <w:numPr>
          <w:ilvl w:val="0"/>
          <w:numId w:val="43"/>
        </w:numPr>
        <w:rPr>
          <w:lang w:val="en-US"/>
        </w:rPr>
      </w:pPr>
      <w:r w:rsidRPr="00E609F5">
        <w:rPr>
          <w:lang w:val="en-US"/>
        </w:rPr>
        <w:t xml:space="preserve">System connected to the Wi-Fi </w:t>
      </w:r>
      <w:proofErr w:type="gramStart"/>
      <w:r w:rsidRPr="00E609F5">
        <w:rPr>
          <w:lang w:val="en-US"/>
        </w:rPr>
        <w:t>router</w:t>
      </w:r>
      <w:proofErr w:type="gramEnd"/>
    </w:p>
    <w:p w14:paraId="68100E67" w14:textId="75A4972A" w:rsidR="00E609F5" w:rsidRPr="00E609F5" w:rsidRDefault="00E609F5" w:rsidP="00E609F5">
      <w:pPr>
        <w:pStyle w:val="Paragraphedeliste"/>
        <w:numPr>
          <w:ilvl w:val="0"/>
          <w:numId w:val="43"/>
        </w:numPr>
        <w:rPr>
          <w:lang w:val="en-US"/>
        </w:rPr>
      </w:pPr>
      <w:r w:rsidRPr="00E609F5">
        <w:rPr>
          <w:lang w:val="en-US"/>
        </w:rPr>
        <w:t>Live Telemetry enabled for 12 sensors with a rate of 2</w:t>
      </w:r>
      <w:r>
        <w:rPr>
          <w:lang w:val="en-US"/>
        </w:rPr>
        <w:t xml:space="preserve"> transmission</w:t>
      </w:r>
      <w:r w:rsidRPr="00E609F5">
        <w:rPr>
          <w:lang w:val="en-US"/>
        </w:rPr>
        <w:t xml:space="preserve"> per </w:t>
      </w:r>
      <w:proofErr w:type="gramStart"/>
      <w:r w:rsidRPr="00E609F5">
        <w:rPr>
          <w:lang w:val="en-US"/>
        </w:rPr>
        <w:t>second</w:t>
      </w:r>
      <w:proofErr w:type="gramEnd"/>
    </w:p>
    <w:p w14:paraId="5D1B582C" w14:textId="7934DF43" w:rsidR="00D6023F" w:rsidRDefault="00E609F5" w:rsidP="00A7779C">
      <w:pPr>
        <w:pStyle w:val="Paragraphedeliste"/>
        <w:numPr>
          <w:ilvl w:val="0"/>
          <w:numId w:val="43"/>
        </w:numPr>
        <w:rPr>
          <w:lang w:val="en-US"/>
        </w:rPr>
      </w:pPr>
      <w:r w:rsidRPr="00E609F5">
        <w:rPr>
          <w:lang w:val="en-US"/>
        </w:rPr>
        <w:t xml:space="preserve">Log Recording activated with a rate of 20 records per </w:t>
      </w:r>
      <w:proofErr w:type="gramStart"/>
      <w:r w:rsidRPr="00E609F5">
        <w:rPr>
          <w:lang w:val="en-US"/>
        </w:rPr>
        <w:t>second</w:t>
      </w:r>
      <w:proofErr w:type="gramEnd"/>
    </w:p>
    <w:p w14:paraId="1E5289F4" w14:textId="77777777" w:rsidR="004F6EFB" w:rsidRPr="004F6EFB" w:rsidRDefault="004F6EFB" w:rsidP="004F6EFB">
      <w:pPr>
        <w:rPr>
          <w:lang w:val="en-US"/>
        </w:rPr>
      </w:pPr>
      <w:r w:rsidRPr="004F6EFB">
        <w:rPr>
          <w:lang w:val="en-US"/>
        </w:rPr>
        <w:t xml:space="preserve">For the first test, a single CAN message was sent periodically with increasing frequencies until the CAN receive buffer overflowed. The first problems appeared at 200 messages per second. Sometimes the CAN buffer overflowed. However, it was sporadic, and the system could work correctly. At 250 </w:t>
      </w:r>
      <w:r w:rsidRPr="004F6EFB">
        <w:rPr>
          <w:lang w:val="en-US"/>
        </w:rPr>
        <w:lastRenderedPageBreak/>
        <w:t>messages per second, the buffer overflowed more frequently and sometimes caused system functioning problems. The maximum frequency is, therefore, 200 messages per second with the same configuration.</w:t>
      </w:r>
    </w:p>
    <w:p w14:paraId="5F831F98" w14:textId="77777777" w:rsidR="004F6EFB" w:rsidRPr="004F6EFB" w:rsidRDefault="004F6EFB" w:rsidP="004F6EFB">
      <w:pPr>
        <w:rPr>
          <w:lang w:val="en-US"/>
        </w:rPr>
      </w:pPr>
    </w:p>
    <w:p w14:paraId="445FEEC6" w14:textId="77777777" w:rsidR="004F6EFB" w:rsidRPr="004F6EFB" w:rsidRDefault="004F6EFB" w:rsidP="004F6EFB">
      <w:pPr>
        <w:rPr>
          <w:lang w:val="en-US"/>
        </w:rPr>
      </w:pPr>
      <w:r w:rsidRPr="004F6EFB">
        <w:rPr>
          <w:lang w:val="en-US"/>
        </w:rPr>
        <w:t xml:space="preserve">For the second test, multiple CAN messages were sent at different frequencies to simulate the real sensors on the car. The second test's results were </w:t>
      </w:r>
      <w:proofErr w:type="gramStart"/>
      <w:r w:rsidRPr="004F6EFB">
        <w:rPr>
          <w:lang w:val="en-US"/>
        </w:rPr>
        <w:t>similar to</w:t>
      </w:r>
      <w:proofErr w:type="gramEnd"/>
      <w:r w:rsidRPr="004F6EFB">
        <w:rPr>
          <w:lang w:val="en-US"/>
        </w:rPr>
        <w:t xml:space="preserve"> the first, with a system working until 200 messages per second.</w:t>
      </w:r>
    </w:p>
    <w:p w14:paraId="2F57F2A1" w14:textId="77777777" w:rsidR="004F6EFB" w:rsidRPr="004F6EFB" w:rsidRDefault="004F6EFB" w:rsidP="004F6EFB">
      <w:pPr>
        <w:rPr>
          <w:lang w:val="en-US"/>
        </w:rPr>
      </w:pPr>
    </w:p>
    <w:p w14:paraId="6EE96448" w14:textId="5C03D604" w:rsidR="00E609F5" w:rsidRPr="004F6EFB" w:rsidRDefault="004F6EFB" w:rsidP="004F6EFB">
      <w:pPr>
        <w:rPr>
          <w:lang w:val="en-US"/>
        </w:rPr>
      </w:pPr>
      <w:r w:rsidRPr="004F6EFB">
        <w:rPr>
          <w:lang w:val="en-US"/>
        </w:rPr>
        <w:t>These tests are, however, only valid for the configuration mentioned above. The same tests were done with a log recording rate of 40 measurements per second, and the CAN buffer overflowed at about 150 messages per second. As there are too many factors that have an impact, it is impossible to give a fixed maximum frequency. During the installation and configuration, the system must be tested, and if the buffer overflows, the sending frequencies of the sensors must be decreased. The system can be tested by connecting it to a PC via USB using PuTTY or any other serial monitor at 115200 bauds. The system will print an error if the buffer overflows.</w:t>
      </w:r>
    </w:p>
    <w:p w14:paraId="1A56FD21" w14:textId="17E4CA41" w:rsidR="00716892" w:rsidRPr="0039650A" w:rsidRDefault="00716892">
      <w:pPr>
        <w:jc w:val="left"/>
        <w:rPr>
          <w:lang w:val="en-US"/>
        </w:rPr>
      </w:pPr>
      <w:r w:rsidRPr="0039650A">
        <w:rPr>
          <w:lang w:val="en-US"/>
        </w:rPr>
        <w:br w:type="page"/>
      </w:r>
    </w:p>
    <w:p w14:paraId="3F2FDB8E" w14:textId="77777777" w:rsidR="00716892" w:rsidRPr="0039650A" w:rsidRDefault="00716892" w:rsidP="00A7779C">
      <w:pPr>
        <w:rPr>
          <w:lang w:val="en-US"/>
        </w:rPr>
      </w:pPr>
    </w:p>
    <w:p w14:paraId="30F2800F" w14:textId="5CF8A8B1" w:rsidR="00017B38" w:rsidRPr="0039650A" w:rsidRDefault="0070756A" w:rsidP="00767F9D">
      <w:pPr>
        <w:pStyle w:val="Titre1"/>
        <w:rPr>
          <w:lang w:val="en-US"/>
        </w:rPr>
      </w:pPr>
      <w:bookmarkStart w:id="36" w:name="_Toc142054725"/>
      <w:r w:rsidRPr="0039650A">
        <w:rPr>
          <w:lang w:val="en-US"/>
        </w:rPr>
        <w:t>Sources</w:t>
      </w:r>
      <w:bookmarkEnd w:id="36"/>
    </w:p>
    <w:p w14:paraId="737D2B0B" w14:textId="77777777" w:rsidR="00767F9D" w:rsidRPr="0039650A" w:rsidRDefault="00767F9D" w:rsidP="0032507E">
      <w:pPr>
        <w:spacing w:before="240" w:after="240"/>
        <w:jc w:val="left"/>
        <w:rPr>
          <w:lang w:val="en-US"/>
        </w:rPr>
      </w:pPr>
    </w:p>
    <w:p w14:paraId="75AAF4AA" w14:textId="77777777" w:rsidR="00941D12" w:rsidRPr="00941D12" w:rsidRDefault="00767F9D" w:rsidP="00941D12">
      <w:pPr>
        <w:pStyle w:val="Bibliographie"/>
        <w:rPr>
          <w:rFonts w:ascii="Calibri" w:hAnsi="Calibri" w:cs="Calibri"/>
          <w:lang w:val="fr-CH"/>
        </w:rPr>
      </w:pPr>
      <w:r w:rsidRPr="0039650A">
        <w:rPr>
          <w:lang w:val="en-US"/>
        </w:rPr>
        <w:fldChar w:fldCharType="begin"/>
      </w:r>
      <w:r w:rsidR="00DD3DA5" w:rsidRPr="0039650A">
        <w:rPr>
          <w:lang w:val="en-US"/>
        </w:rPr>
        <w:instrText xml:space="preserve"> ADDIN ZOTERO_BIBL {"uncited":[],"omitted":[],"custom":[]} CSL_BIBLIOGRAPHY </w:instrText>
      </w:r>
      <w:r w:rsidRPr="0039650A">
        <w:rPr>
          <w:lang w:val="en-US"/>
        </w:rPr>
        <w:fldChar w:fldCharType="separate"/>
      </w:r>
      <w:r w:rsidR="00941D12" w:rsidRPr="00941D12">
        <w:rPr>
          <w:rFonts w:ascii="Calibri" w:hAnsi="Calibri" w:cs="Calibri"/>
        </w:rPr>
        <w:t>[1]</w:t>
      </w:r>
      <w:r w:rsidR="00941D12" w:rsidRPr="00941D12">
        <w:rPr>
          <w:rFonts w:ascii="Calibri" w:hAnsi="Calibri" w:cs="Calibri"/>
        </w:rPr>
        <w:tab/>
        <w:t xml:space="preserve">‘FS-Rules_2023_v1.1.pdf’. Accessed: May 26, 2023. </w:t>
      </w:r>
      <w:r w:rsidR="00941D12" w:rsidRPr="00941D12">
        <w:rPr>
          <w:rFonts w:ascii="Calibri" w:hAnsi="Calibri" w:cs="Calibri"/>
          <w:lang w:val="fr-CH"/>
        </w:rPr>
        <w:t>[Online]. Available: https://www.formulastudent.de/fileadmin/user_upload/all/2023/rules/FS-Rules_2023_v1.1.pdf</w:t>
      </w:r>
    </w:p>
    <w:p w14:paraId="3A79241B" w14:textId="77777777" w:rsidR="00941D12" w:rsidRPr="00941D12" w:rsidRDefault="00941D12" w:rsidP="00941D12">
      <w:pPr>
        <w:pStyle w:val="Bibliographie"/>
        <w:rPr>
          <w:rFonts w:ascii="Calibri" w:hAnsi="Calibri" w:cs="Calibri"/>
        </w:rPr>
      </w:pPr>
      <w:r w:rsidRPr="00941D12">
        <w:rPr>
          <w:rFonts w:ascii="Calibri" w:hAnsi="Calibri" w:cs="Calibri"/>
        </w:rPr>
        <w:t>[2]</w:t>
      </w:r>
      <w:r w:rsidRPr="00941D12">
        <w:rPr>
          <w:rFonts w:ascii="Calibri" w:hAnsi="Calibri" w:cs="Calibri"/>
        </w:rPr>
        <w:tab/>
        <w:t>‘Valais Wallis Racing Team’. https://www.vrt-fs.ch/ (accessed May 26, 2023).</w:t>
      </w:r>
    </w:p>
    <w:p w14:paraId="546AED82" w14:textId="77777777" w:rsidR="00941D12" w:rsidRPr="00941D12" w:rsidRDefault="00941D12" w:rsidP="00941D12">
      <w:pPr>
        <w:pStyle w:val="Bibliographie"/>
        <w:rPr>
          <w:rFonts w:ascii="Calibri" w:hAnsi="Calibri" w:cs="Calibri"/>
        </w:rPr>
      </w:pPr>
      <w:r w:rsidRPr="00941D12">
        <w:rPr>
          <w:rFonts w:ascii="Calibri" w:hAnsi="Calibri" w:cs="Calibri"/>
        </w:rPr>
        <w:t>[3]</w:t>
      </w:r>
      <w:r w:rsidRPr="00941D12">
        <w:rPr>
          <w:rFonts w:ascii="Calibri" w:hAnsi="Calibri" w:cs="Calibri"/>
        </w:rPr>
        <w:tab/>
        <w:t>‘FS Alpe Adria - Home’. https://fs-alpeadria.com/ (accessed Jun. 15, 2023).</w:t>
      </w:r>
    </w:p>
    <w:p w14:paraId="25267BEE" w14:textId="77777777" w:rsidR="00941D12" w:rsidRPr="00941D12" w:rsidRDefault="00941D12" w:rsidP="00941D12">
      <w:pPr>
        <w:pStyle w:val="Bibliographie"/>
        <w:rPr>
          <w:rFonts w:ascii="Calibri" w:hAnsi="Calibri" w:cs="Calibri"/>
        </w:rPr>
      </w:pPr>
      <w:r w:rsidRPr="00941D12">
        <w:rPr>
          <w:rFonts w:ascii="Calibri" w:hAnsi="Calibri" w:cs="Calibri"/>
        </w:rPr>
        <w:t>[4]</w:t>
      </w:r>
      <w:r w:rsidRPr="00941D12">
        <w:rPr>
          <w:rFonts w:ascii="Calibri" w:hAnsi="Calibri" w:cs="Calibri"/>
        </w:rPr>
        <w:tab/>
        <w:t>‘RFM69HC 20dBm Programmable 315-915Mhz RF Transceiver Module_Sub 1G Programmable 315-915Mhz RF Transceiver Module | HOPERF’. https://www.hoperf.com/modules/rf_transceiver/RFM69HCW.html (accessed May 26, 2023).</w:t>
      </w:r>
    </w:p>
    <w:p w14:paraId="506D1BEC" w14:textId="77777777" w:rsidR="00941D12" w:rsidRPr="00941D12" w:rsidRDefault="00941D12" w:rsidP="00941D12">
      <w:pPr>
        <w:pStyle w:val="Bibliographie"/>
        <w:rPr>
          <w:rFonts w:ascii="Calibri" w:hAnsi="Calibri" w:cs="Calibri"/>
        </w:rPr>
      </w:pPr>
      <w:r w:rsidRPr="00941D12">
        <w:rPr>
          <w:rFonts w:ascii="Calibri" w:hAnsi="Calibri" w:cs="Calibri"/>
        </w:rPr>
        <w:t>[5]</w:t>
      </w:r>
      <w:r w:rsidRPr="00941D12">
        <w:rPr>
          <w:rFonts w:ascii="Calibri" w:hAnsi="Calibri" w:cs="Calibri"/>
        </w:rPr>
        <w:tab/>
        <w:t xml:space="preserve">‘Friis transmission equation’, </w:t>
      </w:r>
      <w:r w:rsidRPr="00941D12">
        <w:rPr>
          <w:rFonts w:ascii="Calibri" w:hAnsi="Calibri" w:cs="Calibri"/>
          <w:i/>
          <w:iCs/>
        </w:rPr>
        <w:t>Wikipedia</w:t>
      </w:r>
      <w:r w:rsidRPr="00941D12">
        <w:rPr>
          <w:rFonts w:ascii="Calibri" w:hAnsi="Calibri" w:cs="Calibri"/>
        </w:rPr>
        <w:t>. May 25, 2023. Accessed: May 26, 2023. [Online]. Available: https://en.wikipedia.org/w/index.php?title=Friis_transmission_equation&amp;oldid=1157035076</w:t>
      </w:r>
    </w:p>
    <w:p w14:paraId="60272DB5" w14:textId="77777777" w:rsidR="00BB3678" w:rsidRDefault="00941D12" w:rsidP="00941D12">
      <w:pPr>
        <w:pStyle w:val="Bibliographie"/>
        <w:rPr>
          <w:rFonts w:ascii="Calibri" w:hAnsi="Calibri" w:cs="Calibri"/>
        </w:rPr>
      </w:pPr>
      <w:r w:rsidRPr="00941D12">
        <w:rPr>
          <w:rFonts w:ascii="Calibri" w:hAnsi="Calibri" w:cs="Calibri"/>
        </w:rPr>
        <w:t>[6]</w:t>
      </w:r>
      <w:r w:rsidRPr="00941D12">
        <w:rPr>
          <w:rFonts w:ascii="Calibri" w:hAnsi="Calibri" w:cs="Calibri"/>
        </w:rPr>
        <w:tab/>
        <w:t>‘nRF7002 - Low-power, advanced security, seamless coexistence’. https://www.nordicsemi.com/Products/nRF7002</w:t>
      </w:r>
    </w:p>
    <w:p w14:paraId="04D50B00" w14:textId="5A116267" w:rsidR="00941D12" w:rsidRPr="00941D12" w:rsidRDefault="00941D12" w:rsidP="00941D12">
      <w:pPr>
        <w:pStyle w:val="Bibliographie"/>
        <w:rPr>
          <w:rFonts w:ascii="Calibri" w:hAnsi="Calibri" w:cs="Calibri"/>
        </w:rPr>
      </w:pPr>
      <w:r w:rsidRPr="00941D12">
        <w:rPr>
          <w:rFonts w:ascii="Calibri" w:hAnsi="Calibri" w:cs="Calibri"/>
        </w:rPr>
        <w:t xml:space="preserve"> (accessed May 26, 2023).</w:t>
      </w:r>
    </w:p>
    <w:p w14:paraId="7C139F71" w14:textId="77777777" w:rsidR="00941D12" w:rsidRPr="00BA5747" w:rsidRDefault="00941D12" w:rsidP="00941D12">
      <w:pPr>
        <w:pStyle w:val="Bibliographie"/>
        <w:rPr>
          <w:rFonts w:ascii="Calibri" w:hAnsi="Calibri" w:cs="Calibri"/>
        </w:rPr>
      </w:pPr>
      <w:r w:rsidRPr="00BA5747">
        <w:rPr>
          <w:rFonts w:ascii="Calibri" w:hAnsi="Calibri" w:cs="Calibri"/>
        </w:rPr>
        <w:t>[7]</w:t>
      </w:r>
      <w:r w:rsidRPr="00BA5747">
        <w:rPr>
          <w:rFonts w:ascii="Calibri" w:hAnsi="Calibri" w:cs="Calibri"/>
        </w:rPr>
        <w:tab/>
        <w:t xml:space="preserve">‘Intel® Wi-Fi 6 AX201 (Gig+) - </w:t>
      </w:r>
      <w:proofErr w:type="spellStart"/>
      <w:r w:rsidRPr="00BA5747">
        <w:rPr>
          <w:rFonts w:ascii="Calibri" w:hAnsi="Calibri" w:cs="Calibri"/>
        </w:rPr>
        <w:t>Caractéristiques</w:t>
      </w:r>
      <w:proofErr w:type="spellEnd"/>
      <w:r w:rsidRPr="00BA5747">
        <w:rPr>
          <w:rFonts w:ascii="Calibri" w:hAnsi="Calibri" w:cs="Calibri"/>
        </w:rPr>
        <w:t xml:space="preserve"> du </w:t>
      </w:r>
      <w:proofErr w:type="spellStart"/>
      <w:r w:rsidRPr="00BA5747">
        <w:rPr>
          <w:rFonts w:ascii="Calibri" w:hAnsi="Calibri" w:cs="Calibri"/>
        </w:rPr>
        <w:t>produit</w:t>
      </w:r>
      <w:proofErr w:type="spellEnd"/>
      <w:r w:rsidRPr="00BA5747">
        <w:rPr>
          <w:rFonts w:ascii="Calibri" w:hAnsi="Calibri" w:cs="Calibri"/>
        </w:rPr>
        <w:t xml:space="preserve">’, </w:t>
      </w:r>
      <w:r w:rsidRPr="00BA5747">
        <w:rPr>
          <w:rFonts w:ascii="Calibri" w:hAnsi="Calibri" w:cs="Calibri"/>
          <w:i/>
          <w:iCs/>
        </w:rPr>
        <w:t>Intel</w:t>
      </w:r>
      <w:r w:rsidRPr="00BA5747">
        <w:rPr>
          <w:rFonts w:ascii="Calibri" w:hAnsi="Calibri" w:cs="Calibri"/>
        </w:rPr>
        <w:t>. https://www.intel.fr/content/www/fr/fr/products/sku/130293/intel-wifi-6-ax201-gig/specifications.html (accessed May 26, 2023).</w:t>
      </w:r>
    </w:p>
    <w:p w14:paraId="17D8A4D8" w14:textId="77777777" w:rsidR="00941D12" w:rsidRPr="00941D12" w:rsidRDefault="00941D12" w:rsidP="00941D12">
      <w:pPr>
        <w:pStyle w:val="Bibliographie"/>
        <w:rPr>
          <w:rFonts w:ascii="Calibri" w:hAnsi="Calibri" w:cs="Calibri"/>
        </w:rPr>
      </w:pPr>
      <w:r w:rsidRPr="00941D12">
        <w:rPr>
          <w:rFonts w:ascii="Calibri" w:hAnsi="Calibri" w:cs="Calibri"/>
        </w:rPr>
        <w:t>[8]</w:t>
      </w:r>
      <w:r w:rsidRPr="00941D12">
        <w:rPr>
          <w:rFonts w:ascii="Calibri" w:hAnsi="Calibri" w:cs="Calibri"/>
        </w:rPr>
        <w:tab/>
        <w:t>‘</w:t>
      </w:r>
      <w:proofErr w:type="spellStart"/>
      <w:r w:rsidRPr="00941D12">
        <w:rPr>
          <w:rFonts w:ascii="Calibri" w:hAnsi="Calibri" w:cs="Calibri"/>
        </w:rPr>
        <w:t>iPerf</w:t>
      </w:r>
      <w:proofErr w:type="spellEnd"/>
      <w:r w:rsidRPr="00941D12">
        <w:rPr>
          <w:rFonts w:ascii="Calibri" w:hAnsi="Calibri" w:cs="Calibri"/>
        </w:rPr>
        <w:t xml:space="preserve"> - The TCP, UDP and SCTP network bandwidth measurement tool’. https://iperf.fr/ (accessed May 26, 2023).</w:t>
      </w:r>
    </w:p>
    <w:p w14:paraId="6D38B06F" w14:textId="77777777" w:rsidR="00941D12" w:rsidRPr="00941D12" w:rsidRDefault="00941D12" w:rsidP="00941D12">
      <w:pPr>
        <w:pStyle w:val="Bibliographie"/>
        <w:rPr>
          <w:rFonts w:ascii="Calibri" w:hAnsi="Calibri" w:cs="Calibri"/>
        </w:rPr>
      </w:pPr>
      <w:r w:rsidRPr="00941D12">
        <w:rPr>
          <w:rFonts w:ascii="Calibri" w:hAnsi="Calibri" w:cs="Calibri"/>
        </w:rPr>
        <w:t>[9]</w:t>
      </w:r>
      <w:r w:rsidRPr="00941D12">
        <w:rPr>
          <w:rFonts w:ascii="Calibri" w:hAnsi="Calibri" w:cs="Calibri"/>
        </w:rPr>
        <w:tab/>
        <w:t>‘Zephyr API Documentation: JSON’. https://docs.zephyrproject.org/apidoc/latest/group__json.html (accessed Jul. 31, 2023).</w:t>
      </w:r>
    </w:p>
    <w:p w14:paraId="32D5747B" w14:textId="77777777" w:rsidR="00941D12" w:rsidRPr="00941D12" w:rsidRDefault="00941D12" w:rsidP="00941D12">
      <w:pPr>
        <w:pStyle w:val="Bibliographie"/>
        <w:rPr>
          <w:rFonts w:ascii="Calibri" w:hAnsi="Calibri" w:cs="Calibri"/>
        </w:rPr>
      </w:pPr>
      <w:r w:rsidRPr="00941D12">
        <w:rPr>
          <w:rFonts w:ascii="Calibri" w:hAnsi="Calibri" w:cs="Calibri"/>
        </w:rPr>
        <w:t>[10]</w:t>
      </w:r>
      <w:r w:rsidRPr="00941D12">
        <w:rPr>
          <w:rFonts w:ascii="Calibri" w:hAnsi="Calibri" w:cs="Calibri"/>
        </w:rPr>
        <w:tab/>
        <w:t>‘CAN Controller — Zephyr Project Documentation’. https://docs.zephyrproject.org/latest/hardware/peripherals/canbus/controller.html (accessed Jul. 31, 2023).</w:t>
      </w:r>
    </w:p>
    <w:p w14:paraId="41E26AB9" w14:textId="77777777" w:rsidR="00941D12" w:rsidRPr="00941D12" w:rsidRDefault="00941D12" w:rsidP="00941D12">
      <w:pPr>
        <w:pStyle w:val="Bibliographie"/>
        <w:rPr>
          <w:rFonts w:ascii="Calibri" w:hAnsi="Calibri" w:cs="Calibri"/>
        </w:rPr>
      </w:pPr>
      <w:r w:rsidRPr="00941D12">
        <w:rPr>
          <w:rFonts w:ascii="Calibri" w:hAnsi="Calibri" w:cs="Calibri"/>
        </w:rPr>
        <w:t>[11]</w:t>
      </w:r>
      <w:r w:rsidRPr="00941D12">
        <w:rPr>
          <w:rFonts w:ascii="Calibri" w:hAnsi="Calibri" w:cs="Calibri"/>
        </w:rPr>
        <w:tab/>
        <w:t>‘MAX-M10S Integration manual’.</w:t>
      </w:r>
    </w:p>
    <w:p w14:paraId="26252575" w14:textId="77777777" w:rsidR="00941D12" w:rsidRPr="00941D12" w:rsidRDefault="00941D12" w:rsidP="00941D12">
      <w:pPr>
        <w:pStyle w:val="Bibliographie"/>
        <w:rPr>
          <w:rFonts w:ascii="Calibri" w:hAnsi="Calibri" w:cs="Calibri"/>
        </w:rPr>
      </w:pPr>
      <w:r w:rsidRPr="00941D12">
        <w:rPr>
          <w:rFonts w:ascii="Calibri" w:hAnsi="Calibri" w:cs="Calibri"/>
        </w:rPr>
        <w:t>[12]</w:t>
      </w:r>
      <w:r w:rsidRPr="00941D12">
        <w:rPr>
          <w:rFonts w:ascii="Calibri" w:hAnsi="Calibri" w:cs="Calibri"/>
        </w:rPr>
        <w:tab/>
        <w:t>S. Jose, ‘NMEA Reference Manual’, 2007.</w:t>
      </w:r>
    </w:p>
    <w:p w14:paraId="7A1AC2B5" w14:textId="77777777" w:rsidR="00941D12" w:rsidRPr="00941D12" w:rsidRDefault="00941D12" w:rsidP="00941D12">
      <w:pPr>
        <w:pStyle w:val="Bibliographie"/>
        <w:rPr>
          <w:rFonts w:ascii="Calibri" w:hAnsi="Calibri" w:cs="Calibri"/>
        </w:rPr>
      </w:pPr>
      <w:r w:rsidRPr="00941D12">
        <w:rPr>
          <w:rFonts w:ascii="Calibri" w:hAnsi="Calibri" w:cs="Calibri"/>
        </w:rPr>
        <w:t>[13]</w:t>
      </w:r>
      <w:r w:rsidRPr="00941D12">
        <w:rPr>
          <w:rFonts w:ascii="Calibri" w:hAnsi="Calibri" w:cs="Calibri"/>
        </w:rPr>
        <w:tab/>
        <w:t>‘Disk Access — Zephyr Project Documentation’. https://docs.zephyrproject.org/latest/services/storage/disk/access.html (accessed Aug. 04, 2023).</w:t>
      </w:r>
    </w:p>
    <w:p w14:paraId="6FAC8559" w14:textId="77777777" w:rsidR="00941D12" w:rsidRPr="00941D12" w:rsidRDefault="00941D12" w:rsidP="00941D12">
      <w:pPr>
        <w:pStyle w:val="Bibliographie"/>
        <w:rPr>
          <w:rFonts w:ascii="Calibri" w:hAnsi="Calibri" w:cs="Calibri"/>
        </w:rPr>
      </w:pPr>
      <w:r w:rsidRPr="00941D12">
        <w:rPr>
          <w:rFonts w:ascii="Calibri" w:hAnsi="Calibri" w:cs="Calibri"/>
        </w:rPr>
        <w:t>[14]</w:t>
      </w:r>
      <w:r w:rsidRPr="00941D12">
        <w:rPr>
          <w:rFonts w:ascii="Calibri" w:hAnsi="Calibri" w:cs="Calibri"/>
        </w:rPr>
        <w:tab/>
        <w:t>‘File Systems — Zephyr Project Documentation’. https://docs.zephyrproject.org/latest/services/file_system/index.html (accessed Jul. 28, 2023).</w:t>
      </w:r>
    </w:p>
    <w:p w14:paraId="4884A13D" w14:textId="77777777" w:rsidR="00941D12" w:rsidRPr="00941D12" w:rsidRDefault="00941D12" w:rsidP="00941D12">
      <w:pPr>
        <w:pStyle w:val="Bibliographie"/>
        <w:rPr>
          <w:rFonts w:ascii="Calibri" w:hAnsi="Calibri" w:cs="Calibri"/>
        </w:rPr>
      </w:pPr>
      <w:r w:rsidRPr="00941D12">
        <w:rPr>
          <w:rFonts w:ascii="Calibri" w:hAnsi="Calibri" w:cs="Calibri"/>
        </w:rPr>
        <w:t>[15]</w:t>
      </w:r>
      <w:r w:rsidRPr="00941D12">
        <w:rPr>
          <w:rFonts w:ascii="Calibri" w:hAnsi="Calibri" w:cs="Calibri"/>
        </w:rPr>
        <w:tab/>
        <w:t>‘Timers — Zephyr Project Documentation’. https://docs.zephyrproject.org/latest/kernel/services/timing/timers.html (accessed Jul. 26, 2023).</w:t>
      </w:r>
    </w:p>
    <w:p w14:paraId="232A8F62" w14:textId="77777777" w:rsidR="00941D12" w:rsidRPr="00941D12" w:rsidRDefault="00941D12" w:rsidP="00941D12">
      <w:pPr>
        <w:pStyle w:val="Bibliographie"/>
        <w:rPr>
          <w:rFonts w:ascii="Calibri" w:hAnsi="Calibri" w:cs="Calibri"/>
        </w:rPr>
      </w:pPr>
      <w:r w:rsidRPr="00941D12">
        <w:rPr>
          <w:rFonts w:ascii="Calibri" w:hAnsi="Calibri" w:cs="Calibri"/>
        </w:rPr>
        <w:t>[16]</w:t>
      </w:r>
      <w:r w:rsidRPr="00941D12">
        <w:rPr>
          <w:rFonts w:ascii="Calibri" w:hAnsi="Calibri" w:cs="Calibri"/>
        </w:rPr>
        <w:tab/>
        <w:t>‘Workqueue Threads — Zephyr Project Documentation’. https://docs.zephyrproject.org/latest/kernel/services/threads/workqueue.html#work-item-lifecycle (accessed Jul. 26, 2023).</w:t>
      </w:r>
    </w:p>
    <w:p w14:paraId="32CB5D7F" w14:textId="77777777" w:rsidR="00941D12" w:rsidRPr="00941D12" w:rsidRDefault="00941D12" w:rsidP="00941D12">
      <w:pPr>
        <w:pStyle w:val="Bibliographie"/>
        <w:rPr>
          <w:rFonts w:ascii="Calibri" w:hAnsi="Calibri" w:cs="Calibri"/>
        </w:rPr>
      </w:pPr>
      <w:r w:rsidRPr="00941D12">
        <w:rPr>
          <w:rFonts w:ascii="Calibri" w:hAnsi="Calibri" w:cs="Calibri"/>
        </w:rPr>
        <w:t>[17]</w:t>
      </w:r>
      <w:r w:rsidRPr="00941D12">
        <w:rPr>
          <w:rFonts w:ascii="Calibri" w:hAnsi="Calibri" w:cs="Calibri"/>
        </w:rPr>
        <w:tab/>
        <w:t>‘Non-Volatile Storage (NVS) — Zephyr Project Documentation’. https://docs.zephyrproject.org/latest/services/storage/nvs/nvs.html (accessed Aug. 03, 2023).</w:t>
      </w:r>
    </w:p>
    <w:p w14:paraId="3ECEA222" w14:textId="77777777" w:rsidR="00941D12" w:rsidRPr="00941D12" w:rsidRDefault="00941D12" w:rsidP="00941D12">
      <w:pPr>
        <w:pStyle w:val="Bibliographie"/>
        <w:rPr>
          <w:rFonts w:ascii="Calibri" w:hAnsi="Calibri" w:cs="Calibri"/>
        </w:rPr>
      </w:pPr>
      <w:r w:rsidRPr="00941D12">
        <w:rPr>
          <w:rFonts w:ascii="Calibri" w:hAnsi="Calibri" w:cs="Calibri"/>
        </w:rPr>
        <w:t>[18]</w:t>
      </w:r>
      <w:r w:rsidRPr="00941D12">
        <w:rPr>
          <w:rFonts w:ascii="Calibri" w:hAnsi="Calibri" w:cs="Calibri"/>
        </w:rPr>
        <w:tab/>
        <w:t>‘Mutexes — Zephyr Project Documentation’. https://docs.zephyrproject.org/latest/kernel/services/synchronization/mutexes.html (accessed Jul. 28, 2023).</w:t>
      </w:r>
    </w:p>
    <w:p w14:paraId="182ED9C1" w14:textId="77777777" w:rsidR="00941D12" w:rsidRPr="00941D12" w:rsidRDefault="00941D12" w:rsidP="00941D12">
      <w:pPr>
        <w:pStyle w:val="Bibliographie"/>
        <w:rPr>
          <w:rFonts w:ascii="Calibri" w:hAnsi="Calibri" w:cs="Calibri"/>
        </w:rPr>
      </w:pPr>
      <w:r w:rsidRPr="00941D12">
        <w:rPr>
          <w:rFonts w:ascii="Calibri" w:hAnsi="Calibri" w:cs="Calibri"/>
        </w:rPr>
        <w:t>[19]</w:t>
      </w:r>
      <w:r w:rsidRPr="00941D12">
        <w:rPr>
          <w:rFonts w:ascii="Calibri" w:hAnsi="Calibri" w:cs="Calibri"/>
        </w:rPr>
        <w:tab/>
        <w:t>‘BSD Sockets — Zephyr Project Documentation’. https://docs.zephyrproject.org/latest/connectivity/networking/api/sockets.html (accessed Jul. 26, 2023).</w:t>
      </w:r>
    </w:p>
    <w:p w14:paraId="58648E10" w14:textId="77777777" w:rsidR="00941D12" w:rsidRPr="00941D12" w:rsidRDefault="00941D12" w:rsidP="00941D12">
      <w:pPr>
        <w:pStyle w:val="Bibliographie"/>
        <w:rPr>
          <w:rFonts w:ascii="Calibri" w:hAnsi="Calibri" w:cs="Calibri"/>
        </w:rPr>
      </w:pPr>
      <w:r w:rsidRPr="00941D12">
        <w:rPr>
          <w:rFonts w:ascii="Calibri" w:hAnsi="Calibri" w:cs="Calibri"/>
        </w:rPr>
        <w:lastRenderedPageBreak/>
        <w:t>[20]</w:t>
      </w:r>
      <w:r w:rsidRPr="00941D12">
        <w:rPr>
          <w:rFonts w:ascii="Calibri" w:hAnsi="Calibri" w:cs="Calibri"/>
        </w:rPr>
        <w:tab/>
        <w:t>‘Memory Heaps — Zephyr Project Documentation’. https://docs.zephyrproject.org/latest/kernel/memory_management/heap.html (accessed Jul. 26, 2023).</w:t>
      </w:r>
    </w:p>
    <w:p w14:paraId="24AAEA8F" w14:textId="77777777" w:rsidR="00941D12" w:rsidRPr="00941D12" w:rsidRDefault="00941D12" w:rsidP="00941D12">
      <w:pPr>
        <w:pStyle w:val="Bibliographie"/>
        <w:rPr>
          <w:rFonts w:ascii="Calibri" w:hAnsi="Calibri" w:cs="Calibri"/>
        </w:rPr>
      </w:pPr>
      <w:r w:rsidRPr="00941D12">
        <w:rPr>
          <w:rFonts w:ascii="Calibri" w:hAnsi="Calibri" w:cs="Calibri"/>
        </w:rPr>
        <w:t>[21]</w:t>
      </w:r>
      <w:r w:rsidRPr="00941D12">
        <w:rPr>
          <w:rFonts w:ascii="Calibri" w:hAnsi="Calibri" w:cs="Calibri"/>
        </w:rPr>
        <w:tab/>
        <w:t>‘Wi-Fi: Station — nRF Connect SDK 2.2.99-dev3 documentation’. https://developer.nordicsemi.com/nRF_Connect_SDK/doc/2.2.99-dev3/nrf/samples/wifi/sta/README.html (accessed Jul. 26, 2023).</w:t>
      </w:r>
    </w:p>
    <w:p w14:paraId="4BF53542" w14:textId="77777777" w:rsidR="00941D12" w:rsidRPr="00941D12" w:rsidRDefault="00941D12" w:rsidP="00941D12">
      <w:pPr>
        <w:pStyle w:val="Bibliographie"/>
        <w:rPr>
          <w:rFonts w:ascii="Calibri" w:hAnsi="Calibri" w:cs="Calibri"/>
        </w:rPr>
      </w:pPr>
      <w:r w:rsidRPr="00941D12">
        <w:rPr>
          <w:rFonts w:ascii="Calibri" w:hAnsi="Calibri" w:cs="Calibri"/>
        </w:rPr>
        <w:t>[22]</w:t>
      </w:r>
      <w:r w:rsidRPr="00941D12">
        <w:rPr>
          <w:rFonts w:ascii="Calibri" w:hAnsi="Calibri" w:cs="Calibri"/>
        </w:rPr>
        <w:tab/>
        <w:t>‘Zephyr API Documentation: Network Management’. https://docs.zephyrproject.org/apidoc/latest/group__net__mgmt.html (accessed Jul. 26, 2023).</w:t>
      </w:r>
    </w:p>
    <w:p w14:paraId="6FB491C9" w14:textId="356DA4FD" w:rsidR="00691866" w:rsidRPr="0039650A" w:rsidRDefault="00767F9D" w:rsidP="0032507E">
      <w:pPr>
        <w:spacing w:before="240"/>
        <w:jc w:val="left"/>
        <w:rPr>
          <w:lang w:val="en-US"/>
        </w:rPr>
      </w:pPr>
      <w:r w:rsidRPr="0039650A">
        <w:rPr>
          <w:lang w:val="en-US"/>
        </w:rPr>
        <w:fldChar w:fldCharType="end"/>
      </w:r>
    </w:p>
    <w:p w14:paraId="457299E6" w14:textId="2CF8022C" w:rsidR="00767F9D" w:rsidRPr="0039650A" w:rsidRDefault="00767F9D" w:rsidP="0032507E">
      <w:pPr>
        <w:jc w:val="left"/>
        <w:rPr>
          <w:lang w:val="en-US"/>
        </w:rPr>
      </w:pPr>
    </w:p>
    <w:sectPr w:rsidR="00767F9D" w:rsidRPr="0039650A" w:rsidSect="00106F63">
      <w:headerReference w:type="default" r:id="rId52"/>
      <w:footerReference w:type="default" r:id="rId53"/>
      <w:pgSz w:w="11906" w:h="16838"/>
      <w:pgMar w:top="1561"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BE810" w14:textId="77777777" w:rsidR="009F128F" w:rsidRDefault="009F128F" w:rsidP="002D599B">
      <w:pPr>
        <w:spacing w:after="0" w:line="240" w:lineRule="auto"/>
      </w:pPr>
      <w:r>
        <w:separator/>
      </w:r>
    </w:p>
  </w:endnote>
  <w:endnote w:type="continuationSeparator" w:id="0">
    <w:p w14:paraId="3F4481DC" w14:textId="77777777" w:rsidR="009F128F" w:rsidRDefault="009F128F" w:rsidP="002D599B">
      <w:pPr>
        <w:spacing w:after="0" w:line="240" w:lineRule="auto"/>
      </w:pPr>
      <w:r>
        <w:continuationSeparator/>
      </w:r>
    </w:p>
  </w:endnote>
  <w:endnote w:type="continuationNotice" w:id="1">
    <w:p w14:paraId="48CF6A02" w14:textId="77777777" w:rsidR="009F128F" w:rsidRDefault="009F12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515FD" w14:textId="50D47020" w:rsidR="001D2813" w:rsidRDefault="009234A3" w:rsidP="009234A3">
    <w:pPr>
      <w:pStyle w:val="Pieddepage"/>
      <w:pBdr>
        <w:top w:val="single" w:sz="4" w:space="1" w:color="auto"/>
      </w:pBdr>
      <w:spacing w:before="120"/>
      <w:jc w:val="center"/>
    </w:pPr>
    <w:r>
      <w:fldChar w:fldCharType="begin"/>
    </w:r>
    <w:r>
      <w:instrText xml:space="preserve"> PAGE  \* ArabicDash  \* MERGEFORMAT </w:instrText>
    </w:r>
    <w:r>
      <w:fldChar w:fldCharType="separate"/>
    </w:r>
    <w:r>
      <w:rPr>
        <w:noProof/>
      </w:rPr>
      <w:t>- 1 -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83D4E" w14:textId="77777777" w:rsidR="009F128F" w:rsidRDefault="009F128F" w:rsidP="002D599B">
      <w:pPr>
        <w:spacing w:after="0" w:line="240" w:lineRule="auto"/>
      </w:pPr>
      <w:r>
        <w:separator/>
      </w:r>
    </w:p>
  </w:footnote>
  <w:footnote w:type="continuationSeparator" w:id="0">
    <w:p w14:paraId="1A67F337" w14:textId="77777777" w:rsidR="009F128F" w:rsidRDefault="009F128F" w:rsidP="002D599B">
      <w:pPr>
        <w:spacing w:after="0" w:line="240" w:lineRule="auto"/>
      </w:pPr>
      <w:r>
        <w:continuationSeparator/>
      </w:r>
    </w:p>
  </w:footnote>
  <w:footnote w:type="continuationNotice" w:id="1">
    <w:p w14:paraId="56DA9746" w14:textId="77777777" w:rsidR="009F128F" w:rsidRDefault="009F128F">
      <w:pPr>
        <w:spacing w:after="0" w:line="240" w:lineRule="auto"/>
      </w:pPr>
    </w:p>
  </w:footnote>
  <w:footnote w:id="2">
    <w:p w14:paraId="6058BE28" w14:textId="01AD5592" w:rsidR="00EE487E" w:rsidRPr="00EE487E" w:rsidRDefault="00EE487E">
      <w:pPr>
        <w:pStyle w:val="Notedebasdepage"/>
        <w:rPr>
          <w:lang w:val="en-US"/>
        </w:rPr>
      </w:pPr>
      <w:r w:rsidRPr="00EE487E">
        <w:rPr>
          <w:rStyle w:val="Appelnotedebasdep"/>
          <w:lang w:val="en-US"/>
        </w:rPr>
        <w:footnoteRef/>
      </w:r>
      <w:r w:rsidRPr="00EE487E">
        <w:rPr>
          <w:lang w:val="en-US"/>
        </w:rPr>
        <w:t xml:space="preserve"> Characteristic: </w:t>
      </w:r>
      <w:r>
        <w:rPr>
          <w:lang w:val="en-US"/>
        </w:rPr>
        <w:t>Integer part of a decimal number</w:t>
      </w:r>
    </w:p>
  </w:footnote>
  <w:footnote w:id="3">
    <w:p w14:paraId="785DE6AB" w14:textId="4F7FA86A" w:rsidR="00EE487E" w:rsidRPr="00EE487E" w:rsidRDefault="00EE487E">
      <w:pPr>
        <w:pStyle w:val="Notedebasdepage"/>
        <w:rPr>
          <w:lang w:val="en-US"/>
        </w:rPr>
      </w:pPr>
      <w:r>
        <w:rPr>
          <w:rStyle w:val="Appelnotedebasdep"/>
        </w:rPr>
        <w:footnoteRef/>
      </w:r>
      <w:r>
        <w:t xml:space="preserve"> </w:t>
      </w:r>
      <w:r>
        <w:rPr>
          <w:lang w:val="en-US"/>
        </w:rPr>
        <w:t>Mantissa</w:t>
      </w:r>
      <w:r w:rsidRPr="00EE487E">
        <w:rPr>
          <w:lang w:val="en-US"/>
        </w:rPr>
        <w:t xml:space="preserve">: </w:t>
      </w:r>
      <w:r>
        <w:rPr>
          <w:lang w:val="en-US"/>
        </w:rPr>
        <w:t>Fractional part of a decimal number</w:t>
      </w:r>
    </w:p>
  </w:footnote>
  <w:footnote w:id="4">
    <w:p w14:paraId="77ACF62B" w14:textId="6CEDCB78" w:rsidR="00716892" w:rsidRPr="00716892" w:rsidRDefault="00716892">
      <w:pPr>
        <w:pStyle w:val="Notedebasdepage"/>
        <w:rPr>
          <w:lang w:val="en-US"/>
        </w:rPr>
      </w:pPr>
      <w:r>
        <w:rPr>
          <w:rStyle w:val="Appelnotedebasdep"/>
        </w:rPr>
        <w:footnoteRef/>
      </w:r>
      <w:r>
        <w:t xml:space="preserve"> </w:t>
      </w:r>
      <w:r w:rsidRPr="00716892">
        <w:rPr>
          <w:lang w:val="en-US"/>
        </w:rPr>
        <w:t xml:space="preserve">An anechoic chamber is a room designed to stop </w:t>
      </w:r>
      <w:hyperlink r:id="rId1" w:tooltip="Reflection (physics)" w:history="1">
        <w:r w:rsidRPr="00716892">
          <w:rPr>
            <w:lang w:val="en-US"/>
          </w:rPr>
          <w:t>reflections</w:t>
        </w:r>
      </w:hyperlink>
      <w:r w:rsidRPr="00716892">
        <w:rPr>
          <w:lang w:val="en-US"/>
        </w:rPr>
        <w:t xml:space="preserve"> or </w:t>
      </w:r>
      <w:hyperlink r:id="rId2" w:tooltip="Echo (phenomenon)" w:history="1">
        <w:r w:rsidRPr="00716892">
          <w:rPr>
            <w:lang w:val="en-US"/>
          </w:rPr>
          <w:t>echoes</w:t>
        </w:r>
      </w:hyperlink>
      <w:r w:rsidRPr="00716892">
        <w:rPr>
          <w:lang w:val="en-US"/>
        </w:rPr>
        <w:t xml:space="preserve"> of either </w:t>
      </w:r>
      <w:hyperlink r:id="rId3" w:tooltip="Sound" w:history="1">
        <w:r w:rsidRPr="00716892">
          <w:rPr>
            <w:lang w:val="en-US"/>
          </w:rPr>
          <w:t>sound</w:t>
        </w:r>
      </w:hyperlink>
      <w:r w:rsidRPr="00716892">
        <w:rPr>
          <w:lang w:val="en-US"/>
        </w:rPr>
        <w:t xml:space="preserve"> or </w:t>
      </w:r>
      <w:hyperlink r:id="rId4" w:tooltip="Electromagnetic waves" w:history="1">
        <w:r w:rsidRPr="00716892">
          <w:rPr>
            <w:lang w:val="en-US"/>
          </w:rPr>
          <w:t>electromagnetic waves</w:t>
        </w:r>
      </w:hyperlink>
      <w:r w:rsidRPr="00716892">
        <w:rPr>
          <w:lang w:val="en-US"/>
        </w:rPr>
        <w:t>.</w:t>
      </w:r>
      <w:r>
        <w:rPr>
          <w:lang w:val="en-US"/>
        </w:rPr>
        <w:t xml:space="preserve"> </w:t>
      </w:r>
      <w:r w:rsidRPr="00716892">
        <w:rPr>
          <w:lang w:val="en-US"/>
        </w:rPr>
        <w:t>In this case, it is used as a Farraday cage.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96920" w14:textId="32BB3EBA" w:rsidR="001D2813" w:rsidRDefault="001D2813" w:rsidP="00814528">
    <w:pPr>
      <w:pStyle w:val="En-tte"/>
    </w:pPr>
    <w:r>
      <w:rPr>
        <w:noProof/>
        <w:lang w:eastAsia="en-GB"/>
      </w:rPr>
      <w:drawing>
        <wp:anchor distT="0" distB="0" distL="114300" distR="114300" simplePos="0" relativeHeight="251658240" behindDoc="1" locked="0" layoutInCell="1" allowOverlap="1" wp14:anchorId="5E6F618A" wp14:editId="64F851E3">
          <wp:simplePos x="0" y="0"/>
          <wp:positionH relativeFrom="margin">
            <wp:align>left</wp:align>
          </wp:positionH>
          <wp:positionV relativeFrom="paragraph">
            <wp:posOffset>-132786</wp:posOffset>
          </wp:positionV>
          <wp:extent cx="1210733" cy="412186"/>
          <wp:effectExtent l="0" t="0" r="8890" b="6985"/>
          <wp:wrapNone/>
          <wp:docPr id="862998877" name="Image 862998877" descr="C:\Users\gaelle.gabioud\AppData\Local\Microsoft\Windows\INetCache\Content.MSO\A4EC9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elle.gabioud\AppData\Local\Microsoft\Windows\INetCache\Content.MSO\A4EC95CD.tm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10733" cy="41218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rsidR="00385A91">
      <w:t>Sylvestre van Kappel</w:t>
    </w:r>
  </w:p>
  <w:p w14:paraId="20180D8B" w14:textId="55CC4804" w:rsidR="00385A91" w:rsidRDefault="001D2813" w:rsidP="00814528">
    <w:pPr>
      <w:pStyle w:val="En-tte"/>
      <w:pBdr>
        <w:bottom w:val="single" w:sz="4" w:space="1" w:color="auto"/>
      </w:pBdr>
    </w:pPr>
    <w:r>
      <w:tab/>
    </w:r>
    <w:r>
      <w:tab/>
    </w:r>
    <w:r w:rsidR="00385A91">
      <w:t>Telemetry for the Formula Student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4pt;height:11.4pt" o:bullet="t">
        <v:imagedata r:id="rId1" o:title="mso5FD1"/>
      </v:shape>
    </w:pict>
  </w:numPicBullet>
  <w:abstractNum w:abstractNumId="0" w15:restartNumberingAfterBreak="0">
    <w:nsid w:val="05F658D6"/>
    <w:multiLevelType w:val="hybridMultilevel"/>
    <w:tmpl w:val="92402BB6"/>
    <w:lvl w:ilvl="0" w:tplc="100C0003">
      <w:start w:val="1"/>
      <w:numFmt w:val="bullet"/>
      <w:lvlText w:val="o"/>
      <w:lvlJc w:val="left"/>
      <w:pPr>
        <w:ind w:left="1776" w:hanging="360"/>
      </w:pPr>
      <w:rPr>
        <w:rFonts w:ascii="Courier New" w:hAnsi="Courier New" w:cs="Courier New"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 w15:restartNumberingAfterBreak="0">
    <w:nsid w:val="14D26EF3"/>
    <w:multiLevelType w:val="hybridMultilevel"/>
    <w:tmpl w:val="E86626AE"/>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14DF637C"/>
    <w:multiLevelType w:val="hybridMultilevel"/>
    <w:tmpl w:val="4C18888C"/>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E35A3F"/>
    <w:multiLevelType w:val="hybridMultilevel"/>
    <w:tmpl w:val="8FAAEF7E"/>
    <w:lvl w:ilvl="0" w:tplc="100C0019">
      <w:start w:val="1"/>
      <w:numFmt w:val="lowerLetter"/>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BAD7E93"/>
    <w:multiLevelType w:val="hybridMultilevel"/>
    <w:tmpl w:val="54327284"/>
    <w:lvl w:ilvl="0" w:tplc="F70636D0">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CEB12FD"/>
    <w:multiLevelType w:val="hybridMultilevel"/>
    <w:tmpl w:val="056C66E4"/>
    <w:lvl w:ilvl="0" w:tplc="66D0CAA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ED91960"/>
    <w:multiLevelType w:val="hybridMultilevel"/>
    <w:tmpl w:val="B8B6B9A8"/>
    <w:lvl w:ilvl="0" w:tplc="6158FA80">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9025D2"/>
    <w:multiLevelType w:val="hybridMultilevel"/>
    <w:tmpl w:val="260E2C9E"/>
    <w:lvl w:ilvl="0" w:tplc="F49469A6">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8" w15:restartNumberingAfterBreak="0">
    <w:nsid w:val="2319339A"/>
    <w:multiLevelType w:val="multilevel"/>
    <w:tmpl w:val="D048E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925765"/>
    <w:multiLevelType w:val="hybridMultilevel"/>
    <w:tmpl w:val="0EE24556"/>
    <w:lvl w:ilvl="0" w:tplc="100C000F">
      <w:start w:val="1"/>
      <w:numFmt w:val="decimal"/>
      <w:lvlText w:val="%1."/>
      <w:lvlJc w:val="left"/>
      <w:pPr>
        <w:ind w:left="360" w:hanging="360"/>
      </w:pPr>
      <w:rPr>
        <w:rFonts w:hint="default"/>
      </w:rPr>
    </w:lvl>
    <w:lvl w:ilvl="1" w:tplc="100C0005">
      <w:start w:val="1"/>
      <w:numFmt w:val="bullet"/>
      <w:lvlText w:val=""/>
      <w:lvlJc w:val="left"/>
      <w:pPr>
        <w:ind w:left="1080" w:hanging="360"/>
      </w:pPr>
      <w:rPr>
        <w:rFonts w:ascii="Wingdings" w:hAnsi="Wingdings" w:hint="default"/>
      </w:rPr>
    </w:lvl>
    <w:lvl w:ilvl="2" w:tplc="100C001B" w:tentative="1">
      <w:start w:val="1"/>
      <w:numFmt w:val="lowerRoman"/>
      <w:lvlText w:val="%3."/>
      <w:lvlJc w:val="right"/>
      <w:pPr>
        <w:ind w:left="1800" w:hanging="180"/>
      </w:pPr>
    </w:lvl>
    <w:lvl w:ilvl="3" w:tplc="100C000F" w:tentative="1">
      <w:start w:val="1"/>
      <w:numFmt w:val="decimal"/>
      <w:lvlText w:val="%4."/>
      <w:lvlJc w:val="left"/>
      <w:pPr>
        <w:ind w:left="2520" w:hanging="360"/>
      </w:pPr>
    </w:lvl>
    <w:lvl w:ilvl="4" w:tplc="100C0019" w:tentative="1">
      <w:start w:val="1"/>
      <w:numFmt w:val="lowerLetter"/>
      <w:lvlText w:val="%5."/>
      <w:lvlJc w:val="left"/>
      <w:pPr>
        <w:ind w:left="3240" w:hanging="360"/>
      </w:pPr>
    </w:lvl>
    <w:lvl w:ilvl="5" w:tplc="100C001B" w:tentative="1">
      <w:start w:val="1"/>
      <w:numFmt w:val="lowerRoman"/>
      <w:lvlText w:val="%6."/>
      <w:lvlJc w:val="right"/>
      <w:pPr>
        <w:ind w:left="3960" w:hanging="180"/>
      </w:pPr>
    </w:lvl>
    <w:lvl w:ilvl="6" w:tplc="100C000F" w:tentative="1">
      <w:start w:val="1"/>
      <w:numFmt w:val="decimal"/>
      <w:lvlText w:val="%7."/>
      <w:lvlJc w:val="left"/>
      <w:pPr>
        <w:ind w:left="4680" w:hanging="360"/>
      </w:pPr>
    </w:lvl>
    <w:lvl w:ilvl="7" w:tplc="100C0019" w:tentative="1">
      <w:start w:val="1"/>
      <w:numFmt w:val="lowerLetter"/>
      <w:lvlText w:val="%8."/>
      <w:lvlJc w:val="left"/>
      <w:pPr>
        <w:ind w:left="5400" w:hanging="360"/>
      </w:pPr>
    </w:lvl>
    <w:lvl w:ilvl="8" w:tplc="100C001B" w:tentative="1">
      <w:start w:val="1"/>
      <w:numFmt w:val="lowerRoman"/>
      <w:lvlText w:val="%9."/>
      <w:lvlJc w:val="right"/>
      <w:pPr>
        <w:ind w:left="6120" w:hanging="180"/>
      </w:pPr>
    </w:lvl>
  </w:abstractNum>
  <w:abstractNum w:abstractNumId="10" w15:restartNumberingAfterBreak="0">
    <w:nsid w:val="269263B9"/>
    <w:multiLevelType w:val="hybridMultilevel"/>
    <w:tmpl w:val="EA4ADF68"/>
    <w:lvl w:ilvl="0" w:tplc="42C4EFB8">
      <w:start w:val="1"/>
      <w:numFmt w:val="bullet"/>
      <w:lvlText w:val=""/>
      <w:lvlJc w:val="left"/>
      <w:pPr>
        <w:ind w:left="1070" w:hanging="360"/>
      </w:pPr>
      <w:rPr>
        <w:rFonts w:ascii="Wingdings" w:hAnsi="Wingdings" w:hint="default"/>
        <w:sz w:val="20"/>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11" w15:restartNumberingAfterBreak="0">
    <w:nsid w:val="27EF3D76"/>
    <w:multiLevelType w:val="hybridMultilevel"/>
    <w:tmpl w:val="2514E46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2CBB3399"/>
    <w:multiLevelType w:val="hybridMultilevel"/>
    <w:tmpl w:val="42C6F14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C81ED0"/>
    <w:multiLevelType w:val="hybridMultilevel"/>
    <w:tmpl w:val="BECE8F4A"/>
    <w:lvl w:ilvl="0" w:tplc="100C0005">
      <w:start w:val="1"/>
      <w:numFmt w:val="bullet"/>
      <w:lvlText w:val=""/>
      <w:lvlJc w:val="left"/>
      <w:pPr>
        <w:ind w:left="1776" w:hanging="360"/>
      </w:pPr>
      <w:rPr>
        <w:rFonts w:ascii="Wingdings" w:hAnsi="Wingdings" w:hint="default"/>
      </w:rPr>
    </w:lvl>
    <w:lvl w:ilvl="1" w:tplc="100C0003" w:tentative="1">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14" w15:restartNumberingAfterBreak="0">
    <w:nsid w:val="2E064650"/>
    <w:multiLevelType w:val="hybridMultilevel"/>
    <w:tmpl w:val="A928097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31374450"/>
    <w:multiLevelType w:val="multilevel"/>
    <w:tmpl w:val="0FA6B620"/>
    <w:lvl w:ilvl="0">
      <w:start w:val="1"/>
      <w:numFmt w:val="decimal"/>
      <w:pStyle w:val="Titre1"/>
      <w:lvlText w:val="%1"/>
      <w:lvlJc w:val="left"/>
      <w:pPr>
        <w:ind w:left="432" w:hanging="432"/>
      </w:pPr>
    </w:lvl>
    <w:lvl w:ilvl="1">
      <w:start w:val="1"/>
      <w:numFmt w:val="decimal"/>
      <w:pStyle w:val="Titre2"/>
      <w:lvlText w:val="%1.%2"/>
      <w:lvlJc w:val="left"/>
      <w:pPr>
        <w:ind w:left="576" w:hanging="576"/>
      </w:pPr>
      <w:rPr>
        <w:lang w:val="en-US"/>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6" w15:restartNumberingAfterBreak="0">
    <w:nsid w:val="346B1C09"/>
    <w:multiLevelType w:val="hybridMultilevel"/>
    <w:tmpl w:val="755A6F6A"/>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3DB57A85"/>
    <w:multiLevelType w:val="hybridMultilevel"/>
    <w:tmpl w:val="CD9A0646"/>
    <w:lvl w:ilvl="0" w:tplc="E3CEEB98">
      <w:start w:val="1"/>
      <w:numFmt w:val="bullet"/>
      <w:lvlText w:val=""/>
      <w:lvlJc w:val="left"/>
      <w:pPr>
        <w:ind w:left="1068" w:hanging="360"/>
      </w:pPr>
      <w:rPr>
        <w:rFonts w:ascii="Wingdings" w:hAnsi="Wingdings" w:hint="default"/>
        <w:sz w:val="20"/>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18" w15:restartNumberingAfterBreak="0">
    <w:nsid w:val="3DFA6B99"/>
    <w:multiLevelType w:val="hybridMultilevel"/>
    <w:tmpl w:val="4A2AA8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2A03CF3"/>
    <w:multiLevelType w:val="hybridMultilevel"/>
    <w:tmpl w:val="EF26454C"/>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44215CB7"/>
    <w:multiLevelType w:val="hybridMultilevel"/>
    <w:tmpl w:val="35AC5A3E"/>
    <w:lvl w:ilvl="0" w:tplc="C2E08754">
      <w:start w:val="1"/>
      <w:numFmt w:val="decimal"/>
      <w:lvlText w:val="%1."/>
      <w:lvlJc w:val="left"/>
      <w:pPr>
        <w:ind w:left="720" w:hanging="360"/>
      </w:pPr>
      <w:rPr>
        <w:rFonts w:asciiTheme="minorHAnsi" w:eastAsiaTheme="minorHAnsi" w:hAnsiTheme="minorHAnsi" w:cstheme="minorBidi" w:hint="default"/>
        <w:sz w:val="22"/>
      </w:rPr>
    </w:lvl>
    <w:lvl w:ilvl="1" w:tplc="610C9ECA">
      <w:start w:val="1"/>
      <w:numFmt w:val="bullet"/>
      <w:lvlText w:val=""/>
      <w:lvlJc w:val="left"/>
      <w:pPr>
        <w:ind w:left="1440" w:hanging="360"/>
      </w:pPr>
      <w:rPr>
        <w:rFonts w:ascii="Wingdings" w:hAnsi="Wingdings" w:hint="default"/>
        <w:sz w:val="18"/>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4D72563"/>
    <w:multiLevelType w:val="hybridMultilevel"/>
    <w:tmpl w:val="E390AEC8"/>
    <w:lvl w:ilvl="0" w:tplc="100C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44DF6393"/>
    <w:multiLevelType w:val="hybridMultilevel"/>
    <w:tmpl w:val="97C62656"/>
    <w:lvl w:ilvl="0" w:tplc="C434B184">
      <w:start w:val="1"/>
      <w:numFmt w:val="decimal"/>
      <w:lvlText w:val="%1."/>
      <w:lvlJc w:val="left"/>
      <w:pPr>
        <w:ind w:left="720" w:hanging="360"/>
      </w:pPr>
      <w:rPr>
        <w:rFonts w:asciiTheme="minorHAnsi" w:eastAsiaTheme="minorHAnsi" w:hAnsiTheme="minorHAnsi" w:cstheme="minorBidi" w:hint="default"/>
        <w:sz w:val="22"/>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FF3437"/>
    <w:multiLevelType w:val="hybridMultilevel"/>
    <w:tmpl w:val="21B0D228"/>
    <w:lvl w:ilvl="0" w:tplc="48A8A9D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544F1B09"/>
    <w:multiLevelType w:val="hybridMultilevel"/>
    <w:tmpl w:val="9FBC8E5A"/>
    <w:lvl w:ilvl="0" w:tplc="8972652C">
      <w:start w:val="1"/>
      <w:numFmt w:val="bullet"/>
      <w:pStyle w:val="Sous-titre"/>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47426FA"/>
    <w:multiLevelType w:val="hybridMultilevel"/>
    <w:tmpl w:val="C340ECEE"/>
    <w:lvl w:ilvl="0" w:tplc="4ADA0DB2">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4B31A05"/>
    <w:multiLevelType w:val="hybridMultilevel"/>
    <w:tmpl w:val="F53801F4"/>
    <w:lvl w:ilvl="0" w:tplc="100C0003">
      <w:start w:val="1"/>
      <w:numFmt w:val="bullet"/>
      <w:lvlText w:val="o"/>
      <w:lvlJc w:val="left"/>
      <w:pPr>
        <w:ind w:left="720" w:hanging="360"/>
      </w:pPr>
      <w:rPr>
        <w:rFonts w:ascii="Courier New" w:hAnsi="Courier New" w:cs="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B104054"/>
    <w:multiLevelType w:val="hybridMultilevel"/>
    <w:tmpl w:val="ACCCB3B4"/>
    <w:lvl w:ilvl="0" w:tplc="511404FC">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7908C9"/>
    <w:multiLevelType w:val="hybridMultilevel"/>
    <w:tmpl w:val="758A8ADC"/>
    <w:lvl w:ilvl="0" w:tplc="F70636D0">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C450CED"/>
    <w:multiLevelType w:val="hybridMultilevel"/>
    <w:tmpl w:val="8EB41026"/>
    <w:lvl w:ilvl="0" w:tplc="AB3C902C">
      <w:numFmt w:val="bullet"/>
      <w:lvlText w:val="-"/>
      <w:lvlJc w:val="left"/>
      <w:pPr>
        <w:ind w:left="1080" w:hanging="360"/>
      </w:pPr>
      <w:rPr>
        <w:rFonts w:ascii="Arial" w:eastAsiaTheme="minorHAnsi" w:hAnsi="Arial" w:cs="Arial"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30" w15:restartNumberingAfterBreak="0">
    <w:nsid w:val="5DF724CD"/>
    <w:multiLevelType w:val="hybridMultilevel"/>
    <w:tmpl w:val="B13CDB36"/>
    <w:lvl w:ilvl="0" w:tplc="89AAE94C">
      <w:numFmt w:val="bullet"/>
      <w:lvlText w:val="-"/>
      <w:lvlJc w:val="left"/>
      <w:pPr>
        <w:ind w:left="720" w:hanging="360"/>
      </w:pPr>
      <w:rPr>
        <w:rFonts w:ascii="Arial" w:eastAsiaTheme="minorHAnsi" w:hAnsi="Arial" w:cs="Aria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5EB330C7"/>
    <w:multiLevelType w:val="hybridMultilevel"/>
    <w:tmpl w:val="90A2426C"/>
    <w:lvl w:ilvl="0" w:tplc="100C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2" w15:restartNumberingAfterBreak="0">
    <w:nsid w:val="66D67196"/>
    <w:multiLevelType w:val="hybridMultilevel"/>
    <w:tmpl w:val="69544BFC"/>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3" w15:restartNumberingAfterBreak="0">
    <w:nsid w:val="69261BDF"/>
    <w:multiLevelType w:val="hybridMultilevel"/>
    <w:tmpl w:val="3DD09EA8"/>
    <w:lvl w:ilvl="0" w:tplc="153E41AE">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6A84223A"/>
    <w:multiLevelType w:val="hybridMultilevel"/>
    <w:tmpl w:val="ABFEA3B6"/>
    <w:lvl w:ilvl="0" w:tplc="67721D5C">
      <w:numFmt w:val="bullet"/>
      <w:lvlText w:val="-"/>
      <w:lvlJc w:val="left"/>
      <w:pPr>
        <w:ind w:left="502" w:hanging="360"/>
      </w:pPr>
      <w:rPr>
        <w:rFonts w:ascii="Arial" w:eastAsiaTheme="minorHAnsi" w:hAnsi="Arial" w:cs="Arial" w:hint="default"/>
      </w:rPr>
    </w:lvl>
    <w:lvl w:ilvl="1" w:tplc="100C0003">
      <w:start w:val="1"/>
      <w:numFmt w:val="bullet"/>
      <w:lvlText w:val="o"/>
      <w:lvlJc w:val="left"/>
      <w:pPr>
        <w:ind w:left="1222" w:hanging="360"/>
      </w:pPr>
      <w:rPr>
        <w:rFonts w:ascii="Courier New" w:hAnsi="Courier New" w:cs="Courier New" w:hint="default"/>
      </w:rPr>
    </w:lvl>
    <w:lvl w:ilvl="2" w:tplc="100C0005" w:tentative="1">
      <w:start w:val="1"/>
      <w:numFmt w:val="bullet"/>
      <w:lvlText w:val=""/>
      <w:lvlJc w:val="left"/>
      <w:pPr>
        <w:ind w:left="1942" w:hanging="360"/>
      </w:pPr>
      <w:rPr>
        <w:rFonts w:ascii="Wingdings" w:hAnsi="Wingdings" w:hint="default"/>
      </w:rPr>
    </w:lvl>
    <w:lvl w:ilvl="3" w:tplc="100C0001" w:tentative="1">
      <w:start w:val="1"/>
      <w:numFmt w:val="bullet"/>
      <w:lvlText w:val=""/>
      <w:lvlJc w:val="left"/>
      <w:pPr>
        <w:ind w:left="2662" w:hanging="360"/>
      </w:pPr>
      <w:rPr>
        <w:rFonts w:ascii="Symbol" w:hAnsi="Symbol" w:hint="default"/>
      </w:rPr>
    </w:lvl>
    <w:lvl w:ilvl="4" w:tplc="100C0003" w:tentative="1">
      <w:start w:val="1"/>
      <w:numFmt w:val="bullet"/>
      <w:lvlText w:val="o"/>
      <w:lvlJc w:val="left"/>
      <w:pPr>
        <w:ind w:left="3382" w:hanging="360"/>
      </w:pPr>
      <w:rPr>
        <w:rFonts w:ascii="Courier New" w:hAnsi="Courier New" w:cs="Courier New" w:hint="default"/>
      </w:rPr>
    </w:lvl>
    <w:lvl w:ilvl="5" w:tplc="100C0005" w:tentative="1">
      <w:start w:val="1"/>
      <w:numFmt w:val="bullet"/>
      <w:lvlText w:val=""/>
      <w:lvlJc w:val="left"/>
      <w:pPr>
        <w:ind w:left="4102" w:hanging="360"/>
      </w:pPr>
      <w:rPr>
        <w:rFonts w:ascii="Wingdings" w:hAnsi="Wingdings" w:hint="default"/>
      </w:rPr>
    </w:lvl>
    <w:lvl w:ilvl="6" w:tplc="100C0001" w:tentative="1">
      <w:start w:val="1"/>
      <w:numFmt w:val="bullet"/>
      <w:lvlText w:val=""/>
      <w:lvlJc w:val="left"/>
      <w:pPr>
        <w:ind w:left="4822" w:hanging="360"/>
      </w:pPr>
      <w:rPr>
        <w:rFonts w:ascii="Symbol" w:hAnsi="Symbol" w:hint="default"/>
      </w:rPr>
    </w:lvl>
    <w:lvl w:ilvl="7" w:tplc="100C0003" w:tentative="1">
      <w:start w:val="1"/>
      <w:numFmt w:val="bullet"/>
      <w:lvlText w:val="o"/>
      <w:lvlJc w:val="left"/>
      <w:pPr>
        <w:ind w:left="5542" w:hanging="360"/>
      </w:pPr>
      <w:rPr>
        <w:rFonts w:ascii="Courier New" w:hAnsi="Courier New" w:cs="Courier New" w:hint="default"/>
      </w:rPr>
    </w:lvl>
    <w:lvl w:ilvl="8" w:tplc="100C0005" w:tentative="1">
      <w:start w:val="1"/>
      <w:numFmt w:val="bullet"/>
      <w:lvlText w:val=""/>
      <w:lvlJc w:val="left"/>
      <w:pPr>
        <w:ind w:left="6262" w:hanging="360"/>
      </w:pPr>
      <w:rPr>
        <w:rFonts w:ascii="Wingdings" w:hAnsi="Wingdings" w:hint="default"/>
      </w:rPr>
    </w:lvl>
  </w:abstractNum>
  <w:abstractNum w:abstractNumId="35" w15:restartNumberingAfterBreak="0">
    <w:nsid w:val="6A9B1CFB"/>
    <w:multiLevelType w:val="hybridMultilevel"/>
    <w:tmpl w:val="53649D42"/>
    <w:lvl w:ilvl="0" w:tplc="F70636D0">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6AC41FC0"/>
    <w:multiLevelType w:val="hybridMultilevel"/>
    <w:tmpl w:val="CA9A1BC0"/>
    <w:lvl w:ilvl="0" w:tplc="C76AE904">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15:restartNumberingAfterBreak="0">
    <w:nsid w:val="6C3D2360"/>
    <w:multiLevelType w:val="hybridMultilevel"/>
    <w:tmpl w:val="4A4498CC"/>
    <w:lvl w:ilvl="0" w:tplc="B4165006">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6FD92EF2"/>
    <w:multiLevelType w:val="hybridMultilevel"/>
    <w:tmpl w:val="9DE87A1C"/>
    <w:lvl w:ilvl="0" w:tplc="B838DBF4">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4CC153E"/>
    <w:multiLevelType w:val="hybridMultilevel"/>
    <w:tmpl w:val="C108064E"/>
    <w:lvl w:ilvl="0" w:tplc="13D41458">
      <w:start w:val="7"/>
      <w:numFmt w:val="bullet"/>
      <w:lvlText w:val="-"/>
      <w:lvlJc w:val="left"/>
      <w:pPr>
        <w:ind w:left="720" w:hanging="360"/>
      </w:pPr>
      <w:rPr>
        <w:rFonts w:ascii="Arial" w:eastAsiaTheme="minorHAnsi"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77387016"/>
    <w:multiLevelType w:val="hybridMultilevel"/>
    <w:tmpl w:val="A8DEFAC4"/>
    <w:lvl w:ilvl="0" w:tplc="1F402362">
      <w:numFmt w:val="bullet"/>
      <w:lvlText w:val="-"/>
      <w:lvlJc w:val="left"/>
      <w:pPr>
        <w:ind w:left="3564" w:hanging="360"/>
      </w:pPr>
      <w:rPr>
        <w:rFonts w:ascii="Arial" w:eastAsiaTheme="minorHAnsi" w:hAnsi="Arial" w:cs="Arial" w:hint="default"/>
      </w:rPr>
    </w:lvl>
    <w:lvl w:ilvl="1" w:tplc="100C0003" w:tentative="1">
      <w:start w:val="1"/>
      <w:numFmt w:val="bullet"/>
      <w:lvlText w:val="o"/>
      <w:lvlJc w:val="left"/>
      <w:pPr>
        <w:ind w:left="4284" w:hanging="360"/>
      </w:pPr>
      <w:rPr>
        <w:rFonts w:ascii="Courier New" w:hAnsi="Courier New" w:cs="Courier New" w:hint="default"/>
      </w:rPr>
    </w:lvl>
    <w:lvl w:ilvl="2" w:tplc="100C0005" w:tentative="1">
      <w:start w:val="1"/>
      <w:numFmt w:val="bullet"/>
      <w:lvlText w:val=""/>
      <w:lvlJc w:val="left"/>
      <w:pPr>
        <w:ind w:left="5004" w:hanging="360"/>
      </w:pPr>
      <w:rPr>
        <w:rFonts w:ascii="Wingdings" w:hAnsi="Wingdings" w:hint="default"/>
      </w:rPr>
    </w:lvl>
    <w:lvl w:ilvl="3" w:tplc="100C0001" w:tentative="1">
      <w:start w:val="1"/>
      <w:numFmt w:val="bullet"/>
      <w:lvlText w:val=""/>
      <w:lvlJc w:val="left"/>
      <w:pPr>
        <w:ind w:left="5724" w:hanging="360"/>
      </w:pPr>
      <w:rPr>
        <w:rFonts w:ascii="Symbol" w:hAnsi="Symbol" w:hint="default"/>
      </w:rPr>
    </w:lvl>
    <w:lvl w:ilvl="4" w:tplc="100C0003" w:tentative="1">
      <w:start w:val="1"/>
      <w:numFmt w:val="bullet"/>
      <w:lvlText w:val="o"/>
      <w:lvlJc w:val="left"/>
      <w:pPr>
        <w:ind w:left="6444" w:hanging="360"/>
      </w:pPr>
      <w:rPr>
        <w:rFonts w:ascii="Courier New" w:hAnsi="Courier New" w:cs="Courier New" w:hint="default"/>
      </w:rPr>
    </w:lvl>
    <w:lvl w:ilvl="5" w:tplc="100C0005" w:tentative="1">
      <w:start w:val="1"/>
      <w:numFmt w:val="bullet"/>
      <w:lvlText w:val=""/>
      <w:lvlJc w:val="left"/>
      <w:pPr>
        <w:ind w:left="7164" w:hanging="360"/>
      </w:pPr>
      <w:rPr>
        <w:rFonts w:ascii="Wingdings" w:hAnsi="Wingdings" w:hint="default"/>
      </w:rPr>
    </w:lvl>
    <w:lvl w:ilvl="6" w:tplc="100C0001" w:tentative="1">
      <w:start w:val="1"/>
      <w:numFmt w:val="bullet"/>
      <w:lvlText w:val=""/>
      <w:lvlJc w:val="left"/>
      <w:pPr>
        <w:ind w:left="7884" w:hanging="360"/>
      </w:pPr>
      <w:rPr>
        <w:rFonts w:ascii="Symbol" w:hAnsi="Symbol" w:hint="default"/>
      </w:rPr>
    </w:lvl>
    <w:lvl w:ilvl="7" w:tplc="100C0003" w:tentative="1">
      <w:start w:val="1"/>
      <w:numFmt w:val="bullet"/>
      <w:lvlText w:val="o"/>
      <w:lvlJc w:val="left"/>
      <w:pPr>
        <w:ind w:left="8604" w:hanging="360"/>
      </w:pPr>
      <w:rPr>
        <w:rFonts w:ascii="Courier New" w:hAnsi="Courier New" w:cs="Courier New" w:hint="default"/>
      </w:rPr>
    </w:lvl>
    <w:lvl w:ilvl="8" w:tplc="100C0005" w:tentative="1">
      <w:start w:val="1"/>
      <w:numFmt w:val="bullet"/>
      <w:lvlText w:val=""/>
      <w:lvlJc w:val="left"/>
      <w:pPr>
        <w:ind w:left="9324" w:hanging="360"/>
      </w:pPr>
      <w:rPr>
        <w:rFonts w:ascii="Wingdings" w:hAnsi="Wingdings" w:hint="default"/>
      </w:rPr>
    </w:lvl>
  </w:abstractNum>
  <w:abstractNum w:abstractNumId="41" w15:restartNumberingAfterBreak="0">
    <w:nsid w:val="7D062E35"/>
    <w:multiLevelType w:val="hybridMultilevel"/>
    <w:tmpl w:val="DADE0524"/>
    <w:lvl w:ilvl="0" w:tplc="100C0003">
      <w:start w:val="1"/>
      <w:numFmt w:val="bullet"/>
      <w:lvlText w:val="o"/>
      <w:lvlJc w:val="left"/>
      <w:pPr>
        <w:ind w:left="791" w:hanging="360"/>
      </w:pPr>
      <w:rPr>
        <w:rFonts w:ascii="Courier New" w:hAnsi="Courier New" w:cs="Courier New" w:hint="default"/>
      </w:rPr>
    </w:lvl>
    <w:lvl w:ilvl="1" w:tplc="100C0003" w:tentative="1">
      <w:start w:val="1"/>
      <w:numFmt w:val="bullet"/>
      <w:lvlText w:val="o"/>
      <w:lvlJc w:val="left"/>
      <w:pPr>
        <w:ind w:left="1511" w:hanging="360"/>
      </w:pPr>
      <w:rPr>
        <w:rFonts w:ascii="Courier New" w:hAnsi="Courier New" w:cs="Courier New" w:hint="default"/>
      </w:rPr>
    </w:lvl>
    <w:lvl w:ilvl="2" w:tplc="100C0005" w:tentative="1">
      <w:start w:val="1"/>
      <w:numFmt w:val="bullet"/>
      <w:lvlText w:val=""/>
      <w:lvlJc w:val="left"/>
      <w:pPr>
        <w:ind w:left="2231" w:hanging="360"/>
      </w:pPr>
      <w:rPr>
        <w:rFonts w:ascii="Wingdings" w:hAnsi="Wingdings" w:hint="default"/>
      </w:rPr>
    </w:lvl>
    <w:lvl w:ilvl="3" w:tplc="100C0001" w:tentative="1">
      <w:start w:val="1"/>
      <w:numFmt w:val="bullet"/>
      <w:lvlText w:val=""/>
      <w:lvlJc w:val="left"/>
      <w:pPr>
        <w:ind w:left="2951" w:hanging="360"/>
      </w:pPr>
      <w:rPr>
        <w:rFonts w:ascii="Symbol" w:hAnsi="Symbol" w:hint="default"/>
      </w:rPr>
    </w:lvl>
    <w:lvl w:ilvl="4" w:tplc="100C0003" w:tentative="1">
      <w:start w:val="1"/>
      <w:numFmt w:val="bullet"/>
      <w:lvlText w:val="o"/>
      <w:lvlJc w:val="left"/>
      <w:pPr>
        <w:ind w:left="3671" w:hanging="360"/>
      </w:pPr>
      <w:rPr>
        <w:rFonts w:ascii="Courier New" w:hAnsi="Courier New" w:cs="Courier New" w:hint="default"/>
      </w:rPr>
    </w:lvl>
    <w:lvl w:ilvl="5" w:tplc="100C0005" w:tentative="1">
      <w:start w:val="1"/>
      <w:numFmt w:val="bullet"/>
      <w:lvlText w:val=""/>
      <w:lvlJc w:val="left"/>
      <w:pPr>
        <w:ind w:left="4391" w:hanging="360"/>
      </w:pPr>
      <w:rPr>
        <w:rFonts w:ascii="Wingdings" w:hAnsi="Wingdings" w:hint="default"/>
      </w:rPr>
    </w:lvl>
    <w:lvl w:ilvl="6" w:tplc="100C0001" w:tentative="1">
      <w:start w:val="1"/>
      <w:numFmt w:val="bullet"/>
      <w:lvlText w:val=""/>
      <w:lvlJc w:val="left"/>
      <w:pPr>
        <w:ind w:left="5111" w:hanging="360"/>
      </w:pPr>
      <w:rPr>
        <w:rFonts w:ascii="Symbol" w:hAnsi="Symbol" w:hint="default"/>
      </w:rPr>
    </w:lvl>
    <w:lvl w:ilvl="7" w:tplc="100C0003" w:tentative="1">
      <w:start w:val="1"/>
      <w:numFmt w:val="bullet"/>
      <w:lvlText w:val="o"/>
      <w:lvlJc w:val="left"/>
      <w:pPr>
        <w:ind w:left="5831" w:hanging="360"/>
      </w:pPr>
      <w:rPr>
        <w:rFonts w:ascii="Courier New" w:hAnsi="Courier New" w:cs="Courier New" w:hint="default"/>
      </w:rPr>
    </w:lvl>
    <w:lvl w:ilvl="8" w:tplc="100C0005" w:tentative="1">
      <w:start w:val="1"/>
      <w:numFmt w:val="bullet"/>
      <w:lvlText w:val=""/>
      <w:lvlJc w:val="left"/>
      <w:pPr>
        <w:ind w:left="6551" w:hanging="360"/>
      </w:pPr>
      <w:rPr>
        <w:rFonts w:ascii="Wingdings" w:hAnsi="Wingdings" w:hint="default"/>
      </w:rPr>
    </w:lvl>
  </w:abstractNum>
  <w:abstractNum w:abstractNumId="42" w15:restartNumberingAfterBreak="0">
    <w:nsid w:val="7F617652"/>
    <w:multiLevelType w:val="hybridMultilevel"/>
    <w:tmpl w:val="F95E4908"/>
    <w:lvl w:ilvl="0" w:tplc="64F23394">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1440880606">
    <w:abstractNumId w:val="42"/>
  </w:num>
  <w:num w:numId="2" w16cid:durableId="790981886">
    <w:abstractNumId w:val="15"/>
  </w:num>
  <w:num w:numId="3" w16cid:durableId="1643652882">
    <w:abstractNumId w:val="24"/>
  </w:num>
  <w:num w:numId="4" w16cid:durableId="1643775515">
    <w:abstractNumId w:val="30"/>
  </w:num>
  <w:num w:numId="5" w16cid:durableId="1813868682">
    <w:abstractNumId w:val="23"/>
  </w:num>
  <w:num w:numId="6" w16cid:durableId="484856911">
    <w:abstractNumId w:val="37"/>
  </w:num>
  <w:num w:numId="7" w16cid:durableId="723678896">
    <w:abstractNumId w:val="36"/>
  </w:num>
  <w:num w:numId="8" w16cid:durableId="2041126678">
    <w:abstractNumId w:val="29"/>
  </w:num>
  <w:num w:numId="9" w16cid:durableId="1744834524">
    <w:abstractNumId w:val="40"/>
  </w:num>
  <w:num w:numId="10" w16cid:durableId="1894272676">
    <w:abstractNumId w:val="0"/>
  </w:num>
  <w:num w:numId="11" w16cid:durableId="1592474265">
    <w:abstractNumId w:val="41"/>
  </w:num>
  <w:num w:numId="12" w16cid:durableId="1204977237">
    <w:abstractNumId w:val="12"/>
  </w:num>
  <w:num w:numId="13" w16cid:durableId="1640065553">
    <w:abstractNumId w:val="6"/>
  </w:num>
  <w:num w:numId="14" w16cid:durableId="1474172533">
    <w:abstractNumId w:val="3"/>
  </w:num>
  <w:num w:numId="15" w16cid:durableId="1443458085">
    <w:abstractNumId w:val="7"/>
  </w:num>
  <w:num w:numId="16" w16cid:durableId="1787000164">
    <w:abstractNumId w:val="26"/>
  </w:num>
  <w:num w:numId="17" w16cid:durableId="871921775">
    <w:abstractNumId w:val="16"/>
  </w:num>
  <w:num w:numId="18" w16cid:durableId="1289966967">
    <w:abstractNumId w:val="25"/>
  </w:num>
  <w:num w:numId="19" w16cid:durableId="708064682">
    <w:abstractNumId w:val="33"/>
  </w:num>
  <w:num w:numId="20" w16cid:durableId="116996798">
    <w:abstractNumId w:val="34"/>
  </w:num>
  <w:num w:numId="21" w16cid:durableId="305861690">
    <w:abstractNumId w:val="13"/>
  </w:num>
  <w:num w:numId="22" w16cid:durableId="36592228">
    <w:abstractNumId w:val="39"/>
  </w:num>
  <w:num w:numId="23" w16cid:durableId="1614432790">
    <w:abstractNumId w:val="32"/>
  </w:num>
  <w:num w:numId="24" w16cid:durableId="1743671288">
    <w:abstractNumId w:val="9"/>
  </w:num>
  <w:num w:numId="25" w16cid:durableId="11997425">
    <w:abstractNumId w:val="2"/>
  </w:num>
  <w:num w:numId="26" w16cid:durableId="671681066">
    <w:abstractNumId w:val="1"/>
  </w:num>
  <w:num w:numId="27" w16cid:durableId="1742944398">
    <w:abstractNumId w:val="11"/>
  </w:num>
  <w:num w:numId="28" w16cid:durableId="1102724107">
    <w:abstractNumId w:val="14"/>
  </w:num>
  <w:num w:numId="29" w16cid:durableId="1940522826">
    <w:abstractNumId w:val="27"/>
  </w:num>
  <w:num w:numId="30" w16cid:durableId="1336107297">
    <w:abstractNumId w:val="22"/>
  </w:num>
  <w:num w:numId="31" w16cid:durableId="1438719682">
    <w:abstractNumId w:val="20"/>
  </w:num>
  <w:num w:numId="32" w16cid:durableId="313458986">
    <w:abstractNumId w:val="17"/>
  </w:num>
  <w:num w:numId="33" w16cid:durableId="1578637983">
    <w:abstractNumId w:val="10"/>
  </w:num>
  <w:num w:numId="34" w16cid:durableId="1777165323">
    <w:abstractNumId w:val="21"/>
  </w:num>
  <w:num w:numId="35" w16cid:durableId="807161647">
    <w:abstractNumId w:val="31"/>
  </w:num>
  <w:num w:numId="36" w16cid:durableId="2111656065">
    <w:abstractNumId w:val="8"/>
  </w:num>
  <w:num w:numId="37" w16cid:durableId="1588729694">
    <w:abstractNumId w:val="5"/>
  </w:num>
  <w:num w:numId="38" w16cid:durableId="389421886">
    <w:abstractNumId w:val="38"/>
  </w:num>
  <w:num w:numId="39" w16cid:durableId="737434292">
    <w:abstractNumId w:val="35"/>
  </w:num>
  <w:num w:numId="40" w16cid:durableId="1120953009">
    <w:abstractNumId w:val="28"/>
  </w:num>
  <w:num w:numId="41" w16cid:durableId="227151360">
    <w:abstractNumId w:val="18"/>
  </w:num>
  <w:num w:numId="42" w16cid:durableId="633484145">
    <w:abstractNumId w:val="4"/>
  </w:num>
  <w:num w:numId="43" w16cid:durableId="207469387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C3MDEyNzczNDcyMjZW0lEKTi0uzszPAykwrAUArp/J/ywAAAA="/>
  </w:docVars>
  <w:rsids>
    <w:rsidRoot w:val="005F43FA"/>
    <w:rsid w:val="00001D6B"/>
    <w:rsid w:val="00002127"/>
    <w:rsid w:val="00002206"/>
    <w:rsid w:val="00003CF7"/>
    <w:rsid w:val="000044D0"/>
    <w:rsid w:val="000049E3"/>
    <w:rsid w:val="0000614F"/>
    <w:rsid w:val="00006429"/>
    <w:rsid w:val="000070E2"/>
    <w:rsid w:val="00010237"/>
    <w:rsid w:val="00010E66"/>
    <w:rsid w:val="000123B9"/>
    <w:rsid w:val="00012DCE"/>
    <w:rsid w:val="000139A2"/>
    <w:rsid w:val="000139B1"/>
    <w:rsid w:val="00016C0A"/>
    <w:rsid w:val="00017327"/>
    <w:rsid w:val="00017838"/>
    <w:rsid w:val="00017B38"/>
    <w:rsid w:val="00020780"/>
    <w:rsid w:val="00021546"/>
    <w:rsid w:val="00022397"/>
    <w:rsid w:val="0002247D"/>
    <w:rsid w:val="000226E5"/>
    <w:rsid w:val="00022BE2"/>
    <w:rsid w:val="00022DA2"/>
    <w:rsid w:val="0002316F"/>
    <w:rsid w:val="00023D89"/>
    <w:rsid w:val="000241F4"/>
    <w:rsid w:val="00024503"/>
    <w:rsid w:val="00024FE6"/>
    <w:rsid w:val="00025001"/>
    <w:rsid w:val="00026326"/>
    <w:rsid w:val="000278B6"/>
    <w:rsid w:val="00027C6E"/>
    <w:rsid w:val="00030178"/>
    <w:rsid w:val="00030B49"/>
    <w:rsid w:val="00031536"/>
    <w:rsid w:val="000318E0"/>
    <w:rsid w:val="00032066"/>
    <w:rsid w:val="00032312"/>
    <w:rsid w:val="00032964"/>
    <w:rsid w:val="00032BE8"/>
    <w:rsid w:val="0003370C"/>
    <w:rsid w:val="000343E9"/>
    <w:rsid w:val="00034A53"/>
    <w:rsid w:val="00035455"/>
    <w:rsid w:val="00037746"/>
    <w:rsid w:val="000401A6"/>
    <w:rsid w:val="00040623"/>
    <w:rsid w:val="0004150A"/>
    <w:rsid w:val="000428E0"/>
    <w:rsid w:val="00043BDF"/>
    <w:rsid w:val="00047292"/>
    <w:rsid w:val="000477E7"/>
    <w:rsid w:val="0005079C"/>
    <w:rsid w:val="00050A71"/>
    <w:rsid w:val="00051EC2"/>
    <w:rsid w:val="00051F7D"/>
    <w:rsid w:val="0005208D"/>
    <w:rsid w:val="000522B7"/>
    <w:rsid w:val="000538AB"/>
    <w:rsid w:val="00054655"/>
    <w:rsid w:val="00054FEE"/>
    <w:rsid w:val="00055067"/>
    <w:rsid w:val="00055A4A"/>
    <w:rsid w:val="000569F5"/>
    <w:rsid w:val="00056B7D"/>
    <w:rsid w:val="000608E7"/>
    <w:rsid w:val="00060B82"/>
    <w:rsid w:val="000623EF"/>
    <w:rsid w:val="00062974"/>
    <w:rsid w:val="00062BFB"/>
    <w:rsid w:val="00062EC2"/>
    <w:rsid w:val="00063467"/>
    <w:rsid w:val="00063E0E"/>
    <w:rsid w:val="0006421B"/>
    <w:rsid w:val="00065AD0"/>
    <w:rsid w:val="00067D61"/>
    <w:rsid w:val="000702B3"/>
    <w:rsid w:val="0007064D"/>
    <w:rsid w:val="000709D2"/>
    <w:rsid w:val="00070B4C"/>
    <w:rsid w:val="00070D15"/>
    <w:rsid w:val="000712E4"/>
    <w:rsid w:val="00071855"/>
    <w:rsid w:val="00073D1D"/>
    <w:rsid w:val="00074E61"/>
    <w:rsid w:val="00074F87"/>
    <w:rsid w:val="000751BC"/>
    <w:rsid w:val="0007545A"/>
    <w:rsid w:val="00076125"/>
    <w:rsid w:val="0007639A"/>
    <w:rsid w:val="000763D9"/>
    <w:rsid w:val="00076BE7"/>
    <w:rsid w:val="00080737"/>
    <w:rsid w:val="00080F2C"/>
    <w:rsid w:val="0008221F"/>
    <w:rsid w:val="00083253"/>
    <w:rsid w:val="00085892"/>
    <w:rsid w:val="00085C4B"/>
    <w:rsid w:val="00086CC5"/>
    <w:rsid w:val="000871DB"/>
    <w:rsid w:val="00087D68"/>
    <w:rsid w:val="00090F58"/>
    <w:rsid w:val="0009354D"/>
    <w:rsid w:val="000938F0"/>
    <w:rsid w:val="00093BF4"/>
    <w:rsid w:val="0009474A"/>
    <w:rsid w:val="00094841"/>
    <w:rsid w:val="00094883"/>
    <w:rsid w:val="00094C3B"/>
    <w:rsid w:val="00095750"/>
    <w:rsid w:val="00095DF4"/>
    <w:rsid w:val="00095FCC"/>
    <w:rsid w:val="00096C72"/>
    <w:rsid w:val="00097D15"/>
    <w:rsid w:val="000A04DA"/>
    <w:rsid w:val="000A0D5E"/>
    <w:rsid w:val="000A3E16"/>
    <w:rsid w:val="000A509A"/>
    <w:rsid w:val="000A63C0"/>
    <w:rsid w:val="000B1785"/>
    <w:rsid w:val="000B2295"/>
    <w:rsid w:val="000B3A7A"/>
    <w:rsid w:val="000B513A"/>
    <w:rsid w:val="000B5B91"/>
    <w:rsid w:val="000B6204"/>
    <w:rsid w:val="000B7F07"/>
    <w:rsid w:val="000C09EF"/>
    <w:rsid w:val="000C1DFA"/>
    <w:rsid w:val="000C31DD"/>
    <w:rsid w:val="000C33CB"/>
    <w:rsid w:val="000C43F2"/>
    <w:rsid w:val="000C44DE"/>
    <w:rsid w:val="000C45DD"/>
    <w:rsid w:val="000C4953"/>
    <w:rsid w:val="000C536C"/>
    <w:rsid w:val="000C6AAE"/>
    <w:rsid w:val="000C6DD3"/>
    <w:rsid w:val="000D0597"/>
    <w:rsid w:val="000D218E"/>
    <w:rsid w:val="000D2885"/>
    <w:rsid w:val="000D3CA9"/>
    <w:rsid w:val="000D559C"/>
    <w:rsid w:val="000D60B7"/>
    <w:rsid w:val="000D6B96"/>
    <w:rsid w:val="000E06FB"/>
    <w:rsid w:val="000E11D2"/>
    <w:rsid w:val="000E1798"/>
    <w:rsid w:val="000E1A8D"/>
    <w:rsid w:val="000E20C2"/>
    <w:rsid w:val="000E2E6F"/>
    <w:rsid w:val="000E43C3"/>
    <w:rsid w:val="000E49A8"/>
    <w:rsid w:val="000E4A4F"/>
    <w:rsid w:val="000E5737"/>
    <w:rsid w:val="000E6076"/>
    <w:rsid w:val="000E6F5C"/>
    <w:rsid w:val="000E7028"/>
    <w:rsid w:val="000F0292"/>
    <w:rsid w:val="000F1197"/>
    <w:rsid w:val="000F34DA"/>
    <w:rsid w:val="000F5F50"/>
    <w:rsid w:val="000F6557"/>
    <w:rsid w:val="000F6A98"/>
    <w:rsid w:val="000F7463"/>
    <w:rsid w:val="000F768B"/>
    <w:rsid w:val="00100891"/>
    <w:rsid w:val="0010126E"/>
    <w:rsid w:val="0010178F"/>
    <w:rsid w:val="00103019"/>
    <w:rsid w:val="00103318"/>
    <w:rsid w:val="0010386A"/>
    <w:rsid w:val="00103C11"/>
    <w:rsid w:val="0010408E"/>
    <w:rsid w:val="001045A3"/>
    <w:rsid w:val="00104660"/>
    <w:rsid w:val="00104707"/>
    <w:rsid w:val="00104E28"/>
    <w:rsid w:val="001057B4"/>
    <w:rsid w:val="0010646A"/>
    <w:rsid w:val="00106F63"/>
    <w:rsid w:val="001106FA"/>
    <w:rsid w:val="00110888"/>
    <w:rsid w:val="0011088D"/>
    <w:rsid w:val="00110DB4"/>
    <w:rsid w:val="00112B3E"/>
    <w:rsid w:val="0011376D"/>
    <w:rsid w:val="001141D9"/>
    <w:rsid w:val="00114463"/>
    <w:rsid w:val="00114934"/>
    <w:rsid w:val="001151CC"/>
    <w:rsid w:val="00116A86"/>
    <w:rsid w:val="00116E01"/>
    <w:rsid w:val="001209B3"/>
    <w:rsid w:val="00120C64"/>
    <w:rsid w:val="00122C3F"/>
    <w:rsid w:val="00125B1D"/>
    <w:rsid w:val="00125BD9"/>
    <w:rsid w:val="0012644E"/>
    <w:rsid w:val="001270B6"/>
    <w:rsid w:val="00127837"/>
    <w:rsid w:val="00127D0D"/>
    <w:rsid w:val="00131B2C"/>
    <w:rsid w:val="00131E0E"/>
    <w:rsid w:val="001350B8"/>
    <w:rsid w:val="001351B7"/>
    <w:rsid w:val="00136F21"/>
    <w:rsid w:val="0013703D"/>
    <w:rsid w:val="00137D51"/>
    <w:rsid w:val="00140640"/>
    <w:rsid w:val="00140B66"/>
    <w:rsid w:val="00141BE0"/>
    <w:rsid w:val="00141C7E"/>
    <w:rsid w:val="00141C8E"/>
    <w:rsid w:val="0014389B"/>
    <w:rsid w:val="00143B1B"/>
    <w:rsid w:val="00143FC2"/>
    <w:rsid w:val="0014657B"/>
    <w:rsid w:val="00147A8E"/>
    <w:rsid w:val="00151E31"/>
    <w:rsid w:val="00151EE1"/>
    <w:rsid w:val="0015394E"/>
    <w:rsid w:val="00154507"/>
    <w:rsid w:val="00155294"/>
    <w:rsid w:val="001553F1"/>
    <w:rsid w:val="001560B4"/>
    <w:rsid w:val="00156913"/>
    <w:rsid w:val="00156C5F"/>
    <w:rsid w:val="00157C69"/>
    <w:rsid w:val="00160151"/>
    <w:rsid w:val="00162510"/>
    <w:rsid w:val="00162BDC"/>
    <w:rsid w:val="0016315D"/>
    <w:rsid w:val="00164EE7"/>
    <w:rsid w:val="0016605C"/>
    <w:rsid w:val="00166C8C"/>
    <w:rsid w:val="00167098"/>
    <w:rsid w:val="0016719E"/>
    <w:rsid w:val="00170822"/>
    <w:rsid w:val="00170C92"/>
    <w:rsid w:val="0017183D"/>
    <w:rsid w:val="0017266C"/>
    <w:rsid w:val="00172820"/>
    <w:rsid w:val="001733A7"/>
    <w:rsid w:val="00173B14"/>
    <w:rsid w:val="00174681"/>
    <w:rsid w:val="00174D7F"/>
    <w:rsid w:val="00175263"/>
    <w:rsid w:val="001753D0"/>
    <w:rsid w:val="001762EB"/>
    <w:rsid w:val="00176662"/>
    <w:rsid w:val="00176C45"/>
    <w:rsid w:val="00180766"/>
    <w:rsid w:val="00181264"/>
    <w:rsid w:val="0018245E"/>
    <w:rsid w:val="001824A5"/>
    <w:rsid w:val="00182955"/>
    <w:rsid w:val="001833EE"/>
    <w:rsid w:val="001834FD"/>
    <w:rsid w:val="001838F2"/>
    <w:rsid w:val="0018405E"/>
    <w:rsid w:val="00184651"/>
    <w:rsid w:val="00185097"/>
    <w:rsid w:val="00185123"/>
    <w:rsid w:val="00185D15"/>
    <w:rsid w:val="00186D22"/>
    <w:rsid w:val="00187171"/>
    <w:rsid w:val="0018733C"/>
    <w:rsid w:val="0019174A"/>
    <w:rsid w:val="00191EE4"/>
    <w:rsid w:val="001932DC"/>
    <w:rsid w:val="0019339B"/>
    <w:rsid w:val="00193BE9"/>
    <w:rsid w:val="00194C90"/>
    <w:rsid w:val="00195E05"/>
    <w:rsid w:val="00195EAD"/>
    <w:rsid w:val="0019646B"/>
    <w:rsid w:val="001971CB"/>
    <w:rsid w:val="00197779"/>
    <w:rsid w:val="001A073C"/>
    <w:rsid w:val="001A1207"/>
    <w:rsid w:val="001A19B4"/>
    <w:rsid w:val="001A1D59"/>
    <w:rsid w:val="001A2960"/>
    <w:rsid w:val="001A2A9D"/>
    <w:rsid w:val="001A3328"/>
    <w:rsid w:val="001A3E29"/>
    <w:rsid w:val="001A46AC"/>
    <w:rsid w:val="001A5F90"/>
    <w:rsid w:val="001A613A"/>
    <w:rsid w:val="001A7045"/>
    <w:rsid w:val="001A7283"/>
    <w:rsid w:val="001B06EA"/>
    <w:rsid w:val="001B095D"/>
    <w:rsid w:val="001B0BE7"/>
    <w:rsid w:val="001B1588"/>
    <w:rsid w:val="001B1779"/>
    <w:rsid w:val="001B1ADF"/>
    <w:rsid w:val="001B1E13"/>
    <w:rsid w:val="001B1F93"/>
    <w:rsid w:val="001B511F"/>
    <w:rsid w:val="001B71AD"/>
    <w:rsid w:val="001B7F78"/>
    <w:rsid w:val="001C00E0"/>
    <w:rsid w:val="001C0FCD"/>
    <w:rsid w:val="001C347D"/>
    <w:rsid w:val="001C44B7"/>
    <w:rsid w:val="001C474B"/>
    <w:rsid w:val="001C5611"/>
    <w:rsid w:val="001C68A5"/>
    <w:rsid w:val="001C7AB9"/>
    <w:rsid w:val="001D03A8"/>
    <w:rsid w:val="001D03DB"/>
    <w:rsid w:val="001D0423"/>
    <w:rsid w:val="001D06DE"/>
    <w:rsid w:val="001D1311"/>
    <w:rsid w:val="001D2813"/>
    <w:rsid w:val="001D2FD1"/>
    <w:rsid w:val="001D3068"/>
    <w:rsid w:val="001D3B24"/>
    <w:rsid w:val="001D3E53"/>
    <w:rsid w:val="001D402C"/>
    <w:rsid w:val="001D4506"/>
    <w:rsid w:val="001D5240"/>
    <w:rsid w:val="001D679A"/>
    <w:rsid w:val="001D7290"/>
    <w:rsid w:val="001E0BD3"/>
    <w:rsid w:val="001E10E4"/>
    <w:rsid w:val="001E200D"/>
    <w:rsid w:val="001E64E4"/>
    <w:rsid w:val="001E7ABF"/>
    <w:rsid w:val="001F13CF"/>
    <w:rsid w:val="001F232C"/>
    <w:rsid w:val="001F2940"/>
    <w:rsid w:val="001F57C1"/>
    <w:rsid w:val="001F613F"/>
    <w:rsid w:val="001F6ABF"/>
    <w:rsid w:val="001F6B7F"/>
    <w:rsid w:val="002000F3"/>
    <w:rsid w:val="002002DF"/>
    <w:rsid w:val="00201977"/>
    <w:rsid w:val="002025E9"/>
    <w:rsid w:val="00202B27"/>
    <w:rsid w:val="002039C9"/>
    <w:rsid w:val="00203ABA"/>
    <w:rsid w:val="0020502E"/>
    <w:rsid w:val="002061DC"/>
    <w:rsid w:val="00206855"/>
    <w:rsid w:val="00206DEC"/>
    <w:rsid w:val="00207D17"/>
    <w:rsid w:val="00211370"/>
    <w:rsid w:val="002119CE"/>
    <w:rsid w:val="0021244E"/>
    <w:rsid w:val="0021296E"/>
    <w:rsid w:val="002136DA"/>
    <w:rsid w:val="00213B10"/>
    <w:rsid w:val="00214546"/>
    <w:rsid w:val="002145CD"/>
    <w:rsid w:val="00214746"/>
    <w:rsid w:val="00215683"/>
    <w:rsid w:val="0021579B"/>
    <w:rsid w:val="00215D53"/>
    <w:rsid w:val="002169A5"/>
    <w:rsid w:val="0021772E"/>
    <w:rsid w:val="00221EF9"/>
    <w:rsid w:val="0022287C"/>
    <w:rsid w:val="00222A3C"/>
    <w:rsid w:val="0022370F"/>
    <w:rsid w:val="00224413"/>
    <w:rsid w:val="002247BE"/>
    <w:rsid w:val="00224966"/>
    <w:rsid w:val="00227D26"/>
    <w:rsid w:val="0023059C"/>
    <w:rsid w:val="00230AB5"/>
    <w:rsid w:val="00231307"/>
    <w:rsid w:val="00232A93"/>
    <w:rsid w:val="00232C78"/>
    <w:rsid w:val="002330DB"/>
    <w:rsid w:val="00233676"/>
    <w:rsid w:val="00234712"/>
    <w:rsid w:val="00234AF7"/>
    <w:rsid w:val="00234E21"/>
    <w:rsid w:val="002400BE"/>
    <w:rsid w:val="0024049B"/>
    <w:rsid w:val="002404DE"/>
    <w:rsid w:val="00241524"/>
    <w:rsid w:val="00241989"/>
    <w:rsid w:val="00242B16"/>
    <w:rsid w:val="00243010"/>
    <w:rsid w:val="002432E0"/>
    <w:rsid w:val="0024398A"/>
    <w:rsid w:val="0024648B"/>
    <w:rsid w:val="00246FFC"/>
    <w:rsid w:val="002470B7"/>
    <w:rsid w:val="00251175"/>
    <w:rsid w:val="0025150C"/>
    <w:rsid w:val="0025152F"/>
    <w:rsid w:val="00252F4A"/>
    <w:rsid w:val="00255755"/>
    <w:rsid w:val="00261096"/>
    <w:rsid w:val="002639FB"/>
    <w:rsid w:val="00264185"/>
    <w:rsid w:val="002642ED"/>
    <w:rsid w:val="00265F5F"/>
    <w:rsid w:val="002660A6"/>
    <w:rsid w:val="0027107E"/>
    <w:rsid w:val="00271E1D"/>
    <w:rsid w:val="0027293B"/>
    <w:rsid w:val="002729D5"/>
    <w:rsid w:val="00273D9F"/>
    <w:rsid w:val="00275BEF"/>
    <w:rsid w:val="00275D51"/>
    <w:rsid w:val="002763F8"/>
    <w:rsid w:val="00277CE6"/>
    <w:rsid w:val="00277DC3"/>
    <w:rsid w:val="002802FB"/>
    <w:rsid w:val="0028085D"/>
    <w:rsid w:val="0028093C"/>
    <w:rsid w:val="00282941"/>
    <w:rsid w:val="00283C62"/>
    <w:rsid w:val="00283D21"/>
    <w:rsid w:val="00283F2E"/>
    <w:rsid w:val="00284182"/>
    <w:rsid w:val="0028418D"/>
    <w:rsid w:val="002858E1"/>
    <w:rsid w:val="00285CAA"/>
    <w:rsid w:val="002869A8"/>
    <w:rsid w:val="002901FE"/>
    <w:rsid w:val="00290D76"/>
    <w:rsid w:val="00290EA1"/>
    <w:rsid w:val="00291EA9"/>
    <w:rsid w:val="002930DF"/>
    <w:rsid w:val="00293715"/>
    <w:rsid w:val="00293826"/>
    <w:rsid w:val="00294361"/>
    <w:rsid w:val="0029452B"/>
    <w:rsid w:val="0029507C"/>
    <w:rsid w:val="00295CCA"/>
    <w:rsid w:val="00295FB2"/>
    <w:rsid w:val="002960D7"/>
    <w:rsid w:val="00296220"/>
    <w:rsid w:val="00296711"/>
    <w:rsid w:val="002976CE"/>
    <w:rsid w:val="002A01A3"/>
    <w:rsid w:val="002A0B80"/>
    <w:rsid w:val="002A1638"/>
    <w:rsid w:val="002A164B"/>
    <w:rsid w:val="002A21ED"/>
    <w:rsid w:val="002A3220"/>
    <w:rsid w:val="002A7730"/>
    <w:rsid w:val="002B04CE"/>
    <w:rsid w:val="002B13B2"/>
    <w:rsid w:val="002B3863"/>
    <w:rsid w:val="002B3AB5"/>
    <w:rsid w:val="002B459E"/>
    <w:rsid w:val="002B58F8"/>
    <w:rsid w:val="002B5A68"/>
    <w:rsid w:val="002B62FE"/>
    <w:rsid w:val="002B63B6"/>
    <w:rsid w:val="002B64E5"/>
    <w:rsid w:val="002B67B8"/>
    <w:rsid w:val="002B743C"/>
    <w:rsid w:val="002C1266"/>
    <w:rsid w:val="002C20A4"/>
    <w:rsid w:val="002C3592"/>
    <w:rsid w:val="002C3A56"/>
    <w:rsid w:val="002C49EF"/>
    <w:rsid w:val="002C4AE6"/>
    <w:rsid w:val="002C55CD"/>
    <w:rsid w:val="002C58F2"/>
    <w:rsid w:val="002C607B"/>
    <w:rsid w:val="002C6473"/>
    <w:rsid w:val="002C6F30"/>
    <w:rsid w:val="002C733D"/>
    <w:rsid w:val="002D02D5"/>
    <w:rsid w:val="002D03A9"/>
    <w:rsid w:val="002D11FD"/>
    <w:rsid w:val="002D2468"/>
    <w:rsid w:val="002D292A"/>
    <w:rsid w:val="002D294C"/>
    <w:rsid w:val="002D4152"/>
    <w:rsid w:val="002D517F"/>
    <w:rsid w:val="002D5538"/>
    <w:rsid w:val="002D599B"/>
    <w:rsid w:val="002D5F3B"/>
    <w:rsid w:val="002D5F54"/>
    <w:rsid w:val="002D6A5E"/>
    <w:rsid w:val="002D7A0E"/>
    <w:rsid w:val="002E02F0"/>
    <w:rsid w:val="002E0A85"/>
    <w:rsid w:val="002E20EB"/>
    <w:rsid w:val="002E29C2"/>
    <w:rsid w:val="002E3B66"/>
    <w:rsid w:val="002E3DB0"/>
    <w:rsid w:val="002E415B"/>
    <w:rsid w:val="002E492D"/>
    <w:rsid w:val="002E4AB5"/>
    <w:rsid w:val="002E5153"/>
    <w:rsid w:val="002E51DD"/>
    <w:rsid w:val="002E52BA"/>
    <w:rsid w:val="002E5300"/>
    <w:rsid w:val="002E62D3"/>
    <w:rsid w:val="002E70B1"/>
    <w:rsid w:val="002F06E2"/>
    <w:rsid w:val="002F0725"/>
    <w:rsid w:val="002F0BE2"/>
    <w:rsid w:val="002F0DB0"/>
    <w:rsid w:val="002F1A56"/>
    <w:rsid w:val="002F2DCD"/>
    <w:rsid w:val="002F3191"/>
    <w:rsid w:val="002F35BA"/>
    <w:rsid w:val="002F4D69"/>
    <w:rsid w:val="002F5100"/>
    <w:rsid w:val="002F76C5"/>
    <w:rsid w:val="0030136D"/>
    <w:rsid w:val="00301D25"/>
    <w:rsid w:val="00302BA2"/>
    <w:rsid w:val="003033F6"/>
    <w:rsid w:val="0030376A"/>
    <w:rsid w:val="0030387F"/>
    <w:rsid w:val="00303AD3"/>
    <w:rsid w:val="00304535"/>
    <w:rsid w:val="00306A9B"/>
    <w:rsid w:val="00306CEF"/>
    <w:rsid w:val="00306D99"/>
    <w:rsid w:val="00307B96"/>
    <w:rsid w:val="0031027E"/>
    <w:rsid w:val="00310366"/>
    <w:rsid w:val="003113FC"/>
    <w:rsid w:val="003116A1"/>
    <w:rsid w:val="00311987"/>
    <w:rsid w:val="00312621"/>
    <w:rsid w:val="00312939"/>
    <w:rsid w:val="00312959"/>
    <w:rsid w:val="00312C9A"/>
    <w:rsid w:val="00313BC4"/>
    <w:rsid w:val="00314425"/>
    <w:rsid w:val="0031536E"/>
    <w:rsid w:val="00315621"/>
    <w:rsid w:val="00316855"/>
    <w:rsid w:val="0031765D"/>
    <w:rsid w:val="00317CC4"/>
    <w:rsid w:val="0032047A"/>
    <w:rsid w:val="00321FF0"/>
    <w:rsid w:val="00322A23"/>
    <w:rsid w:val="00322A32"/>
    <w:rsid w:val="00324061"/>
    <w:rsid w:val="003244A1"/>
    <w:rsid w:val="003247C7"/>
    <w:rsid w:val="0032507E"/>
    <w:rsid w:val="003250B0"/>
    <w:rsid w:val="00327384"/>
    <w:rsid w:val="00333E0D"/>
    <w:rsid w:val="00336626"/>
    <w:rsid w:val="0033664A"/>
    <w:rsid w:val="0033699D"/>
    <w:rsid w:val="00340F46"/>
    <w:rsid w:val="003412AF"/>
    <w:rsid w:val="003417FB"/>
    <w:rsid w:val="003423FE"/>
    <w:rsid w:val="00342879"/>
    <w:rsid w:val="00343F25"/>
    <w:rsid w:val="00344AEC"/>
    <w:rsid w:val="0034545D"/>
    <w:rsid w:val="00345AB2"/>
    <w:rsid w:val="00346205"/>
    <w:rsid w:val="00350574"/>
    <w:rsid w:val="003509EA"/>
    <w:rsid w:val="00351681"/>
    <w:rsid w:val="00351C73"/>
    <w:rsid w:val="00351DB1"/>
    <w:rsid w:val="00352B3A"/>
    <w:rsid w:val="00352F3B"/>
    <w:rsid w:val="0035315C"/>
    <w:rsid w:val="00354ECB"/>
    <w:rsid w:val="00355501"/>
    <w:rsid w:val="00355C20"/>
    <w:rsid w:val="00356C0D"/>
    <w:rsid w:val="003615CF"/>
    <w:rsid w:val="003619C5"/>
    <w:rsid w:val="00361C2A"/>
    <w:rsid w:val="00362322"/>
    <w:rsid w:val="00362763"/>
    <w:rsid w:val="0036397D"/>
    <w:rsid w:val="003641DF"/>
    <w:rsid w:val="003647E1"/>
    <w:rsid w:val="003668DD"/>
    <w:rsid w:val="00371DE0"/>
    <w:rsid w:val="00372A2C"/>
    <w:rsid w:val="00373501"/>
    <w:rsid w:val="00373E45"/>
    <w:rsid w:val="003749E5"/>
    <w:rsid w:val="00375078"/>
    <w:rsid w:val="00375252"/>
    <w:rsid w:val="00375E44"/>
    <w:rsid w:val="00375ED8"/>
    <w:rsid w:val="00375F01"/>
    <w:rsid w:val="00376FC7"/>
    <w:rsid w:val="003803AE"/>
    <w:rsid w:val="003809EE"/>
    <w:rsid w:val="00380B13"/>
    <w:rsid w:val="003811ED"/>
    <w:rsid w:val="003820D3"/>
    <w:rsid w:val="003826EB"/>
    <w:rsid w:val="00382855"/>
    <w:rsid w:val="003828F5"/>
    <w:rsid w:val="00384037"/>
    <w:rsid w:val="00385216"/>
    <w:rsid w:val="00385A91"/>
    <w:rsid w:val="00386340"/>
    <w:rsid w:val="003877AF"/>
    <w:rsid w:val="0039065E"/>
    <w:rsid w:val="00391D64"/>
    <w:rsid w:val="00392238"/>
    <w:rsid w:val="003922FA"/>
    <w:rsid w:val="003928A6"/>
    <w:rsid w:val="003931CF"/>
    <w:rsid w:val="003934A0"/>
    <w:rsid w:val="0039373C"/>
    <w:rsid w:val="00396033"/>
    <w:rsid w:val="0039650A"/>
    <w:rsid w:val="00396C8E"/>
    <w:rsid w:val="00397642"/>
    <w:rsid w:val="00397A95"/>
    <w:rsid w:val="003A079B"/>
    <w:rsid w:val="003A136A"/>
    <w:rsid w:val="003A1990"/>
    <w:rsid w:val="003A1AC5"/>
    <w:rsid w:val="003A3AB6"/>
    <w:rsid w:val="003A4037"/>
    <w:rsid w:val="003A4426"/>
    <w:rsid w:val="003A4734"/>
    <w:rsid w:val="003A6BC9"/>
    <w:rsid w:val="003B0025"/>
    <w:rsid w:val="003B03B4"/>
    <w:rsid w:val="003B0543"/>
    <w:rsid w:val="003B0AA9"/>
    <w:rsid w:val="003B32EF"/>
    <w:rsid w:val="003B51E7"/>
    <w:rsid w:val="003B5206"/>
    <w:rsid w:val="003B5290"/>
    <w:rsid w:val="003B53FD"/>
    <w:rsid w:val="003B5CCE"/>
    <w:rsid w:val="003B6443"/>
    <w:rsid w:val="003C0584"/>
    <w:rsid w:val="003C1131"/>
    <w:rsid w:val="003C171C"/>
    <w:rsid w:val="003C196D"/>
    <w:rsid w:val="003C1F40"/>
    <w:rsid w:val="003C2036"/>
    <w:rsid w:val="003C2D42"/>
    <w:rsid w:val="003C421C"/>
    <w:rsid w:val="003C508F"/>
    <w:rsid w:val="003C55C0"/>
    <w:rsid w:val="003C74AA"/>
    <w:rsid w:val="003D1260"/>
    <w:rsid w:val="003D1438"/>
    <w:rsid w:val="003D1F0E"/>
    <w:rsid w:val="003D537B"/>
    <w:rsid w:val="003D5CE7"/>
    <w:rsid w:val="003D63AB"/>
    <w:rsid w:val="003D6831"/>
    <w:rsid w:val="003D6C4E"/>
    <w:rsid w:val="003E11C0"/>
    <w:rsid w:val="003E187B"/>
    <w:rsid w:val="003E3514"/>
    <w:rsid w:val="003E3659"/>
    <w:rsid w:val="003E6977"/>
    <w:rsid w:val="003F0750"/>
    <w:rsid w:val="003F1690"/>
    <w:rsid w:val="003F4846"/>
    <w:rsid w:val="003F4A86"/>
    <w:rsid w:val="003F62F4"/>
    <w:rsid w:val="003F7307"/>
    <w:rsid w:val="003F7919"/>
    <w:rsid w:val="004002FA"/>
    <w:rsid w:val="00400401"/>
    <w:rsid w:val="00402292"/>
    <w:rsid w:val="0040504F"/>
    <w:rsid w:val="00405070"/>
    <w:rsid w:val="00405F52"/>
    <w:rsid w:val="00406189"/>
    <w:rsid w:val="004100F1"/>
    <w:rsid w:val="00410492"/>
    <w:rsid w:val="00411D37"/>
    <w:rsid w:val="00412628"/>
    <w:rsid w:val="0041312B"/>
    <w:rsid w:val="004134EA"/>
    <w:rsid w:val="00413C73"/>
    <w:rsid w:val="00414D0A"/>
    <w:rsid w:val="00415C65"/>
    <w:rsid w:val="00416883"/>
    <w:rsid w:val="0041740F"/>
    <w:rsid w:val="00417B89"/>
    <w:rsid w:val="00417E4D"/>
    <w:rsid w:val="00420AD5"/>
    <w:rsid w:val="00420C49"/>
    <w:rsid w:val="004215A5"/>
    <w:rsid w:val="0042208C"/>
    <w:rsid w:val="0042250A"/>
    <w:rsid w:val="00422E6E"/>
    <w:rsid w:val="004238A6"/>
    <w:rsid w:val="004246F8"/>
    <w:rsid w:val="00424B75"/>
    <w:rsid w:val="00424D7A"/>
    <w:rsid w:val="00425CBB"/>
    <w:rsid w:val="004269B4"/>
    <w:rsid w:val="00426A01"/>
    <w:rsid w:val="00426A7E"/>
    <w:rsid w:val="00427C82"/>
    <w:rsid w:val="00427F0F"/>
    <w:rsid w:val="00430A15"/>
    <w:rsid w:val="0043147D"/>
    <w:rsid w:val="004328A4"/>
    <w:rsid w:val="00436D0D"/>
    <w:rsid w:val="00436E0F"/>
    <w:rsid w:val="0043729A"/>
    <w:rsid w:val="004400E7"/>
    <w:rsid w:val="00440AE5"/>
    <w:rsid w:val="00440C68"/>
    <w:rsid w:val="00442161"/>
    <w:rsid w:val="00442596"/>
    <w:rsid w:val="004429F6"/>
    <w:rsid w:val="00443AB8"/>
    <w:rsid w:val="00443B79"/>
    <w:rsid w:val="0044564D"/>
    <w:rsid w:val="004458C9"/>
    <w:rsid w:val="00446B81"/>
    <w:rsid w:val="0044714C"/>
    <w:rsid w:val="00447366"/>
    <w:rsid w:val="0044764E"/>
    <w:rsid w:val="00447688"/>
    <w:rsid w:val="0044781D"/>
    <w:rsid w:val="00447907"/>
    <w:rsid w:val="00447B5A"/>
    <w:rsid w:val="004501DA"/>
    <w:rsid w:val="00452160"/>
    <w:rsid w:val="00452AA7"/>
    <w:rsid w:val="00453C76"/>
    <w:rsid w:val="00454954"/>
    <w:rsid w:val="004552E2"/>
    <w:rsid w:val="0046162F"/>
    <w:rsid w:val="00461974"/>
    <w:rsid w:val="0046201B"/>
    <w:rsid w:val="004627C1"/>
    <w:rsid w:val="0046306A"/>
    <w:rsid w:val="00463D10"/>
    <w:rsid w:val="00464B5A"/>
    <w:rsid w:val="00465018"/>
    <w:rsid w:val="004658E3"/>
    <w:rsid w:val="00465B10"/>
    <w:rsid w:val="00467066"/>
    <w:rsid w:val="00467193"/>
    <w:rsid w:val="0047043D"/>
    <w:rsid w:val="00473758"/>
    <w:rsid w:val="00475D3E"/>
    <w:rsid w:val="00476392"/>
    <w:rsid w:val="00477E21"/>
    <w:rsid w:val="004808E2"/>
    <w:rsid w:val="00480BA1"/>
    <w:rsid w:val="00480F26"/>
    <w:rsid w:val="00481254"/>
    <w:rsid w:val="00481753"/>
    <w:rsid w:val="00481961"/>
    <w:rsid w:val="00484C28"/>
    <w:rsid w:val="00484EC5"/>
    <w:rsid w:val="0048583B"/>
    <w:rsid w:val="00486EF9"/>
    <w:rsid w:val="00490751"/>
    <w:rsid w:val="00490DF4"/>
    <w:rsid w:val="00494EFF"/>
    <w:rsid w:val="004954A4"/>
    <w:rsid w:val="00496BA4"/>
    <w:rsid w:val="004A0D4E"/>
    <w:rsid w:val="004A13E3"/>
    <w:rsid w:val="004A16E4"/>
    <w:rsid w:val="004A27DF"/>
    <w:rsid w:val="004A2F7D"/>
    <w:rsid w:val="004A3FA3"/>
    <w:rsid w:val="004A561C"/>
    <w:rsid w:val="004A6BF2"/>
    <w:rsid w:val="004A7278"/>
    <w:rsid w:val="004A755C"/>
    <w:rsid w:val="004A76A8"/>
    <w:rsid w:val="004A78DB"/>
    <w:rsid w:val="004A7932"/>
    <w:rsid w:val="004B027A"/>
    <w:rsid w:val="004B0F8A"/>
    <w:rsid w:val="004B1697"/>
    <w:rsid w:val="004B1B8A"/>
    <w:rsid w:val="004B6D7B"/>
    <w:rsid w:val="004C10B0"/>
    <w:rsid w:val="004C2205"/>
    <w:rsid w:val="004C22D0"/>
    <w:rsid w:val="004C27F6"/>
    <w:rsid w:val="004C2FB9"/>
    <w:rsid w:val="004C30C6"/>
    <w:rsid w:val="004C4963"/>
    <w:rsid w:val="004C4AEE"/>
    <w:rsid w:val="004C5ADB"/>
    <w:rsid w:val="004D1632"/>
    <w:rsid w:val="004D19E0"/>
    <w:rsid w:val="004D22FE"/>
    <w:rsid w:val="004D2AB5"/>
    <w:rsid w:val="004D39D1"/>
    <w:rsid w:val="004D4693"/>
    <w:rsid w:val="004D5223"/>
    <w:rsid w:val="004D70CA"/>
    <w:rsid w:val="004D7DE6"/>
    <w:rsid w:val="004E0C3F"/>
    <w:rsid w:val="004E0CEB"/>
    <w:rsid w:val="004E1065"/>
    <w:rsid w:val="004E1B48"/>
    <w:rsid w:val="004E256F"/>
    <w:rsid w:val="004E3503"/>
    <w:rsid w:val="004E39C9"/>
    <w:rsid w:val="004E4BB6"/>
    <w:rsid w:val="004E5501"/>
    <w:rsid w:val="004E63AE"/>
    <w:rsid w:val="004F257E"/>
    <w:rsid w:val="004F2761"/>
    <w:rsid w:val="004F30B8"/>
    <w:rsid w:val="004F466A"/>
    <w:rsid w:val="004F4ADB"/>
    <w:rsid w:val="004F6EFB"/>
    <w:rsid w:val="004F7236"/>
    <w:rsid w:val="004F72EE"/>
    <w:rsid w:val="004F7EF5"/>
    <w:rsid w:val="00500B56"/>
    <w:rsid w:val="00503E09"/>
    <w:rsid w:val="00503EB8"/>
    <w:rsid w:val="0050423C"/>
    <w:rsid w:val="00504712"/>
    <w:rsid w:val="00505581"/>
    <w:rsid w:val="00506042"/>
    <w:rsid w:val="00507048"/>
    <w:rsid w:val="005071CF"/>
    <w:rsid w:val="005074A6"/>
    <w:rsid w:val="0050792F"/>
    <w:rsid w:val="00510D5D"/>
    <w:rsid w:val="0051164E"/>
    <w:rsid w:val="00513F8A"/>
    <w:rsid w:val="00514B33"/>
    <w:rsid w:val="00514DF0"/>
    <w:rsid w:val="005150AC"/>
    <w:rsid w:val="00516545"/>
    <w:rsid w:val="0051688F"/>
    <w:rsid w:val="00516ABF"/>
    <w:rsid w:val="0051765E"/>
    <w:rsid w:val="00520BCB"/>
    <w:rsid w:val="00520D8F"/>
    <w:rsid w:val="00521860"/>
    <w:rsid w:val="005237C9"/>
    <w:rsid w:val="00523B08"/>
    <w:rsid w:val="0052408F"/>
    <w:rsid w:val="00524912"/>
    <w:rsid w:val="00524D93"/>
    <w:rsid w:val="00524F0C"/>
    <w:rsid w:val="0052764E"/>
    <w:rsid w:val="0053054F"/>
    <w:rsid w:val="005313EB"/>
    <w:rsid w:val="005321D1"/>
    <w:rsid w:val="005323DF"/>
    <w:rsid w:val="005327D3"/>
    <w:rsid w:val="00534336"/>
    <w:rsid w:val="00534A39"/>
    <w:rsid w:val="00534D07"/>
    <w:rsid w:val="00535E71"/>
    <w:rsid w:val="00535E8B"/>
    <w:rsid w:val="005368B7"/>
    <w:rsid w:val="00536BC2"/>
    <w:rsid w:val="00540F4C"/>
    <w:rsid w:val="00541590"/>
    <w:rsid w:val="0054189E"/>
    <w:rsid w:val="00542B0B"/>
    <w:rsid w:val="005433D5"/>
    <w:rsid w:val="00544012"/>
    <w:rsid w:val="00545053"/>
    <w:rsid w:val="00545409"/>
    <w:rsid w:val="00545B7C"/>
    <w:rsid w:val="0054623A"/>
    <w:rsid w:val="0054637B"/>
    <w:rsid w:val="00546514"/>
    <w:rsid w:val="00550A94"/>
    <w:rsid w:val="00551937"/>
    <w:rsid w:val="00551ADA"/>
    <w:rsid w:val="00553473"/>
    <w:rsid w:val="005541A8"/>
    <w:rsid w:val="0055438E"/>
    <w:rsid w:val="00554E12"/>
    <w:rsid w:val="00554EE1"/>
    <w:rsid w:val="005554EB"/>
    <w:rsid w:val="005563E1"/>
    <w:rsid w:val="005565F7"/>
    <w:rsid w:val="00560534"/>
    <w:rsid w:val="00561B06"/>
    <w:rsid w:val="00563149"/>
    <w:rsid w:val="005634F9"/>
    <w:rsid w:val="00563E4A"/>
    <w:rsid w:val="00564698"/>
    <w:rsid w:val="0056797C"/>
    <w:rsid w:val="00570E28"/>
    <w:rsid w:val="00570F45"/>
    <w:rsid w:val="00570F61"/>
    <w:rsid w:val="005717C3"/>
    <w:rsid w:val="005728FF"/>
    <w:rsid w:val="00573502"/>
    <w:rsid w:val="00573B40"/>
    <w:rsid w:val="00573DC8"/>
    <w:rsid w:val="00573DF9"/>
    <w:rsid w:val="00577F17"/>
    <w:rsid w:val="00582185"/>
    <w:rsid w:val="00582398"/>
    <w:rsid w:val="005837D6"/>
    <w:rsid w:val="0058417E"/>
    <w:rsid w:val="00584767"/>
    <w:rsid w:val="00584BE6"/>
    <w:rsid w:val="00585A6A"/>
    <w:rsid w:val="00587087"/>
    <w:rsid w:val="00587899"/>
    <w:rsid w:val="00587D36"/>
    <w:rsid w:val="005902D0"/>
    <w:rsid w:val="00592617"/>
    <w:rsid w:val="00593ADB"/>
    <w:rsid w:val="0059567F"/>
    <w:rsid w:val="00595C01"/>
    <w:rsid w:val="00595D28"/>
    <w:rsid w:val="00596F8C"/>
    <w:rsid w:val="005978F6"/>
    <w:rsid w:val="005A08C3"/>
    <w:rsid w:val="005A1A28"/>
    <w:rsid w:val="005A2213"/>
    <w:rsid w:val="005A2A8B"/>
    <w:rsid w:val="005A5F68"/>
    <w:rsid w:val="005B00AA"/>
    <w:rsid w:val="005B079D"/>
    <w:rsid w:val="005B1646"/>
    <w:rsid w:val="005B1FED"/>
    <w:rsid w:val="005B3240"/>
    <w:rsid w:val="005B3922"/>
    <w:rsid w:val="005B4D0C"/>
    <w:rsid w:val="005B4E57"/>
    <w:rsid w:val="005B4EB9"/>
    <w:rsid w:val="005B5077"/>
    <w:rsid w:val="005B559D"/>
    <w:rsid w:val="005B5D05"/>
    <w:rsid w:val="005B66BF"/>
    <w:rsid w:val="005B776B"/>
    <w:rsid w:val="005B77C1"/>
    <w:rsid w:val="005B77C9"/>
    <w:rsid w:val="005B79D9"/>
    <w:rsid w:val="005C0AD8"/>
    <w:rsid w:val="005C19ED"/>
    <w:rsid w:val="005C2E4A"/>
    <w:rsid w:val="005C32E4"/>
    <w:rsid w:val="005C4142"/>
    <w:rsid w:val="005C494A"/>
    <w:rsid w:val="005C56DE"/>
    <w:rsid w:val="005C582B"/>
    <w:rsid w:val="005C606D"/>
    <w:rsid w:val="005C78F0"/>
    <w:rsid w:val="005D0865"/>
    <w:rsid w:val="005D1F2C"/>
    <w:rsid w:val="005D4045"/>
    <w:rsid w:val="005D46DC"/>
    <w:rsid w:val="005D48F5"/>
    <w:rsid w:val="005E0061"/>
    <w:rsid w:val="005E03A5"/>
    <w:rsid w:val="005E126A"/>
    <w:rsid w:val="005E1620"/>
    <w:rsid w:val="005E16DD"/>
    <w:rsid w:val="005E1D01"/>
    <w:rsid w:val="005E2AAA"/>
    <w:rsid w:val="005E2F47"/>
    <w:rsid w:val="005E3C8E"/>
    <w:rsid w:val="005E4B7A"/>
    <w:rsid w:val="005E4F80"/>
    <w:rsid w:val="005E5C0E"/>
    <w:rsid w:val="005E6E11"/>
    <w:rsid w:val="005E747A"/>
    <w:rsid w:val="005F055D"/>
    <w:rsid w:val="005F07A2"/>
    <w:rsid w:val="005F09CD"/>
    <w:rsid w:val="005F0E62"/>
    <w:rsid w:val="005F43FA"/>
    <w:rsid w:val="005F476C"/>
    <w:rsid w:val="005F566D"/>
    <w:rsid w:val="005F5C34"/>
    <w:rsid w:val="005F6731"/>
    <w:rsid w:val="005F7C3C"/>
    <w:rsid w:val="005F7CF5"/>
    <w:rsid w:val="0060087E"/>
    <w:rsid w:val="0060107F"/>
    <w:rsid w:val="00601D19"/>
    <w:rsid w:val="006034FC"/>
    <w:rsid w:val="00603676"/>
    <w:rsid w:val="00603E70"/>
    <w:rsid w:val="00604273"/>
    <w:rsid w:val="00604EFA"/>
    <w:rsid w:val="006055CE"/>
    <w:rsid w:val="0060625F"/>
    <w:rsid w:val="00606A76"/>
    <w:rsid w:val="00612579"/>
    <w:rsid w:val="006129A7"/>
    <w:rsid w:val="006138A7"/>
    <w:rsid w:val="006149D7"/>
    <w:rsid w:val="00614C4E"/>
    <w:rsid w:val="00614EF1"/>
    <w:rsid w:val="00615C1B"/>
    <w:rsid w:val="00615FB2"/>
    <w:rsid w:val="006166DD"/>
    <w:rsid w:val="006172AA"/>
    <w:rsid w:val="00617374"/>
    <w:rsid w:val="00617544"/>
    <w:rsid w:val="00617B49"/>
    <w:rsid w:val="00621943"/>
    <w:rsid w:val="00623D3E"/>
    <w:rsid w:val="00623F86"/>
    <w:rsid w:val="0062421B"/>
    <w:rsid w:val="006245C0"/>
    <w:rsid w:val="00624DE6"/>
    <w:rsid w:val="0062501C"/>
    <w:rsid w:val="0062514A"/>
    <w:rsid w:val="00626600"/>
    <w:rsid w:val="00630839"/>
    <w:rsid w:val="00630880"/>
    <w:rsid w:val="0063302B"/>
    <w:rsid w:val="00633737"/>
    <w:rsid w:val="0063406A"/>
    <w:rsid w:val="00634114"/>
    <w:rsid w:val="00634162"/>
    <w:rsid w:val="00634BBD"/>
    <w:rsid w:val="0063613D"/>
    <w:rsid w:val="00636A7B"/>
    <w:rsid w:val="0063732B"/>
    <w:rsid w:val="00637B99"/>
    <w:rsid w:val="00637EE1"/>
    <w:rsid w:val="006401AF"/>
    <w:rsid w:val="006403FB"/>
    <w:rsid w:val="006423C0"/>
    <w:rsid w:val="00642B86"/>
    <w:rsid w:val="00644C1D"/>
    <w:rsid w:val="006454BA"/>
    <w:rsid w:val="006456D2"/>
    <w:rsid w:val="00645E3E"/>
    <w:rsid w:val="006467FC"/>
    <w:rsid w:val="006471CF"/>
    <w:rsid w:val="00650CDC"/>
    <w:rsid w:val="00651076"/>
    <w:rsid w:val="00651179"/>
    <w:rsid w:val="00652480"/>
    <w:rsid w:val="00653547"/>
    <w:rsid w:val="006558E1"/>
    <w:rsid w:val="0065630D"/>
    <w:rsid w:val="00656496"/>
    <w:rsid w:val="00656FD7"/>
    <w:rsid w:val="00662424"/>
    <w:rsid w:val="00662AD3"/>
    <w:rsid w:val="00663303"/>
    <w:rsid w:val="0066340D"/>
    <w:rsid w:val="00664292"/>
    <w:rsid w:val="0066449C"/>
    <w:rsid w:val="006647EE"/>
    <w:rsid w:val="00664CA0"/>
    <w:rsid w:val="00664D09"/>
    <w:rsid w:val="00665E7A"/>
    <w:rsid w:val="00666609"/>
    <w:rsid w:val="00666DDC"/>
    <w:rsid w:val="006678E3"/>
    <w:rsid w:val="00671FBB"/>
    <w:rsid w:val="0067226D"/>
    <w:rsid w:val="006726AF"/>
    <w:rsid w:val="00672DD3"/>
    <w:rsid w:val="00673722"/>
    <w:rsid w:val="00673C96"/>
    <w:rsid w:val="00673CA7"/>
    <w:rsid w:val="00673E33"/>
    <w:rsid w:val="006757CA"/>
    <w:rsid w:val="006761E8"/>
    <w:rsid w:val="00676853"/>
    <w:rsid w:val="006771BA"/>
    <w:rsid w:val="006800D6"/>
    <w:rsid w:val="00681196"/>
    <w:rsid w:val="006817AB"/>
    <w:rsid w:val="006830B9"/>
    <w:rsid w:val="0068375A"/>
    <w:rsid w:val="00683A19"/>
    <w:rsid w:val="00683D74"/>
    <w:rsid w:val="0068516A"/>
    <w:rsid w:val="006863EF"/>
    <w:rsid w:val="00686525"/>
    <w:rsid w:val="0068698D"/>
    <w:rsid w:val="00686E96"/>
    <w:rsid w:val="00686F96"/>
    <w:rsid w:val="00687558"/>
    <w:rsid w:val="00687B61"/>
    <w:rsid w:val="00690430"/>
    <w:rsid w:val="00690F5C"/>
    <w:rsid w:val="00691866"/>
    <w:rsid w:val="00693223"/>
    <w:rsid w:val="006945A9"/>
    <w:rsid w:val="00694895"/>
    <w:rsid w:val="006949BF"/>
    <w:rsid w:val="00695083"/>
    <w:rsid w:val="00695169"/>
    <w:rsid w:val="00695865"/>
    <w:rsid w:val="00695BA2"/>
    <w:rsid w:val="0069620C"/>
    <w:rsid w:val="00696216"/>
    <w:rsid w:val="00697148"/>
    <w:rsid w:val="00697DAF"/>
    <w:rsid w:val="006A05DB"/>
    <w:rsid w:val="006A0795"/>
    <w:rsid w:val="006A0DCA"/>
    <w:rsid w:val="006A314C"/>
    <w:rsid w:val="006A320C"/>
    <w:rsid w:val="006A46D7"/>
    <w:rsid w:val="006A477B"/>
    <w:rsid w:val="006A49D7"/>
    <w:rsid w:val="006A53A3"/>
    <w:rsid w:val="006A5E9D"/>
    <w:rsid w:val="006A6037"/>
    <w:rsid w:val="006A6270"/>
    <w:rsid w:val="006A636B"/>
    <w:rsid w:val="006A65E1"/>
    <w:rsid w:val="006A6FC7"/>
    <w:rsid w:val="006A7797"/>
    <w:rsid w:val="006A7CEF"/>
    <w:rsid w:val="006A7EED"/>
    <w:rsid w:val="006B014F"/>
    <w:rsid w:val="006B05C7"/>
    <w:rsid w:val="006B1F04"/>
    <w:rsid w:val="006B2D5A"/>
    <w:rsid w:val="006B31EF"/>
    <w:rsid w:val="006B3593"/>
    <w:rsid w:val="006B3C4B"/>
    <w:rsid w:val="006B3F6D"/>
    <w:rsid w:val="006B424C"/>
    <w:rsid w:val="006B43EE"/>
    <w:rsid w:val="006B65D5"/>
    <w:rsid w:val="006B68DE"/>
    <w:rsid w:val="006C0F00"/>
    <w:rsid w:val="006C1901"/>
    <w:rsid w:val="006C1AFD"/>
    <w:rsid w:val="006C2AFD"/>
    <w:rsid w:val="006C2E68"/>
    <w:rsid w:val="006C3169"/>
    <w:rsid w:val="006C37B4"/>
    <w:rsid w:val="006C3DB7"/>
    <w:rsid w:val="006C41EF"/>
    <w:rsid w:val="006C4E97"/>
    <w:rsid w:val="006C6D58"/>
    <w:rsid w:val="006C7763"/>
    <w:rsid w:val="006C7976"/>
    <w:rsid w:val="006C7B69"/>
    <w:rsid w:val="006D0773"/>
    <w:rsid w:val="006D08A5"/>
    <w:rsid w:val="006D26FC"/>
    <w:rsid w:val="006D45C3"/>
    <w:rsid w:val="006D465A"/>
    <w:rsid w:val="006D6547"/>
    <w:rsid w:val="006D6667"/>
    <w:rsid w:val="006D7945"/>
    <w:rsid w:val="006D7A4E"/>
    <w:rsid w:val="006E09A8"/>
    <w:rsid w:val="006E1A9F"/>
    <w:rsid w:val="006E200E"/>
    <w:rsid w:val="006E292B"/>
    <w:rsid w:val="006E342E"/>
    <w:rsid w:val="006E3FEC"/>
    <w:rsid w:val="006E4FD8"/>
    <w:rsid w:val="006E6423"/>
    <w:rsid w:val="006E6799"/>
    <w:rsid w:val="006E6EB0"/>
    <w:rsid w:val="006E745F"/>
    <w:rsid w:val="006F02DF"/>
    <w:rsid w:val="006F2880"/>
    <w:rsid w:val="006F3049"/>
    <w:rsid w:val="006F3464"/>
    <w:rsid w:val="006F4DFC"/>
    <w:rsid w:val="006F6F5A"/>
    <w:rsid w:val="00701921"/>
    <w:rsid w:val="007021C6"/>
    <w:rsid w:val="007022DB"/>
    <w:rsid w:val="007033ED"/>
    <w:rsid w:val="00703587"/>
    <w:rsid w:val="00703975"/>
    <w:rsid w:val="00703B3F"/>
    <w:rsid w:val="007040D6"/>
    <w:rsid w:val="007052F0"/>
    <w:rsid w:val="00706EEB"/>
    <w:rsid w:val="0070756A"/>
    <w:rsid w:val="0071063F"/>
    <w:rsid w:val="00711C52"/>
    <w:rsid w:val="00712FE6"/>
    <w:rsid w:val="00713334"/>
    <w:rsid w:val="007134A7"/>
    <w:rsid w:val="007143B1"/>
    <w:rsid w:val="00714A9C"/>
    <w:rsid w:val="007155E1"/>
    <w:rsid w:val="007164AE"/>
    <w:rsid w:val="00716892"/>
    <w:rsid w:val="00716E2B"/>
    <w:rsid w:val="00720938"/>
    <w:rsid w:val="00720B15"/>
    <w:rsid w:val="00721A29"/>
    <w:rsid w:val="00721A9E"/>
    <w:rsid w:val="007220C2"/>
    <w:rsid w:val="007221CA"/>
    <w:rsid w:val="00722F82"/>
    <w:rsid w:val="00723A16"/>
    <w:rsid w:val="00723A3F"/>
    <w:rsid w:val="00723A72"/>
    <w:rsid w:val="00724A9A"/>
    <w:rsid w:val="00724B66"/>
    <w:rsid w:val="00724FBC"/>
    <w:rsid w:val="00725202"/>
    <w:rsid w:val="00725477"/>
    <w:rsid w:val="007255C3"/>
    <w:rsid w:val="00725702"/>
    <w:rsid w:val="00725E36"/>
    <w:rsid w:val="00726252"/>
    <w:rsid w:val="007277EB"/>
    <w:rsid w:val="00727DBA"/>
    <w:rsid w:val="00727E84"/>
    <w:rsid w:val="00731D21"/>
    <w:rsid w:val="007323CB"/>
    <w:rsid w:val="007327A1"/>
    <w:rsid w:val="0073406C"/>
    <w:rsid w:val="007346E9"/>
    <w:rsid w:val="00734714"/>
    <w:rsid w:val="00735328"/>
    <w:rsid w:val="0073659E"/>
    <w:rsid w:val="00737981"/>
    <w:rsid w:val="00737EAE"/>
    <w:rsid w:val="00741634"/>
    <w:rsid w:val="00742538"/>
    <w:rsid w:val="00742FDB"/>
    <w:rsid w:val="00743E5F"/>
    <w:rsid w:val="007455B7"/>
    <w:rsid w:val="0074618C"/>
    <w:rsid w:val="00746535"/>
    <w:rsid w:val="00746AAC"/>
    <w:rsid w:val="00747594"/>
    <w:rsid w:val="0075026D"/>
    <w:rsid w:val="007504D4"/>
    <w:rsid w:val="00750C66"/>
    <w:rsid w:val="007512DB"/>
    <w:rsid w:val="007521F6"/>
    <w:rsid w:val="00755535"/>
    <w:rsid w:val="007555AD"/>
    <w:rsid w:val="00755780"/>
    <w:rsid w:val="007559D0"/>
    <w:rsid w:val="0075604B"/>
    <w:rsid w:val="007562D3"/>
    <w:rsid w:val="00756802"/>
    <w:rsid w:val="0076094C"/>
    <w:rsid w:val="00760C8A"/>
    <w:rsid w:val="00761353"/>
    <w:rsid w:val="00761E13"/>
    <w:rsid w:val="007629EB"/>
    <w:rsid w:val="00762A62"/>
    <w:rsid w:val="00762D95"/>
    <w:rsid w:val="00762ED3"/>
    <w:rsid w:val="007633DA"/>
    <w:rsid w:val="00763899"/>
    <w:rsid w:val="007645FA"/>
    <w:rsid w:val="00764B34"/>
    <w:rsid w:val="0076605D"/>
    <w:rsid w:val="00766388"/>
    <w:rsid w:val="00766639"/>
    <w:rsid w:val="00766CEC"/>
    <w:rsid w:val="0076709C"/>
    <w:rsid w:val="00767F9D"/>
    <w:rsid w:val="007700BE"/>
    <w:rsid w:val="00770680"/>
    <w:rsid w:val="00770BA4"/>
    <w:rsid w:val="007730A9"/>
    <w:rsid w:val="00773578"/>
    <w:rsid w:val="00773CB7"/>
    <w:rsid w:val="00774EBC"/>
    <w:rsid w:val="007753B7"/>
    <w:rsid w:val="00775A3D"/>
    <w:rsid w:val="00775E62"/>
    <w:rsid w:val="00776462"/>
    <w:rsid w:val="00777311"/>
    <w:rsid w:val="00777D05"/>
    <w:rsid w:val="007826FB"/>
    <w:rsid w:val="00783DC2"/>
    <w:rsid w:val="00784A96"/>
    <w:rsid w:val="00785E9F"/>
    <w:rsid w:val="00786264"/>
    <w:rsid w:val="00786627"/>
    <w:rsid w:val="00786854"/>
    <w:rsid w:val="00787810"/>
    <w:rsid w:val="00787F3E"/>
    <w:rsid w:val="0079022E"/>
    <w:rsid w:val="00790DC7"/>
    <w:rsid w:val="0079122F"/>
    <w:rsid w:val="0079244C"/>
    <w:rsid w:val="007940B6"/>
    <w:rsid w:val="00794CD7"/>
    <w:rsid w:val="0079531B"/>
    <w:rsid w:val="0079720F"/>
    <w:rsid w:val="00797A17"/>
    <w:rsid w:val="007A0250"/>
    <w:rsid w:val="007A090B"/>
    <w:rsid w:val="007A0B62"/>
    <w:rsid w:val="007A1400"/>
    <w:rsid w:val="007A1696"/>
    <w:rsid w:val="007A2106"/>
    <w:rsid w:val="007A352B"/>
    <w:rsid w:val="007A4154"/>
    <w:rsid w:val="007A437A"/>
    <w:rsid w:val="007A44F7"/>
    <w:rsid w:val="007A4617"/>
    <w:rsid w:val="007A4F9C"/>
    <w:rsid w:val="007A508D"/>
    <w:rsid w:val="007A5735"/>
    <w:rsid w:val="007A6855"/>
    <w:rsid w:val="007A74C4"/>
    <w:rsid w:val="007A7576"/>
    <w:rsid w:val="007B0913"/>
    <w:rsid w:val="007B1D83"/>
    <w:rsid w:val="007B2118"/>
    <w:rsid w:val="007B2F09"/>
    <w:rsid w:val="007B3096"/>
    <w:rsid w:val="007B56A6"/>
    <w:rsid w:val="007B5990"/>
    <w:rsid w:val="007B5CF3"/>
    <w:rsid w:val="007B6244"/>
    <w:rsid w:val="007B6610"/>
    <w:rsid w:val="007C0A87"/>
    <w:rsid w:val="007C0BC2"/>
    <w:rsid w:val="007C15CD"/>
    <w:rsid w:val="007C2F2E"/>
    <w:rsid w:val="007C73F9"/>
    <w:rsid w:val="007D020A"/>
    <w:rsid w:val="007D058E"/>
    <w:rsid w:val="007D252E"/>
    <w:rsid w:val="007D483D"/>
    <w:rsid w:val="007D4873"/>
    <w:rsid w:val="007D5301"/>
    <w:rsid w:val="007D58E0"/>
    <w:rsid w:val="007D5BEA"/>
    <w:rsid w:val="007D5C36"/>
    <w:rsid w:val="007D5C55"/>
    <w:rsid w:val="007D5EE0"/>
    <w:rsid w:val="007D5FA3"/>
    <w:rsid w:val="007D6301"/>
    <w:rsid w:val="007D6750"/>
    <w:rsid w:val="007D6A3F"/>
    <w:rsid w:val="007E091B"/>
    <w:rsid w:val="007E0D54"/>
    <w:rsid w:val="007E1288"/>
    <w:rsid w:val="007E1D47"/>
    <w:rsid w:val="007E3414"/>
    <w:rsid w:val="007E5AFC"/>
    <w:rsid w:val="007E6540"/>
    <w:rsid w:val="007E7349"/>
    <w:rsid w:val="007E776B"/>
    <w:rsid w:val="007E7B21"/>
    <w:rsid w:val="007E7B43"/>
    <w:rsid w:val="007F2300"/>
    <w:rsid w:val="007F2A10"/>
    <w:rsid w:val="007F33A4"/>
    <w:rsid w:val="007F41C2"/>
    <w:rsid w:val="007F41D4"/>
    <w:rsid w:val="007F4CFE"/>
    <w:rsid w:val="007F56E3"/>
    <w:rsid w:val="007F578A"/>
    <w:rsid w:val="007F6796"/>
    <w:rsid w:val="007F7236"/>
    <w:rsid w:val="007F73DB"/>
    <w:rsid w:val="00800E00"/>
    <w:rsid w:val="00801537"/>
    <w:rsid w:val="00801B40"/>
    <w:rsid w:val="008047B2"/>
    <w:rsid w:val="00805217"/>
    <w:rsid w:val="008053E7"/>
    <w:rsid w:val="00805FA4"/>
    <w:rsid w:val="008061E7"/>
    <w:rsid w:val="00806267"/>
    <w:rsid w:val="00806766"/>
    <w:rsid w:val="00806822"/>
    <w:rsid w:val="00806F66"/>
    <w:rsid w:val="00807BB4"/>
    <w:rsid w:val="00807CFE"/>
    <w:rsid w:val="008120F4"/>
    <w:rsid w:val="008122CB"/>
    <w:rsid w:val="0081451C"/>
    <w:rsid w:val="00814528"/>
    <w:rsid w:val="00814809"/>
    <w:rsid w:val="00815419"/>
    <w:rsid w:val="00815FA9"/>
    <w:rsid w:val="00816230"/>
    <w:rsid w:val="00816878"/>
    <w:rsid w:val="00817B00"/>
    <w:rsid w:val="00817F50"/>
    <w:rsid w:val="008202CB"/>
    <w:rsid w:val="00820D0E"/>
    <w:rsid w:val="00820E54"/>
    <w:rsid w:val="00821C7E"/>
    <w:rsid w:val="0082290E"/>
    <w:rsid w:val="00823B26"/>
    <w:rsid w:val="008242CF"/>
    <w:rsid w:val="00825F7B"/>
    <w:rsid w:val="0082630C"/>
    <w:rsid w:val="008264A0"/>
    <w:rsid w:val="00826C5D"/>
    <w:rsid w:val="00826EF5"/>
    <w:rsid w:val="008301EE"/>
    <w:rsid w:val="0083148D"/>
    <w:rsid w:val="008325FB"/>
    <w:rsid w:val="008326AB"/>
    <w:rsid w:val="0083339D"/>
    <w:rsid w:val="00834BFA"/>
    <w:rsid w:val="00834E3F"/>
    <w:rsid w:val="00836012"/>
    <w:rsid w:val="00836C64"/>
    <w:rsid w:val="00836EB7"/>
    <w:rsid w:val="00837029"/>
    <w:rsid w:val="0084053D"/>
    <w:rsid w:val="008408D5"/>
    <w:rsid w:val="00840B93"/>
    <w:rsid w:val="00842171"/>
    <w:rsid w:val="00842398"/>
    <w:rsid w:val="00844571"/>
    <w:rsid w:val="00845A18"/>
    <w:rsid w:val="00845A68"/>
    <w:rsid w:val="00845D07"/>
    <w:rsid w:val="00847702"/>
    <w:rsid w:val="00847F32"/>
    <w:rsid w:val="00850560"/>
    <w:rsid w:val="00850592"/>
    <w:rsid w:val="008523CE"/>
    <w:rsid w:val="008525EB"/>
    <w:rsid w:val="008526F4"/>
    <w:rsid w:val="00852F45"/>
    <w:rsid w:val="00853973"/>
    <w:rsid w:val="00854A6A"/>
    <w:rsid w:val="008556A9"/>
    <w:rsid w:val="008557A5"/>
    <w:rsid w:val="008560D5"/>
    <w:rsid w:val="00856681"/>
    <w:rsid w:val="008566E5"/>
    <w:rsid w:val="00856DFA"/>
    <w:rsid w:val="00857580"/>
    <w:rsid w:val="00857A12"/>
    <w:rsid w:val="00860177"/>
    <w:rsid w:val="00860B4A"/>
    <w:rsid w:val="00860E44"/>
    <w:rsid w:val="008623D4"/>
    <w:rsid w:val="0086254D"/>
    <w:rsid w:val="008627E4"/>
    <w:rsid w:val="00862E6D"/>
    <w:rsid w:val="008630FF"/>
    <w:rsid w:val="008636ED"/>
    <w:rsid w:val="00863E8C"/>
    <w:rsid w:val="00864291"/>
    <w:rsid w:val="0086542F"/>
    <w:rsid w:val="0086543B"/>
    <w:rsid w:val="0086546C"/>
    <w:rsid w:val="00865598"/>
    <w:rsid w:val="0086612D"/>
    <w:rsid w:val="00867CEE"/>
    <w:rsid w:val="00870B69"/>
    <w:rsid w:val="00872629"/>
    <w:rsid w:val="00872ECA"/>
    <w:rsid w:val="00875FBE"/>
    <w:rsid w:val="008803C0"/>
    <w:rsid w:val="00880420"/>
    <w:rsid w:val="00880E62"/>
    <w:rsid w:val="0088103E"/>
    <w:rsid w:val="00882935"/>
    <w:rsid w:val="00883054"/>
    <w:rsid w:val="0088331F"/>
    <w:rsid w:val="00883850"/>
    <w:rsid w:val="008851BF"/>
    <w:rsid w:val="00885E4C"/>
    <w:rsid w:val="008860B3"/>
    <w:rsid w:val="008860F9"/>
    <w:rsid w:val="008861D0"/>
    <w:rsid w:val="008871BB"/>
    <w:rsid w:val="00887C91"/>
    <w:rsid w:val="008912C0"/>
    <w:rsid w:val="00892552"/>
    <w:rsid w:val="00892AE9"/>
    <w:rsid w:val="00893591"/>
    <w:rsid w:val="00893677"/>
    <w:rsid w:val="008939DF"/>
    <w:rsid w:val="008941F3"/>
    <w:rsid w:val="00897AF5"/>
    <w:rsid w:val="008A1A7B"/>
    <w:rsid w:val="008A2537"/>
    <w:rsid w:val="008A25A1"/>
    <w:rsid w:val="008A3C3A"/>
    <w:rsid w:val="008A5BE9"/>
    <w:rsid w:val="008A68B8"/>
    <w:rsid w:val="008B30EE"/>
    <w:rsid w:val="008B39E2"/>
    <w:rsid w:val="008B3E4A"/>
    <w:rsid w:val="008B401C"/>
    <w:rsid w:val="008B5C8C"/>
    <w:rsid w:val="008B5E62"/>
    <w:rsid w:val="008B62E8"/>
    <w:rsid w:val="008B7BDE"/>
    <w:rsid w:val="008C02DD"/>
    <w:rsid w:val="008C076C"/>
    <w:rsid w:val="008C0DAE"/>
    <w:rsid w:val="008C1743"/>
    <w:rsid w:val="008C191D"/>
    <w:rsid w:val="008C1A18"/>
    <w:rsid w:val="008C2158"/>
    <w:rsid w:val="008C2D29"/>
    <w:rsid w:val="008C2FEE"/>
    <w:rsid w:val="008C4DC7"/>
    <w:rsid w:val="008C50F6"/>
    <w:rsid w:val="008C6A7D"/>
    <w:rsid w:val="008D0B6C"/>
    <w:rsid w:val="008D2A4C"/>
    <w:rsid w:val="008D3143"/>
    <w:rsid w:val="008D324B"/>
    <w:rsid w:val="008D35AD"/>
    <w:rsid w:val="008D3662"/>
    <w:rsid w:val="008D4EE6"/>
    <w:rsid w:val="008D5475"/>
    <w:rsid w:val="008D6702"/>
    <w:rsid w:val="008E0DA0"/>
    <w:rsid w:val="008E0F70"/>
    <w:rsid w:val="008E167D"/>
    <w:rsid w:val="008E16F1"/>
    <w:rsid w:val="008E2420"/>
    <w:rsid w:val="008E2ED3"/>
    <w:rsid w:val="008E5454"/>
    <w:rsid w:val="008E5E85"/>
    <w:rsid w:val="008E612E"/>
    <w:rsid w:val="008E6B68"/>
    <w:rsid w:val="008F04B5"/>
    <w:rsid w:val="008F5C32"/>
    <w:rsid w:val="008F6771"/>
    <w:rsid w:val="008F6BD0"/>
    <w:rsid w:val="008F7F1B"/>
    <w:rsid w:val="00900003"/>
    <w:rsid w:val="00900C88"/>
    <w:rsid w:val="00900FCE"/>
    <w:rsid w:val="00901F17"/>
    <w:rsid w:val="009021E1"/>
    <w:rsid w:val="0090225D"/>
    <w:rsid w:val="0090334B"/>
    <w:rsid w:val="0090339F"/>
    <w:rsid w:val="0090390E"/>
    <w:rsid w:val="009043DE"/>
    <w:rsid w:val="00904A67"/>
    <w:rsid w:val="0090503F"/>
    <w:rsid w:val="00906DA6"/>
    <w:rsid w:val="00910DBD"/>
    <w:rsid w:val="009116A5"/>
    <w:rsid w:val="00911E04"/>
    <w:rsid w:val="00912541"/>
    <w:rsid w:val="0091390F"/>
    <w:rsid w:val="00913C63"/>
    <w:rsid w:val="0091658B"/>
    <w:rsid w:val="009204C3"/>
    <w:rsid w:val="009207B4"/>
    <w:rsid w:val="00920C74"/>
    <w:rsid w:val="00920E97"/>
    <w:rsid w:val="00921314"/>
    <w:rsid w:val="009234A3"/>
    <w:rsid w:val="00923C62"/>
    <w:rsid w:val="00923FA0"/>
    <w:rsid w:val="00924237"/>
    <w:rsid w:val="00924650"/>
    <w:rsid w:val="00924798"/>
    <w:rsid w:val="00924AD2"/>
    <w:rsid w:val="00924B7E"/>
    <w:rsid w:val="0092571B"/>
    <w:rsid w:val="00927B5D"/>
    <w:rsid w:val="00927BFE"/>
    <w:rsid w:val="00930A80"/>
    <w:rsid w:val="00931EEA"/>
    <w:rsid w:val="00932274"/>
    <w:rsid w:val="00932F3F"/>
    <w:rsid w:val="00933798"/>
    <w:rsid w:val="00933CC2"/>
    <w:rsid w:val="00933D7B"/>
    <w:rsid w:val="00934AE2"/>
    <w:rsid w:val="00934B28"/>
    <w:rsid w:val="00936CEE"/>
    <w:rsid w:val="0093743D"/>
    <w:rsid w:val="009377BE"/>
    <w:rsid w:val="00937A0D"/>
    <w:rsid w:val="00937CD4"/>
    <w:rsid w:val="00940686"/>
    <w:rsid w:val="009406E7"/>
    <w:rsid w:val="00940A6D"/>
    <w:rsid w:val="00941AE4"/>
    <w:rsid w:val="00941B36"/>
    <w:rsid w:val="00941D12"/>
    <w:rsid w:val="00941D39"/>
    <w:rsid w:val="00942D17"/>
    <w:rsid w:val="00942E8C"/>
    <w:rsid w:val="009430B2"/>
    <w:rsid w:val="009435AD"/>
    <w:rsid w:val="0094528C"/>
    <w:rsid w:val="009458CD"/>
    <w:rsid w:val="009460B9"/>
    <w:rsid w:val="00946E54"/>
    <w:rsid w:val="009507C2"/>
    <w:rsid w:val="00950E7C"/>
    <w:rsid w:val="0095138E"/>
    <w:rsid w:val="00951980"/>
    <w:rsid w:val="00952513"/>
    <w:rsid w:val="00952CA7"/>
    <w:rsid w:val="009535CE"/>
    <w:rsid w:val="00953EE6"/>
    <w:rsid w:val="00954407"/>
    <w:rsid w:val="009544DD"/>
    <w:rsid w:val="00955132"/>
    <w:rsid w:val="00956426"/>
    <w:rsid w:val="0095707D"/>
    <w:rsid w:val="0095747E"/>
    <w:rsid w:val="00957690"/>
    <w:rsid w:val="00960A6D"/>
    <w:rsid w:val="00961662"/>
    <w:rsid w:val="009616B2"/>
    <w:rsid w:val="00961CF8"/>
    <w:rsid w:val="00963604"/>
    <w:rsid w:val="00963BC6"/>
    <w:rsid w:val="00964D88"/>
    <w:rsid w:val="0096647F"/>
    <w:rsid w:val="00966D05"/>
    <w:rsid w:val="00967312"/>
    <w:rsid w:val="009679A2"/>
    <w:rsid w:val="009703EE"/>
    <w:rsid w:val="00972C5C"/>
    <w:rsid w:val="0097316F"/>
    <w:rsid w:val="00973464"/>
    <w:rsid w:val="00973B22"/>
    <w:rsid w:val="00974863"/>
    <w:rsid w:val="0097549D"/>
    <w:rsid w:val="0097625B"/>
    <w:rsid w:val="009767B5"/>
    <w:rsid w:val="00977B1C"/>
    <w:rsid w:val="00981060"/>
    <w:rsid w:val="00981D86"/>
    <w:rsid w:val="00982CD2"/>
    <w:rsid w:val="00982E47"/>
    <w:rsid w:val="00984A78"/>
    <w:rsid w:val="00984BED"/>
    <w:rsid w:val="00984BFA"/>
    <w:rsid w:val="00984E1D"/>
    <w:rsid w:val="00986958"/>
    <w:rsid w:val="00986F29"/>
    <w:rsid w:val="00990F34"/>
    <w:rsid w:val="009916E3"/>
    <w:rsid w:val="00991997"/>
    <w:rsid w:val="00991CAC"/>
    <w:rsid w:val="00991D34"/>
    <w:rsid w:val="00991FC7"/>
    <w:rsid w:val="009924FC"/>
    <w:rsid w:val="00992A4A"/>
    <w:rsid w:val="00992D70"/>
    <w:rsid w:val="00993330"/>
    <w:rsid w:val="0099378C"/>
    <w:rsid w:val="0099388E"/>
    <w:rsid w:val="00995F17"/>
    <w:rsid w:val="00996168"/>
    <w:rsid w:val="009A03A5"/>
    <w:rsid w:val="009A0CBE"/>
    <w:rsid w:val="009A12CE"/>
    <w:rsid w:val="009A16D3"/>
    <w:rsid w:val="009A3254"/>
    <w:rsid w:val="009A37D3"/>
    <w:rsid w:val="009A542A"/>
    <w:rsid w:val="009A6F95"/>
    <w:rsid w:val="009A7445"/>
    <w:rsid w:val="009A771C"/>
    <w:rsid w:val="009A7752"/>
    <w:rsid w:val="009B071C"/>
    <w:rsid w:val="009B086B"/>
    <w:rsid w:val="009B127E"/>
    <w:rsid w:val="009B18F3"/>
    <w:rsid w:val="009B381E"/>
    <w:rsid w:val="009B383D"/>
    <w:rsid w:val="009B400A"/>
    <w:rsid w:val="009B428B"/>
    <w:rsid w:val="009B5138"/>
    <w:rsid w:val="009B53F9"/>
    <w:rsid w:val="009B632C"/>
    <w:rsid w:val="009B6360"/>
    <w:rsid w:val="009B6BDC"/>
    <w:rsid w:val="009C14E2"/>
    <w:rsid w:val="009C1C09"/>
    <w:rsid w:val="009C1E96"/>
    <w:rsid w:val="009C1F4F"/>
    <w:rsid w:val="009C22BE"/>
    <w:rsid w:val="009C295F"/>
    <w:rsid w:val="009C2FA0"/>
    <w:rsid w:val="009C44AA"/>
    <w:rsid w:val="009C4C65"/>
    <w:rsid w:val="009C56AC"/>
    <w:rsid w:val="009C6025"/>
    <w:rsid w:val="009C6EDE"/>
    <w:rsid w:val="009C76BE"/>
    <w:rsid w:val="009D0419"/>
    <w:rsid w:val="009D0ED2"/>
    <w:rsid w:val="009D1ED1"/>
    <w:rsid w:val="009D254D"/>
    <w:rsid w:val="009D2D2E"/>
    <w:rsid w:val="009D3400"/>
    <w:rsid w:val="009D5291"/>
    <w:rsid w:val="009D52EB"/>
    <w:rsid w:val="009D5A5F"/>
    <w:rsid w:val="009D5C4D"/>
    <w:rsid w:val="009D5F14"/>
    <w:rsid w:val="009D69D5"/>
    <w:rsid w:val="009D6A1E"/>
    <w:rsid w:val="009D6DE3"/>
    <w:rsid w:val="009D7511"/>
    <w:rsid w:val="009E1774"/>
    <w:rsid w:val="009E1EFF"/>
    <w:rsid w:val="009E20D3"/>
    <w:rsid w:val="009E21F2"/>
    <w:rsid w:val="009E2998"/>
    <w:rsid w:val="009E38CE"/>
    <w:rsid w:val="009E3B95"/>
    <w:rsid w:val="009E5BF8"/>
    <w:rsid w:val="009E66E2"/>
    <w:rsid w:val="009F11E1"/>
    <w:rsid w:val="009F128F"/>
    <w:rsid w:val="009F12EC"/>
    <w:rsid w:val="009F167C"/>
    <w:rsid w:val="009F1D45"/>
    <w:rsid w:val="009F238B"/>
    <w:rsid w:val="009F3176"/>
    <w:rsid w:val="009F3AA7"/>
    <w:rsid w:val="009F418F"/>
    <w:rsid w:val="009F4FE2"/>
    <w:rsid w:val="009F5508"/>
    <w:rsid w:val="009F7A56"/>
    <w:rsid w:val="00A0025D"/>
    <w:rsid w:val="00A0066C"/>
    <w:rsid w:val="00A0223D"/>
    <w:rsid w:val="00A022FB"/>
    <w:rsid w:val="00A03EE0"/>
    <w:rsid w:val="00A040A0"/>
    <w:rsid w:val="00A0521B"/>
    <w:rsid w:val="00A05C85"/>
    <w:rsid w:val="00A06342"/>
    <w:rsid w:val="00A07358"/>
    <w:rsid w:val="00A11099"/>
    <w:rsid w:val="00A11389"/>
    <w:rsid w:val="00A1332A"/>
    <w:rsid w:val="00A14BA5"/>
    <w:rsid w:val="00A16341"/>
    <w:rsid w:val="00A201DC"/>
    <w:rsid w:val="00A20980"/>
    <w:rsid w:val="00A209A8"/>
    <w:rsid w:val="00A20C05"/>
    <w:rsid w:val="00A215EF"/>
    <w:rsid w:val="00A2234E"/>
    <w:rsid w:val="00A225F6"/>
    <w:rsid w:val="00A23E89"/>
    <w:rsid w:val="00A24576"/>
    <w:rsid w:val="00A2488C"/>
    <w:rsid w:val="00A2557F"/>
    <w:rsid w:val="00A26369"/>
    <w:rsid w:val="00A269F1"/>
    <w:rsid w:val="00A3003B"/>
    <w:rsid w:val="00A300CB"/>
    <w:rsid w:val="00A308AD"/>
    <w:rsid w:val="00A311D3"/>
    <w:rsid w:val="00A32ED8"/>
    <w:rsid w:val="00A33140"/>
    <w:rsid w:val="00A37973"/>
    <w:rsid w:val="00A404AF"/>
    <w:rsid w:val="00A4065A"/>
    <w:rsid w:val="00A414D9"/>
    <w:rsid w:val="00A41E25"/>
    <w:rsid w:val="00A42EF6"/>
    <w:rsid w:val="00A46504"/>
    <w:rsid w:val="00A46542"/>
    <w:rsid w:val="00A46E58"/>
    <w:rsid w:val="00A473FB"/>
    <w:rsid w:val="00A47454"/>
    <w:rsid w:val="00A51319"/>
    <w:rsid w:val="00A528FE"/>
    <w:rsid w:val="00A52FEA"/>
    <w:rsid w:val="00A5308C"/>
    <w:rsid w:val="00A541CA"/>
    <w:rsid w:val="00A548B3"/>
    <w:rsid w:val="00A54D77"/>
    <w:rsid w:val="00A555E2"/>
    <w:rsid w:val="00A55F41"/>
    <w:rsid w:val="00A57C0D"/>
    <w:rsid w:val="00A622AE"/>
    <w:rsid w:val="00A62B02"/>
    <w:rsid w:val="00A632F2"/>
    <w:rsid w:val="00A6414E"/>
    <w:rsid w:val="00A6434F"/>
    <w:rsid w:val="00A64BCA"/>
    <w:rsid w:val="00A66528"/>
    <w:rsid w:val="00A676F3"/>
    <w:rsid w:val="00A718EC"/>
    <w:rsid w:val="00A73A80"/>
    <w:rsid w:val="00A73BAB"/>
    <w:rsid w:val="00A74EAD"/>
    <w:rsid w:val="00A754D6"/>
    <w:rsid w:val="00A7688A"/>
    <w:rsid w:val="00A7779C"/>
    <w:rsid w:val="00A77C08"/>
    <w:rsid w:val="00A77ED3"/>
    <w:rsid w:val="00A809E1"/>
    <w:rsid w:val="00A80BAD"/>
    <w:rsid w:val="00A8176F"/>
    <w:rsid w:val="00A8285D"/>
    <w:rsid w:val="00A83DE1"/>
    <w:rsid w:val="00A8408F"/>
    <w:rsid w:val="00A84A41"/>
    <w:rsid w:val="00A91187"/>
    <w:rsid w:val="00A91617"/>
    <w:rsid w:val="00A93194"/>
    <w:rsid w:val="00A94CEF"/>
    <w:rsid w:val="00A94FA4"/>
    <w:rsid w:val="00A95863"/>
    <w:rsid w:val="00A96C58"/>
    <w:rsid w:val="00A96D7C"/>
    <w:rsid w:val="00A9755C"/>
    <w:rsid w:val="00A97BD3"/>
    <w:rsid w:val="00AA0E2D"/>
    <w:rsid w:val="00AA16FB"/>
    <w:rsid w:val="00AA260E"/>
    <w:rsid w:val="00AA536C"/>
    <w:rsid w:val="00AA5468"/>
    <w:rsid w:val="00AA57E9"/>
    <w:rsid w:val="00AA5E96"/>
    <w:rsid w:val="00AA64AC"/>
    <w:rsid w:val="00AA6A28"/>
    <w:rsid w:val="00AA743E"/>
    <w:rsid w:val="00AA7A45"/>
    <w:rsid w:val="00AB0688"/>
    <w:rsid w:val="00AB0A53"/>
    <w:rsid w:val="00AB201D"/>
    <w:rsid w:val="00AB2D57"/>
    <w:rsid w:val="00AB34D3"/>
    <w:rsid w:val="00AB5045"/>
    <w:rsid w:val="00AB588A"/>
    <w:rsid w:val="00AB5C7B"/>
    <w:rsid w:val="00AB6009"/>
    <w:rsid w:val="00AB6F84"/>
    <w:rsid w:val="00AB7D4C"/>
    <w:rsid w:val="00AC03DD"/>
    <w:rsid w:val="00AC055E"/>
    <w:rsid w:val="00AC05FC"/>
    <w:rsid w:val="00AC0A47"/>
    <w:rsid w:val="00AC13F4"/>
    <w:rsid w:val="00AC1992"/>
    <w:rsid w:val="00AC26E9"/>
    <w:rsid w:val="00AC6925"/>
    <w:rsid w:val="00AC6C74"/>
    <w:rsid w:val="00AC713D"/>
    <w:rsid w:val="00AC7901"/>
    <w:rsid w:val="00AD06A7"/>
    <w:rsid w:val="00AD2EFF"/>
    <w:rsid w:val="00AD307F"/>
    <w:rsid w:val="00AD3261"/>
    <w:rsid w:val="00AD3C78"/>
    <w:rsid w:val="00AD41C4"/>
    <w:rsid w:val="00AD6CB2"/>
    <w:rsid w:val="00AD7C64"/>
    <w:rsid w:val="00AD7D7D"/>
    <w:rsid w:val="00AE01A3"/>
    <w:rsid w:val="00AE023A"/>
    <w:rsid w:val="00AE0771"/>
    <w:rsid w:val="00AE08F2"/>
    <w:rsid w:val="00AE3771"/>
    <w:rsid w:val="00AE4106"/>
    <w:rsid w:val="00AE44E5"/>
    <w:rsid w:val="00AE4864"/>
    <w:rsid w:val="00AE530C"/>
    <w:rsid w:val="00AE67DE"/>
    <w:rsid w:val="00AE6919"/>
    <w:rsid w:val="00AE7BEE"/>
    <w:rsid w:val="00AF03FB"/>
    <w:rsid w:val="00AF064E"/>
    <w:rsid w:val="00AF1582"/>
    <w:rsid w:val="00AF1A2E"/>
    <w:rsid w:val="00AF22BE"/>
    <w:rsid w:val="00AF3F2C"/>
    <w:rsid w:val="00AF4C12"/>
    <w:rsid w:val="00AF7669"/>
    <w:rsid w:val="00B01058"/>
    <w:rsid w:val="00B01ACF"/>
    <w:rsid w:val="00B01D39"/>
    <w:rsid w:val="00B04043"/>
    <w:rsid w:val="00B055FF"/>
    <w:rsid w:val="00B0694D"/>
    <w:rsid w:val="00B077E4"/>
    <w:rsid w:val="00B1377B"/>
    <w:rsid w:val="00B1624A"/>
    <w:rsid w:val="00B163DA"/>
    <w:rsid w:val="00B17141"/>
    <w:rsid w:val="00B212EA"/>
    <w:rsid w:val="00B21717"/>
    <w:rsid w:val="00B218BF"/>
    <w:rsid w:val="00B24A03"/>
    <w:rsid w:val="00B24C08"/>
    <w:rsid w:val="00B25544"/>
    <w:rsid w:val="00B25FC5"/>
    <w:rsid w:val="00B264DD"/>
    <w:rsid w:val="00B303E3"/>
    <w:rsid w:val="00B31C87"/>
    <w:rsid w:val="00B32688"/>
    <w:rsid w:val="00B32A24"/>
    <w:rsid w:val="00B3374D"/>
    <w:rsid w:val="00B35AC1"/>
    <w:rsid w:val="00B36041"/>
    <w:rsid w:val="00B40EAD"/>
    <w:rsid w:val="00B4259F"/>
    <w:rsid w:val="00B4351D"/>
    <w:rsid w:val="00B43D77"/>
    <w:rsid w:val="00B444A8"/>
    <w:rsid w:val="00B44AF9"/>
    <w:rsid w:val="00B46B21"/>
    <w:rsid w:val="00B47645"/>
    <w:rsid w:val="00B47D76"/>
    <w:rsid w:val="00B50483"/>
    <w:rsid w:val="00B51D4A"/>
    <w:rsid w:val="00B53546"/>
    <w:rsid w:val="00B54D3F"/>
    <w:rsid w:val="00B559D3"/>
    <w:rsid w:val="00B56291"/>
    <w:rsid w:val="00B56310"/>
    <w:rsid w:val="00B56611"/>
    <w:rsid w:val="00B56710"/>
    <w:rsid w:val="00B573D3"/>
    <w:rsid w:val="00B5775B"/>
    <w:rsid w:val="00B61767"/>
    <w:rsid w:val="00B63909"/>
    <w:rsid w:val="00B6432A"/>
    <w:rsid w:val="00B64A31"/>
    <w:rsid w:val="00B65107"/>
    <w:rsid w:val="00B66988"/>
    <w:rsid w:val="00B67E47"/>
    <w:rsid w:val="00B70E79"/>
    <w:rsid w:val="00B7110E"/>
    <w:rsid w:val="00B7130B"/>
    <w:rsid w:val="00B72FDC"/>
    <w:rsid w:val="00B73A40"/>
    <w:rsid w:val="00B73A57"/>
    <w:rsid w:val="00B74D40"/>
    <w:rsid w:val="00B7502B"/>
    <w:rsid w:val="00B759F9"/>
    <w:rsid w:val="00B76CDE"/>
    <w:rsid w:val="00B773D4"/>
    <w:rsid w:val="00B80418"/>
    <w:rsid w:val="00B80A77"/>
    <w:rsid w:val="00B81B08"/>
    <w:rsid w:val="00B826F3"/>
    <w:rsid w:val="00B84650"/>
    <w:rsid w:val="00B856EA"/>
    <w:rsid w:val="00B86310"/>
    <w:rsid w:val="00B871E7"/>
    <w:rsid w:val="00B9040B"/>
    <w:rsid w:val="00B90A87"/>
    <w:rsid w:val="00B91FA1"/>
    <w:rsid w:val="00B926E3"/>
    <w:rsid w:val="00B92B4F"/>
    <w:rsid w:val="00B92B66"/>
    <w:rsid w:val="00B94D7F"/>
    <w:rsid w:val="00B94FC8"/>
    <w:rsid w:val="00B95161"/>
    <w:rsid w:val="00B95E0B"/>
    <w:rsid w:val="00B96DBC"/>
    <w:rsid w:val="00B9733F"/>
    <w:rsid w:val="00B973E3"/>
    <w:rsid w:val="00BA08A9"/>
    <w:rsid w:val="00BA0CD0"/>
    <w:rsid w:val="00BA0D28"/>
    <w:rsid w:val="00BA2BF0"/>
    <w:rsid w:val="00BA4C34"/>
    <w:rsid w:val="00BA5720"/>
    <w:rsid w:val="00BA5747"/>
    <w:rsid w:val="00BA65DF"/>
    <w:rsid w:val="00BA6685"/>
    <w:rsid w:val="00BA6AC8"/>
    <w:rsid w:val="00BA6BC1"/>
    <w:rsid w:val="00BA7DA5"/>
    <w:rsid w:val="00BB046F"/>
    <w:rsid w:val="00BB0638"/>
    <w:rsid w:val="00BB1C17"/>
    <w:rsid w:val="00BB26EF"/>
    <w:rsid w:val="00BB3678"/>
    <w:rsid w:val="00BB36D4"/>
    <w:rsid w:val="00BB3DE8"/>
    <w:rsid w:val="00BB45AC"/>
    <w:rsid w:val="00BB4ACA"/>
    <w:rsid w:val="00BB5B6C"/>
    <w:rsid w:val="00BB5F06"/>
    <w:rsid w:val="00BB7A24"/>
    <w:rsid w:val="00BC03F1"/>
    <w:rsid w:val="00BC0957"/>
    <w:rsid w:val="00BC0A6E"/>
    <w:rsid w:val="00BC1C53"/>
    <w:rsid w:val="00BC3B39"/>
    <w:rsid w:val="00BC3B4B"/>
    <w:rsid w:val="00BC4D8C"/>
    <w:rsid w:val="00BC5311"/>
    <w:rsid w:val="00BC56DE"/>
    <w:rsid w:val="00BC5C57"/>
    <w:rsid w:val="00BC5D6B"/>
    <w:rsid w:val="00BC5DB6"/>
    <w:rsid w:val="00BC7A79"/>
    <w:rsid w:val="00BD03B2"/>
    <w:rsid w:val="00BD1005"/>
    <w:rsid w:val="00BD143C"/>
    <w:rsid w:val="00BD2BE2"/>
    <w:rsid w:val="00BD30F9"/>
    <w:rsid w:val="00BD38F9"/>
    <w:rsid w:val="00BD4893"/>
    <w:rsid w:val="00BD67B4"/>
    <w:rsid w:val="00BE0D21"/>
    <w:rsid w:val="00BE1D6B"/>
    <w:rsid w:val="00BE303D"/>
    <w:rsid w:val="00BE73A0"/>
    <w:rsid w:val="00BF0653"/>
    <w:rsid w:val="00BF0A00"/>
    <w:rsid w:val="00BF0B8D"/>
    <w:rsid w:val="00BF0F4F"/>
    <w:rsid w:val="00BF1F7B"/>
    <w:rsid w:val="00BF37FE"/>
    <w:rsid w:val="00BF3FDA"/>
    <w:rsid w:val="00BF473C"/>
    <w:rsid w:val="00BF5376"/>
    <w:rsid w:val="00C01E49"/>
    <w:rsid w:val="00C02890"/>
    <w:rsid w:val="00C02AEB"/>
    <w:rsid w:val="00C0329D"/>
    <w:rsid w:val="00C03EBE"/>
    <w:rsid w:val="00C04FFD"/>
    <w:rsid w:val="00C0533F"/>
    <w:rsid w:val="00C06038"/>
    <w:rsid w:val="00C06285"/>
    <w:rsid w:val="00C063AB"/>
    <w:rsid w:val="00C0700F"/>
    <w:rsid w:val="00C11270"/>
    <w:rsid w:val="00C11928"/>
    <w:rsid w:val="00C13476"/>
    <w:rsid w:val="00C13786"/>
    <w:rsid w:val="00C14B0C"/>
    <w:rsid w:val="00C16C9F"/>
    <w:rsid w:val="00C17AA9"/>
    <w:rsid w:val="00C17B1B"/>
    <w:rsid w:val="00C20301"/>
    <w:rsid w:val="00C2071F"/>
    <w:rsid w:val="00C20C5B"/>
    <w:rsid w:val="00C22BD9"/>
    <w:rsid w:val="00C22CC1"/>
    <w:rsid w:val="00C231C4"/>
    <w:rsid w:val="00C234EB"/>
    <w:rsid w:val="00C23CCB"/>
    <w:rsid w:val="00C24252"/>
    <w:rsid w:val="00C2454C"/>
    <w:rsid w:val="00C24A85"/>
    <w:rsid w:val="00C24F12"/>
    <w:rsid w:val="00C24FCC"/>
    <w:rsid w:val="00C2575B"/>
    <w:rsid w:val="00C268E0"/>
    <w:rsid w:val="00C26C64"/>
    <w:rsid w:val="00C26F3B"/>
    <w:rsid w:val="00C304F7"/>
    <w:rsid w:val="00C308F6"/>
    <w:rsid w:val="00C31F69"/>
    <w:rsid w:val="00C338E5"/>
    <w:rsid w:val="00C33C6E"/>
    <w:rsid w:val="00C34B9C"/>
    <w:rsid w:val="00C352C1"/>
    <w:rsid w:val="00C354FF"/>
    <w:rsid w:val="00C3689C"/>
    <w:rsid w:val="00C37825"/>
    <w:rsid w:val="00C37D9A"/>
    <w:rsid w:val="00C40ACA"/>
    <w:rsid w:val="00C40B5B"/>
    <w:rsid w:val="00C412D1"/>
    <w:rsid w:val="00C41467"/>
    <w:rsid w:val="00C419E1"/>
    <w:rsid w:val="00C41BC1"/>
    <w:rsid w:val="00C41BD4"/>
    <w:rsid w:val="00C41EB2"/>
    <w:rsid w:val="00C4303D"/>
    <w:rsid w:val="00C43E71"/>
    <w:rsid w:val="00C4439A"/>
    <w:rsid w:val="00C4478A"/>
    <w:rsid w:val="00C44B73"/>
    <w:rsid w:val="00C44D86"/>
    <w:rsid w:val="00C4552F"/>
    <w:rsid w:val="00C456EE"/>
    <w:rsid w:val="00C471E6"/>
    <w:rsid w:val="00C50514"/>
    <w:rsid w:val="00C513AC"/>
    <w:rsid w:val="00C51702"/>
    <w:rsid w:val="00C51E47"/>
    <w:rsid w:val="00C5205A"/>
    <w:rsid w:val="00C526A3"/>
    <w:rsid w:val="00C53696"/>
    <w:rsid w:val="00C536C1"/>
    <w:rsid w:val="00C53B9B"/>
    <w:rsid w:val="00C54240"/>
    <w:rsid w:val="00C54B69"/>
    <w:rsid w:val="00C5539D"/>
    <w:rsid w:val="00C555F4"/>
    <w:rsid w:val="00C562B8"/>
    <w:rsid w:val="00C57655"/>
    <w:rsid w:val="00C57E77"/>
    <w:rsid w:val="00C6008C"/>
    <w:rsid w:val="00C617DE"/>
    <w:rsid w:val="00C61CBA"/>
    <w:rsid w:val="00C628CE"/>
    <w:rsid w:val="00C63089"/>
    <w:rsid w:val="00C63BCE"/>
    <w:rsid w:val="00C63F61"/>
    <w:rsid w:val="00C640A0"/>
    <w:rsid w:val="00C64270"/>
    <w:rsid w:val="00C65408"/>
    <w:rsid w:val="00C6767E"/>
    <w:rsid w:val="00C71979"/>
    <w:rsid w:val="00C71DFB"/>
    <w:rsid w:val="00C72147"/>
    <w:rsid w:val="00C7239C"/>
    <w:rsid w:val="00C7395F"/>
    <w:rsid w:val="00C73D6C"/>
    <w:rsid w:val="00C763AA"/>
    <w:rsid w:val="00C76464"/>
    <w:rsid w:val="00C76D8F"/>
    <w:rsid w:val="00C774AC"/>
    <w:rsid w:val="00C77B29"/>
    <w:rsid w:val="00C77C32"/>
    <w:rsid w:val="00C80416"/>
    <w:rsid w:val="00C80BB4"/>
    <w:rsid w:val="00C80DE9"/>
    <w:rsid w:val="00C811B0"/>
    <w:rsid w:val="00C82054"/>
    <w:rsid w:val="00C821BC"/>
    <w:rsid w:val="00C852CC"/>
    <w:rsid w:val="00C85F57"/>
    <w:rsid w:val="00C863D2"/>
    <w:rsid w:val="00C86659"/>
    <w:rsid w:val="00C8763E"/>
    <w:rsid w:val="00C878F5"/>
    <w:rsid w:val="00C87B64"/>
    <w:rsid w:val="00C87D73"/>
    <w:rsid w:val="00C901F8"/>
    <w:rsid w:val="00C907E4"/>
    <w:rsid w:val="00C9088C"/>
    <w:rsid w:val="00C91CCF"/>
    <w:rsid w:val="00C925B1"/>
    <w:rsid w:val="00C92DC2"/>
    <w:rsid w:val="00C93101"/>
    <w:rsid w:val="00C9415C"/>
    <w:rsid w:val="00C95772"/>
    <w:rsid w:val="00C96058"/>
    <w:rsid w:val="00C96EBB"/>
    <w:rsid w:val="00CA0064"/>
    <w:rsid w:val="00CA008B"/>
    <w:rsid w:val="00CA012C"/>
    <w:rsid w:val="00CA05CF"/>
    <w:rsid w:val="00CA06BD"/>
    <w:rsid w:val="00CA0CFD"/>
    <w:rsid w:val="00CA19B4"/>
    <w:rsid w:val="00CA1D2A"/>
    <w:rsid w:val="00CA2C76"/>
    <w:rsid w:val="00CA3B45"/>
    <w:rsid w:val="00CA502B"/>
    <w:rsid w:val="00CA5C89"/>
    <w:rsid w:val="00CA6254"/>
    <w:rsid w:val="00CA6385"/>
    <w:rsid w:val="00CA75CD"/>
    <w:rsid w:val="00CB010E"/>
    <w:rsid w:val="00CB0A08"/>
    <w:rsid w:val="00CB1109"/>
    <w:rsid w:val="00CB1871"/>
    <w:rsid w:val="00CB1D82"/>
    <w:rsid w:val="00CB21D0"/>
    <w:rsid w:val="00CB273A"/>
    <w:rsid w:val="00CB2EB2"/>
    <w:rsid w:val="00CB33B0"/>
    <w:rsid w:val="00CB454E"/>
    <w:rsid w:val="00CB5ACF"/>
    <w:rsid w:val="00CB5AEC"/>
    <w:rsid w:val="00CC008A"/>
    <w:rsid w:val="00CC08B5"/>
    <w:rsid w:val="00CC1C59"/>
    <w:rsid w:val="00CC2060"/>
    <w:rsid w:val="00CC2626"/>
    <w:rsid w:val="00CC2C79"/>
    <w:rsid w:val="00CC4309"/>
    <w:rsid w:val="00CC469D"/>
    <w:rsid w:val="00CC4826"/>
    <w:rsid w:val="00CC71CD"/>
    <w:rsid w:val="00CC7A73"/>
    <w:rsid w:val="00CD01F0"/>
    <w:rsid w:val="00CD02B9"/>
    <w:rsid w:val="00CD0992"/>
    <w:rsid w:val="00CD3173"/>
    <w:rsid w:val="00CD3523"/>
    <w:rsid w:val="00CD396F"/>
    <w:rsid w:val="00CD4004"/>
    <w:rsid w:val="00CD48EA"/>
    <w:rsid w:val="00CD4F60"/>
    <w:rsid w:val="00CD6972"/>
    <w:rsid w:val="00CD709F"/>
    <w:rsid w:val="00CD70A7"/>
    <w:rsid w:val="00CD7567"/>
    <w:rsid w:val="00CE1EB8"/>
    <w:rsid w:val="00CE33F7"/>
    <w:rsid w:val="00CE39F3"/>
    <w:rsid w:val="00CE42F2"/>
    <w:rsid w:val="00CE5A40"/>
    <w:rsid w:val="00CE76D9"/>
    <w:rsid w:val="00CE7915"/>
    <w:rsid w:val="00CF1096"/>
    <w:rsid w:val="00CF25DF"/>
    <w:rsid w:val="00CF570D"/>
    <w:rsid w:val="00CF67A9"/>
    <w:rsid w:val="00CF69FA"/>
    <w:rsid w:val="00CF747E"/>
    <w:rsid w:val="00CF751A"/>
    <w:rsid w:val="00CF789F"/>
    <w:rsid w:val="00D01993"/>
    <w:rsid w:val="00D02A42"/>
    <w:rsid w:val="00D02DD9"/>
    <w:rsid w:val="00D03BB2"/>
    <w:rsid w:val="00D04B49"/>
    <w:rsid w:val="00D04C20"/>
    <w:rsid w:val="00D04D01"/>
    <w:rsid w:val="00D0561B"/>
    <w:rsid w:val="00D06BF6"/>
    <w:rsid w:val="00D0772F"/>
    <w:rsid w:val="00D101E7"/>
    <w:rsid w:val="00D104C8"/>
    <w:rsid w:val="00D10A30"/>
    <w:rsid w:val="00D10FC0"/>
    <w:rsid w:val="00D11705"/>
    <w:rsid w:val="00D11D1E"/>
    <w:rsid w:val="00D11E7D"/>
    <w:rsid w:val="00D12171"/>
    <w:rsid w:val="00D1273D"/>
    <w:rsid w:val="00D1343B"/>
    <w:rsid w:val="00D13B83"/>
    <w:rsid w:val="00D140F5"/>
    <w:rsid w:val="00D15F30"/>
    <w:rsid w:val="00D164DA"/>
    <w:rsid w:val="00D16A3C"/>
    <w:rsid w:val="00D173E0"/>
    <w:rsid w:val="00D20FB0"/>
    <w:rsid w:val="00D20FFE"/>
    <w:rsid w:val="00D220A5"/>
    <w:rsid w:val="00D22331"/>
    <w:rsid w:val="00D22977"/>
    <w:rsid w:val="00D22A15"/>
    <w:rsid w:val="00D23BEE"/>
    <w:rsid w:val="00D23F40"/>
    <w:rsid w:val="00D24425"/>
    <w:rsid w:val="00D24775"/>
    <w:rsid w:val="00D24922"/>
    <w:rsid w:val="00D25C46"/>
    <w:rsid w:val="00D25F27"/>
    <w:rsid w:val="00D26F30"/>
    <w:rsid w:val="00D302AE"/>
    <w:rsid w:val="00D30F80"/>
    <w:rsid w:val="00D32D9C"/>
    <w:rsid w:val="00D334C2"/>
    <w:rsid w:val="00D3397F"/>
    <w:rsid w:val="00D35138"/>
    <w:rsid w:val="00D3567D"/>
    <w:rsid w:val="00D35C4A"/>
    <w:rsid w:val="00D367C7"/>
    <w:rsid w:val="00D37315"/>
    <w:rsid w:val="00D3734E"/>
    <w:rsid w:val="00D37C6D"/>
    <w:rsid w:val="00D37D38"/>
    <w:rsid w:val="00D37D3A"/>
    <w:rsid w:val="00D400E3"/>
    <w:rsid w:val="00D401C7"/>
    <w:rsid w:val="00D40F8A"/>
    <w:rsid w:val="00D41F7B"/>
    <w:rsid w:val="00D4222D"/>
    <w:rsid w:val="00D4312F"/>
    <w:rsid w:val="00D4387A"/>
    <w:rsid w:val="00D44EDF"/>
    <w:rsid w:val="00D4514A"/>
    <w:rsid w:val="00D4515F"/>
    <w:rsid w:val="00D4568D"/>
    <w:rsid w:val="00D51678"/>
    <w:rsid w:val="00D51FD5"/>
    <w:rsid w:val="00D520DE"/>
    <w:rsid w:val="00D5235C"/>
    <w:rsid w:val="00D538E5"/>
    <w:rsid w:val="00D54C5E"/>
    <w:rsid w:val="00D55033"/>
    <w:rsid w:val="00D55199"/>
    <w:rsid w:val="00D551A4"/>
    <w:rsid w:val="00D55AF7"/>
    <w:rsid w:val="00D55B31"/>
    <w:rsid w:val="00D55B82"/>
    <w:rsid w:val="00D55F23"/>
    <w:rsid w:val="00D56AF6"/>
    <w:rsid w:val="00D6023F"/>
    <w:rsid w:val="00D61313"/>
    <w:rsid w:val="00D62D56"/>
    <w:rsid w:val="00D63663"/>
    <w:rsid w:val="00D64B79"/>
    <w:rsid w:val="00D656D4"/>
    <w:rsid w:val="00D6706D"/>
    <w:rsid w:val="00D676FA"/>
    <w:rsid w:val="00D70A66"/>
    <w:rsid w:val="00D71425"/>
    <w:rsid w:val="00D72AE6"/>
    <w:rsid w:val="00D732E4"/>
    <w:rsid w:val="00D736F2"/>
    <w:rsid w:val="00D7378E"/>
    <w:rsid w:val="00D73D2E"/>
    <w:rsid w:val="00D740B9"/>
    <w:rsid w:val="00D74251"/>
    <w:rsid w:val="00D75691"/>
    <w:rsid w:val="00D7610F"/>
    <w:rsid w:val="00D76285"/>
    <w:rsid w:val="00D766BA"/>
    <w:rsid w:val="00D7750E"/>
    <w:rsid w:val="00D775CA"/>
    <w:rsid w:val="00D817E3"/>
    <w:rsid w:val="00D8190A"/>
    <w:rsid w:val="00D819D3"/>
    <w:rsid w:val="00D81D3F"/>
    <w:rsid w:val="00D84A25"/>
    <w:rsid w:val="00D85C62"/>
    <w:rsid w:val="00D86337"/>
    <w:rsid w:val="00D86E56"/>
    <w:rsid w:val="00D918C4"/>
    <w:rsid w:val="00D9203A"/>
    <w:rsid w:val="00D92225"/>
    <w:rsid w:val="00D92BE7"/>
    <w:rsid w:val="00D93208"/>
    <w:rsid w:val="00D948C7"/>
    <w:rsid w:val="00D9546B"/>
    <w:rsid w:val="00D96283"/>
    <w:rsid w:val="00D971C7"/>
    <w:rsid w:val="00D97D65"/>
    <w:rsid w:val="00DA1526"/>
    <w:rsid w:val="00DA3853"/>
    <w:rsid w:val="00DA4960"/>
    <w:rsid w:val="00DA4A35"/>
    <w:rsid w:val="00DA5AB7"/>
    <w:rsid w:val="00DA6160"/>
    <w:rsid w:val="00DA6311"/>
    <w:rsid w:val="00DA6517"/>
    <w:rsid w:val="00DA6FD9"/>
    <w:rsid w:val="00DA7634"/>
    <w:rsid w:val="00DB2281"/>
    <w:rsid w:val="00DB302A"/>
    <w:rsid w:val="00DB4FC7"/>
    <w:rsid w:val="00DC1488"/>
    <w:rsid w:val="00DC1683"/>
    <w:rsid w:val="00DC2296"/>
    <w:rsid w:val="00DC35B9"/>
    <w:rsid w:val="00DC42B1"/>
    <w:rsid w:val="00DC47C1"/>
    <w:rsid w:val="00DC5364"/>
    <w:rsid w:val="00DC64AD"/>
    <w:rsid w:val="00DC6712"/>
    <w:rsid w:val="00DC6F19"/>
    <w:rsid w:val="00DC7BA4"/>
    <w:rsid w:val="00DD16F7"/>
    <w:rsid w:val="00DD21AD"/>
    <w:rsid w:val="00DD25E7"/>
    <w:rsid w:val="00DD3DA5"/>
    <w:rsid w:val="00DD3FE8"/>
    <w:rsid w:val="00DD41DB"/>
    <w:rsid w:val="00DD44BE"/>
    <w:rsid w:val="00DD5922"/>
    <w:rsid w:val="00DD7B42"/>
    <w:rsid w:val="00DE11E1"/>
    <w:rsid w:val="00DE305C"/>
    <w:rsid w:val="00DE3DB8"/>
    <w:rsid w:val="00DF0250"/>
    <w:rsid w:val="00DF0661"/>
    <w:rsid w:val="00DF0BCC"/>
    <w:rsid w:val="00DF2862"/>
    <w:rsid w:val="00DF30A7"/>
    <w:rsid w:val="00DF36C6"/>
    <w:rsid w:val="00DF3801"/>
    <w:rsid w:val="00DF4172"/>
    <w:rsid w:val="00DF464F"/>
    <w:rsid w:val="00DF4E2E"/>
    <w:rsid w:val="00DF69C0"/>
    <w:rsid w:val="00E00979"/>
    <w:rsid w:val="00E01A03"/>
    <w:rsid w:val="00E026F9"/>
    <w:rsid w:val="00E02794"/>
    <w:rsid w:val="00E0573E"/>
    <w:rsid w:val="00E0617E"/>
    <w:rsid w:val="00E06E5E"/>
    <w:rsid w:val="00E07276"/>
    <w:rsid w:val="00E0741A"/>
    <w:rsid w:val="00E1028D"/>
    <w:rsid w:val="00E1131A"/>
    <w:rsid w:val="00E123B0"/>
    <w:rsid w:val="00E12493"/>
    <w:rsid w:val="00E13255"/>
    <w:rsid w:val="00E134F6"/>
    <w:rsid w:val="00E13BBA"/>
    <w:rsid w:val="00E16195"/>
    <w:rsid w:val="00E16C6C"/>
    <w:rsid w:val="00E170E6"/>
    <w:rsid w:val="00E17DC7"/>
    <w:rsid w:val="00E17E7B"/>
    <w:rsid w:val="00E20359"/>
    <w:rsid w:val="00E22222"/>
    <w:rsid w:val="00E2273A"/>
    <w:rsid w:val="00E2314F"/>
    <w:rsid w:val="00E23ADA"/>
    <w:rsid w:val="00E24E9A"/>
    <w:rsid w:val="00E258C5"/>
    <w:rsid w:val="00E25A5E"/>
    <w:rsid w:val="00E265ED"/>
    <w:rsid w:val="00E26B9A"/>
    <w:rsid w:val="00E315A4"/>
    <w:rsid w:val="00E31F38"/>
    <w:rsid w:val="00E322F9"/>
    <w:rsid w:val="00E33583"/>
    <w:rsid w:val="00E33605"/>
    <w:rsid w:val="00E3385C"/>
    <w:rsid w:val="00E34A4B"/>
    <w:rsid w:val="00E353F7"/>
    <w:rsid w:val="00E3635F"/>
    <w:rsid w:val="00E363D6"/>
    <w:rsid w:val="00E37170"/>
    <w:rsid w:val="00E376F9"/>
    <w:rsid w:val="00E4015D"/>
    <w:rsid w:val="00E40275"/>
    <w:rsid w:val="00E41F8C"/>
    <w:rsid w:val="00E42373"/>
    <w:rsid w:val="00E425BE"/>
    <w:rsid w:val="00E42F72"/>
    <w:rsid w:val="00E42F85"/>
    <w:rsid w:val="00E4311F"/>
    <w:rsid w:val="00E443FB"/>
    <w:rsid w:val="00E44C00"/>
    <w:rsid w:val="00E44CAA"/>
    <w:rsid w:val="00E5014B"/>
    <w:rsid w:val="00E521F7"/>
    <w:rsid w:val="00E52644"/>
    <w:rsid w:val="00E52948"/>
    <w:rsid w:val="00E52AF3"/>
    <w:rsid w:val="00E53B5A"/>
    <w:rsid w:val="00E544DB"/>
    <w:rsid w:val="00E609F5"/>
    <w:rsid w:val="00E60D26"/>
    <w:rsid w:val="00E61E07"/>
    <w:rsid w:val="00E6289C"/>
    <w:rsid w:val="00E63FE2"/>
    <w:rsid w:val="00E64421"/>
    <w:rsid w:val="00E67231"/>
    <w:rsid w:val="00E70FD3"/>
    <w:rsid w:val="00E71421"/>
    <w:rsid w:val="00E72722"/>
    <w:rsid w:val="00E72D89"/>
    <w:rsid w:val="00E75019"/>
    <w:rsid w:val="00E7511E"/>
    <w:rsid w:val="00E75E3F"/>
    <w:rsid w:val="00E7601E"/>
    <w:rsid w:val="00E76C33"/>
    <w:rsid w:val="00E777BB"/>
    <w:rsid w:val="00E81492"/>
    <w:rsid w:val="00E820E5"/>
    <w:rsid w:val="00E8213A"/>
    <w:rsid w:val="00E83D23"/>
    <w:rsid w:val="00E84199"/>
    <w:rsid w:val="00E844B4"/>
    <w:rsid w:val="00E85D7E"/>
    <w:rsid w:val="00E865FB"/>
    <w:rsid w:val="00E8781A"/>
    <w:rsid w:val="00E9082E"/>
    <w:rsid w:val="00E91190"/>
    <w:rsid w:val="00E911B3"/>
    <w:rsid w:val="00E914B6"/>
    <w:rsid w:val="00E917B9"/>
    <w:rsid w:val="00E92538"/>
    <w:rsid w:val="00E935A6"/>
    <w:rsid w:val="00E94488"/>
    <w:rsid w:val="00E94BAA"/>
    <w:rsid w:val="00E95493"/>
    <w:rsid w:val="00E9608B"/>
    <w:rsid w:val="00E963AF"/>
    <w:rsid w:val="00E96C6D"/>
    <w:rsid w:val="00EA1533"/>
    <w:rsid w:val="00EA2664"/>
    <w:rsid w:val="00EA266B"/>
    <w:rsid w:val="00EA292C"/>
    <w:rsid w:val="00EA2E21"/>
    <w:rsid w:val="00EA7C35"/>
    <w:rsid w:val="00EB288D"/>
    <w:rsid w:val="00EB2FC7"/>
    <w:rsid w:val="00EB46AF"/>
    <w:rsid w:val="00EB4FA0"/>
    <w:rsid w:val="00EB5265"/>
    <w:rsid w:val="00EB558B"/>
    <w:rsid w:val="00EC0BF9"/>
    <w:rsid w:val="00EC0D13"/>
    <w:rsid w:val="00EC1845"/>
    <w:rsid w:val="00EC1E23"/>
    <w:rsid w:val="00EC25FC"/>
    <w:rsid w:val="00EC28F0"/>
    <w:rsid w:val="00EC49A0"/>
    <w:rsid w:val="00EC4C8F"/>
    <w:rsid w:val="00EC4D3F"/>
    <w:rsid w:val="00EC55B2"/>
    <w:rsid w:val="00EC709C"/>
    <w:rsid w:val="00EC7B5F"/>
    <w:rsid w:val="00ED109B"/>
    <w:rsid w:val="00ED14F4"/>
    <w:rsid w:val="00ED1877"/>
    <w:rsid w:val="00ED255E"/>
    <w:rsid w:val="00ED26AE"/>
    <w:rsid w:val="00ED3D66"/>
    <w:rsid w:val="00ED3D89"/>
    <w:rsid w:val="00ED4413"/>
    <w:rsid w:val="00ED47D6"/>
    <w:rsid w:val="00ED4C54"/>
    <w:rsid w:val="00ED6060"/>
    <w:rsid w:val="00ED630E"/>
    <w:rsid w:val="00ED670A"/>
    <w:rsid w:val="00ED705B"/>
    <w:rsid w:val="00ED7803"/>
    <w:rsid w:val="00EE2690"/>
    <w:rsid w:val="00EE2AF1"/>
    <w:rsid w:val="00EE437B"/>
    <w:rsid w:val="00EE487E"/>
    <w:rsid w:val="00EE509E"/>
    <w:rsid w:val="00EE652A"/>
    <w:rsid w:val="00EE6C20"/>
    <w:rsid w:val="00EE7367"/>
    <w:rsid w:val="00EF1058"/>
    <w:rsid w:val="00EF26CB"/>
    <w:rsid w:val="00EF39C7"/>
    <w:rsid w:val="00EF478D"/>
    <w:rsid w:val="00EF546B"/>
    <w:rsid w:val="00EF5FF5"/>
    <w:rsid w:val="00EF6570"/>
    <w:rsid w:val="00EF6EA6"/>
    <w:rsid w:val="00EF7119"/>
    <w:rsid w:val="00F00941"/>
    <w:rsid w:val="00F00C32"/>
    <w:rsid w:val="00F00F7F"/>
    <w:rsid w:val="00F01A1C"/>
    <w:rsid w:val="00F02037"/>
    <w:rsid w:val="00F050FA"/>
    <w:rsid w:val="00F05A7E"/>
    <w:rsid w:val="00F068D1"/>
    <w:rsid w:val="00F06BC4"/>
    <w:rsid w:val="00F07520"/>
    <w:rsid w:val="00F078DD"/>
    <w:rsid w:val="00F07DDB"/>
    <w:rsid w:val="00F1025A"/>
    <w:rsid w:val="00F103C9"/>
    <w:rsid w:val="00F11C35"/>
    <w:rsid w:val="00F120B7"/>
    <w:rsid w:val="00F122DA"/>
    <w:rsid w:val="00F1253E"/>
    <w:rsid w:val="00F133E8"/>
    <w:rsid w:val="00F158F9"/>
    <w:rsid w:val="00F1602F"/>
    <w:rsid w:val="00F16827"/>
    <w:rsid w:val="00F16C41"/>
    <w:rsid w:val="00F212BE"/>
    <w:rsid w:val="00F24352"/>
    <w:rsid w:val="00F252E6"/>
    <w:rsid w:val="00F25A50"/>
    <w:rsid w:val="00F260C6"/>
    <w:rsid w:val="00F26340"/>
    <w:rsid w:val="00F26585"/>
    <w:rsid w:val="00F30DBE"/>
    <w:rsid w:val="00F31888"/>
    <w:rsid w:val="00F32CA6"/>
    <w:rsid w:val="00F3545D"/>
    <w:rsid w:val="00F36308"/>
    <w:rsid w:val="00F36E34"/>
    <w:rsid w:val="00F37A8C"/>
    <w:rsid w:val="00F418FC"/>
    <w:rsid w:val="00F41CA6"/>
    <w:rsid w:val="00F42B40"/>
    <w:rsid w:val="00F42BB1"/>
    <w:rsid w:val="00F43D1F"/>
    <w:rsid w:val="00F441AB"/>
    <w:rsid w:val="00F44369"/>
    <w:rsid w:val="00F4537F"/>
    <w:rsid w:val="00F45607"/>
    <w:rsid w:val="00F46A8C"/>
    <w:rsid w:val="00F47306"/>
    <w:rsid w:val="00F4765F"/>
    <w:rsid w:val="00F47D81"/>
    <w:rsid w:val="00F50631"/>
    <w:rsid w:val="00F513FC"/>
    <w:rsid w:val="00F52195"/>
    <w:rsid w:val="00F52D15"/>
    <w:rsid w:val="00F53022"/>
    <w:rsid w:val="00F5333A"/>
    <w:rsid w:val="00F53AB4"/>
    <w:rsid w:val="00F540F6"/>
    <w:rsid w:val="00F542E4"/>
    <w:rsid w:val="00F54660"/>
    <w:rsid w:val="00F57382"/>
    <w:rsid w:val="00F57883"/>
    <w:rsid w:val="00F57A77"/>
    <w:rsid w:val="00F60227"/>
    <w:rsid w:val="00F6128B"/>
    <w:rsid w:val="00F616AB"/>
    <w:rsid w:val="00F62C34"/>
    <w:rsid w:val="00F634FB"/>
    <w:rsid w:val="00F63504"/>
    <w:rsid w:val="00F639A2"/>
    <w:rsid w:val="00F6457C"/>
    <w:rsid w:val="00F66201"/>
    <w:rsid w:val="00F6737C"/>
    <w:rsid w:val="00F705A4"/>
    <w:rsid w:val="00F70FF1"/>
    <w:rsid w:val="00F712A4"/>
    <w:rsid w:val="00F71BC7"/>
    <w:rsid w:val="00F72DE5"/>
    <w:rsid w:val="00F73404"/>
    <w:rsid w:val="00F74C16"/>
    <w:rsid w:val="00F76427"/>
    <w:rsid w:val="00F7689C"/>
    <w:rsid w:val="00F76D64"/>
    <w:rsid w:val="00F77F66"/>
    <w:rsid w:val="00F82BFE"/>
    <w:rsid w:val="00F83CEF"/>
    <w:rsid w:val="00F84117"/>
    <w:rsid w:val="00F853C3"/>
    <w:rsid w:val="00F8723C"/>
    <w:rsid w:val="00F9188D"/>
    <w:rsid w:val="00F91B9B"/>
    <w:rsid w:val="00F91E10"/>
    <w:rsid w:val="00F93D6A"/>
    <w:rsid w:val="00F94A59"/>
    <w:rsid w:val="00F94A9B"/>
    <w:rsid w:val="00F94BA4"/>
    <w:rsid w:val="00F95233"/>
    <w:rsid w:val="00F95D06"/>
    <w:rsid w:val="00F97844"/>
    <w:rsid w:val="00FA0C39"/>
    <w:rsid w:val="00FA1065"/>
    <w:rsid w:val="00FA3692"/>
    <w:rsid w:val="00FA77F4"/>
    <w:rsid w:val="00FA7A00"/>
    <w:rsid w:val="00FB0023"/>
    <w:rsid w:val="00FB0308"/>
    <w:rsid w:val="00FB0C3A"/>
    <w:rsid w:val="00FB0EA2"/>
    <w:rsid w:val="00FB0FBE"/>
    <w:rsid w:val="00FB20DE"/>
    <w:rsid w:val="00FB214D"/>
    <w:rsid w:val="00FB3544"/>
    <w:rsid w:val="00FB3DD4"/>
    <w:rsid w:val="00FB42BF"/>
    <w:rsid w:val="00FB48CB"/>
    <w:rsid w:val="00FB51FD"/>
    <w:rsid w:val="00FB529C"/>
    <w:rsid w:val="00FB65E1"/>
    <w:rsid w:val="00FB75D5"/>
    <w:rsid w:val="00FC15AF"/>
    <w:rsid w:val="00FC3681"/>
    <w:rsid w:val="00FC376A"/>
    <w:rsid w:val="00FC48DA"/>
    <w:rsid w:val="00FC5641"/>
    <w:rsid w:val="00FC5F76"/>
    <w:rsid w:val="00FC6917"/>
    <w:rsid w:val="00FC6DBB"/>
    <w:rsid w:val="00FC6F3D"/>
    <w:rsid w:val="00FC7024"/>
    <w:rsid w:val="00FC77C5"/>
    <w:rsid w:val="00FD0110"/>
    <w:rsid w:val="00FD1599"/>
    <w:rsid w:val="00FD1F5E"/>
    <w:rsid w:val="00FD2CAD"/>
    <w:rsid w:val="00FD34FF"/>
    <w:rsid w:val="00FD52DB"/>
    <w:rsid w:val="00FD7218"/>
    <w:rsid w:val="00FE0421"/>
    <w:rsid w:val="00FE04EB"/>
    <w:rsid w:val="00FE0AB9"/>
    <w:rsid w:val="00FE173F"/>
    <w:rsid w:val="00FE1F71"/>
    <w:rsid w:val="00FE1F96"/>
    <w:rsid w:val="00FE262D"/>
    <w:rsid w:val="00FE3A5B"/>
    <w:rsid w:val="00FE3C5B"/>
    <w:rsid w:val="00FE6C26"/>
    <w:rsid w:val="00FF04CF"/>
    <w:rsid w:val="00FF0866"/>
    <w:rsid w:val="00FF0B68"/>
    <w:rsid w:val="00FF2633"/>
    <w:rsid w:val="00FF2D53"/>
    <w:rsid w:val="00FF3D66"/>
    <w:rsid w:val="00FF543E"/>
    <w:rsid w:val="00FF66CB"/>
    <w:rsid w:val="4AE0367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77A4F"/>
  <w15:chartTrackingRefBased/>
  <w15:docId w15:val="{A791E9D5-F529-477B-95E3-DF404B830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F52"/>
    <w:pPr>
      <w:jc w:val="both"/>
    </w:pPr>
    <w:rPr>
      <w:lang w:val="en-GB"/>
    </w:rPr>
  </w:style>
  <w:style w:type="paragraph" w:styleId="Titre1">
    <w:name w:val="heading 1"/>
    <w:basedOn w:val="Normal"/>
    <w:next w:val="Normal"/>
    <w:link w:val="Titre1Car"/>
    <w:uiPriority w:val="9"/>
    <w:qFormat/>
    <w:rsid w:val="005B3922"/>
    <w:pPr>
      <w:keepNext/>
      <w:keepLines/>
      <w:numPr>
        <w:numId w:val="2"/>
      </w:numPr>
      <w:pBdr>
        <w:bottom w:val="single" w:sz="4" w:space="1" w:color="auto"/>
      </w:pBdr>
      <w:spacing w:before="120"/>
      <w:outlineLvl w:val="0"/>
    </w:pPr>
    <w:rPr>
      <w:rFonts w:ascii="Cambria" w:eastAsiaTheme="majorEastAsia" w:hAnsi="Cambria" w:cstheme="majorBidi"/>
      <w:sz w:val="36"/>
      <w:szCs w:val="32"/>
    </w:rPr>
  </w:style>
  <w:style w:type="paragraph" w:styleId="Titre2">
    <w:name w:val="heading 2"/>
    <w:basedOn w:val="Normal"/>
    <w:next w:val="Normal"/>
    <w:link w:val="Titre2Car"/>
    <w:uiPriority w:val="9"/>
    <w:unhideWhenUsed/>
    <w:qFormat/>
    <w:rsid w:val="007940B6"/>
    <w:pPr>
      <w:keepNext/>
      <w:keepLines/>
      <w:numPr>
        <w:ilvl w:val="1"/>
        <w:numId w:val="2"/>
      </w:numPr>
      <w:spacing w:before="40"/>
      <w:outlineLvl w:val="1"/>
    </w:pPr>
    <w:rPr>
      <w:rFonts w:ascii="Cambria" w:eastAsiaTheme="majorEastAsia" w:hAnsi="Cambria" w:cstheme="majorBidi"/>
      <w:sz w:val="32"/>
      <w:szCs w:val="26"/>
    </w:rPr>
  </w:style>
  <w:style w:type="paragraph" w:styleId="Titre3">
    <w:name w:val="heading 3"/>
    <w:basedOn w:val="Normal"/>
    <w:next w:val="Normal"/>
    <w:link w:val="Titre3Car"/>
    <w:uiPriority w:val="9"/>
    <w:unhideWhenUsed/>
    <w:qFormat/>
    <w:rsid w:val="0007639A"/>
    <w:pPr>
      <w:keepNext/>
      <w:keepLines/>
      <w:numPr>
        <w:ilvl w:val="2"/>
        <w:numId w:val="2"/>
      </w:numPr>
      <w:spacing w:before="40" w:after="120"/>
      <w:outlineLvl w:val="2"/>
    </w:pPr>
    <w:rPr>
      <w:rFonts w:ascii="Cambria" w:eastAsiaTheme="majorEastAsia" w:hAnsi="Cambria" w:cstheme="majorBidi"/>
      <w:i/>
      <w:sz w:val="26"/>
      <w:szCs w:val="24"/>
    </w:rPr>
  </w:style>
  <w:style w:type="paragraph" w:styleId="Titre4">
    <w:name w:val="heading 4"/>
    <w:basedOn w:val="Normal"/>
    <w:next w:val="Normal"/>
    <w:link w:val="Titre4Car"/>
    <w:uiPriority w:val="9"/>
    <w:unhideWhenUsed/>
    <w:qFormat/>
    <w:rsid w:val="0007639A"/>
    <w:pPr>
      <w:keepNext/>
      <w:keepLines/>
      <w:numPr>
        <w:ilvl w:val="3"/>
        <w:numId w:val="2"/>
      </w:numPr>
      <w:spacing w:before="40" w:after="120"/>
      <w:ind w:left="862" w:hanging="862"/>
      <w:outlineLvl w:val="3"/>
    </w:pPr>
    <w:rPr>
      <w:rFonts w:ascii="Cambria" w:eastAsiaTheme="majorEastAsia" w:hAnsi="Cambria" w:cstheme="majorBidi"/>
      <w:i/>
      <w:iCs/>
    </w:rPr>
  </w:style>
  <w:style w:type="paragraph" w:styleId="Titre5">
    <w:name w:val="heading 5"/>
    <w:basedOn w:val="Normal"/>
    <w:next w:val="Normal"/>
    <w:link w:val="Titre5Car"/>
    <w:uiPriority w:val="9"/>
    <w:semiHidden/>
    <w:unhideWhenUsed/>
    <w:qFormat/>
    <w:rsid w:val="006C6D58"/>
    <w:pPr>
      <w:keepNext/>
      <w:keepLines/>
      <w:numPr>
        <w:ilvl w:val="4"/>
        <w:numId w:val="2"/>
      </w:numPr>
      <w:spacing w:before="40" w:after="0"/>
      <w:outlineLvl w:val="4"/>
    </w:pPr>
    <w:rPr>
      <w:rFonts w:asciiTheme="majorHAnsi" w:eastAsiaTheme="majorEastAsia" w:hAnsiTheme="majorHAnsi" w:cstheme="majorBidi"/>
    </w:rPr>
  </w:style>
  <w:style w:type="paragraph" w:styleId="Titre6">
    <w:name w:val="heading 6"/>
    <w:basedOn w:val="Normal"/>
    <w:next w:val="Normal"/>
    <w:link w:val="Titre6Car"/>
    <w:uiPriority w:val="9"/>
    <w:semiHidden/>
    <w:unhideWhenUsed/>
    <w:qFormat/>
    <w:rsid w:val="00B56710"/>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56710"/>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5671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5671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B3922"/>
    <w:rPr>
      <w:rFonts w:ascii="Cambria" w:eastAsiaTheme="majorEastAsia" w:hAnsi="Cambria" w:cstheme="majorBidi"/>
      <w:sz w:val="36"/>
      <w:szCs w:val="32"/>
    </w:rPr>
  </w:style>
  <w:style w:type="paragraph" w:styleId="Titre">
    <w:name w:val="Title"/>
    <w:basedOn w:val="Normal"/>
    <w:next w:val="Normal"/>
    <w:link w:val="TitreCar"/>
    <w:uiPriority w:val="10"/>
    <w:qFormat/>
    <w:rsid w:val="002D599B"/>
    <w:pPr>
      <w:spacing w:after="0" w:line="240" w:lineRule="auto"/>
      <w:contextualSpacing/>
      <w:jc w:val="center"/>
    </w:pPr>
    <w:rPr>
      <w:rFonts w:eastAsiaTheme="majorEastAsia" w:cstheme="majorBidi"/>
      <w:b/>
      <w:spacing w:val="-10"/>
      <w:kern w:val="28"/>
      <w:sz w:val="32"/>
      <w:szCs w:val="56"/>
      <w:u w:val="single"/>
    </w:rPr>
  </w:style>
  <w:style w:type="character" w:customStyle="1" w:styleId="TitreCar">
    <w:name w:val="Titre Car"/>
    <w:basedOn w:val="Policepardfaut"/>
    <w:link w:val="Titre"/>
    <w:uiPriority w:val="10"/>
    <w:rsid w:val="002D599B"/>
    <w:rPr>
      <w:rFonts w:ascii="Arial" w:eastAsiaTheme="majorEastAsia" w:hAnsi="Arial" w:cstheme="majorBidi"/>
      <w:b/>
      <w:spacing w:val="-10"/>
      <w:kern w:val="28"/>
      <w:sz w:val="32"/>
      <w:szCs w:val="56"/>
      <w:u w:val="single"/>
    </w:rPr>
  </w:style>
  <w:style w:type="character" w:customStyle="1" w:styleId="Titre2Car">
    <w:name w:val="Titre 2 Car"/>
    <w:basedOn w:val="Policepardfaut"/>
    <w:link w:val="Titre2"/>
    <w:uiPriority w:val="9"/>
    <w:rsid w:val="007940B6"/>
    <w:rPr>
      <w:rFonts w:ascii="Cambria" w:eastAsiaTheme="majorEastAsia" w:hAnsi="Cambria" w:cstheme="majorBidi"/>
      <w:sz w:val="32"/>
      <w:szCs w:val="26"/>
    </w:rPr>
  </w:style>
  <w:style w:type="paragraph" w:styleId="En-tte">
    <w:name w:val="header"/>
    <w:basedOn w:val="Normal"/>
    <w:link w:val="En-tteCar"/>
    <w:uiPriority w:val="99"/>
    <w:unhideWhenUsed/>
    <w:rsid w:val="002D599B"/>
    <w:pPr>
      <w:tabs>
        <w:tab w:val="center" w:pos="4536"/>
        <w:tab w:val="right" w:pos="9072"/>
      </w:tabs>
      <w:spacing w:after="0" w:line="240" w:lineRule="auto"/>
    </w:pPr>
  </w:style>
  <w:style w:type="character" w:customStyle="1" w:styleId="En-tteCar">
    <w:name w:val="En-tête Car"/>
    <w:basedOn w:val="Policepardfaut"/>
    <w:link w:val="En-tte"/>
    <w:uiPriority w:val="99"/>
    <w:rsid w:val="002D599B"/>
    <w:rPr>
      <w:rFonts w:ascii="Arial" w:hAnsi="Arial"/>
    </w:rPr>
  </w:style>
  <w:style w:type="paragraph" w:styleId="Pieddepage">
    <w:name w:val="footer"/>
    <w:basedOn w:val="Normal"/>
    <w:link w:val="PieddepageCar"/>
    <w:uiPriority w:val="99"/>
    <w:unhideWhenUsed/>
    <w:rsid w:val="002D59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D599B"/>
    <w:rPr>
      <w:rFonts w:ascii="Arial" w:hAnsi="Arial"/>
    </w:rPr>
  </w:style>
  <w:style w:type="paragraph" w:styleId="Textedebulles">
    <w:name w:val="Balloon Text"/>
    <w:basedOn w:val="Normal"/>
    <w:link w:val="TextedebullesCar"/>
    <w:uiPriority w:val="99"/>
    <w:semiHidden/>
    <w:unhideWhenUsed/>
    <w:rsid w:val="002D599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D599B"/>
    <w:rPr>
      <w:rFonts w:ascii="Segoe UI" w:hAnsi="Segoe UI" w:cs="Segoe UI"/>
      <w:sz w:val="18"/>
      <w:szCs w:val="18"/>
    </w:rPr>
  </w:style>
  <w:style w:type="character" w:styleId="lev">
    <w:name w:val="Strong"/>
    <w:basedOn w:val="Policepardfaut"/>
    <w:uiPriority w:val="22"/>
    <w:qFormat/>
    <w:rsid w:val="000E6F5C"/>
    <w:rPr>
      <w:rFonts w:ascii="Arial" w:hAnsi="Arial"/>
      <w:b/>
      <w:bCs/>
      <w:sz w:val="24"/>
    </w:rPr>
  </w:style>
  <w:style w:type="paragraph" w:styleId="Sous-titre">
    <w:name w:val="Subtitle"/>
    <w:basedOn w:val="Normal"/>
    <w:next w:val="Normal"/>
    <w:link w:val="Sous-titreCar"/>
    <w:uiPriority w:val="11"/>
    <w:qFormat/>
    <w:rsid w:val="00967312"/>
    <w:pPr>
      <w:numPr>
        <w:numId w:val="3"/>
      </w:numPr>
    </w:pPr>
    <w:rPr>
      <w:rFonts w:eastAsiaTheme="minorEastAsia"/>
      <w:color w:val="4472C4" w:themeColor="accent1"/>
      <w:spacing w:val="15"/>
      <w:sz w:val="24"/>
    </w:rPr>
  </w:style>
  <w:style w:type="character" w:customStyle="1" w:styleId="Sous-titreCar">
    <w:name w:val="Sous-titre Car"/>
    <w:basedOn w:val="Policepardfaut"/>
    <w:link w:val="Sous-titre"/>
    <w:uiPriority w:val="11"/>
    <w:rsid w:val="00967312"/>
    <w:rPr>
      <w:rFonts w:ascii="Arial" w:eastAsiaTheme="minorEastAsia" w:hAnsi="Arial"/>
      <w:color w:val="4472C4" w:themeColor="accent1"/>
      <w:spacing w:val="15"/>
      <w:sz w:val="24"/>
    </w:rPr>
  </w:style>
  <w:style w:type="paragraph" w:styleId="Sansinterligne">
    <w:name w:val="No Spacing"/>
    <w:link w:val="SansinterligneCar"/>
    <w:uiPriority w:val="1"/>
    <w:qFormat/>
    <w:rsid w:val="00FF66CB"/>
    <w:pPr>
      <w:spacing w:before="120" w:after="0" w:line="240" w:lineRule="auto"/>
      <w:jc w:val="both"/>
    </w:pPr>
  </w:style>
  <w:style w:type="paragraph" w:styleId="Paragraphedeliste">
    <w:name w:val="List Paragraph"/>
    <w:basedOn w:val="Normal"/>
    <w:uiPriority w:val="34"/>
    <w:qFormat/>
    <w:rsid w:val="00DC42B1"/>
    <w:pPr>
      <w:ind w:left="720"/>
      <w:contextualSpacing/>
    </w:pPr>
  </w:style>
  <w:style w:type="paragraph" w:styleId="NormalWeb">
    <w:name w:val="Normal (Web)"/>
    <w:basedOn w:val="Normal"/>
    <w:uiPriority w:val="99"/>
    <w:semiHidden/>
    <w:unhideWhenUsed/>
    <w:rsid w:val="00741634"/>
    <w:pPr>
      <w:spacing w:before="100" w:beforeAutospacing="1" w:after="100" w:afterAutospacing="1" w:line="240" w:lineRule="auto"/>
    </w:pPr>
    <w:rPr>
      <w:rFonts w:ascii="Times New Roman" w:eastAsia="Times New Roman" w:hAnsi="Times New Roman" w:cs="Times New Roman"/>
      <w:sz w:val="24"/>
      <w:szCs w:val="24"/>
      <w:lang w:eastAsia="fr-CH"/>
    </w:rPr>
  </w:style>
  <w:style w:type="character" w:customStyle="1" w:styleId="Titre3Car">
    <w:name w:val="Titre 3 Car"/>
    <w:basedOn w:val="Policepardfaut"/>
    <w:link w:val="Titre3"/>
    <w:uiPriority w:val="9"/>
    <w:rsid w:val="0007639A"/>
    <w:rPr>
      <w:rFonts w:ascii="Cambria" w:eastAsiaTheme="majorEastAsia" w:hAnsi="Cambria" w:cstheme="majorBidi"/>
      <w:i/>
      <w:sz w:val="26"/>
      <w:szCs w:val="24"/>
      <w:lang w:val="en-GB"/>
    </w:rPr>
  </w:style>
  <w:style w:type="character" w:customStyle="1" w:styleId="Titre4Car">
    <w:name w:val="Titre 4 Car"/>
    <w:basedOn w:val="Policepardfaut"/>
    <w:link w:val="Titre4"/>
    <w:uiPriority w:val="9"/>
    <w:rsid w:val="0007639A"/>
    <w:rPr>
      <w:rFonts w:ascii="Cambria" w:eastAsiaTheme="majorEastAsia" w:hAnsi="Cambria" w:cstheme="majorBidi"/>
      <w:i/>
      <w:iCs/>
      <w:lang w:val="en-GB"/>
    </w:rPr>
  </w:style>
  <w:style w:type="character" w:customStyle="1" w:styleId="Titre5Car">
    <w:name w:val="Titre 5 Car"/>
    <w:basedOn w:val="Policepardfaut"/>
    <w:link w:val="Titre5"/>
    <w:uiPriority w:val="9"/>
    <w:semiHidden/>
    <w:rsid w:val="006C6D58"/>
    <w:rPr>
      <w:rFonts w:asciiTheme="majorHAnsi" w:eastAsiaTheme="majorEastAsia" w:hAnsiTheme="majorHAnsi" w:cstheme="majorBidi"/>
    </w:rPr>
  </w:style>
  <w:style w:type="character" w:customStyle="1" w:styleId="Titre6Car">
    <w:name w:val="Titre 6 Car"/>
    <w:basedOn w:val="Policepardfaut"/>
    <w:link w:val="Titre6"/>
    <w:uiPriority w:val="9"/>
    <w:semiHidden/>
    <w:rsid w:val="00B5671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B5671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5671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56710"/>
    <w:rPr>
      <w:rFonts w:asciiTheme="majorHAnsi" w:eastAsiaTheme="majorEastAsia" w:hAnsiTheme="majorHAnsi" w:cstheme="majorBidi"/>
      <w:i/>
      <w:iCs/>
      <w:color w:val="272727" w:themeColor="text1" w:themeTint="D8"/>
      <w:sz w:val="21"/>
      <w:szCs w:val="21"/>
    </w:rPr>
  </w:style>
  <w:style w:type="character" w:customStyle="1" w:styleId="SansinterligneCar">
    <w:name w:val="Sans interligne Car"/>
    <w:basedOn w:val="Policepardfaut"/>
    <w:link w:val="Sansinterligne"/>
    <w:uiPriority w:val="1"/>
    <w:rsid w:val="00FF66CB"/>
  </w:style>
  <w:style w:type="paragraph" w:styleId="En-ttedetabledesmatires">
    <w:name w:val="TOC Heading"/>
    <w:basedOn w:val="Titre1"/>
    <w:next w:val="Normal"/>
    <w:uiPriority w:val="39"/>
    <w:unhideWhenUsed/>
    <w:qFormat/>
    <w:rsid w:val="00814528"/>
    <w:pPr>
      <w:numPr>
        <w:numId w:val="0"/>
      </w:numPr>
      <w:outlineLvl w:val="9"/>
    </w:pPr>
    <w:rPr>
      <w:rFonts w:asciiTheme="majorHAnsi" w:hAnsiTheme="majorHAnsi"/>
      <w:b/>
      <w:color w:val="2F5496" w:themeColor="accent1" w:themeShade="BF"/>
      <w:lang w:eastAsia="fr-CH"/>
    </w:rPr>
  </w:style>
  <w:style w:type="paragraph" w:styleId="TM1">
    <w:name w:val="toc 1"/>
    <w:basedOn w:val="Normal"/>
    <w:next w:val="Normal"/>
    <w:autoRedefine/>
    <w:uiPriority w:val="39"/>
    <w:unhideWhenUsed/>
    <w:rsid w:val="00814528"/>
    <w:pPr>
      <w:spacing w:before="120" w:after="120"/>
    </w:pPr>
    <w:rPr>
      <w:rFonts w:cstheme="minorHAnsi"/>
      <w:b/>
      <w:bCs/>
      <w:caps/>
      <w:sz w:val="20"/>
      <w:szCs w:val="20"/>
    </w:rPr>
  </w:style>
  <w:style w:type="character" w:styleId="Lienhypertexte">
    <w:name w:val="Hyperlink"/>
    <w:basedOn w:val="Policepardfaut"/>
    <w:uiPriority w:val="99"/>
    <w:unhideWhenUsed/>
    <w:rsid w:val="00814528"/>
    <w:rPr>
      <w:color w:val="0563C1" w:themeColor="hyperlink"/>
      <w:u w:val="single"/>
    </w:rPr>
  </w:style>
  <w:style w:type="paragraph" w:styleId="TM3">
    <w:name w:val="toc 3"/>
    <w:basedOn w:val="Normal"/>
    <w:next w:val="Normal"/>
    <w:autoRedefine/>
    <w:uiPriority w:val="39"/>
    <w:unhideWhenUsed/>
    <w:rsid w:val="0097625B"/>
    <w:pPr>
      <w:spacing w:after="0"/>
      <w:ind w:left="440"/>
    </w:pPr>
    <w:rPr>
      <w:rFonts w:cstheme="minorHAnsi"/>
      <w:i/>
      <w:iCs/>
      <w:sz w:val="20"/>
      <w:szCs w:val="20"/>
    </w:rPr>
  </w:style>
  <w:style w:type="paragraph" w:styleId="TM2">
    <w:name w:val="toc 2"/>
    <w:basedOn w:val="Normal"/>
    <w:next w:val="Normal"/>
    <w:autoRedefine/>
    <w:uiPriority w:val="39"/>
    <w:unhideWhenUsed/>
    <w:rsid w:val="0097625B"/>
    <w:pPr>
      <w:spacing w:after="0"/>
      <w:ind w:left="220"/>
    </w:pPr>
    <w:rPr>
      <w:rFonts w:cstheme="minorHAnsi"/>
      <w:smallCaps/>
      <w:sz w:val="20"/>
      <w:szCs w:val="20"/>
    </w:rPr>
  </w:style>
  <w:style w:type="paragraph" w:styleId="Lgende">
    <w:name w:val="caption"/>
    <w:basedOn w:val="Normal"/>
    <w:next w:val="Normal"/>
    <w:uiPriority w:val="35"/>
    <w:unhideWhenUsed/>
    <w:qFormat/>
    <w:rsid w:val="007B6244"/>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770BA4"/>
    <w:rPr>
      <w:color w:val="808080"/>
    </w:rPr>
  </w:style>
  <w:style w:type="table" w:styleId="Grilledutableau">
    <w:name w:val="Table Grid"/>
    <w:basedOn w:val="TableauNormal"/>
    <w:uiPriority w:val="39"/>
    <w:rsid w:val="00C73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82BFE"/>
    <w:pPr>
      <w:autoSpaceDE w:val="0"/>
      <w:autoSpaceDN w:val="0"/>
      <w:adjustRightInd w:val="0"/>
      <w:spacing w:after="0" w:line="240" w:lineRule="auto"/>
    </w:pPr>
    <w:rPr>
      <w:rFonts w:ascii="Times New Roman" w:hAnsi="Times New Roman" w:cs="Times New Roman"/>
      <w:color w:val="000000"/>
      <w:sz w:val="24"/>
      <w:szCs w:val="24"/>
    </w:rPr>
  </w:style>
  <w:style w:type="paragraph" w:styleId="Tabledesillustrations">
    <w:name w:val="table of figures"/>
    <w:basedOn w:val="Normal"/>
    <w:next w:val="Normal"/>
    <w:uiPriority w:val="99"/>
    <w:unhideWhenUsed/>
    <w:rsid w:val="00191EE4"/>
    <w:pPr>
      <w:spacing w:after="0"/>
      <w:ind w:left="440" w:hanging="440"/>
      <w:jc w:val="left"/>
    </w:pPr>
    <w:rPr>
      <w:rFonts w:cstheme="minorHAnsi"/>
      <w:smallCaps/>
      <w:sz w:val="20"/>
      <w:szCs w:val="20"/>
    </w:rPr>
  </w:style>
  <w:style w:type="table" w:styleId="TableauGrille4-Accentuation3">
    <w:name w:val="Grid Table 4 Accent 3"/>
    <w:basedOn w:val="TableauNormal"/>
    <w:uiPriority w:val="49"/>
    <w:rsid w:val="008E242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itredulivre">
    <w:name w:val="Book Title"/>
    <w:basedOn w:val="Policepardfaut"/>
    <w:uiPriority w:val="33"/>
    <w:qFormat/>
    <w:rsid w:val="0022287C"/>
    <w:rPr>
      <w:b/>
      <w:bCs/>
      <w:i/>
      <w:iCs/>
      <w:spacing w:val="5"/>
    </w:rPr>
  </w:style>
  <w:style w:type="character" w:styleId="Lienhypertextesuivivisit">
    <w:name w:val="FollowedHyperlink"/>
    <w:basedOn w:val="Policepardfaut"/>
    <w:uiPriority w:val="99"/>
    <w:semiHidden/>
    <w:unhideWhenUsed/>
    <w:rsid w:val="00056B7D"/>
    <w:rPr>
      <w:color w:val="954F72" w:themeColor="followedHyperlink"/>
      <w:u w:val="single"/>
    </w:rPr>
  </w:style>
  <w:style w:type="paragraph" w:styleId="TM4">
    <w:name w:val="toc 4"/>
    <w:basedOn w:val="Normal"/>
    <w:next w:val="Normal"/>
    <w:autoRedefine/>
    <w:uiPriority w:val="39"/>
    <w:unhideWhenUsed/>
    <w:rsid w:val="00EC7B5F"/>
    <w:pPr>
      <w:spacing w:after="0"/>
      <w:ind w:left="660"/>
    </w:pPr>
    <w:rPr>
      <w:rFonts w:cstheme="minorHAnsi"/>
      <w:sz w:val="18"/>
      <w:szCs w:val="18"/>
    </w:rPr>
  </w:style>
  <w:style w:type="paragraph" w:styleId="TM5">
    <w:name w:val="toc 5"/>
    <w:basedOn w:val="Normal"/>
    <w:next w:val="Normal"/>
    <w:autoRedefine/>
    <w:uiPriority w:val="39"/>
    <w:unhideWhenUsed/>
    <w:rsid w:val="00EC7B5F"/>
    <w:pPr>
      <w:spacing w:after="0"/>
      <w:ind w:left="880"/>
    </w:pPr>
    <w:rPr>
      <w:rFonts w:cstheme="minorHAnsi"/>
      <w:sz w:val="18"/>
      <w:szCs w:val="18"/>
    </w:rPr>
  </w:style>
  <w:style w:type="paragraph" w:styleId="TM6">
    <w:name w:val="toc 6"/>
    <w:basedOn w:val="Normal"/>
    <w:next w:val="Normal"/>
    <w:autoRedefine/>
    <w:uiPriority w:val="39"/>
    <w:unhideWhenUsed/>
    <w:rsid w:val="00EC7B5F"/>
    <w:pPr>
      <w:spacing w:after="0"/>
      <w:ind w:left="1100"/>
    </w:pPr>
    <w:rPr>
      <w:rFonts w:cstheme="minorHAnsi"/>
      <w:sz w:val="18"/>
      <w:szCs w:val="18"/>
    </w:rPr>
  </w:style>
  <w:style w:type="paragraph" w:styleId="TM7">
    <w:name w:val="toc 7"/>
    <w:basedOn w:val="Normal"/>
    <w:next w:val="Normal"/>
    <w:autoRedefine/>
    <w:uiPriority w:val="39"/>
    <w:unhideWhenUsed/>
    <w:rsid w:val="00EC7B5F"/>
    <w:pPr>
      <w:spacing w:after="0"/>
      <w:ind w:left="1320"/>
    </w:pPr>
    <w:rPr>
      <w:rFonts w:cstheme="minorHAnsi"/>
      <w:sz w:val="18"/>
      <w:szCs w:val="18"/>
    </w:rPr>
  </w:style>
  <w:style w:type="paragraph" w:styleId="TM8">
    <w:name w:val="toc 8"/>
    <w:basedOn w:val="Normal"/>
    <w:next w:val="Normal"/>
    <w:autoRedefine/>
    <w:uiPriority w:val="39"/>
    <w:unhideWhenUsed/>
    <w:rsid w:val="00EC7B5F"/>
    <w:pPr>
      <w:spacing w:after="0"/>
      <w:ind w:left="1540"/>
    </w:pPr>
    <w:rPr>
      <w:rFonts w:cstheme="minorHAnsi"/>
      <w:sz w:val="18"/>
      <w:szCs w:val="18"/>
    </w:rPr>
  </w:style>
  <w:style w:type="paragraph" w:styleId="TM9">
    <w:name w:val="toc 9"/>
    <w:basedOn w:val="Normal"/>
    <w:next w:val="Normal"/>
    <w:autoRedefine/>
    <w:uiPriority w:val="39"/>
    <w:unhideWhenUsed/>
    <w:rsid w:val="00EC7B5F"/>
    <w:pPr>
      <w:spacing w:after="0"/>
      <w:ind w:left="1760"/>
    </w:pPr>
    <w:rPr>
      <w:rFonts w:cstheme="minorHAnsi"/>
      <w:sz w:val="18"/>
      <w:szCs w:val="18"/>
    </w:rPr>
  </w:style>
  <w:style w:type="table" w:styleId="Tableausimple1">
    <w:name w:val="Plain Table 1"/>
    <w:basedOn w:val="TableauNormal"/>
    <w:uiPriority w:val="41"/>
    <w:rsid w:val="004C49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6Couleur">
    <w:name w:val="List Table 6 Colorful"/>
    <w:basedOn w:val="TableauNormal"/>
    <w:uiPriority w:val="51"/>
    <w:rsid w:val="005150A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6Couleur-Accentuation3">
    <w:name w:val="List Table 6 Colorful Accent 3"/>
    <w:basedOn w:val="TableauNormal"/>
    <w:uiPriority w:val="51"/>
    <w:rsid w:val="005150AC"/>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1Clair-Accentuation6">
    <w:name w:val="Grid Table 1 Light Accent 6"/>
    <w:basedOn w:val="TableauNormal"/>
    <w:uiPriority w:val="46"/>
    <w:rsid w:val="003B6443"/>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3-Accentuation3">
    <w:name w:val="Grid Table 3 Accent 3"/>
    <w:basedOn w:val="TableauNormal"/>
    <w:uiPriority w:val="48"/>
    <w:rsid w:val="003B644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ED255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185123"/>
    <w:rPr>
      <w:sz w:val="16"/>
      <w:szCs w:val="16"/>
    </w:rPr>
  </w:style>
  <w:style w:type="paragraph" w:styleId="Commentaire">
    <w:name w:val="annotation text"/>
    <w:basedOn w:val="Normal"/>
    <w:link w:val="CommentaireCar"/>
    <w:uiPriority w:val="99"/>
    <w:semiHidden/>
    <w:unhideWhenUsed/>
    <w:rsid w:val="00185123"/>
    <w:pPr>
      <w:spacing w:line="240" w:lineRule="auto"/>
    </w:pPr>
    <w:rPr>
      <w:sz w:val="20"/>
      <w:szCs w:val="20"/>
    </w:rPr>
  </w:style>
  <w:style w:type="character" w:customStyle="1" w:styleId="CommentaireCar">
    <w:name w:val="Commentaire Car"/>
    <w:basedOn w:val="Policepardfaut"/>
    <w:link w:val="Commentaire"/>
    <w:uiPriority w:val="99"/>
    <w:semiHidden/>
    <w:rsid w:val="00185123"/>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185123"/>
    <w:rPr>
      <w:b/>
      <w:bCs/>
    </w:rPr>
  </w:style>
  <w:style w:type="character" w:customStyle="1" w:styleId="ObjetducommentaireCar">
    <w:name w:val="Objet du commentaire Car"/>
    <w:basedOn w:val="CommentaireCar"/>
    <w:link w:val="Objetducommentaire"/>
    <w:uiPriority w:val="99"/>
    <w:semiHidden/>
    <w:rsid w:val="00185123"/>
    <w:rPr>
      <w:rFonts w:ascii="Arial" w:hAnsi="Arial"/>
      <w:b/>
      <w:bCs/>
      <w:sz w:val="20"/>
      <w:szCs w:val="20"/>
    </w:rPr>
  </w:style>
  <w:style w:type="character" w:styleId="Rfrencelgre">
    <w:name w:val="Subtle Reference"/>
    <w:basedOn w:val="Policepardfaut"/>
    <w:uiPriority w:val="31"/>
    <w:qFormat/>
    <w:rsid w:val="00DA7634"/>
    <w:rPr>
      <w:smallCaps/>
      <w:color w:val="5A5A5A" w:themeColor="text1" w:themeTint="A5"/>
    </w:rPr>
  </w:style>
  <w:style w:type="table" w:styleId="TableauListe7Couleur">
    <w:name w:val="List Table 7 Colorful"/>
    <w:basedOn w:val="TableauNormal"/>
    <w:uiPriority w:val="52"/>
    <w:rsid w:val="009507C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tedefin">
    <w:name w:val="endnote text"/>
    <w:basedOn w:val="Normal"/>
    <w:link w:val="NotedefinCar"/>
    <w:uiPriority w:val="99"/>
    <w:semiHidden/>
    <w:unhideWhenUsed/>
    <w:rsid w:val="00801B40"/>
    <w:pPr>
      <w:spacing w:after="0" w:line="240" w:lineRule="auto"/>
    </w:pPr>
    <w:rPr>
      <w:sz w:val="20"/>
      <w:szCs w:val="20"/>
    </w:rPr>
  </w:style>
  <w:style w:type="character" w:customStyle="1" w:styleId="NotedefinCar">
    <w:name w:val="Note de fin Car"/>
    <w:basedOn w:val="Policepardfaut"/>
    <w:link w:val="Notedefin"/>
    <w:uiPriority w:val="99"/>
    <w:semiHidden/>
    <w:rsid w:val="00801B40"/>
    <w:rPr>
      <w:sz w:val="20"/>
      <w:szCs w:val="20"/>
      <w:lang w:val="en-GB"/>
    </w:rPr>
  </w:style>
  <w:style w:type="character" w:styleId="Appeldenotedefin">
    <w:name w:val="endnote reference"/>
    <w:basedOn w:val="Policepardfaut"/>
    <w:uiPriority w:val="99"/>
    <w:semiHidden/>
    <w:unhideWhenUsed/>
    <w:rsid w:val="00801B40"/>
    <w:rPr>
      <w:vertAlign w:val="superscript"/>
    </w:rPr>
  </w:style>
  <w:style w:type="paragraph" w:styleId="Bibliographie">
    <w:name w:val="Bibliography"/>
    <w:basedOn w:val="Normal"/>
    <w:next w:val="Normal"/>
    <w:uiPriority w:val="37"/>
    <w:unhideWhenUsed/>
    <w:rsid w:val="006C0F00"/>
    <w:pPr>
      <w:tabs>
        <w:tab w:val="left" w:pos="384"/>
      </w:tabs>
      <w:spacing w:after="0" w:line="240" w:lineRule="auto"/>
      <w:ind w:left="384" w:hanging="384"/>
    </w:pPr>
  </w:style>
  <w:style w:type="paragraph" w:styleId="Notedebasdepage">
    <w:name w:val="footnote text"/>
    <w:basedOn w:val="Normal"/>
    <w:link w:val="NotedebasdepageCar"/>
    <w:uiPriority w:val="99"/>
    <w:semiHidden/>
    <w:unhideWhenUsed/>
    <w:rsid w:val="006C0F0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6C0F00"/>
    <w:rPr>
      <w:sz w:val="20"/>
      <w:szCs w:val="20"/>
      <w:lang w:val="en-GB"/>
    </w:rPr>
  </w:style>
  <w:style w:type="character" w:styleId="Appelnotedebasdep">
    <w:name w:val="footnote reference"/>
    <w:basedOn w:val="Policepardfaut"/>
    <w:uiPriority w:val="99"/>
    <w:semiHidden/>
    <w:unhideWhenUsed/>
    <w:rsid w:val="006C0F00"/>
    <w:rPr>
      <w:vertAlign w:val="superscript"/>
    </w:rPr>
  </w:style>
  <w:style w:type="character" w:styleId="Accentuationlgre">
    <w:name w:val="Subtle Emphasis"/>
    <w:basedOn w:val="Policepardfaut"/>
    <w:uiPriority w:val="19"/>
    <w:qFormat/>
    <w:rsid w:val="00FB65E1"/>
    <w:rPr>
      <w:i/>
      <w:iCs/>
      <w:color w:val="404040" w:themeColor="text1" w:themeTint="BF"/>
    </w:rPr>
  </w:style>
  <w:style w:type="paragraph" w:customStyle="1" w:styleId="Sous-titre2">
    <w:name w:val="Sous-titre 2"/>
    <w:basedOn w:val="Sous-titre"/>
    <w:link w:val="Sous-titre2Car"/>
    <w:qFormat/>
    <w:rsid w:val="00760C8A"/>
    <w:pPr>
      <w:numPr>
        <w:numId w:val="0"/>
      </w:numPr>
    </w:pPr>
    <w:rPr>
      <w:color w:val="808080" w:themeColor="background1" w:themeShade="80"/>
    </w:rPr>
  </w:style>
  <w:style w:type="character" w:customStyle="1" w:styleId="Sous-titre2Car">
    <w:name w:val="Sous-titre 2 Car"/>
    <w:basedOn w:val="Sous-titreCar"/>
    <w:link w:val="Sous-titre2"/>
    <w:rsid w:val="00760C8A"/>
    <w:rPr>
      <w:rFonts w:ascii="Arial" w:eastAsiaTheme="minorEastAsia" w:hAnsi="Arial"/>
      <w:color w:val="808080" w:themeColor="background1" w:themeShade="80"/>
      <w:spacing w:val="15"/>
      <w:sz w:val="24"/>
      <w:lang w:val="en-GB"/>
    </w:rPr>
  </w:style>
  <w:style w:type="character" w:customStyle="1" w:styleId="hgkelc">
    <w:name w:val="hgkelc"/>
    <w:basedOn w:val="Policepardfaut"/>
    <w:rsid w:val="00F70FF1"/>
  </w:style>
  <w:style w:type="character" w:styleId="Accentuation">
    <w:name w:val="Emphasis"/>
    <w:basedOn w:val="Policepardfaut"/>
    <w:uiPriority w:val="20"/>
    <w:qFormat/>
    <w:rsid w:val="005728F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47892">
      <w:bodyDiv w:val="1"/>
      <w:marLeft w:val="0"/>
      <w:marRight w:val="0"/>
      <w:marTop w:val="0"/>
      <w:marBottom w:val="0"/>
      <w:divBdr>
        <w:top w:val="none" w:sz="0" w:space="0" w:color="auto"/>
        <w:left w:val="none" w:sz="0" w:space="0" w:color="auto"/>
        <w:bottom w:val="none" w:sz="0" w:space="0" w:color="auto"/>
        <w:right w:val="none" w:sz="0" w:space="0" w:color="auto"/>
      </w:divBdr>
    </w:div>
    <w:div w:id="55246860">
      <w:bodyDiv w:val="1"/>
      <w:marLeft w:val="0"/>
      <w:marRight w:val="0"/>
      <w:marTop w:val="0"/>
      <w:marBottom w:val="0"/>
      <w:divBdr>
        <w:top w:val="none" w:sz="0" w:space="0" w:color="auto"/>
        <w:left w:val="none" w:sz="0" w:space="0" w:color="auto"/>
        <w:bottom w:val="none" w:sz="0" w:space="0" w:color="auto"/>
        <w:right w:val="none" w:sz="0" w:space="0" w:color="auto"/>
      </w:divBdr>
      <w:divsChild>
        <w:div w:id="1627466071">
          <w:marLeft w:val="0"/>
          <w:marRight w:val="0"/>
          <w:marTop w:val="0"/>
          <w:marBottom w:val="0"/>
          <w:divBdr>
            <w:top w:val="none" w:sz="0" w:space="0" w:color="auto"/>
            <w:left w:val="none" w:sz="0" w:space="0" w:color="auto"/>
            <w:bottom w:val="none" w:sz="0" w:space="0" w:color="auto"/>
            <w:right w:val="none" w:sz="0" w:space="0" w:color="auto"/>
          </w:divBdr>
          <w:divsChild>
            <w:div w:id="445925952">
              <w:marLeft w:val="0"/>
              <w:marRight w:val="0"/>
              <w:marTop w:val="0"/>
              <w:marBottom w:val="0"/>
              <w:divBdr>
                <w:top w:val="none" w:sz="0" w:space="0" w:color="auto"/>
                <w:left w:val="none" w:sz="0" w:space="0" w:color="auto"/>
                <w:bottom w:val="none" w:sz="0" w:space="0" w:color="auto"/>
                <w:right w:val="none" w:sz="0" w:space="0" w:color="auto"/>
              </w:divBdr>
            </w:div>
            <w:div w:id="415638911">
              <w:marLeft w:val="0"/>
              <w:marRight w:val="0"/>
              <w:marTop w:val="0"/>
              <w:marBottom w:val="0"/>
              <w:divBdr>
                <w:top w:val="none" w:sz="0" w:space="0" w:color="auto"/>
                <w:left w:val="none" w:sz="0" w:space="0" w:color="auto"/>
                <w:bottom w:val="none" w:sz="0" w:space="0" w:color="auto"/>
                <w:right w:val="none" w:sz="0" w:space="0" w:color="auto"/>
              </w:divBdr>
            </w:div>
            <w:div w:id="493376041">
              <w:marLeft w:val="0"/>
              <w:marRight w:val="0"/>
              <w:marTop w:val="0"/>
              <w:marBottom w:val="0"/>
              <w:divBdr>
                <w:top w:val="none" w:sz="0" w:space="0" w:color="auto"/>
                <w:left w:val="none" w:sz="0" w:space="0" w:color="auto"/>
                <w:bottom w:val="none" w:sz="0" w:space="0" w:color="auto"/>
                <w:right w:val="none" w:sz="0" w:space="0" w:color="auto"/>
              </w:divBdr>
            </w:div>
            <w:div w:id="517159317">
              <w:marLeft w:val="0"/>
              <w:marRight w:val="0"/>
              <w:marTop w:val="0"/>
              <w:marBottom w:val="0"/>
              <w:divBdr>
                <w:top w:val="none" w:sz="0" w:space="0" w:color="auto"/>
                <w:left w:val="none" w:sz="0" w:space="0" w:color="auto"/>
                <w:bottom w:val="none" w:sz="0" w:space="0" w:color="auto"/>
                <w:right w:val="none" w:sz="0" w:space="0" w:color="auto"/>
              </w:divBdr>
            </w:div>
            <w:div w:id="689722776">
              <w:marLeft w:val="0"/>
              <w:marRight w:val="0"/>
              <w:marTop w:val="0"/>
              <w:marBottom w:val="0"/>
              <w:divBdr>
                <w:top w:val="none" w:sz="0" w:space="0" w:color="auto"/>
                <w:left w:val="none" w:sz="0" w:space="0" w:color="auto"/>
                <w:bottom w:val="none" w:sz="0" w:space="0" w:color="auto"/>
                <w:right w:val="none" w:sz="0" w:space="0" w:color="auto"/>
              </w:divBdr>
            </w:div>
            <w:div w:id="92931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5731">
      <w:bodyDiv w:val="1"/>
      <w:marLeft w:val="0"/>
      <w:marRight w:val="0"/>
      <w:marTop w:val="0"/>
      <w:marBottom w:val="0"/>
      <w:divBdr>
        <w:top w:val="none" w:sz="0" w:space="0" w:color="auto"/>
        <w:left w:val="none" w:sz="0" w:space="0" w:color="auto"/>
        <w:bottom w:val="none" w:sz="0" w:space="0" w:color="auto"/>
        <w:right w:val="none" w:sz="0" w:space="0" w:color="auto"/>
      </w:divBdr>
    </w:div>
    <w:div w:id="87776290">
      <w:bodyDiv w:val="1"/>
      <w:marLeft w:val="0"/>
      <w:marRight w:val="0"/>
      <w:marTop w:val="0"/>
      <w:marBottom w:val="0"/>
      <w:divBdr>
        <w:top w:val="none" w:sz="0" w:space="0" w:color="auto"/>
        <w:left w:val="none" w:sz="0" w:space="0" w:color="auto"/>
        <w:bottom w:val="none" w:sz="0" w:space="0" w:color="auto"/>
        <w:right w:val="none" w:sz="0" w:space="0" w:color="auto"/>
      </w:divBdr>
    </w:div>
    <w:div w:id="95948309">
      <w:bodyDiv w:val="1"/>
      <w:marLeft w:val="0"/>
      <w:marRight w:val="0"/>
      <w:marTop w:val="0"/>
      <w:marBottom w:val="0"/>
      <w:divBdr>
        <w:top w:val="none" w:sz="0" w:space="0" w:color="auto"/>
        <w:left w:val="none" w:sz="0" w:space="0" w:color="auto"/>
        <w:bottom w:val="none" w:sz="0" w:space="0" w:color="auto"/>
        <w:right w:val="none" w:sz="0" w:space="0" w:color="auto"/>
      </w:divBdr>
    </w:div>
    <w:div w:id="116729062">
      <w:bodyDiv w:val="1"/>
      <w:marLeft w:val="0"/>
      <w:marRight w:val="0"/>
      <w:marTop w:val="0"/>
      <w:marBottom w:val="0"/>
      <w:divBdr>
        <w:top w:val="none" w:sz="0" w:space="0" w:color="auto"/>
        <w:left w:val="none" w:sz="0" w:space="0" w:color="auto"/>
        <w:bottom w:val="none" w:sz="0" w:space="0" w:color="auto"/>
        <w:right w:val="none" w:sz="0" w:space="0" w:color="auto"/>
      </w:divBdr>
    </w:div>
    <w:div w:id="333381967">
      <w:bodyDiv w:val="1"/>
      <w:marLeft w:val="0"/>
      <w:marRight w:val="0"/>
      <w:marTop w:val="0"/>
      <w:marBottom w:val="0"/>
      <w:divBdr>
        <w:top w:val="none" w:sz="0" w:space="0" w:color="auto"/>
        <w:left w:val="none" w:sz="0" w:space="0" w:color="auto"/>
        <w:bottom w:val="none" w:sz="0" w:space="0" w:color="auto"/>
        <w:right w:val="none" w:sz="0" w:space="0" w:color="auto"/>
      </w:divBdr>
      <w:divsChild>
        <w:div w:id="993027737">
          <w:marLeft w:val="0"/>
          <w:marRight w:val="0"/>
          <w:marTop w:val="0"/>
          <w:marBottom w:val="0"/>
          <w:divBdr>
            <w:top w:val="none" w:sz="0" w:space="0" w:color="auto"/>
            <w:left w:val="none" w:sz="0" w:space="0" w:color="auto"/>
            <w:bottom w:val="none" w:sz="0" w:space="0" w:color="auto"/>
            <w:right w:val="none" w:sz="0" w:space="0" w:color="auto"/>
          </w:divBdr>
          <w:divsChild>
            <w:div w:id="2050953689">
              <w:marLeft w:val="0"/>
              <w:marRight w:val="0"/>
              <w:marTop w:val="0"/>
              <w:marBottom w:val="0"/>
              <w:divBdr>
                <w:top w:val="none" w:sz="0" w:space="0" w:color="auto"/>
                <w:left w:val="none" w:sz="0" w:space="0" w:color="auto"/>
                <w:bottom w:val="none" w:sz="0" w:space="0" w:color="auto"/>
                <w:right w:val="none" w:sz="0" w:space="0" w:color="auto"/>
              </w:divBdr>
            </w:div>
            <w:div w:id="959532571">
              <w:marLeft w:val="0"/>
              <w:marRight w:val="0"/>
              <w:marTop w:val="0"/>
              <w:marBottom w:val="0"/>
              <w:divBdr>
                <w:top w:val="none" w:sz="0" w:space="0" w:color="auto"/>
                <w:left w:val="none" w:sz="0" w:space="0" w:color="auto"/>
                <w:bottom w:val="none" w:sz="0" w:space="0" w:color="auto"/>
                <w:right w:val="none" w:sz="0" w:space="0" w:color="auto"/>
              </w:divBdr>
            </w:div>
            <w:div w:id="194542159">
              <w:marLeft w:val="0"/>
              <w:marRight w:val="0"/>
              <w:marTop w:val="0"/>
              <w:marBottom w:val="0"/>
              <w:divBdr>
                <w:top w:val="none" w:sz="0" w:space="0" w:color="auto"/>
                <w:left w:val="none" w:sz="0" w:space="0" w:color="auto"/>
                <w:bottom w:val="none" w:sz="0" w:space="0" w:color="auto"/>
                <w:right w:val="none" w:sz="0" w:space="0" w:color="auto"/>
              </w:divBdr>
            </w:div>
            <w:div w:id="1478957277">
              <w:marLeft w:val="0"/>
              <w:marRight w:val="0"/>
              <w:marTop w:val="0"/>
              <w:marBottom w:val="0"/>
              <w:divBdr>
                <w:top w:val="none" w:sz="0" w:space="0" w:color="auto"/>
                <w:left w:val="none" w:sz="0" w:space="0" w:color="auto"/>
                <w:bottom w:val="none" w:sz="0" w:space="0" w:color="auto"/>
                <w:right w:val="none" w:sz="0" w:space="0" w:color="auto"/>
              </w:divBdr>
            </w:div>
            <w:div w:id="1860269955">
              <w:marLeft w:val="0"/>
              <w:marRight w:val="0"/>
              <w:marTop w:val="0"/>
              <w:marBottom w:val="0"/>
              <w:divBdr>
                <w:top w:val="none" w:sz="0" w:space="0" w:color="auto"/>
                <w:left w:val="none" w:sz="0" w:space="0" w:color="auto"/>
                <w:bottom w:val="none" w:sz="0" w:space="0" w:color="auto"/>
                <w:right w:val="none" w:sz="0" w:space="0" w:color="auto"/>
              </w:divBdr>
            </w:div>
            <w:div w:id="205218776">
              <w:marLeft w:val="0"/>
              <w:marRight w:val="0"/>
              <w:marTop w:val="0"/>
              <w:marBottom w:val="0"/>
              <w:divBdr>
                <w:top w:val="none" w:sz="0" w:space="0" w:color="auto"/>
                <w:left w:val="none" w:sz="0" w:space="0" w:color="auto"/>
                <w:bottom w:val="none" w:sz="0" w:space="0" w:color="auto"/>
                <w:right w:val="none" w:sz="0" w:space="0" w:color="auto"/>
              </w:divBdr>
            </w:div>
            <w:div w:id="1843202941">
              <w:marLeft w:val="0"/>
              <w:marRight w:val="0"/>
              <w:marTop w:val="0"/>
              <w:marBottom w:val="0"/>
              <w:divBdr>
                <w:top w:val="none" w:sz="0" w:space="0" w:color="auto"/>
                <w:left w:val="none" w:sz="0" w:space="0" w:color="auto"/>
                <w:bottom w:val="none" w:sz="0" w:space="0" w:color="auto"/>
                <w:right w:val="none" w:sz="0" w:space="0" w:color="auto"/>
              </w:divBdr>
            </w:div>
            <w:div w:id="1332949984">
              <w:marLeft w:val="0"/>
              <w:marRight w:val="0"/>
              <w:marTop w:val="0"/>
              <w:marBottom w:val="0"/>
              <w:divBdr>
                <w:top w:val="none" w:sz="0" w:space="0" w:color="auto"/>
                <w:left w:val="none" w:sz="0" w:space="0" w:color="auto"/>
                <w:bottom w:val="none" w:sz="0" w:space="0" w:color="auto"/>
                <w:right w:val="none" w:sz="0" w:space="0" w:color="auto"/>
              </w:divBdr>
            </w:div>
            <w:div w:id="719863396">
              <w:marLeft w:val="0"/>
              <w:marRight w:val="0"/>
              <w:marTop w:val="0"/>
              <w:marBottom w:val="0"/>
              <w:divBdr>
                <w:top w:val="none" w:sz="0" w:space="0" w:color="auto"/>
                <w:left w:val="none" w:sz="0" w:space="0" w:color="auto"/>
                <w:bottom w:val="none" w:sz="0" w:space="0" w:color="auto"/>
                <w:right w:val="none" w:sz="0" w:space="0" w:color="auto"/>
              </w:divBdr>
            </w:div>
            <w:div w:id="622421612">
              <w:marLeft w:val="0"/>
              <w:marRight w:val="0"/>
              <w:marTop w:val="0"/>
              <w:marBottom w:val="0"/>
              <w:divBdr>
                <w:top w:val="none" w:sz="0" w:space="0" w:color="auto"/>
                <w:left w:val="none" w:sz="0" w:space="0" w:color="auto"/>
                <w:bottom w:val="none" w:sz="0" w:space="0" w:color="auto"/>
                <w:right w:val="none" w:sz="0" w:space="0" w:color="auto"/>
              </w:divBdr>
            </w:div>
            <w:div w:id="1525098258">
              <w:marLeft w:val="0"/>
              <w:marRight w:val="0"/>
              <w:marTop w:val="0"/>
              <w:marBottom w:val="0"/>
              <w:divBdr>
                <w:top w:val="none" w:sz="0" w:space="0" w:color="auto"/>
                <w:left w:val="none" w:sz="0" w:space="0" w:color="auto"/>
                <w:bottom w:val="none" w:sz="0" w:space="0" w:color="auto"/>
                <w:right w:val="none" w:sz="0" w:space="0" w:color="auto"/>
              </w:divBdr>
            </w:div>
            <w:div w:id="1696224759">
              <w:marLeft w:val="0"/>
              <w:marRight w:val="0"/>
              <w:marTop w:val="0"/>
              <w:marBottom w:val="0"/>
              <w:divBdr>
                <w:top w:val="none" w:sz="0" w:space="0" w:color="auto"/>
                <w:left w:val="none" w:sz="0" w:space="0" w:color="auto"/>
                <w:bottom w:val="none" w:sz="0" w:space="0" w:color="auto"/>
                <w:right w:val="none" w:sz="0" w:space="0" w:color="auto"/>
              </w:divBdr>
            </w:div>
            <w:div w:id="1958874772">
              <w:marLeft w:val="0"/>
              <w:marRight w:val="0"/>
              <w:marTop w:val="0"/>
              <w:marBottom w:val="0"/>
              <w:divBdr>
                <w:top w:val="none" w:sz="0" w:space="0" w:color="auto"/>
                <w:left w:val="none" w:sz="0" w:space="0" w:color="auto"/>
                <w:bottom w:val="none" w:sz="0" w:space="0" w:color="auto"/>
                <w:right w:val="none" w:sz="0" w:space="0" w:color="auto"/>
              </w:divBdr>
            </w:div>
            <w:div w:id="1027634411">
              <w:marLeft w:val="0"/>
              <w:marRight w:val="0"/>
              <w:marTop w:val="0"/>
              <w:marBottom w:val="0"/>
              <w:divBdr>
                <w:top w:val="none" w:sz="0" w:space="0" w:color="auto"/>
                <w:left w:val="none" w:sz="0" w:space="0" w:color="auto"/>
                <w:bottom w:val="none" w:sz="0" w:space="0" w:color="auto"/>
                <w:right w:val="none" w:sz="0" w:space="0" w:color="auto"/>
              </w:divBdr>
            </w:div>
            <w:div w:id="1946883500">
              <w:marLeft w:val="0"/>
              <w:marRight w:val="0"/>
              <w:marTop w:val="0"/>
              <w:marBottom w:val="0"/>
              <w:divBdr>
                <w:top w:val="none" w:sz="0" w:space="0" w:color="auto"/>
                <w:left w:val="none" w:sz="0" w:space="0" w:color="auto"/>
                <w:bottom w:val="none" w:sz="0" w:space="0" w:color="auto"/>
                <w:right w:val="none" w:sz="0" w:space="0" w:color="auto"/>
              </w:divBdr>
            </w:div>
            <w:div w:id="1743789725">
              <w:marLeft w:val="0"/>
              <w:marRight w:val="0"/>
              <w:marTop w:val="0"/>
              <w:marBottom w:val="0"/>
              <w:divBdr>
                <w:top w:val="none" w:sz="0" w:space="0" w:color="auto"/>
                <w:left w:val="none" w:sz="0" w:space="0" w:color="auto"/>
                <w:bottom w:val="none" w:sz="0" w:space="0" w:color="auto"/>
                <w:right w:val="none" w:sz="0" w:space="0" w:color="auto"/>
              </w:divBdr>
            </w:div>
            <w:div w:id="2407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9917">
      <w:bodyDiv w:val="1"/>
      <w:marLeft w:val="0"/>
      <w:marRight w:val="0"/>
      <w:marTop w:val="0"/>
      <w:marBottom w:val="0"/>
      <w:divBdr>
        <w:top w:val="none" w:sz="0" w:space="0" w:color="auto"/>
        <w:left w:val="none" w:sz="0" w:space="0" w:color="auto"/>
        <w:bottom w:val="none" w:sz="0" w:space="0" w:color="auto"/>
        <w:right w:val="none" w:sz="0" w:space="0" w:color="auto"/>
      </w:divBdr>
      <w:divsChild>
        <w:div w:id="1235242674">
          <w:marLeft w:val="0"/>
          <w:marRight w:val="0"/>
          <w:marTop w:val="0"/>
          <w:marBottom w:val="0"/>
          <w:divBdr>
            <w:top w:val="none" w:sz="0" w:space="0" w:color="auto"/>
            <w:left w:val="none" w:sz="0" w:space="0" w:color="auto"/>
            <w:bottom w:val="none" w:sz="0" w:space="0" w:color="auto"/>
            <w:right w:val="none" w:sz="0" w:space="0" w:color="auto"/>
          </w:divBdr>
          <w:divsChild>
            <w:div w:id="1505318355">
              <w:marLeft w:val="0"/>
              <w:marRight w:val="0"/>
              <w:marTop w:val="0"/>
              <w:marBottom w:val="0"/>
              <w:divBdr>
                <w:top w:val="none" w:sz="0" w:space="0" w:color="auto"/>
                <w:left w:val="none" w:sz="0" w:space="0" w:color="auto"/>
                <w:bottom w:val="none" w:sz="0" w:space="0" w:color="auto"/>
                <w:right w:val="none" w:sz="0" w:space="0" w:color="auto"/>
              </w:divBdr>
            </w:div>
            <w:div w:id="42638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84199">
      <w:bodyDiv w:val="1"/>
      <w:marLeft w:val="0"/>
      <w:marRight w:val="0"/>
      <w:marTop w:val="0"/>
      <w:marBottom w:val="0"/>
      <w:divBdr>
        <w:top w:val="none" w:sz="0" w:space="0" w:color="auto"/>
        <w:left w:val="none" w:sz="0" w:space="0" w:color="auto"/>
        <w:bottom w:val="none" w:sz="0" w:space="0" w:color="auto"/>
        <w:right w:val="none" w:sz="0" w:space="0" w:color="auto"/>
      </w:divBdr>
    </w:div>
    <w:div w:id="431123678">
      <w:bodyDiv w:val="1"/>
      <w:marLeft w:val="0"/>
      <w:marRight w:val="0"/>
      <w:marTop w:val="0"/>
      <w:marBottom w:val="0"/>
      <w:divBdr>
        <w:top w:val="none" w:sz="0" w:space="0" w:color="auto"/>
        <w:left w:val="none" w:sz="0" w:space="0" w:color="auto"/>
        <w:bottom w:val="none" w:sz="0" w:space="0" w:color="auto"/>
        <w:right w:val="none" w:sz="0" w:space="0" w:color="auto"/>
      </w:divBdr>
      <w:divsChild>
        <w:div w:id="1453131287">
          <w:marLeft w:val="0"/>
          <w:marRight w:val="0"/>
          <w:marTop w:val="0"/>
          <w:marBottom w:val="0"/>
          <w:divBdr>
            <w:top w:val="none" w:sz="0" w:space="0" w:color="auto"/>
            <w:left w:val="none" w:sz="0" w:space="0" w:color="auto"/>
            <w:bottom w:val="none" w:sz="0" w:space="0" w:color="auto"/>
            <w:right w:val="none" w:sz="0" w:space="0" w:color="auto"/>
          </w:divBdr>
          <w:divsChild>
            <w:div w:id="1187258446">
              <w:marLeft w:val="0"/>
              <w:marRight w:val="0"/>
              <w:marTop w:val="0"/>
              <w:marBottom w:val="0"/>
              <w:divBdr>
                <w:top w:val="none" w:sz="0" w:space="0" w:color="auto"/>
                <w:left w:val="none" w:sz="0" w:space="0" w:color="auto"/>
                <w:bottom w:val="none" w:sz="0" w:space="0" w:color="auto"/>
                <w:right w:val="none" w:sz="0" w:space="0" w:color="auto"/>
              </w:divBdr>
              <w:divsChild>
                <w:div w:id="137843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762088">
      <w:bodyDiv w:val="1"/>
      <w:marLeft w:val="0"/>
      <w:marRight w:val="0"/>
      <w:marTop w:val="0"/>
      <w:marBottom w:val="0"/>
      <w:divBdr>
        <w:top w:val="none" w:sz="0" w:space="0" w:color="auto"/>
        <w:left w:val="none" w:sz="0" w:space="0" w:color="auto"/>
        <w:bottom w:val="none" w:sz="0" w:space="0" w:color="auto"/>
        <w:right w:val="none" w:sz="0" w:space="0" w:color="auto"/>
      </w:divBdr>
    </w:div>
    <w:div w:id="649335153">
      <w:bodyDiv w:val="1"/>
      <w:marLeft w:val="0"/>
      <w:marRight w:val="0"/>
      <w:marTop w:val="0"/>
      <w:marBottom w:val="0"/>
      <w:divBdr>
        <w:top w:val="none" w:sz="0" w:space="0" w:color="auto"/>
        <w:left w:val="none" w:sz="0" w:space="0" w:color="auto"/>
        <w:bottom w:val="none" w:sz="0" w:space="0" w:color="auto"/>
        <w:right w:val="none" w:sz="0" w:space="0" w:color="auto"/>
      </w:divBdr>
    </w:div>
    <w:div w:id="659432204">
      <w:bodyDiv w:val="1"/>
      <w:marLeft w:val="0"/>
      <w:marRight w:val="0"/>
      <w:marTop w:val="0"/>
      <w:marBottom w:val="0"/>
      <w:divBdr>
        <w:top w:val="none" w:sz="0" w:space="0" w:color="auto"/>
        <w:left w:val="none" w:sz="0" w:space="0" w:color="auto"/>
        <w:bottom w:val="none" w:sz="0" w:space="0" w:color="auto"/>
        <w:right w:val="none" w:sz="0" w:space="0" w:color="auto"/>
      </w:divBdr>
    </w:div>
    <w:div w:id="715663293">
      <w:bodyDiv w:val="1"/>
      <w:marLeft w:val="0"/>
      <w:marRight w:val="0"/>
      <w:marTop w:val="0"/>
      <w:marBottom w:val="0"/>
      <w:divBdr>
        <w:top w:val="none" w:sz="0" w:space="0" w:color="auto"/>
        <w:left w:val="none" w:sz="0" w:space="0" w:color="auto"/>
        <w:bottom w:val="none" w:sz="0" w:space="0" w:color="auto"/>
        <w:right w:val="none" w:sz="0" w:space="0" w:color="auto"/>
      </w:divBdr>
    </w:div>
    <w:div w:id="756823956">
      <w:bodyDiv w:val="1"/>
      <w:marLeft w:val="0"/>
      <w:marRight w:val="0"/>
      <w:marTop w:val="0"/>
      <w:marBottom w:val="0"/>
      <w:divBdr>
        <w:top w:val="none" w:sz="0" w:space="0" w:color="auto"/>
        <w:left w:val="none" w:sz="0" w:space="0" w:color="auto"/>
        <w:bottom w:val="none" w:sz="0" w:space="0" w:color="auto"/>
        <w:right w:val="none" w:sz="0" w:space="0" w:color="auto"/>
      </w:divBdr>
    </w:div>
    <w:div w:id="773792006">
      <w:bodyDiv w:val="1"/>
      <w:marLeft w:val="0"/>
      <w:marRight w:val="0"/>
      <w:marTop w:val="0"/>
      <w:marBottom w:val="0"/>
      <w:divBdr>
        <w:top w:val="none" w:sz="0" w:space="0" w:color="auto"/>
        <w:left w:val="none" w:sz="0" w:space="0" w:color="auto"/>
        <w:bottom w:val="none" w:sz="0" w:space="0" w:color="auto"/>
        <w:right w:val="none" w:sz="0" w:space="0" w:color="auto"/>
      </w:divBdr>
    </w:div>
    <w:div w:id="779955077">
      <w:bodyDiv w:val="1"/>
      <w:marLeft w:val="0"/>
      <w:marRight w:val="0"/>
      <w:marTop w:val="0"/>
      <w:marBottom w:val="0"/>
      <w:divBdr>
        <w:top w:val="none" w:sz="0" w:space="0" w:color="auto"/>
        <w:left w:val="none" w:sz="0" w:space="0" w:color="auto"/>
        <w:bottom w:val="none" w:sz="0" w:space="0" w:color="auto"/>
        <w:right w:val="none" w:sz="0" w:space="0" w:color="auto"/>
      </w:divBdr>
    </w:div>
    <w:div w:id="826169425">
      <w:bodyDiv w:val="1"/>
      <w:marLeft w:val="0"/>
      <w:marRight w:val="0"/>
      <w:marTop w:val="0"/>
      <w:marBottom w:val="0"/>
      <w:divBdr>
        <w:top w:val="none" w:sz="0" w:space="0" w:color="auto"/>
        <w:left w:val="none" w:sz="0" w:space="0" w:color="auto"/>
        <w:bottom w:val="none" w:sz="0" w:space="0" w:color="auto"/>
        <w:right w:val="none" w:sz="0" w:space="0" w:color="auto"/>
      </w:divBdr>
    </w:div>
    <w:div w:id="843863921">
      <w:bodyDiv w:val="1"/>
      <w:marLeft w:val="0"/>
      <w:marRight w:val="0"/>
      <w:marTop w:val="0"/>
      <w:marBottom w:val="0"/>
      <w:divBdr>
        <w:top w:val="none" w:sz="0" w:space="0" w:color="auto"/>
        <w:left w:val="none" w:sz="0" w:space="0" w:color="auto"/>
        <w:bottom w:val="none" w:sz="0" w:space="0" w:color="auto"/>
        <w:right w:val="none" w:sz="0" w:space="0" w:color="auto"/>
      </w:divBdr>
      <w:divsChild>
        <w:div w:id="461116172">
          <w:marLeft w:val="0"/>
          <w:marRight w:val="0"/>
          <w:marTop w:val="0"/>
          <w:marBottom w:val="0"/>
          <w:divBdr>
            <w:top w:val="none" w:sz="0" w:space="0" w:color="auto"/>
            <w:left w:val="none" w:sz="0" w:space="0" w:color="auto"/>
            <w:bottom w:val="none" w:sz="0" w:space="0" w:color="auto"/>
            <w:right w:val="none" w:sz="0" w:space="0" w:color="auto"/>
          </w:divBdr>
          <w:divsChild>
            <w:div w:id="1829519442">
              <w:marLeft w:val="0"/>
              <w:marRight w:val="0"/>
              <w:marTop w:val="0"/>
              <w:marBottom w:val="0"/>
              <w:divBdr>
                <w:top w:val="none" w:sz="0" w:space="0" w:color="auto"/>
                <w:left w:val="none" w:sz="0" w:space="0" w:color="auto"/>
                <w:bottom w:val="none" w:sz="0" w:space="0" w:color="auto"/>
                <w:right w:val="none" w:sz="0" w:space="0" w:color="auto"/>
              </w:divBdr>
            </w:div>
            <w:div w:id="553345760">
              <w:marLeft w:val="0"/>
              <w:marRight w:val="0"/>
              <w:marTop w:val="0"/>
              <w:marBottom w:val="0"/>
              <w:divBdr>
                <w:top w:val="none" w:sz="0" w:space="0" w:color="auto"/>
                <w:left w:val="none" w:sz="0" w:space="0" w:color="auto"/>
                <w:bottom w:val="none" w:sz="0" w:space="0" w:color="auto"/>
                <w:right w:val="none" w:sz="0" w:space="0" w:color="auto"/>
              </w:divBdr>
            </w:div>
            <w:div w:id="1450198144">
              <w:marLeft w:val="0"/>
              <w:marRight w:val="0"/>
              <w:marTop w:val="0"/>
              <w:marBottom w:val="0"/>
              <w:divBdr>
                <w:top w:val="none" w:sz="0" w:space="0" w:color="auto"/>
                <w:left w:val="none" w:sz="0" w:space="0" w:color="auto"/>
                <w:bottom w:val="none" w:sz="0" w:space="0" w:color="auto"/>
                <w:right w:val="none" w:sz="0" w:space="0" w:color="auto"/>
              </w:divBdr>
            </w:div>
            <w:div w:id="2070376748">
              <w:marLeft w:val="0"/>
              <w:marRight w:val="0"/>
              <w:marTop w:val="0"/>
              <w:marBottom w:val="0"/>
              <w:divBdr>
                <w:top w:val="none" w:sz="0" w:space="0" w:color="auto"/>
                <w:left w:val="none" w:sz="0" w:space="0" w:color="auto"/>
                <w:bottom w:val="none" w:sz="0" w:space="0" w:color="auto"/>
                <w:right w:val="none" w:sz="0" w:space="0" w:color="auto"/>
              </w:divBdr>
            </w:div>
            <w:div w:id="1012611213">
              <w:marLeft w:val="0"/>
              <w:marRight w:val="0"/>
              <w:marTop w:val="0"/>
              <w:marBottom w:val="0"/>
              <w:divBdr>
                <w:top w:val="none" w:sz="0" w:space="0" w:color="auto"/>
                <w:left w:val="none" w:sz="0" w:space="0" w:color="auto"/>
                <w:bottom w:val="none" w:sz="0" w:space="0" w:color="auto"/>
                <w:right w:val="none" w:sz="0" w:space="0" w:color="auto"/>
              </w:divBdr>
            </w:div>
            <w:div w:id="6047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454696">
      <w:bodyDiv w:val="1"/>
      <w:marLeft w:val="0"/>
      <w:marRight w:val="0"/>
      <w:marTop w:val="0"/>
      <w:marBottom w:val="0"/>
      <w:divBdr>
        <w:top w:val="none" w:sz="0" w:space="0" w:color="auto"/>
        <w:left w:val="none" w:sz="0" w:space="0" w:color="auto"/>
        <w:bottom w:val="none" w:sz="0" w:space="0" w:color="auto"/>
        <w:right w:val="none" w:sz="0" w:space="0" w:color="auto"/>
      </w:divBdr>
    </w:div>
    <w:div w:id="878856126">
      <w:bodyDiv w:val="1"/>
      <w:marLeft w:val="0"/>
      <w:marRight w:val="0"/>
      <w:marTop w:val="0"/>
      <w:marBottom w:val="0"/>
      <w:divBdr>
        <w:top w:val="none" w:sz="0" w:space="0" w:color="auto"/>
        <w:left w:val="none" w:sz="0" w:space="0" w:color="auto"/>
        <w:bottom w:val="none" w:sz="0" w:space="0" w:color="auto"/>
        <w:right w:val="none" w:sz="0" w:space="0" w:color="auto"/>
      </w:divBdr>
    </w:div>
    <w:div w:id="909072195">
      <w:bodyDiv w:val="1"/>
      <w:marLeft w:val="0"/>
      <w:marRight w:val="0"/>
      <w:marTop w:val="0"/>
      <w:marBottom w:val="0"/>
      <w:divBdr>
        <w:top w:val="none" w:sz="0" w:space="0" w:color="auto"/>
        <w:left w:val="none" w:sz="0" w:space="0" w:color="auto"/>
        <w:bottom w:val="none" w:sz="0" w:space="0" w:color="auto"/>
        <w:right w:val="none" w:sz="0" w:space="0" w:color="auto"/>
      </w:divBdr>
    </w:div>
    <w:div w:id="1139231314">
      <w:bodyDiv w:val="1"/>
      <w:marLeft w:val="0"/>
      <w:marRight w:val="0"/>
      <w:marTop w:val="0"/>
      <w:marBottom w:val="0"/>
      <w:divBdr>
        <w:top w:val="none" w:sz="0" w:space="0" w:color="auto"/>
        <w:left w:val="none" w:sz="0" w:space="0" w:color="auto"/>
        <w:bottom w:val="none" w:sz="0" w:space="0" w:color="auto"/>
        <w:right w:val="none" w:sz="0" w:space="0" w:color="auto"/>
      </w:divBdr>
      <w:divsChild>
        <w:div w:id="1734545004">
          <w:marLeft w:val="0"/>
          <w:marRight w:val="0"/>
          <w:marTop w:val="0"/>
          <w:marBottom w:val="0"/>
          <w:divBdr>
            <w:top w:val="none" w:sz="0" w:space="0" w:color="auto"/>
            <w:left w:val="none" w:sz="0" w:space="0" w:color="auto"/>
            <w:bottom w:val="none" w:sz="0" w:space="0" w:color="auto"/>
            <w:right w:val="none" w:sz="0" w:space="0" w:color="auto"/>
          </w:divBdr>
        </w:div>
      </w:divsChild>
    </w:div>
    <w:div w:id="1332029564">
      <w:bodyDiv w:val="1"/>
      <w:marLeft w:val="0"/>
      <w:marRight w:val="0"/>
      <w:marTop w:val="0"/>
      <w:marBottom w:val="0"/>
      <w:divBdr>
        <w:top w:val="none" w:sz="0" w:space="0" w:color="auto"/>
        <w:left w:val="none" w:sz="0" w:space="0" w:color="auto"/>
        <w:bottom w:val="none" w:sz="0" w:space="0" w:color="auto"/>
        <w:right w:val="none" w:sz="0" w:space="0" w:color="auto"/>
      </w:divBdr>
    </w:div>
    <w:div w:id="1349068052">
      <w:bodyDiv w:val="1"/>
      <w:marLeft w:val="0"/>
      <w:marRight w:val="0"/>
      <w:marTop w:val="0"/>
      <w:marBottom w:val="0"/>
      <w:divBdr>
        <w:top w:val="none" w:sz="0" w:space="0" w:color="auto"/>
        <w:left w:val="none" w:sz="0" w:space="0" w:color="auto"/>
        <w:bottom w:val="none" w:sz="0" w:space="0" w:color="auto"/>
        <w:right w:val="none" w:sz="0" w:space="0" w:color="auto"/>
      </w:divBdr>
      <w:divsChild>
        <w:div w:id="243301930">
          <w:marLeft w:val="0"/>
          <w:marRight w:val="0"/>
          <w:marTop w:val="0"/>
          <w:marBottom w:val="0"/>
          <w:divBdr>
            <w:top w:val="none" w:sz="0" w:space="0" w:color="auto"/>
            <w:left w:val="none" w:sz="0" w:space="0" w:color="auto"/>
            <w:bottom w:val="none" w:sz="0" w:space="0" w:color="auto"/>
            <w:right w:val="none" w:sz="0" w:space="0" w:color="auto"/>
          </w:divBdr>
          <w:divsChild>
            <w:div w:id="1403061149">
              <w:marLeft w:val="0"/>
              <w:marRight w:val="0"/>
              <w:marTop w:val="0"/>
              <w:marBottom w:val="0"/>
              <w:divBdr>
                <w:top w:val="none" w:sz="0" w:space="0" w:color="auto"/>
                <w:left w:val="none" w:sz="0" w:space="0" w:color="auto"/>
                <w:bottom w:val="none" w:sz="0" w:space="0" w:color="auto"/>
                <w:right w:val="none" w:sz="0" w:space="0" w:color="auto"/>
              </w:divBdr>
            </w:div>
            <w:div w:id="649023542">
              <w:marLeft w:val="0"/>
              <w:marRight w:val="0"/>
              <w:marTop w:val="0"/>
              <w:marBottom w:val="0"/>
              <w:divBdr>
                <w:top w:val="none" w:sz="0" w:space="0" w:color="auto"/>
                <w:left w:val="none" w:sz="0" w:space="0" w:color="auto"/>
                <w:bottom w:val="none" w:sz="0" w:space="0" w:color="auto"/>
                <w:right w:val="none" w:sz="0" w:space="0" w:color="auto"/>
              </w:divBdr>
            </w:div>
            <w:div w:id="1183393490">
              <w:marLeft w:val="0"/>
              <w:marRight w:val="0"/>
              <w:marTop w:val="0"/>
              <w:marBottom w:val="0"/>
              <w:divBdr>
                <w:top w:val="none" w:sz="0" w:space="0" w:color="auto"/>
                <w:left w:val="none" w:sz="0" w:space="0" w:color="auto"/>
                <w:bottom w:val="none" w:sz="0" w:space="0" w:color="auto"/>
                <w:right w:val="none" w:sz="0" w:space="0" w:color="auto"/>
              </w:divBdr>
            </w:div>
            <w:div w:id="1641225836">
              <w:marLeft w:val="0"/>
              <w:marRight w:val="0"/>
              <w:marTop w:val="0"/>
              <w:marBottom w:val="0"/>
              <w:divBdr>
                <w:top w:val="none" w:sz="0" w:space="0" w:color="auto"/>
                <w:left w:val="none" w:sz="0" w:space="0" w:color="auto"/>
                <w:bottom w:val="none" w:sz="0" w:space="0" w:color="auto"/>
                <w:right w:val="none" w:sz="0" w:space="0" w:color="auto"/>
              </w:divBdr>
            </w:div>
            <w:div w:id="602500253">
              <w:marLeft w:val="0"/>
              <w:marRight w:val="0"/>
              <w:marTop w:val="0"/>
              <w:marBottom w:val="0"/>
              <w:divBdr>
                <w:top w:val="none" w:sz="0" w:space="0" w:color="auto"/>
                <w:left w:val="none" w:sz="0" w:space="0" w:color="auto"/>
                <w:bottom w:val="none" w:sz="0" w:space="0" w:color="auto"/>
                <w:right w:val="none" w:sz="0" w:space="0" w:color="auto"/>
              </w:divBdr>
            </w:div>
            <w:div w:id="160106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1458">
      <w:bodyDiv w:val="1"/>
      <w:marLeft w:val="0"/>
      <w:marRight w:val="0"/>
      <w:marTop w:val="0"/>
      <w:marBottom w:val="0"/>
      <w:divBdr>
        <w:top w:val="none" w:sz="0" w:space="0" w:color="auto"/>
        <w:left w:val="none" w:sz="0" w:space="0" w:color="auto"/>
        <w:bottom w:val="none" w:sz="0" w:space="0" w:color="auto"/>
        <w:right w:val="none" w:sz="0" w:space="0" w:color="auto"/>
      </w:divBdr>
    </w:div>
    <w:div w:id="1398020068">
      <w:bodyDiv w:val="1"/>
      <w:marLeft w:val="0"/>
      <w:marRight w:val="0"/>
      <w:marTop w:val="0"/>
      <w:marBottom w:val="0"/>
      <w:divBdr>
        <w:top w:val="none" w:sz="0" w:space="0" w:color="auto"/>
        <w:left w:val="none" w:sz="0" w:space="0" w:color="auto"/>
        <w:bottom w:val="none" w:sz="0" w:space="0" w:color="auto"/>
        <w:right w:val="none" w:sz="0" w:space="0" w:color="auto"/>
      </w:divBdr>
    </w:div>
    <w:div w:id="1443449971">
      <w:bodyDiv w:val="1"/>
      <w:marLeft w:val="0"/>
      <w:marRight w:val="0"/>
      <w:marTop w:val="0"/>
      <w:marBottom w:val="0"/>
      <w:divBdr>
        <w:top w:val="none" w:sz="0" w:space="0" w:color="auto"/>
        <w:left w:val="none" w:sz="0" w:space="0" w:color="auto"/>
        <w:bottom w:val="none" w:sz="0" w:space="0" w:color="auto"/>
        <w:right w:val="none" w:sz="0" w:space="0" w:color="auto"/>
      </w:divBdr>
    </w:div>
    <w:div w:id="1502625102">
      <w:bodyDiv w:val="1"/>
      <w:marLeft w:val="0"/>
      <w:marRight w:val="0"/>
      <w:marTop w:val="0"/>
      <w:marBottom w:val="0"/>
      <w:divBdr>
        <w:top w:val="none" w:sz="0" w:space="0" w:color="auto"/>
        <w:left w:val="none" w:sz="0" w:space="0" w:color="auto"/>
        <w:bottom w:val="none" w:sz="0" w:space="0" w:color="auto"/>
        <w:right w:val="none" w:sz="0" w:space="0" w:color="auto"/>
      </w:divBdr>
    </w:div>
    <w:div w:id="1519848334">
      <w:bodyDiv w:val="1"/>
      <w:marLeft w:val="0"/>
      <w:marRight w:val="0"/>
      <w:marTop w:val="0"/>
      <w:marBottom w:val="0"/>
      <w:divBdr>
        <w:top w:val="none" w:sz="0" w:space="0" w:color="auto"/>
        <w:left w:val="none" w:sz="0" w:space="0" w:color="auto"/>
        <w:bottom w:val="none" w:sz="0" w:space="0" w:color="auto"/>
        <w:right w:val="none" w:sz="0" w:space="0" w:color="auto"/>
      </w:divBdr>
    </w:div>
    <w:div w:id="1579515838">
      <w:bodyDiv w:val="1"/>
      <w:marLeft w:val="0"/>
      <w:marRight w:val="0"/>
      <w:marTop w:val="0"/>
      <w:marBottom w:val="0"/>
      <w:divBdr>
        <w:top w:val="none" w:sz="0" w:space="0" w:color="auto"/>
        <w:left w:val="none" w:sz="0" w:space="0" w:color="auto"/>
        <w:bottom w:val="none" w:sz="0" w:space="0" w:color="auto"/>
        <w:right w:val="none" w:sz="0" w:space="0" w:color="auto"/>
      </w:divBdr>
    </w:div>
    <w:div w:id="1612085708">
      <w:bodyDiv w:val="1"/>
      <w:marLeft w:val="0"/>
      <w:marRight w:val="0"/>
      <w:marTop w:val="0"/>
      <w:marBottom w:val="0"/>
      <w:divBdr>
        <w:top w:val="none" w:sz="0" w:space="0" w:color="auto"/>
        <w:left w:val="none" w:sz="0" w:space="0" w:color="auto"/>
        <w:bottom w:val="none" w:sz="0" w:space="0" w:color="auto"/>
        <w:right w:val="none" w:sz="0" w:space="0" w:color="auto"/>
      </w:divBdr>
    </w:div>
    <w:div w:id="1621571192">
      <w:bodyDiv w:val="1"/>
      <w:marLeft w:val="0"/>
      <w:marRight w:val="0"/>
      <w:marTop w:val="0"/>
      <w:marBottom w:val="0"/>
      <w:divBdr>
        <w:top w:val="none" w:sz="0" w:space="0" w:color="auto"/>
        <w:left w:val="none" w:sz="0" w:space="0" w:color="auto"/>
        <w:bottom w:val="none" w:sz="0" w:space="0" w:color="auto"/>
        <w:right w:val="none" w:sz="0" w:space="0" w:color="auto"/>
      </w:divBdr>
    </w:div>
    <w:div w:id="1628387527">
      <w:bodyDiv w:val="1"/>
      <w:marLeft w:val="0"/>
      <w:marRight w:val="0"/>
      <w:marTop w:val="0"/>
      <w:marBottom w:val="0"/>
      <w:divBdr>
        <w:top w:val="none" w:sz="0" w:space="0" w:color="auto"/>
        <w:left w:val="none" w:sz="0" w:space="0" w:color="auto"/>
        <w:bottom w:val="none" w:sz="0" w:space="0" w:color="auto"/>
        <w:right w:val="none" w:sz="0" w:space="0" w:color="auto"/>
      </w:divBdr>
    </w:div>
    <w:div w:id="1710958002">
      <w:bodyDiv w:val="1"/>
      <w:marLeft w:val="0"/>
      <w:marRight w:val="0"/>
      <w:marTop w:val="0"/>
      <w:marBottom w:val="0"/>
      <w:divBdr>
        <w:top w:val="none" w:sz="0" w:space="0" w:color="auto"/>
        <w:left w:val="none" w:sz="0" w:space="0" w:color="auto"/>
        <w:bottom w:val="none" w:sz="0" w:space="0" w:color="auto"/>
        <w:right w:val="none" w:sz="0" w:space="0" w:color="auto"/>
      </w:divBdr>
    </w:div>
    <w:div w:id="1776898111">
      <w:bodyDiv w:val="1"/>
      <w:marLeft w:val="0"/>
      <w:marRight w:val="0"/>
      <w:marTop w:val="0"/>
      <w:marBottom w:val="0"/>
      <w:divBdr>
        <w:top w:val="none" w:sz="0" w:space="0" w:color="auto"/>
        <w:left w:val="none" w:sz="0" w:space="0" w:color="auto"/>
        <w:bottom w:val="none" w:sz="0" w:space="0" w:color="auto"/>
        <w:right w:val="none" w:sz="0" w:space="0" w:color="auto"/>
      </w:divBdr>
    </w:div>
    <w:div w:id="1820999997">
      <w:bodyDiv w:val="1"/>
      <w:marLeft w:val="0"/>
      <w:marRight w:val="0"/>
      <w:marTop w:val="0"/>
      <w:marBottom w:val="0"/>
      <w:divBdr>
        <w:top w:val="none" w:sz="0" w:space="0" w:color="auto"/>
        <w:left w:val="none" w:sz="0" w:space="0" w:color="auto"/>
        <w:bottom w:val="none" w:sz="0" w:space="0" w:color="auto"/>
        <w:right w:val="none" w:sz="0" w:space="0" w:color="auto"/>
      </w:divBdr>
    </w:div>
    <w:div w:id="1835023346">
      <w:bodyDiv w:val="1"/>
      <w:marLeft w:val="0"/>
      <w:marRight w:val="0"/>
      <w:marTop w:val="0"/>
      <w:marBottom w:val="0"/>
      <w:divBdr>
        <w:top w:val="none" w:sz="0" w:space="0" w:color="auto"/>
        <w:left w:val="none" w:sz="0" w:space="0" w:color="auto"/>
        <w:bottom w:val="none" w:sz="0" w:space="0" w:color="auto"/>
        <w:right w:val="none" w:sz="0" w:space="0" w:color="auto"/>
      </w:divBdr>
    </w:div>
    <w:div w:id="1979989684">
      <w:bodyDiv w:val="1"/>
      <w:marLeft w:val="0"/>
      <w:marRight w:val="0"/>
      <w:marTop w:val="0"/>
      <w:marBottom w:val="0"/>
      <w:divBdr>
        <w:top w:val="none" w:sz="0" w:space="0" w:color="auto"/>
        <w:left w:val="none" w:sz="0" w:space="0" w:color="auto"/>
        <w:bottom w:val="none" w:sz="0" w:space="0" w:color="auto"/>
        <w:right w:val="none" w:sz="0" w:space="0" w:color="auto"/>
      </w:divBdr>
      <w:divsChild>
        <w:div w:id="12344703">
          <w:marLeft w:val="0"/>
          <w:marRight w:val="0"/>
          <w:marTop w:val="0"/>
          <w:marBottom w:val="0"/>
          <w:divBdr>
            <w:top w:val="none" w:sz="0" w:space="0" w:color="auto"/>
            <w:left w:val="none" w:sz="0" w:space="0" w:color="auto"/>
            <w:bottom w:val="none" w:sz="0" w:space="0" w:color="auto"/>
            <w:right w:val="none" w:sz="0" w:space="0" w:color="auto"/>
          </w:divBdr>
          <w:divsChild>
            <w:div w:id="697849162">
              <w:marLeft w:val="0"/>
              <w:marRight w:val="0"/>
              <w:marTop w:val="0"/>
              <w:marBottom w:val="0"/>
              <w:divBdr>
                <w:top w:val="none" w:sz="0" w:space="0" w:color="auto"/>
                <w:left w:val="none" w:sz="0" w:space="0" w:color="auto"/>
                <w:bottom w:val="none" w:sz="0" w:space="0" w:color="auto"/>
                <w:right w:val="none" w:sz="0" w:space="0" w:color="auto"/>
              </w:divBdr>
            </w:div>
            <w:div w:id="524832009">
              <w:marLeft w:val="0"/>
              <w:marRight w:val="0"/>
              <w:marTop w:val="0"/>
              <w:marBottom w:val="0"/>
              <w:divBdr>
                <w:top w:val="none" w:sz="0" w:space="0" w:color="auto"/>
                <w:left w:val="none" w:sz="0" w:space="0" w:color="auto"/>
                <w:bottom w:val="none" w:sz="0" w:space="0" w:color="auto"/>
                <w:right w:val="none" w:sz="0" w:space="0" w:color="auto"/>
              </w:divBdr>
            </w:div>
            <w:div w:id="1968974638">
              <w:marLeft w:val="0"/>
              <w:marRight w:val="0"/>
              <w:marTop w:val="0"/>
              <w:marBottom w:val="0"/>
              <w:divBdr>
                <w:top w:val="none" w:sz="0" w:space="0" w:color="auto"/>
                <w:left w:val="none" w:sz="0" w:space="0" w:color="auto"/>
                <w:bottom w:val="none" w:sz="0" w:space="0" w:color="auto"/>
                <w:right w:val="none" w:sz="0" w:space="0" w:color="auto"/>
              </w:divBdr>
            </w:div>
            <w:div w:id="679086506">
              <w:marLeft w:val="0"/>
              <w:marRight w:val="0"/>
              <w:marTop w:val="0"/>
              <w:marBottom w:val="0"/>
              <w:divBdr>
                <w:top w:val="none" w:sz="0" w:space="0" w:color="auto"/>
                <w:left w:val="none" w:sz="0" w:space="0" w:color="auto"/>
                <w:bottom w:val="none" w:sz="0" w:space="0" w:color="auto"/>
                <w:right w:val="none" w:sz="0" w:space="0" w:color="auto"/>
              </w:divBdr>
            </w:div>
            <w:div w:id="991640882">
              <w:marLeft w:val="0"/>
              <w:marRight w:val="0"/>
              <w:marTop w:val="0"/>
              <w:marBottom w:val="0"/>
              <w:divBdr>
                <w:top w:val="none" w:sz="0" w:space="0" w:color="auto"/>
                <w:left w:val="none" w:sz="0" w:space="0" w:color="auto"/>
                <w:bottom w:val="none" w:sz="0" w:space="0" w:color="auto"/>
                <w:right w:val="none" w:sz="0" w:space="0" w:color="auto"/>
              </w:divBdr>
            </w:div>
            <w:div w:id="1378775038">
              <w:marLeft w:val="0"/>
              <w:marRight w:val="0"/>
              <w:marTop w:val="0"/>
              <w:marBottom w:val="0"/>
              <w:divBdr>
                <w:top w:val="none" w:sz="0" w:space="0" w:color="auto"/>
                <w:left w:val="none" w:sz="0" w:space="0" w:color="auto"/>
                <w:bottom w:val="none" w:sz="0" w:space="0" w:color="auto"/>
                <w:right w:val="none" w:sz="0" w:space="0" w:color="auto"/>
              </w:divBdr>
            </w:div>
            <w:div w:id="454521978">
              <w:marLeft w:val="0"/>
              <w:marRight w:val="0"/>
              <w:marTop w:val="0"/>
              <w:marBottom w:val="0"/>
              <w:divBdr>
                <w:top w:val="none" w:sz="0" w:space="0" w:color="auto"/>
                <w:left w:val="none" w:sz="0" w:space="0" w:color="auto"/>
                <w:bottom w:val="none" w:sz="0" w:space="0" w:color="auto"/>
                <w:right w:val="none" w:sz="0" w:space="0" w:color="auto"/>
              </w:divBdr>
            </w:div>
            <w:div w:id="156306138">
              <w:marLeft w:val="0"/>
              <w:marRight w:val="0"/>
              <w:marTop w:val="0"/>
              <w:marBottom w:val="0"/>
              <w:divBdr>
                <w:top w:val="none" w:sz="0" w:space="0" w:color="auto"/>
                <w:left w:val="none" w:sz="0" w:space="0" w:color="auto"/>
                <w:bottom w:val="none" w:sz="0" w:space="0" w:color="auto"/>
                <w:right w:val="none" w:sz="0" w:space="0" w:color="auto"/>
              </w:divBdr>
            </w:div>
            <w:div w:id="1498157382">
              <w:marLeft w:val="0"/>
              <w:marRight w:val="0"/>
              <w:marTop w:val="0"/>
              <w:marBottom w:val="0"/>
              <w:divBdr>
                <w:top w:val="none" w:sz="0" w:space="0" w:color="auto"/>
                <w:left w:val="none" w:sz="0" w:space="0" w:color="auto"/>
                <w:bottom w:val="none" w:sz="0" w:space="0" w:color="auto"/>
                <w:right w:val="none" w:sz="0" w:space="0" w:color="auto"/>
              </w:divBdr>
            </w:div>
            <w:div w:id="1069042266">
              <w:marLeft w:val="0"/>
              <w:marRight w:val="0"/>
              <w:marTop w:val="0"/>
              <w:marBottom w:val="0"/>
              <w:divBdr>
                <w:top w:val="none" w:sz="0" w:space="0" w:color="auto"/>
                <w:left w:val="none" w:sz="0" w:space="0" w:color="auto"/>
                <w:bottom w:val="none" w:sz="0" w:space="0" w:color="auto"/>
                <w:right w:val="none" w:sz="0" w:space="0" w:color="auto"/>
              </w:divBdr>
            </w:div>
            <w:div w:id="53286825">
              <w:marLeft w:val="0"/>
              <w:marRight w:val="0"/>
              <w:marTop w:val="0"/>
              <w:marBottom w:val="0"/>
              <w:divBdr>
                <w:top w:val="none" w:sz="0" w:space="0" w:color="auto"/>
                <w:left w:val="none" w:sz="0" w:space="0" w:color="auto"/>
                <w:bottom w:val="none" w:sz="0" w:space="0" w:color="auto"/>
                <w:right w:val="none" w:sz="0" w:space="0" w:color="auto"/>
              </w:divBdr>
            </w:div>
            <w:div w:id="858158562">
              <w:marLeft w:val="0"/>
              <w:marRight w:val="0"/>
              <w:marTop w:val="0"/>
              <w:marBottom w:val="0"/>
              <w:divBdr>
                <w:top w:val="none" w:sz="0" w:space="0" w:color="auto"/>
                <w:left w:val="none" w:sz="0" w:space="0" w:color="auto"/>
                <w:bottom w:val="none" w:sz="0" w:space="0" w:color="auto"/>
                <w:right w:val="none" w:sz="0" w:space="0" w:color="auto"/>
              </w:divBdr>
            </w:div>
            <w:div w:id="2067407662">
              <w:marLeft w:val="0"/>
              <w:marRight w:val="0"/>
              <w:marTop w:val="0"/>
              <w:marBottom w:val="0"/>
              <w:divBdr>
                <w:top w:val="none" w:sz="0" w:space="0" w:color="auto"/>
                <w:left w:val="none" w:sz="0" w:space="0" w:color="auto"/>
                <w:bottom w:val="none" w:sz="0" w:space="0" w:color="auto"/>
                <w:right w:val="none" w:sz="0" w:space="0" w:color="auto"/>
              </w:divBdr>
            </w:div>
            <w:div w:id="862208553">
              <w:marLeft w:val="0"/>
              <w:marRight w:val="0"/>
              <w:marTop w:val="0"/>
              <w:marBottom w:val="0"/>
              <w:divBdr>
                <w:top w:val="none" w:sz="0" w:space="0" w:color="auto"/>
                <w:left w:val="none" w:sz="0" w:space="0" w:color="auto"/>
                <w:bottom w:val="none" w:sz="0" w:space="0" w:color="auto"/>
                <w:right w:val="none" w:sz="0" w:space="0" w:color="auto"/>
              </w:divBdr>
            </w:div>
            <w:div w:id="1156804120">
              <w:marLeft w:val="0"/>
              <w:marRight w:val="0"/>
              <w:marTop w:val="0"/>
              <w:marBottom w:val="0"/>
              <w:divBdr>
                <w:top w:val="none" w:sz="0" w:space="0" w:color="auto"/>
                <w:left w:val="none" w:sz="0" w:space="0" w:color="auto"/>
                <w:bottom w:val="none" w:sz="0" w:space="0" w:color="auto"/>
                <w:right w:val="none" w:sz="0" w:space="0" w:color="auto"/>
              </w:divBdr>
            </w:div>
            <w:div w:id="1093356990">
              <w:marLeft w:val="0"/>
              <w:marRight w:val="0"/>
              <w:marTop w:val="0"/>
              <w:marBottom w:val="0"/>
              <w:divBdr>
                <w:top w:val="none" w:sz="0" w:space="0" w:color="auto"/>
                <w:left w:val="none" w:sz="0" w:space="0" w:color="auto"/>
                <w:bottom w:val="none" w:sz="0" w:space="0" w:color="auto"/>
                <w:right w:val="none" w:sz="0" w:space="0" w:color="auto"/>
              </w:divBdr>
            </w:div>
            <w:div w:id="559364370">
              <w:marLeft w:val="0"/>
              <w:marRight w:val="0"/>
              <w:marTop w:val="0"/>
              <w:marBottom w:val="0"/>
              <w:divBdr>
                <w:top w:val="none" w:sz="0" w:space="0" w:color="auto"/>
                <w:left w:val="none" w:sz="0" w:space="0" w:color="auto"/>
                <w:bottom w:val="none" w:sz="0" w:space="0" w:color="auto"/>
                <w:right w:val="none" w:sz="0" w:space="0" w:color="auto"/>
              </w:divBdr>
            </w:div>
            <w:div w:id="1850292140">
              <w:marLeft w:val="0"/>
              <w:marRight w:val="0"/>
              <w:marTop w:val="0"/>
              <w:marBottom w:val="0"/>
              <w:divBdr>
                <w:top w:val="none" w:sz="0" w:space="0" w:color="auto"/>
                <w:left w:val="none" w:sz="0" w:space="0" w:color="auto"/>
                <w:bottom w:val="none" w:sz="0" w:space="0" w:color="auto"/>
                <w:right w:val="none" w:sz="0" w:space="0" w:color="auto"/>
              </w:divBdr>
            </w:div>
            <w:div w:id="1570143357">
              <w:marLeft w:val="0"/>
              <w:marRight w:val="0"/>
              <w:marTop w:val="0"/>
              <w:marBottom w:val="0"/>
              <w:divBdr>
                <w:top w:val="none" w:sz="0" w:space="0" w:color="auto"/>
                <w:left w:val="none" w:sz="0" w:space="0" w:color="auto"/>
                <w:bottom w:val="none" w:sz="0" w:space="0" w:color="auto"/>
                <w:right w:val="none" w:sz="0" w:space="0" w:color="auto"/>
              </w:divBdr>
            </w:div>
            <w:div w:id="2117016698">
              <w:marLeft w:val="0"/>
              <w:marRight w:val="0"/>
              <w:marTop w:val="0"/>
              <w:marBottom w:val="0"/>
              <w:divBdr>
                <w:top w:val="none" w:sz="0" w:space="0" w:color="auto"/>
                <w:left w:val="none" w:sz="0" w:space="0" w:color="auto"/>
                <w:bottom w:val="none" w:sz="0" w:space="0" w:color="auto"/>
                <w:right w:val="none" w:sz="0" w:space="0" w:color="auto"/>
              </w:divBdr>
            </w:div>
            <w:div w:id="2115123910">
              <w:marLeft w:val="0"/>
              <w:marRight w:val="0"/>
              <w:marTop w:val="0"/>
              <w:marBottom w:val="0"/>
              <w:divBdr>
                <w:top w:val="none" w:sz="0" w:space="0" w:color="auto"/>
                <w:left w:val="none" w:sz="0" w:space="0" w:color="auto"/>
                <w:bottom w:val="none" w:sz="0" w:space="0" w:color="auto"/>
                <w:right w:val="none" w:sz="0" w:space="0" w:color="auto"/>
              </w:divBdr>
            </w:div>
            <w:div w:id="13533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0729">
      <w:bodyDiv w:val="1"/>
      <w:marLeft w:val="0"/>
      <w:marRight w:val="0"/>
      <w:marTop w:val="0"/>
      <w:marBottom w:val="0"/>
      <w:divBdr>
        <w:top w:val="none" w:sz="0" w:space="0" w:color="auto"/>
        <w:left w:val="none" w:sz="0" w:space="0" w:color="auto"/>
        <w:bottom w:val="none" w:sz="0" w:space="0" w:color="auto"/>
        <w:right w:val="none" w:sz="0" w:space="0" w:color="auto"/>
      </w:divBdr>
    </w:div>
    <w:div w:id="202246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emf"/><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emf"/><Relationship Id="rId53" Type="http://schemas.openxmlformats.org/officeDocument/2006/relationships/footer" Target="footer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package" Target="embeddings/Microsoft_Word_Document.docx"/><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ound" TargetMode="External"/><Relationship Id="rId2" Type="http://schemas.openxmlformats.org/officeDocument/2006/relationships/hyperlink" Target="https://en.wikipedia.org/wiki/Echo_(phenomenon)" TargetMode="External"/><Relationship Id="rId1" Type="http://schemas.openxmlformats.org/officeDocument/2006/relationships/hyperlink" Target="https://en.wikipedia.org/wiki/Reflection_(physics)" TargetMode="External"/><Relationship Id="rId4" Type="http://schemas.openxmlformats.org/officeDocument/2006/relationships/hyperlink" Target="https://en.wikipedia.org/wiki/Electromagnetic_wav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esktop\HES\Mod&#232;le_rapport.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08FBB6-C044-4FCE-8E8E-840E77D482EB}">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2023-06-17T00:00:00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89C8525F06F62439466F54EC5A18263" ma:contentTypeVersion="2" ma:contentTypeDescription="Crée un document." ma:contentTypeScope="" ma:versionID="4d7dd76dd4be77faa62023e3cbf0a54d">
  <xsd:schema xmlns:xsd="http://www.w3.org/2001/XMLSchema" xmlns:xs="http://www.w3.org/2001/XMLSchema" xmlns:p="http://schemas.microsoft.com/office/2006/metadata/properties" xmlns:ns2="94da839f-f78b-4c03-92ad-37d0a51698e5" targetNamespace="http://schemas.microsoft.com/office/2006/metadata/properties" ma:root="true" ma:fieldsID="e4fbe877d2ce1230395c177771d48e9f" ns2:_="">
    <xsd:import namespace="94da839f-f78b-4c03-92ad-37d0a51698e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a839f-f78b-4c03-92ad-37d0a51698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67E777-2192-401B-B44F-E29B3B18C6F3}">
  <ds:schemaRefs>
    <ds:schemaRef ds:uri="http://schemas.openxmlformats.org/officeDocument/2006/bibliography"/>
  </ds:schemaRefs>
</ds:datastoreItem>
</file>

<file path=customXml/itemProps3.xml><?xml version="1.0" encoding="utf-8"?>
<ds:datastoreItem xmlns:ds="http://schemas.openxmlformats.org/officeDocument/2006/customXml" ds:itemID="{62445C41-E0A8-45CE-AD0A-D8F443AC9A12}">
  <ds:schemaRefs>
    <ds:schemaRef ds:uri="http://schemas.microsoft.com/sharepoint/v3/contenttype/forms"/>
  </ds:schemaRefs>
</ds:datastoreItem>
</file>

<file path=customXml/itemProps4.xml><?xml version="1.0" encoding="utf-8"?>
<ds:datastoreItem xmlns:ds="http://schemas.openxmlformats.org/officeDocument/2006/customXml" ds:itemID="{5FB71889-E3CF-46EA-8C5F-2A90D1EE9228}">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D749365-83AE-4B12-AC65-D2282477E6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a839f-f78b-4c03-92ad-37d0a51698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Modèle_rapport.dotx</Template>
  <TotalTime>3039</TotalTime>
  <Pages>1</Pages>
  <Words>11007</Words>
  <Characters>60539</Characters>
  <Application>Microsoft Office Word</Application>
  <DocSecurity>0</DocSecurity>
  <Lines>504</Lines>
  <Paragraphs>142</Paragraphs>
  <ScaleCrop>false</ScaleCrop>
  <HeadingPairs>
    <vt:vector size="2" baseType="variant">
      <vt:variant>
        <vt:lpstr>Titre</vt:lpstr>
      </vt:variant>
      <vt:variant>
        <vt:i4>1</vt:i4>
      </vt:variant>
    </vt:vector>
  </HeadingPairs>
  <TitlesOfParts>
    <vt:vector size="1" baseType="lpstr">
      <vt:lpstr>Telemetry for the Formula student</vt:lpstr>
    </vt:vector>
  </TitlesOfParts>
  <Company>HES-SO Valais Wallis</Company>
  <LinksUpToDate>false</LinksUpToDate>
  <CharactersWithSpaces>71404</CharactersWithSpaces>
  <SharedDoc>false</SharedDoc>
  <HLinks>
    <vt:vector size="108" baseType="variant">
      <vt:variant>
        <vt:i4>1441848</vt:i4>
      </vt:variant>
      <vt:variant>
        <vt:i4>104</vt:i4>
      </vt:variant>
      <vt:variant>
        <vt:i4>0</vt:i4>
      </vt:variant>
      <vt:variant>
        <vt:i4>5</vt:i4>
      </vt:variant>
      <vt:variant>
        <vt:lpwstr/>
      </vt:variant>
      <vt:variant>
        <vt:lpwstr>_Toc81464107</vt:lpwstr>
      </vt:variant>
      <vt:variant>
        <vt:i4>1507384</vt:i4>
      </vt:variant>
      <vt:variant>
        <vt:i4>98</vt:i4>
      </vt:variant>
      <vt:variant>
        <vt:i4>0</vt:i4>
      </vt:variant>
      <vt:variant>
        <vt:i4>5</vt:i4>
      </vt:variant>
      <vt:variant>
        <vt:lpwstr/>
      </vt:variant>
      <vt:variant>
        <vt:lpwstr>_Toc81464106</vt:lpwstr>
      </vt:variant>
      <vt:variant>
        <vt:i4>1310776</vt:i4>
      </vt:variant>
      <vt:variant>
        <vt:i4>92</vt:i4>
      </vt:variant>
      <vt:variant>
        <vt:i4>0</vt:i4>
      </vt:variant>
      <vt:variant>
        <vt:i4>5</vt:i4>
      </vt:variant>
      <vt:variant>
        <vt:lpwstr/>
      </vt:variant>
      <vt:variant>
        <vt:lpwstr>_Toc81464105</vt:lpwstr>
      </vt:variant>
      <vt:variant>
        <vt:i4>1376312</vt:i4>
      </vt:variant>
      <vt:variant>
        <vt:i4>86</vt:i4>
      </vt:variant>
      <vt:variant>
        <vt:i4>0</vt:i4>
      </vt:variant>
      <vt:variant>
        <vt:i4>5</vt:i4>
      </vt:variant>
      <vt:variant>
        <vt:lpwstr/>
      </vt:variant>
      <vt:variant>
        <vt:lpwstr>_Toc81464104</vt:lpwstr>
      </vt:variant>
      <vt:variant>
        <vt:i4>1179704</vt:i4>
      </vt:variant>
      <vt:variant>
        <vt:i4>80</vt:i4>
      </vt:variant>
      <vt:variant>
        <vt:i4>0</vt:i4>
      </vt:variant>
      <vt:variant>
        <vt:i4>5</vt:i4>
      </vt:variant>
      <vt:variant>
        <vt:lpwstr/>
      </vt:variant>
      <vt:variant>
        <vt:lpwstr>_Toc81464103</vt:lpwstr>
      </vt:variant>
      <vt:variant>
        <vt:i4>1245240</vt:i4>
      </vt:variant>
      <vt:variant>
        <vt:i4>74</vt:i4>
      </vt:variant>
      <vt:variant>
        <vt:i4>0</vt:i4>
      </vt:variant>
      <vt:variant>
        <vt:i4>5</vt:i4>
      </vt:variant>
      <vt:variant>
        <vt:lpwstr/>
      </vt:variant>
      <vt:variant>
        <vt:lpwstr>_Toc81464102</vt:lpwstr>
      </vt:variant>
      <vt:variant>
        <vt:i4>1048632</vt:i4>
      </vt:variant>
      <vt:variant>
        <vt:i4>68</vt:i4>
      </vt:variant>
      <vt:variant>
        <vt:i4>0</vt:i4>
      </vt:variant>
      <vt:variant>
        <vt:i4>5</vt:i4>
      </vt:variant>
      <vt:variant>
        <vt:lpwstr/>
      </vt:variant>
      <vt:variant>
        <vt:lpwstr>_Toc81464101</vt:lpwstr>
      </vt:variant>
      <vt:variant>
        <vt:i4>1114168</vt:i4>
      </vt:variant>
      <vt:variant>
        <vt:i4>62</vt:i4>
      </vt:variant>
      <vt:variant>
        <vt:i4>0</vt:i4>
      </vt:variant>
      <vt:variant>
        <vt:i4>5</vt:i4>
      </vt:variant>
      <vt:variant>
        <vt:lpwstr/>
      </vt:variant>
      <vt:variant>
        <vt:lpwstr>_Toc81464100</vt:lpwstr>
      </vt:variant>
      <vt:variant>
        <vt:i4>1638449</vt:i4>
      </vt:variant>
      <vt:variant>
        <vt:i4>56</vt:i4>
      </vt:variant>
      <vt:variant>
        <vt:i4>0</vt:i4>
      </vt:variant>
      <vt:variant>
        <vt:i4>5</vt:i4>
      </vt:variant>
      <vt:variant>
        <vt:lpwstr/>
      </vt:variant>
      <vt:variant>
        <vt:lpwstr>_Toc81464099</vt:lpwstr>
      </vt:variant>
      <vt:variant>
        <vt:i4>1572913</vt:i4>
      </vt:variant>
      <vt:variant>
        <vt:i4>50</vt:i4>
      </vt:variant>
      <vt:variant>
        <vt:i4>0</vt:i4>
      </vt:variant>
      <vt:variant>
        <vt:i4>5</vt:i4>
      </vt:variant>
      <vt:variant>
        <vt:lpwstr/>
      </vt:variant>
      <vt:variant>
        <vt:lpwstr>_Toc81464098</vt:lpwstr>
      </vt:variant>
      <vt:variant>
        <vt:i4>1507377</vt:i4>
      </vt:variant>
      <vt:variant>
        <vt:i4>44</vt:i4>
      </vt:variant>
      <vt:variant>
        <vt:i4>0</vt:i4>
      </vt:variant>
      <vt:variant>
        <vt:i4>5</vt:i4>
      </vt:variant>
      <vt:variant>
        <vt:lpwstr/>
      </vt:variant>
      <vt:variant>
        <vt:lpwstr>_Toc81464097</vt:lpwstr>
      </vt:variant>
      <vt:variant>
        <vt:i4>1441841</vt:i4>
      </vt:variant>
      <vt:variant>
        <vt:i4>38</vt:i4>
      </vt:variant>
      <vt:variant>
        <vt:i4>0</vt:i4>
      </vt:variant>
      <vt:variant>
        <vt:i4>5</vt:i4>
      </vt:variant>
      <vt:variant>
        <vt:lpwstr/>
      </vt:variant>
      <vt:variant>
        <vt:lpwstr>_Toc81464096</vt:lpwstr>
      </vt:variant>
      <vt:variant>
        <vt:i4>1376305</vt:i4>
      </vt:variant>
      <vt:variant>
        <vt:i4>32</vt:i4>
      </vt:variant>
      <vt:variant>
        <vt:i4>0</vt:i4>
      </vt:variant>
      <vt:variant>
        <vt:i4>5</vt:i4>
      </vt:variant>
      <vt:variant>
        <vt:lpwstr/>
      </vt:variant>
      <vt:variant>
        <vt:lpwstr>_Toc81464095</vt:lpwstr>
      </vt:variant>
      <vt:variant>
        <vt:i4>1310769</vt:i4>
      </vt:variant>
      <vt:variant>
        <vt:i4>26</vt:i4>
      </vt:variant>
      <vt:variant>
        <vt:i4>0</vt:i4>
      </vt:variant>
      <vt:variant>
        <vt:i4>5</vt:i4>
      </vt:variant>
      <vt:variant>
        <vt:lpwstr/>
      </vt:variant>
      <vt:variant>
        <vt:lpwstr>_Toc81464094</vt:lpwstr>
      </vt:variant>
      <vt:variant>
        <vt:i4>1245233</vt:i4>
      </vt:variant>
      <vt:variant>
        <vt:i4>20</vt:i4>
      </vt:variant>
      <vt:variant>
        <vt:i4>0</vt:i4>
      </vt:variant>
      <vt:variant>
        <vt:i4>5</vt:i4>
      </vt:variant>
      <vt:variant>
        <vt:lpwstr/>
      </vt:variant>
      <vt:variant>
        <vt:lpwstr>_Toc81464093</vt:lpwstr>
      </vt:variant>
      <vt:variant>
        <vt:i4>1179697</vt:i4>
      </vt:variant>
      <vt:variant>
        <vt:i4>14</vt:i4>
      </vt:variant>
      <vt:variant>
        <vt:i4>0</vt:i4>
      </vt:variant>
      <vt:variant>
        <vt:i4>5</vt:i4>
      </vt:variant>
      <vt:variant>
        <vt:lpwstr/>
      </vt:variant>
      <vt:variant>
        <vt:lpwstr>_Toc81464092</vt:lpwstr>
      </vt:variant>
      <vt:variant>
        <vt:i4>1114161</vt:i4>
      </vt:variant>
      <vt:variant>
        <vt:i4>8</vt:i4>
      </vt:variant>
      <vt:variant>
        <vt:i4>0</vt:i4>
      </vt:variant>
      <vt:variant>
        <vt:i4>5</vt:i4>
      </vt:variant>
      <vt:variant>
        <vt:lpwstr/>
      </vt:variant>
      <vt:variant>
        <vt:lpwstr>_Toc81464091</vt:lpwstr>
      </vt:variant>
      <vt:variant>
        <vt:i4>1048625</vt:i4>
      </vt:variant>
      <vt:variant>
        <vt:i4>2</vt:i4>
      </vt:variant>
      <vt:variant>
        <vt:i4>0</vt:i4>
      </vt:variant>
      <vt:variant>
        <vt:i4>5</vt:i4>
      </vt:variant>
      <vt:variant>
        <vt:lpwstr/>
      </vt:variant>
      <vt:variant>
        <vt:lpwstr>_Toc81464090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Telemetry for the Formula student</dc:title>
  <dc:subject>Intermediate report</dc:subject>
  <dc:creator>Sylvestre van Kappel</dc:creator>
  <cp:keywords/>
  <dc:description/>
  <cp:lastModifiedBy>Van Kappel Sylvestre</cp:lastModifiedBy>
  <cp:revision>813</cp:revision>
  <cp:lastPrinted>2023-02-27T11:47:00Z</cp:lastPrinted>
  <dcterms:created xsi:type="dcterms:W3CDTF">2022-10-24T09:20:00Z</dcterms:created>
  <dcterms:modified xsi:type="dcterms:W3CDTF">2023-08-05T14:23:00Z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0x010100289C8525F06F62439466F54EC5A18263</vt:lpwstr>
  </property>
  <property fmtid="{D5CDD505-2E9C-101B-9397-08002B2CF9AE}" pid="3" name="GrammarlyDocumentId">
    <vt:lpwstr>192db6c13edbe81f9c0ae54a9523ce29ab111ed69cabdd3182a43d01f6d1ce67</vt:lpwstr>
  </property>
  <property fmtid="{D5CDD505-2E9C-101B-9397-08002B2CF9AE}" pid="4" name="ZOTERO_PREF_1">
    <vt:lpwstr>&lt;data data-version="3" zotero-version="6.0.26"&gt;&lt;session id="1Bvydlrm"/&gt;&lt;style id="http://www.zotero.org/styles/ieee" locale="en-GB"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ies>
</file>